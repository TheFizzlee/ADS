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szCs w:val="2"/>
          <w:lang w:eastAsia="en-US"/>
        </w:rPr>
        <w:id w:val="1025214094"/>
        <w:docPartObj>
          <w:docPartGallery w:val="Cover Pages"/>
          <w:docPartUnique/>
        </w:docPartObj>
      </w:sdtPr>
      <w:sdtEndPr>
        <w:rPr>
          <w:sz w:val="22"/>
          <w:szCs w:val="22"/>
        </w:rPr>
      </w:sdtEndPr>
      <w:sdtContent>
        <w:p w14:paraId="4F92F02E" w14:textId="77777777" w:rsidR="0035224D" w:rsidRPr="00AD56D7" w:rsidRDefault="0035224D">
          <w:pPr>
            <w:pStyle w:val="Geenafstand"/>
            <w:rPr>
              <w:sz w:val="2"/>
            </w:rPr>
          </w:pPr>
        </w:p>
        <w:p w14:paraId="53150494" w14:textId="77777777" w:rsidR="0035224D" w:rsidRPr="00AD56D7" w:rsidRDefault="0035224D">
          <w:r w:rsidRPr="00AD56D7">
            <w:rPr>
              <w:noProof/>
            </w:rPr>
            <mc:AlternateContent>
              <mc:Choice Requires="wps">
                <w:drawing>
                  <wp:anchor distT="0" distB="0" distL="114300" distR="114300" simplePos="0" relativeHeight="251658242" behindDoc="0" locked="0" layoutInCell="1" allowOverlap="1" wp14:anchorId="1EE60542" wp14:editId="79647869">
                    <wp:simplePos x="0" y="0"/>
                    <wp:positionH relativeFrom="page">
                      <wp:align>center</wp:align>
                    </wp:positionH>
                    <wp:positionV relativeFrom="margin">
                      <wp:align>top</wp:align>
                    </wp:positionV>
                    <wp:extent cx="5943600" cy="914400"/>
                    <wp:effectExtent l="0" t="0" r="0" b="3810"/>
                    <wp:wrapNone/>
                    <wp:docPr id="62" name="Tekstvak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7030A0"/>
                                    <w:sz w:val="64"/>
                                    <w:szCs w:val="64"/>
                                    <w:lang w:val="en-US"/>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color w:val="8496B0" w:themeColor="text2" w:themeTint="99"/>
                                    <w:sz w:val="68"/>
                                    <w:szCs w:val="68"/>
                                  </w:rPr>
                                </w:sdtEndPr>
                                <w:sdtContent>
                                  <w:p w14:paraId="7A8AE503" w14:textId="2978CDD8" w:rsidR="0035224D" w:rsidRPr="0037528B" w:rsidRDefault="00F20376">
                                    <w:pPr>
                                      <w:pStyle w:val="Geenafstand"/>
                                      <w:rPr>
                                        <w:rFonts w:asciiTheme="majorHAnsi" w:eastAsiaTheme="majorEastAsia" w:hAnsiTheme="majorHAnsi" w:cstheme="majorBidi"/>
                                        <w:caps/>
                                        <w:color w:val="8496B0" w:themeColor="text2" w:themeTint="99"/>
                                        <w:sz w:val="68"/>
                                        <w:szCs w:val="68"/>
                                        <w:lang w:val="en-US"/>
                                      </w:rPr>
                                    </w:pPr>
                                    <w:r w:rsidRPr="0037528B">
                                      <w:rPr>
                                        <w:rFonts w:asciiTheme="majorHAnsi" w:eastAsiaTheme="majorEastAsia" w:hAnsiTheme="majorHAnsi" w:cstheme="majorBidi"/>
                                        <w:caps/>
                                        <w:color w:val="7030A0"/>
                                        <w:sz w:val="64"/>
                                        <w:szCs w:val="64"/>
                                        <w:lang w:val="en-US"/>
                                      </w:rPr>
                                      <w:t>Data quality report</w:t>
                                    </w:r>
                                    <w:r w:rsidR="005A4B6C" w:rsidRPr="0037528B">
                                      <w:rPr>
                                        <w:rFonts w:asciiTheme="majorHAnsi" w:eastAsiaTheme="majorEastAsia" w:hAnsiTheme="majorHAnsi" w:cstheme="majorBidi"/>
                                        <w:caps/>
                                        <w:color w:val="7030A0"/>
                                        <w:sz w:val="64"/>
                                        <w:szCs w:val="64"/>
                                        <w:lang w:val="en-US"/>
                                      </w:rPr>
                                      <w:t xml:space="preserve"> V2</w:t>
                                    </w:r>
                                  </w:p>
                                </w:sdtContent>
                              </w:sdt>
                              <w:p w14:paraId="3D80AF15" w14:textId="120C41CE" w:rsidR="0035224D" w:rsidRPr="0037528B" w:rsidRDefault="0037528B">
                                <w:pPr>
                                  <w:pStyle w:val="Geenafstand"/>
                                  <w:spacing w:before="120"/>
                                  <w:rPr>
                                    <w:color w:val="4472C4" w:themeColor="accent1"/>
                                    <w:sz w:val="36"/>
                                    <w:szCs w:val="36"/>
                                    <w:lang w:val="en-US"/>
                                  </w:rPr>
                                </w:pPr>
                                <w:sdt>
                                  <w:sdtPr>
                                    <w:rPr>
                                      <w:color w:val="4472C4" w:themeColor="accent1"/>
                                      <w:sz w:val="36"/>
                                      <w:szCs w:val="36"/>
                                      <w:lang w:val="en-US"/>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sidR="00AD0BF1" w:rsidRPr="0037528B">
                                      <w:rPr>
                                        <w:color w:val="4472C4" w:themeColor="accent1"/>
                                        <w:sz w:val="36"/>
                                        <w:szCs w:val="36"/>
                                        <w:lang w:val="en-US"/>
                                      </w:rPr>
                                      <w:t>Opdracht Data Exploratie ADS 2023-2024</w:t>
                                    </w:r>
                                  </w:sdtContent>
                                </w:sdt>
                                <w:r w:rsidR="0035224D" w:rsidRPr="0037528B">
                                  <w:rPr>
                                    <w:lang w:val="en-US"/>
                                  </w:rPr>
                                  <w:t xml:space="preserve"> </w:t>
                                </w:r>
                              </w:p>
                              <w:p w14:paraId="0CC99060" w14:textId="77777777" w:rsidR="0035224D" w:rsidRPr="0037528B" w:rsidRDefault="0035224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EE60542" id="_x0000_t202" coordsize="21600,21600" o:spt="202" path="m,l,21600r21600,l21600,xe">
                    <v:stroke joinstyle="miter"/>
                    <v:path gradientshapeok="t" o:connecttype="rect"/>
                  </v:shapetype>
                  <v:shape id="Tekstvak 62" o:spid="_x0000_s1026" type="#_x0000_t20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7030A0"/>
                              <w:sz w:val="64"/>
                              <w:szCs w:val="64"/>
                              <w:lang w:val="en-US"/>
                            </w:r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color w:val="8496B0" w:themeColor="text2" w:themeTint="99"/>
                              <w:sz w:val="68"/>
                              <w:szCs w:val="68"/>
                            </w:rPr>
                          </w:sdtEndPr>
                          <w:sdtContent>
                            <w:p w14:paraId="7A8AE503" w14:textId="2978CDD8" w:rsidR="0035224D" w:rsidRPr="0037528B" w:rsidRDefault="00F20376">
                              <w:pPr>
                                <w:pStyle w:val="Geenafstand"/>
                                <w:rPr>
                                  <w:rFonts w:asciiTheme="majorHAnsi" w:eastAsiaTheme="majorEastAsia" w:hAnsiTheme="majorHAnsi" w:cstheme="majorBidi"/>
                                  <w:caps/>
                                  <w:color w:val="8496B0" w:themeColor="text2" w:themeTint="99"/>
                                  <w:sz w:val="68"/>
                                  <w:szCs w:val="68"/>
                                  <w:lang w:val="en-US"/>
                                </w:rPr>
                              </w:pPr>
                              <w:r w:rsidRPr="0037528B">
                                <w:rPr>
                                  <w:rFonts w:asciiTheme="majorHAnsi" w:eastAsiaTheme="majorEastAsia" w:hAnsiTheme="majorHAnsi" w:cstheme="majorBidi"/>
                                  <w:caps/>
                                  <w:color w:val="7030A0"/>
                                  <w:sz w:val="64"/>
                                  <w:szCs w:val="64"/>
                                  <w:lang w:val="en-US"/>
                                </w:rPr>
                                <w:t>Data quality report</w:t>
                              </w:r>
                              <w:r w:rsidR="005A4B6C" w:rsidRPr="0037528B">
                                <w:rPr>
                                  <w:rFonts w:asciiTheme="majorHAnsi" w:eastAsiaTheme="majorEastAsia" w:hAnsiTheme="majorHAnsi" w:cstheme="majorBidi"/>
                                  <w:caps/>
                                  <w:color w:val="7030A0"/>
                                  <w:sz w:val="64"/>
                                  <w:szCs w:val="64"/>
                                  <w:lang w:val="en-US"/>
                                </w:rPr>
                                <w:t xml:space="preserve"> V2</w:t>
                              </w:r>
                            </w:p>
                          </w:sdtContent>
                        </w:sdt>
                        <w:p w14:paraId="3D80AF15" w14:textId="120C41CE" w:rsidR="0035224D" w:rsidRPr="0037528B" w:rsidRDefault="0037528B">
                          <w:pPr>
                            <w:pStyle w:val="Geenafstand"/>
                            <w:spacing w:before="120"/>
                            <w:rPr>
                              <w:color w:val="4472C4" w:themeColor="accent1"/>
                              <w:sz w:val="36"/>
                              <w:szCs w:val="36"/>
                              <w:lang w:val="en-US"/>
                            </w:rPr>
                          </w:pPr>
                          <w:sdt>
                            <w:sdtPr>
                              <w:rPr>
                                <w:color w:val="4472C4" w:themeColor="accent1"/>
                                <w:sz w:val="36"/>
                                <w:szCs w:val="36"/>
                                <w:lang w:val="en-US"/>
                              </w:rPr>
                              <w:alias w:val="Ondertitel"/>
                              <w:tag w:val=""/>
                              <w:id w:val="2021743002"/>
                              <w:dataBinding w:prefixMappings="xmlns:ns0='http://purl.org/dc/elements/1.1/' xmlns:ns1='http://schemas.openxmlformats.org/package/2006/metadata/core-properties' " w:xpath="/ns1:coreProperties[1]/ns0:subject[1]" w:storeItemID="{6C3C8BC8-F283-45AE-878A-BAB7291924A1}"/>
                              <w:text/>
                            </w:sdtPr>
                            <w:sdtContent>
                              <w:r w:rsidR="00AD0BF1" w:rsidRPr="0037528B">
                                <w:rPr>
                                  <w:color w:val="4472C4" w:themeColor="accent1"/>
                                  <w:sz w:val="36"/>
                                  <w:szCs w:val="36"/>
                                  <w:lang w:val="en-US"/>
                                </w:rPr>
                                <w:t>Opdracht Data Exploratie ADS 2023-2024</w:t>
                              </w:r>
                            </w:sdtContent>
                          </w:sdt>
                          <w:r w:rsidR="0035224D" w:rsidRPr="0037528B">
                            <w:rPr>
                              <w:lang w:val="en-US"/>
                            </w:rPr>
                            <w:t xml:space="preserve"> </w:t>
                          </w:r>
                        </w:p>
                        <w:p w14:paraId="0CC99060" w14:textId="77777777" w:rsidR="0035224D" w:rsidRPr="0037528B" w:rsidRDefault="0035224D">
                          <w:pPr>
                            <w:rPr>
                              <w:lang w:val="en-US"/>
                            </w:rPr>
                          </w:pPr>
                        </w:p>
                      </w:txbxContent>
                    </v:textbox>
                    <w10:wrap anchorx="page" anchory="margin"/>
                  </v:shape>
                </w:pict>
              </mc:Fallback>
            </mc:AlternateContent>
          </w:r>
          <w:r w:rsidRPr="00AD56D7">
            <w:rPr>
              <w:noProof/>
              <w:color w:val="4472C4" w:themeColor="accent1"/>
              <w:sz w:val="36"/>
              <w:szCs w:val="36"/>
            </w:rPr>
            <mc:AlternateContent>
              <mc:Choice Requires="wpg">
                <w:drawing>
                  <wp:anchor distT="0" distB="0" distL="114300" distR="114300" simplePos="0" relativeHeight="251658241" behindDoc="1" locked="0" layoutInCell="1" allowOverlap="1" wp14:anchorId="1E6C4045" wp14:editId="39EA4EB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15240" b="25400"/>
                    <wp:wrapNone/>
                    <wp:docPr id="63" name="Groe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rgbClr val="7030A0"/>
                            </a:solidFill>
                          </wpg:grpSpPr>
                          <wps:wsp>
                            <wps:cNvPr id="64" name="Vrije v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5" name="Vrije v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6" name="Vrije v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7" name="Vrije v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s:wsp>
                            <wps:cNvPr id="68" name="Vrije v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w="9525">
                                <a:solidFill>
                                  <a:schemeClr val="accent1">
                                    <a:lumMod val="75000"/>
                                  </a:schemeClr>
                                </a:solidFill>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v:group id="Groep 2"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spid="_x0000_s1026" w14:anchorId="5C2E47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K8E36N+BgAAOCMAAA4A&#10;AAAAAAAAAAAAAAAALgIAAGRycy9lMm9Eb2MueG1sUEsBAi0AFAAGAAgAAAAhAAog1ILaAAAABQEA&#10;AA8AAAAAAAAAAAAAAAAA2AgAAGRycy9kb3ducmV2LnhtbFBLBQYAAAAABAAEAPMAAADfCQAAAAA=&#10;">
                    <o:lock v:ext="edit" aspectratio="t"/>
                    <v:shape id="Vrije vorm 64" style="position:absolute;left:15017;width:28274;height:28352;visibility:visible;mso-wrap-style:square;v-text-anchor:top" coordsize="1781,1786" o:spid="_x0000_s1027" filled="f" strokecolor="#2f5496 [2404]"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">
                      <v:path arrowok="t" o:connecttype="custom" o:connectlocs="6350,2835275;0,2828925;2819400,0;2827338,7938;6350,2835275" o:connectangles="0,0,0,0,0"/>
                    </v:shape>
                    <v:shape id="Vrije vorm 65" style="position:absolute;left:7826;top:2270;width:35465;height:35464;visibility:visible;mso-wrap-style:square;v-text-anchor:top" coordsize="2234,2234" o:spid="_x0000_s1028" filled="f" strokecolor="#2f5496 [2404]"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">
                      <v:path arrowok="t" o:connecttype="custom" o:connectlocs="7938,3546475;0,3538538;3538538,0;3546475,7938;7938,3546475" o:connectangles="0,0,0,0,0"/>
                    </v:shape>
                    <v:shape id="Vrije vorm 66" style="position:absolute;left:8413;top:1095;width:34878;height:34877;visibility:visible;mso-wrap-style:square;v-text-anchor:top" coordsize="2197,2197" o:spid="_x0000_s1029" filled="f" strokecolor="#2f5496 [2404]"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">
                      <v:path arrowok="t" o:connecttype="custom" o:connectlocs="14288,3487738;0,3481388;3473450,0;3487738,15875;14288,3487738" o:connectangles="0,0,0,0,0"/>
                    </v:shape>
                    <v:shape id="Vrije vorm 67" style="position:absolute;left:12160;top:4984;width:31131;height:31211;visibility:visible;mso-wrap-style:square;v-text-anchor:top" coordsize="1961,1966" o:spid="_x0000_s1030" filled="f" strokecolor="#2f5496 [2404]"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">
                      <v:path arrowok="t" o:connecttype="custom" o:connectlocs="14288,3121025;0,3106738;3098800,0;3113088,14288;14288,3121025" o:connectangles="0,0,0,0,0"/>
                    </v:shape>
                    <v:shape id="Vrije vorm 68" style="position:absolute;top:1539;width:43291;height:43371;visibility:visible;mso-wrap-style:square;v-text-anchor:top" coordsize="2727,2732" o:spid="_x0000_s1031" filled="f" strokecolor="#2f5496 [2404]"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">
                      <v:path arrowok="t" o:connecttype="custom" o:connectlocs="0,4337050;0,4330700;4321175,0;4329113,7938;0,4337050" o:connectangles="0,0,0,0,0"/>
                    </v:shape>
                    <w10:wrap anchorx="page" anchory="page"/>
                  </v:group>
                </w:pict>
              </mc:Fallback>
            </mc:AlternateContent>
          </w:r>
        </w:p>
        <w:p w14:paraId="685D82DF" w14:textId="77777777" w:rsidR="0035224D" w:rsidRPr="00AD56D7" w:rsidRDefault="0035224D">
          <w:pPr>
            <w:rPr>
              <w:rFonts w:eastAsiaTheme="minorEastAsia"/>
              <w:lang w:eastAsia="nl-NL"/>
            </w:rPr>
          </w:pPr>
          <w:r w:rsidRPr="00AD56D7">
            <w:rPr>
              <w:noProof/>
            </w:rPr>
            <mc:AlternateContent>
              <mc:Choice Requires="wps">
                <w:drawing>
                  <wp:anchor distT="0" distB="0" distL="114300" distR="114300" simplePos="0" relativeHeight="251658240" behindDoc="0" locked="0" layoutInCell="1" allowOverlap="1" wp14:anchorId="6CDB80EC" wp14:editId="3BEDDCE3">
                    <wp:simplePos x="0" y="0"/>
                    <wp:positionH relativeFrom="margin">
                      <wp:align>left</wp:align>
                    </wp:positionH>
                    <wp:positionV relativeFrom="margin">
                      <wp:align>bottom</wp:align>
                    </wp:positionV>
                    <wp:extent cx="5943600" cy="374650"/>
                    <wp:effectExtent l="0" t="0" r="0" b="8255"/>
                    <wp:wrapNone/>
                    <wp:docPr id="69" name="Tekstvak 69"/>
                    <wp:cNvGraphicFramePr/>
                    <a:graphic xmlns:a="http://schemas.openxmlformats.org/drawingml/2006/main">
                      <a:graphicData uri="http://schemas.microsoft.com/office/word/2010/wordprocessingShape">
                        <wps:wsp>
                          <wps:cNvSpPr txBox="1"/>
                          <wps:spPr>
                            <a:xfrm>
                              <a:off x="0" y="0"/>
                              <a:ext cx="594360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0F9027" w14:textId="77777777" w:rsidR="0035224D" w:rsidRPr="0037528B" w:rsidRDefault="0037528B">
                                <w:pPr>
                                  <w:pStyle w:val="Geenafstand"/>
                                  <w:jc w:val="right"/>
                                  <w:rPr>
                                    <w:color w:val="4472C4" w:themeColor="accent1"/>
                                    <w:sz w:val="36"/>
                                    <w:szCs w:val="36"/>
                                    <w:lang w:val="en-US"/>
                                  </w:rPr>
                                </w:pPr>
                                <w:sdt>
                                  <w:sdtPr>
                                    <w:rPr>
                                      <w:color w:val="4472C4" w:themeColor="accent1"/>
                                      <w:sz w:val="36"/>
                                      <w:szCs w:val="36"/>
                                      <w:lang w:val="en-US"/>
                                    </w:rPr>
                                    <w:alias w:val="School"/>
                                    <w:tag w:val="School"/>
                                    <w:id w:val="1850680582"/>
                                    <w:dataBinding w:prefixMappings="xmlns:ns0='http://schemas.openxmlformats.org/officeDocument/2006/extended-properties' " w:xpath="/ns0:Properties[1]/ns0:Company[1]" w:storeItemID="{6668398D-A668-4E3E-A5EB-62B293D839F1}"/>
                                    <w:text/>
                                  </w:sdtPr>
                                  <w:sdtContent>
                                    <w:r w:rsidR="006F3A95" w:rsidRPr="0037528B">
                                      <w:rPr>
                                        <w:color w:val="4472C4" w:themeColor="accent1"/>
                                        <w:sz w:val="36"/>
                                        <w:szCs w:val="36"/>
                                        <w:lang w:val="en-US"/>
                                      </w:rPr>
                                      <w:t>School:</w:t>
                                    </w:r>
                                    <w:r w:rsidR="00F441DC" w:rsidRPr="0037528B">
                                      <w:rPr>
                                        <w:color w:val="4472C4" w:themeColor="accent1"/>
                                        <w:sz w:val="36"/>
                                        <w:szCs w:val="36"/>
                                        <w:lang w:val="en-US"/>
                                      </w:rPr>
                                      <w:t xml:space="preserve"> HAN</w:t>
                                    </w:r>
                                  </w:sdtContent>
                                </w:sdt>
                              </w:p>
                              <w:p w14:paraId="0D1A1245" w14:textId="6F619B54" w:rsidR="0035224D" w:rsidRPr="0037528B" w:rsidRDefault="0037528B">
                                <w:pPr>
                                  <w:pStyle w:val="Geenafstand"/>
                                  <w:jc w:val="right"/>
                                  <w:rPr>
                                    <w:color w:val="4472C4" w:themeColor="accent1"/>
                                    <w:sz w:val="36"/>
                                    <w:szCs w:val="36"/>
                                    <w:lang w:val="en-US"/>
                                  </w:rPr>
                                </w:pPr>
                                <w:sdt>
                                  <w:sdtPr>
                                    <w:rPr>
                                      <w:color w:val="4472C4" w:themeColor="accent1"/>
                                      <w:sz w:val="36"/>
                                      <w:szCs w:val="36"/>
                                      <w:lang w:val="en-US"/>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Content>
                                    <w:r w:rsidR="006F3A95" w:rsidRPr="0037528B">
                                      <w:rPr>
                                        <w:color w:val="4472C4" w:themeColor="accent1"/>
                                        <w:sz w:val="36"/>
                                        <w:szCs w:val="36"/>
                                        <w:lang w:val="en-US"/>
                                      </w:rPr>
                                      <w:t>Course:</w:t>
                                    </w:r>
                                    <w:r w:rsidR="00ED4A6A" w:rsidRPr="0037528B">
                                      <w:rPr>
                                        <w:color w:val="4472C4" w:themeColor="accent1"/>
                                        <w:sz w:val="36"/>
                                        <w:szCs w:val="36"/>
                                        <w:lang w:val="en-US"/>
                                      </w:rPr>
                                      <w:t xml:space="preserve"> ADS</w:t>
                                    </w:r>
                                  </w:sdtContent>
                                </w:sdt>
                                <w:r w:rsidR="009C19AF" w:rsidRPr="0037528B">
                                  <w:rPr>
                                    <w:color w:val="4472C4" w:themeColor="accent1"/>
                                    <w:sz w:val="36"/>
                                    <w:szCs w:val="36"/>
                                    <w:lang w:val="en-US"/>
                                  </w:rPr>
                                  <w:br/>
                                  <w:t>Studenten:</w:t>
                                </w:r>
                              </w:p>
                              <w:p w14:paraId="3C3B9C56" w14:textId="0381720B" w:rsidR="0035224D" w:rsidRPr="00AD56D7" w:rsidRDefault="00F441DC">
                                <w:pPr>
                                  <w:pStyle w:val="Geenafstand"/>
                                  <w:jc w:val="right"/>
                                  <w:rPr>
                                    <w:color w:val="4472C4" w:themeColor="accent1"/>
                                    <w:sz w:val="36"/>
                                    <w:szCs w:val="36"/>
                                  </w:rPr>
                                </w:pPr>
                                <w:r w:rsidRPr="00AD56D7">
                                  <w:rPr>
                                    <w:color w:val="4472C4" w:themeColor="accent1"/>
                                    <w:sz w:val="36"/>
                                    <w:szCs w:val="36"/>
                                  </w:rPr>
                                  <w:t>Timoy van Balkom</w:t>
                                </w:r>
                                <w:r w:rsidR="00B30932" w:rsidRPr="00AD56D7">
                                  <w:rPr>
                                    <w:color w:val="4472C4" w:themeColor="accent1"/>
                                    <w:sz w:val="36"/>
                                    <w:szCs w:val="36"/>
                                  </w:rPr>
                                  <w:t xml:space="preserve"> </w:t>
                                </w:r>
                                <w:r w:rsidR="000C3D94" w:rsidRPr="00AD56D7">
                                  <w:rPr>
                                    <w:color w:val="4472C4" w:themeColor="accent1"/>
                                    <w:sz w:val="36"/>
                                    <w:szCs w:val="36"/>
                                  </w:rPr>
                                  <w:t>-</w:t>
                                </w:r>
                                <w:r w:rsidR="00D8276D" w:rsidRPr="00AD56D7">
                                  <w:rPr>
                                    <w:color w:val="4472C4" w:themeColor="accent1"/>
                                    <w:sz w:val="36"/>
                                    <w:szCs w:val="36"/>
                                  </w:rPr>
                                  <w:t xml:space="preserve"> </w:t>
                                </w:r>
                                <w:r w:rsidR="002D5976" w:rsidRPr="00AD56D7">
                                  <w:rPr>
                                    <w:color w:val="4472C4" w:themeColor="accent1"/>
                                    <w:sz w:val="36"/>
                                    <w:szCs w:val="36"/>
                                  </w:rPr>
                                  <w:t>1592442</w:t>
                                </w:r>
                                <w:r w:rsidR="000C3D94" w:rsidRPr="00AD56D7">
                                  <w:rPr>
                                    <w:color w:val="4472C4" w:themeColor="accent1"/>
                                    <w:sz w:val="36"/>
                                    <w:szCs w:val="36"/>
                                  </w:rPr>
                                  <w:br/>
                                </w:r>
                                <w:r w:rsidR="00B30932" w:rsidRPr="00AD56D7">
                                  <w:rPr>
                                    <w:color w:val="4472C4" w:themeColor="accent1"/>
                                    <w:sz w:val="36"/>
                                    <w:szCs w:val="36"/>
                                  </w:rPr>
                                  <w:t>Daan van Vugt</w:t>
                                </w:r>
                                <w:r w:rsidR="000C3D94" w:rsidRPr="00AD56D7">
                                  <w:rPr>
                                    <w:color w:val="4472C4" w:themeColor="accent1"/>
                                    <w:sz w:val="36"/>
                                    <w:szCs w:val="36"/>
                                  </w:rPr>
                                  <w:t xml:space="preserve"> – s636474</w:t>
                                </w:r>
                                <w:r w:rsidR="009C19AF" w:rsidRPr="00AD56D7">
                                  <w:rPr>
                                    <w:color w:val="4472C4" w:themeColor="accent1"/>
                                    <w:sz w:val="36"/>
                                    <w:szCs w:val="36"/>
                                  </w:rPr>
                                  <w:br/>
                                  <w:t>Docent:</w:t>
                                </w:r>
                                <w:r w:rsidR="009C19AF" w:rsidRPr="00AD56D7">
                                  <w:rPr>
                                    <w:color w:val="4472C4" w:themeColor="accent1"/>
                                    <w:sz w:val="36"/>
                                    <w:szCs w:val="36"/>
                                  </w:rPr>
                                  <w:br/>
                                  <w:t>Matthijs de Haan</w:t>
                                </w:r>
                              </w:p>
                              <w:p w14:paraId="7496D1A3" w14:textId="26CB1279" w:rsidR="0035224D" w:rsidRPr="00AD56D7" w:rsidRDefault="006F3A95" w:rsidP="0091318E">
                                <w:pPr>
                                  <w:pStyle w:val="Geenafstand"/>
                                  <w:jc w:val="right"/>
                                  <w:rPr>
                                    <w:color w:val="4472C4" w:themeColor="accent1"/>
                                    <w:sz w:val="36"/>
                                    <w:szCs w:val="36"/>
                                  </w:rPr>
                                </w:pPr>
                                <w:r w:rsidRPr="00AD56D7">
                                  <w:rPr>
                                    <w:color w:val="4472C4" w:themeColor="accent1"/>
                                    <w:sz w:val="36"/>
                                    <w:szCs w:val="36"/>
                                  </w:rPr>
                                  <w:t>Datum:</w:t>
                                </w:r>
                                <w:r w:rsidR="0091318E" w:rsidRPr="00AD56D7">
                                  <w:rPr>
                                    <w:color w:val="4472C4" w:themeColor="accent1"/>
                                    <w:sz w:val="36"/>
                                    <w:szCs w:val="36"/>
                                  </w:rPr>
                                  <w:t xml:space="preserve"> 2024-03-08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DB80EC" id="Tekstvak 69" o:spid="_x0000_s1027" type="#_x0000_t202" style="position:absolute;margin-left:0;margin-top:0;width:468pt;height:29.5pt;z-index:25165824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" filled="f" stroked="f" strokeweight=".5pt">
                    <v:textbox style="mso-fit-shape-to-text:t" inset="0,0,0,0">
                      <w:txbxContent>
                        <w:p w14:paraId="410F9027" w14:textId="77777777" w:rsidR="0035224D" w:rsidRPr="0037528B" w:rsidRDefault="0037528B">
                          <w:pPr>
                            <w:pStyle w:val="Geenafstand"/>
                            <w:jc w:val="right"/>
                            <w:rPr>
                              <w:color w:val="4472C4" w:themeColor="accent1"/>
                              <w:sz w:val="36"/>
                              <w:szCs w:val="36"/>
                              <w:lang w:val="en-US"/>
                            </w:rPr>
                          </w:pPr>
                          <w:sdt>
                            <w:sdtPr>
                              <w:rPr>
                                <w:color w:val="4472C4" w:themeColor="accent1"/>
                                <w:sz w:val="36"/>
                                <w:szCs w:val="36"/>
                                <w:lang w:val="en-US"/>
                              </w:rPr>
                              <w:alias w:val="School"/>
                              <w:tag w:val="School"/>
                              <w:id w:val="1850680582"/>
                              <w:dataBinding w:prefixMappings="xmlns:ns0='http://schemas.openxmlformats.org/officeDocument/2006/extended-properties' " w:xpath="/ns0:Properties[1]/ns0:Company[1]" w:storeItemID="{6668398D-A668-4E3E-A5EB-62B293D839F1}"/>
                              <w:text/>
                            </w:sdtPr>
                            <w:sdtContent>
                              <w:r w:rsidR="006F3A95" w:rsidRPr="0037528B">
                                <w:rPr>
                                  <w:color w:val="4472C4" w:themeColor="accent1"/>
                                  <w:sz w:val="36"/>
                                  <w:szCs w:val="36"/>
                                  <w:lang w:val="en-US"/>
                                </w:rPr>
                                <w:t>School:</w:t>
                              </w:r>
                              <w:r w:rsidR="00F441DC" w:rsidRPr="0037528B">
                                <w:rPr>
                                  <w:color w:val="4472C4" w:themeColor="accent1"/>
                                  <w:sz w:val="36"/>
                                  <w:szCs w:val="36"/>
                                  <w:lang w:val="en-US"/>
                                </w:rPr>
                                <w:t xml:space="preserve"> HAN</w:t>
                              </w:r>
                            </w:sdtContent>
                          </w:sdt>
                        </w:p>
                        <w:p w14:paraId="0D1A1245" w14:textId="6F619B54" w:rsidR="0035224D" w:rsidRPr="0037528B" w:rsidRDefault="0037528B">
                          <w:pPr>
                            <w:pStyle w:val="Geenafstand"/>
                            <w:jc w:val="right"/>
                            <w:rPr>
                              <w:color w:val="4472C4" w:themeColor="accent1"/>
                              <w:sz w:val="36"/>
                              <w:szCs w:val="36"/>
                              <w:lang w:val="en-US"/>
                            </w:rPr>
                          </w:pPr>
                          <w:sdt>
                            <w:sdtPr>
                              <w:rPr>
                                <w:color w:val="4472C4" w:themeColor="accent1"/>
                                <w:sz w:val="36"/>
                                <w:szCs w:val="36"/>
                                <w:lang w:val="en-US"/>
                              </w:rPr>
                              <w:alias w:val="Cursus"/>
                              <w:tag w:val="Cursus"/>
                              <w:id w:val="1717703537"/>
                              <w:dataBinding w:prefixMappings="xmlns:ns0='http://purl.org/dc/elements/1.1/' xmlns:ns1='http://schemas.openxmlformats.org/package/2006/metadata/core-properties' " w:xpath="/ns1:coreProperties[1]/ns1:category[1]" w:storeItemID="{6C3C8BC8-F283-45AE-878A-BAB7291924A1}"/>
                              <w:text/>
                            </w:sdtPr>
                            <w:sdtContent>
                              <w:r w:rsidR="006F3A95" w:rsidRPr="0037528B">
                                <w:rPr>
                                  <w:color w:val="4472C4" w:themeColor="accent1"/>
                                  <w:sz w:val="36"/>
                                  <w:szCs w:val="36"/>
                                  <w:lang w:val="en-US"/>
                                </w:rPr>
                                <w:t>Course:</w:t>
                              </w:r>
                              <w:r w:rsidR="00ED4A6A" w:rsidRPr="0037528B">
                                <w:rPr>
                                  <w:color w:val="4472C4" w:themeColor="accent1"/>
                                  <w:sz w:val="36"/>
                                  <w:szCs w:val="36"/>
                                  <w:lang w:val="en-US"/>
                                </w:rPr>
                                <w:t xml:space="preserve"> ADS</w:t>
                              </w:r>
                            </w:sdtContent>
                          </w:sdt>
                          <w:r w:rsidR="009C19AF" w:rsidRPr="0037528B">
                            <w:rPr>
                              <w:color w:val="4472C4" w:themeColor="accent1"/>
                              <w:sz w:val="36"/>
                              <w:szCs w:val="36"/>
                              <w:lang w:val="en-US"/>
                            </w:rPr>
                            <w:br/>
                            <w:t>Studenten:</w:t>
                          </w:r>
                        </w:p>
                        <w:p w14:paraId="3C3B9C56" w14:textId="0381720B" w:rsidR="0035224D" w:rsidRPr="00AD56D7" w:rsidRDefault="00F441DC">
                          <w:pPr>
                            <w:pStyle w:val="Geenafstand"/>
                            <w:jc w:val="right"/>
                            <w:rPr>
                              <w:color w:val="4472C4" w:themeColor="accent1"/>
                              <w:sz w:val="36"/>
                              <w:szCs w:val="36"/>
                            </w:rPr>
                          </w:pPr>
                          <w:r w:rsidRPr="00AD56D7">
                            <w:rPr>
                              <w:color w:val="4472C4" w:themeColor="accent1"/>
                              <w:sz w:val="36"/>
                              <w:szCs w:val="36"/>
                            </w:rPr>
                            <w:t>Timoy van Balkom</w:t>
                          </w:r>
                          <w:r w:rsidR="00B30932" w:rsidRPr="00AD56D7">
                            <w:rPr>
                              <w:color w:val="4472C4" w:themeColor="accent1"/>
                              <w:sz w:val="36"/>
                              <w:szCs w:val="36"/>
                            </w:rPr>
                            <w:t xml:space="preserve"> </w:t>
                          </w:r>
                          <w:r w:rsidR="000C3D94" w:rsidRPr="00AD56D7">
                            <w:rPr>
                              <w:color w:val="4472C4" w:themeColor="accent1"/>
                              <w:sz w:val="36"/>
                              <w:szCs w:val="36"/>
                            </w:rPr>
                            <w:t>-</w:t>
                          </w:r>
                          <w:r w:rsidR="00D8276D" w:rsidRPr="00AD56D7">
                            <w:rPr>
                              <w:color w:val="4472C4" w:themeColor="accent1"/>
                              <w:sz w:val="36"/>
                              <w:szCs w:val="36"/>
                            </w:rPr>
                            <w:t xml:space="preserve"> </w:t>
                          </w:r>
                          <w:r w:rsidR="002D5976" w:rsidRPr="00AD56D7">
                            <w:rPr>
                              <w:color w:val="4472C4" w:themeColor="accent1"/>
                              <w:sz w:val="36"/>
                              <w:szCs w:val="36"/>
                            </w:rPr>
                            <w:t>1592442</w:t>
                          </w:r>
                          <w:r w:rsidR="000C3D94" w:rsidRPr="00AD56D7">
                            <w:rPr>
                              <w:color w:val="4472C4" w:themeColor="accent1"/>
                              <w:sz w:val="36"/>
                              <w:szCs w:val="36"/>
                            </w:rPr>
                            <w:br/>
                          </w:r>
                          <w:r w:rsidR="00B30932" w:rsidRPr="00AD56D7">
                            <w:rPr>
                              <w:color w:val="4472C4" w:themeColor="accent1"/>
                              <w:sz w:val="36"/>
                              <w:szCs w:val="36"/>
                            </w:rPr>
                            <w:t>Daan van Vugt</w:t>
                          </w:r>
                          <w:r w:rsidR="000C3D94" w:rsidRPr="00AD56D7">
                            <w:rPr>
                              <w:color w:val="4472C4" w:themeColor="accent1"/>
                              <w:sz w:val="36"/>
                              <w:szCs w:val="36"/>
                            </w:rPr>
                            <w:t xml:space="preserve"> – s636474</w:t>
                          </w:r>
                          <w:r w:rsidR="009C19AF" w:rsidRPr="00AD56D7">
                            <w:rPr>
                              <w:color w:val="4472C4" w:themeColor="accent1"/>
                              <w:sz w:val="36"/>
                              <w:szCs w:val="36"/>
                            </w:rPr>
                            <w:br/>
                            <w:t>Docent:</w:t>
                          </w:r>
                          <w:r w:rsidR="009C19AF" w:rsidRPr="00AD56D7">
                            <w:rPr>
                              <w:color w:val="4472C4" w:themeColor="accent1"/>
                              <w:sz w:val="36"/>
                              <w:szCs w:val="36"/>
                            </w:rPr>
                            <w:br/>
                            <w:t>Matthijs de Haan</w:t>
                          </w:r>
                        </w:p>
                        <w:p w14:paraId="7496D1A3" w14:textId="26CB1279" w:rsidR="0035224D" w:rsidRPr="00AD56D7" w:rsidRDefault="006F3A95" w:rsidP="0091318E">
                          <w:pPr>
                            <w:pStyle w:val="Geenafstand"/>
                            <w:jc w:val="right"/>
                            <w:rPr>
                              <w:color w:val="4472C4" w:themeColor="accent1"/>
                              <w:sz w:val="36"/>
                              <w:szCs w:val="36"/>
                            </w:rPr>
                          </w:pPr>
                          <w:r w:rsidRPr="00AD56D7">
                            <w:rPr>
                              <w:color w:val="4472C4" w:themeColor="accent1"/>
                              <w:sz w:val="36"/>
                              <w:szCs w:val="36"/>
                            </w:rPr>
                            <w:t>Datum:</w:t>
                          </w:r>
                          <w:r w:rsidR="0091318E" w:rsidRPr="00AD56D7">
                            <w:rPr>
                              <w:color w:val="4472C4" w:themeColor="accent1"/>
                              <w:sz w:val="36"/>
                              <w:szCs w:val="36"/>
                            </w:rPr>
                            <w:t xml:space="preserve"> 2024-03-08</w:t>
                          </w:r>
                        </w:p>
                      </w:txbxContent>
                    </v:textbox>
                    <w10:wrap anchorx="margin" anchory="margin"/>
                  </v:shape>
                </w:pict>
              </mc:Fallback>
            </mc:AlternateContent>
          </w:r>
          <w:r w:rsidRPr="00AD56D7">
            <w:rPr>
              <w:rFonts w:eastAsiaTheme="minorEastAsia"/>
              <w:lang w:eastAsia="nl-NL"/>
            </w:rPr>
            <w:br w:type="page"/>
          </w:r>
        </w:p>
      </w:sdtContent>
    </w:sdt>
    <w:sdt>
      <w:sdtPr>
        <w:rPr>
          <w:rFonts w:asciiTheme="minorHAnsi" w:eastAsiaTheme="minorHAnsi" w:hAnsiTheme="minorHAnsi" w:cstheme="minorBidi"/>
          <w:color w:val="auto"/>
          <w:sz w:val="22"/>
          <w:szCs w:val="22"/>
          <w:lang w:eastAsia="en-US"/>
        </w:rPr>
        <w:id w:val="568398478"/>
        <w:docPartObj>
          <w:docPartGallery w:val="Table of Contents"/>
          <w:docPartUnique/>
        </w:docPartObj>
      </w:sdtPr>
      <w:sdtEndPr>
        <w:rPr>
          <w:rFonts w:eastAsiaTheme="minorEastAsia"/>
          <w:b/>
          <w:bCs/>
        </w:rPr>
      </w:sdtEndPr>
      <w:sdtContent>
        <w:p w14:paraId="66728E6F" w14:textId="77777777" w:rsidR="0035224D" w:rsidRPr="00AD56D7" w:rsidRDefault="0035224D">
          <w:pPr>
            <w:pStyle w:val="Kopvaninhoudsopgave"/>
          </w:pPr>
          <w:r w:rsidRPr="00AD56D7">
            <w:t>Inhoudsopgave</w:t>
          </w:r>
        </w:p>
        <w:p w14:paraId="2C1EB4CE" w14:textId="0C88957D" w:rsidR="0037528B" w:rsidRDefault="00DB7151">
          <w:pPr>
            <w:pStyle w:val="Inhopg1"/>
            <w:tabs>
              <w:tab w:val="right" w:leader="dot" w:pos="9016"/>
            </w:tabs>
            <w:rPr>
              <w:rFonts w:eastAsiaTheme="minorEastAsia"/>
              <w:noProof/>
              <w:kern w:val="2"/>
              <w:sz w:val="24"/>
              <w:szCs w:val="24"/>
              <w:lang w:val="en-US"/>
              <w14:ligatures w14:val="standardContextual"/>
            </w:rPr>
          </w:pPr>
          <w:r w:rsidRPr="00AD56D7">
            <w:fldChar w:fldCharType="begin"/>
          </w:r>
          <w:r w:rsidRPr="00AD56D7">
            <w:instrText xml:space="preserve"> TOC \o "1-2" \h \z \u </w:instrText>
          </w:r>
          <w:r w:rsidRPr="00AD56D7">
            <w:fldChar w:fldCharType="separate"/>
          </w:r>
          <w:hyperlink w:anchor="_Toc160825202" w:history="1">
            <w:r w:rsidR="0037528B" w:rsidRPr="00B34345">
              <w:rPr>
                <w:rStyle w:val="Hyperlink"/>
                <w:noProof/>
              </w:rPr>
              <w:t>Inleiding</w:t>
            </w:r>
            <w:r w:rsidR="0037528B">
              <w:rPr>
                <w:noProof/>
                <w:webHidden/>
              </w:rPr>
              <w:tab/>
            </w:r>
            <w:r w:rsidR="0037528B">
              <w:rPr>
                <w:noProof/>
                <w:webHidden/>
              </w:rPr>
              <w:fldChar w:fldCharType="begin"/>
            </w:r>
            <w:r w:rsidR="0037528B">
              <w:rPr>
                <w:noProof/>
                <w:webHidden/>
              </w:rPr>
              <w:instrText xml:space="preserve"> PAGEREF _Toc160825202 \h </w:instrText>
            </w:r>
            <w:r w:rsidR="0037528B">
              <w:rPr>
                <w:noProof/>
                <w:webHidden/>
              </w:rPr>
            </w:r>
            <w:r w:rsidR="0037528B">
              <w:rPr>
                <w:noProof/>
                <w:webHidden/>
              </w:rPr>
              <w:fldChar w:fldCharType="separate"/>
            </w:r>
            <w:r w:rsidR="0037528B">
              <w:rPr>
                <w:noProof/>
                <w:webHidden/>
              </w:rPr>
              <w:t>3</w:t>
            </w:r>
            <w:r w:rsidR="0037528B">
              <w:rPr>
                <w:noProof/>
                <w:webHidden/>
              </w:rPr>
              <w:fldChar w:fldCharType="end"/>
            </w:r>
          </w:hyperlink>
        </w:p>
        <w:p w14:paraId="310B0DEA" w14:textId="2E941166"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03" w:history="1">
            <w:r w:rsidRPr="00B34345">
              <w:rPr>
                <w:rStyle w:val="Hyperlink"/>
                <w:noProof/>
              </w:rPr>
              <w:t>Informatievragen</w:t>
            </w:r>
            <w:r>
              <w:rPr>
                <w:noProof/>
                <w:webHidden/>
              </w:rPr>
              <w:tab/>
            </w:r>
            <w:r>
              <w:rPr>
                <w:noProof/>
                <w:webHidden/>
              </w:rPr>
              <w:fldChar w:fldCharType="begin"/>
            </w:r>
            <w:r>
              <w:rPr>
                <w:noProof/>
                <w:webHidden/>
              </w:rPr>
              <w:instrText xml:space="preserve"> PAGEREF _Toc160825203 \h </w:instrText>
            </w:r>
            <w:r>
              <w:rPr>
                <w:noProof/>
                <w:webHidden/>
              </w:rPr>
            </w:r>
            <w:r>
              <w:rPr>
                <w:noProof/>
                <w:webHidden/>
              </w:rPr>
              <w:fldChar w:fldCharType="separate"/>
            </w:r>
            <w:r>
              <w:rPr>
                <w:noProof/>
                <w:webHidden/>
              </w:rPr>
              <w:t>3</w:t>
            </w:r>
            <w:r>
              <w:rPr>
                <w:noProof/>
                <w:webHidden/>
              </w:rPr>
              <w:fldChar w:fldCharType="end"/>
            </w:r>
          </w:hyperlink>
        </w:p>
        <w:p w14:paraId="1021A400" w14:textId="1DB312EB" w:rsidR="0037528B" w:rsidRDefault="0037528B">
          <w:pPr>
            <w:pStyle w:val="Inhopg1"/>
            <w:tabs>
              <w:tab w:val="right" w:leader="dot" w:pos="9016"/>
            </w:tabs>
            <w:rPr>
              <w:rFonts w:eastAsiaTheme="minorEastAsia"/>
              <w:noProof/>
              <w:kern w:val="2"/>
              <w:sz w:val="24"/>
              <w:szCs w:val="24"/>
              <w:lang w:val="en-US"/>
              <w14:ligatures w14:val="standardContextual"/>
            </w:rPr>
          </w:pPr>
          <w:hyperlink w:anchor="_Toc160825204" w:history="1">
            <w:r w:rsidRPr="00B34345">
              <w:rPr>
                <w:rStyle w:val="Hyperlink"/>
                <w:noProof/>
              </w:rPr>
              <w:t>Descriptieve statistische kentallen</w:t>
            </w:r>
            <w:r>
              <w:rPr>
                <w:noProof/>
                <w:webHidden/>
              </w:rPr>
              <w:tab/>
            </w:r>
            <w:r>
              <w:rPr>
                <w:noProof/>
                <w:webHidden/>
              </w:rPr>
              <w:fldChar w:fldCharType="begin"/>
            </w:r>
            <w:r>
              <w:rPr>
                <w:noProof/>
                <w:webHidden/>
              </w:rPr>
              <w:instrText xml:space="preserve"> PAGEREF _Toc160825204 \h </w:instrText>
            </w:r>
            <w:r>
              <w:rPr>
                <w:noProof/>
                <w:webHidden/>
              </w:rPr>
            </w:r>
            <w:r>
              <w:rPr>
                <w:noProof/>
                <w:webHidden/>
              </w:rPr>
              <w:fldChar w:fldCharType="separate"/>
            </w:r>
            <w:r>
              <w:rPr>
                <w:noProof/>
                <w:webHidden/>
              </w:rPr>
              <w:t>4</w:t>
            </w:r>
            <w:r>
              <w:rPr>
                <w:noProof/>
                <w:webHidden/>
              </w:rPr>
              <w:fldChar w:fldCharType="end"/>
            </w:r>
          </w:hyperlink>
        </w:p>
        <w:p w14:paraId="759D4D3E" w14:textId="6B4DDCCA"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05" w:history="1">
            <w:r w:rsidRPr="00B34345">
              <w:rPr>
                <w:rStyle w:val="Hyperlink"/>
                <w:noProof/>
              </w:rPr>
              <w:t>Continue features</w:t>
            </w:r>
            <w:r>
              <w:rPr>
                <w:noProof/>
                <w:webHidden/>
              </w:rPr>
              <w:tab/>
            </w:r>
            <w:r>
              <w:rPr>
                <w:noProof/>
                <w:webHidden/>
              </w:rPr>
              <w:fldChar w:fldCharType="begin"/>
            </w:r>
            <w:r>
              <w:rPr>
                <w:noProof/>
                <w:webHidden/>
              </w:rPr>
              <w:instrText xml:space="preserve"> PAGEREF _Toc160825205 \h </w:instrText>
            </w:r>
            <w:r>
              <w:rPr>
                <w:noProof/>
                <w:webHidden/>
              </w:rPr>
            </w:r>
            <w:r>
              <w:rPr>
                <w:noProof/>
                <w:webHidden/>
              </w:rPr>
              <w:fldChar w:fldCharType="separate"/>
            </w:r>
            <w:r>
              <w:rPr>
                <w:noProof/>
                <w:webHidden/>
              </w:rPr>
              <w:t>4</w:t>
            </w:r>
            <w:r>
              <w:rPr>
                <w:noProof/>
                <w:webHidden/>
              </w:rPr>
              <w:fldChar w:fldCharType="end"/>
            </w:r>
          </w:hyperlink>
        </w:p>
        <w:p w14:paraId="2EA93B09" w14:textId="0F5B6269"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06" w:history="1">
            <w:r w:rsidRPr="00B34345">
              <w:rPr>
                <w:rStyle w:val="Hyperlink"/>
                <w:noProof/>
              </w:rPr>
              <w:t>Categoriale features</w:t>
            </w:r>
            <w:r>
              <w:rPr>
                <w:noProof/>
                <w:webHidden/>
              </w:rPr>
              <w:tab/>
            </w:r>
            <w:r>
              <w:rPr>
                <w:noProof/>
                <w:webHidden/>
              </w:rPr>
              <w:fldChar w:fldCharType="begin"/>
            </w:r>
            <w:r>
              <w:rPr>
                <w:noProof/>
                <w:webHidden/>
              </w:rPr>
              <w:instrText xml:space="preserve"> PAGEREF _Toc160825206 \h </w:instrText>
            </w:r>
            <w:r>
              <w:rPr>
                <w:noProof/>
                <w:webHidden/>
              </w:rPr>
            </w:r>
            <w:r>
              <w:rPr>
                <w:noProof/>
                <w:webHidden/>
              </w:rPr>
              <w:fldChar w:fldCharType="separate"/>
            </w:r>
            <w:r>
              <w:rPr>
                <w:noProof/>
                <w:webHidden/>
              </w:rPr>
              <w:t>5</w:t>
            </w:r>
            <w:r>
              <w:rPr>
                <w:noProof/>
                <w:webHidden/>
              </w:rPr>
              <w:fldChar w:fldCharType="end"/>
            </w:r>
          </w:hyperlink>
        </w:p>
        <w:p w14:paraId="2D4A9752" w14:textId="08E6BC82"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07" w:history="1">
            <w:r w:rsidRPr="00B34345">
              <w:rPr>
                <w:rStyle w:val="Hyperlink"/>
                <w:noProof/>
              </w:rPr>
              <w:t>Descriptieve statistieken beschrijving</w:t>
            </w:r>
            <w:r>
              <w:rPr>
                <w:noProof/>
                <w:webHidden/>
              </w:rPr>
              <w:tab/>
            </w:r>
            <w:r>
              <w:rPr>
                <w:noProof/>
                <w:webHidden/>
              </w:rPr>
              <w:fldChar w:fldCharType="begin"/>
            </w:r>
            <w:r>
              <w:rPr>
                <w:noProof/>
                <w:webHidden/>
              </w:rPr>
              <w:instrText xml:space="preserve"> PAGEREF _Toc160825207 \h </w:instrText>
            </w:r>
            <w:r>
              <w:rPr>
                <w:noProof/>
                <w:webHidden/>
              </w:rPr>
            </w:r>
            <w:r>
              <w:rPr>
                <w:noProof/>
                <w:webHidden/>
              </w:rPr>
              <w:fldChar w:fldCharType="separate"/>
            </w:r>
            <w:r>
              <w:rPr>
                <w:noProof/>
                <w:webHidden/>
              </w:rPr>
              <w:t>5</w:t>
            </w:r>
            <w:r>
              <w:rPr>
                <w:noProof/>
                <w:webHidden/>
              </w:rPr>
              <w:fldChar w:fldCharType="end"/>
            </w:r>
          </w:hyperlink>
        </w:p>
        <w:p w14:paraId="219BF078" w14:textId="1CC5550E" w:rsidR="0037528B" w:rsidRDefault="0037528B">
          <w:pPr>
            <w:pStyle w:val="Inhopg1"/>
            <w:tabs>
              <w:tab w:val="right" w:leader="dot" w:pos="9016"/>
            </w:tabs>
            <w:rPr>
              <w:rFonts w:eastAsiaTheme="minorEastAsia"/>
              <w:noProof/>
              <w:kern w:val="2"/>
              <w:sz w:val="24"/>
              <w:szCs w:val="24"/>
              <w:lang w:val="en-US"/>
              <w14:ligatures w14:val="standardContextual"/>
            </w:rPr>
          </w:pPr>
          <w:hyperlink w:anchor="_Toc160825208" w:history="1">
            <w:r w:rsidRPr="00B34345">
              <w:rPr>
                <w:rStyle w:val="Hyperlink"/>
                <w:noProof/>
              </w:rPr>
              <w:t>Histogrammen</w:t>
            </w:r>
            <w:r>
              <w:rPr>
                <w:noProof/>
                <w:webHidden/>
              </w:rPr>
              <w:tab/>
            </w:r>
            <w:r>
              <w:rPr>
                <w:noProof/>
                <w:webHidden/>
              </w:rPr>
              <w:fldChar w:fldCharType="begin"/>
            </w:r>
            <w:r>
              <w:rPr>
                <w:noProof/>
                <w:webHidden/>
              </w:rPr>
              <w:instrText xml:space="preserve"> PAGEREF _Toc160825208 \h </w:instrText>
            </w:r>
            <w:r>
              <w:rPr>
                <w:noProof/>
                <w:webHidden/>
              </w:rPr>
            </w:r>
            <w:r>
              <w:rPr>
                <w:noProof/>
                <w:webHidden/>
              </w:rPr>
              <w:fldChar w:fldCharType="separate"/>
            </w:r>
            <w:r>
              <w:rPr>
                <w:noProof/>
                <w:webHidden/>
              </w:rPr>
              <w:t>6</w:t>
            </w:r>
            <w:r>
              <w:rPr>
                <w:noProof/>
                <w:webHidden/>
              </w:rPr>
              <w:fldChar w:fldCharType="end"/>
            </w:r>
          </w:hyperlink>
        </w:p>
        <w:p w14:paraId="7664F09A" w14:textId="76971E32"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09" w:history="1">
            <w:r w:rsidRPr="00B34345">
              <w:rPr>
                <w:rStyle w:val="Hyperlink"/>
                <w:noProof/>
              </w:rPr>
              <w:t>Temperatuur</w:t>
            </w:r>
            <w:r>
              <w:rPr>
                <w:noProof/>
                <w:webHidden/>
              </w:rPr>
              <w:tab/>
            </w:r>
            <w:r>
              <w:rPr>
                <w:noProof/>
                <w:webHidden/>
              </w:rPr>
              <w:fldChar w:fldCharType="begin"/>
            </w:r>
            <w:r>
              <w:rPr>
                <w:noProof/>
                <w:webHidden/>
              </w:rPr>
              <w:instrText xml:space="preserve"> PAGEREF _Toc160825209 \h </w:instrText>
            </w:r>
            <w:r>
              <w:rPr>
                <w:noProof/>
                <w:webHidden/>
              </w:rPr>
            </w:r>
            <w:r>
              <w:rPr>
                <w:noProof/>
                <w:webHidden/>
              </w:rPr>
              <w:fldChar w:fldCharType="separate"/>
            </w:r>
            <w:r>
              <w:rPr>
                <w:noProof/>
                <w:webHidden/>
              </w:rPr>
              <w:t>6</w:t>
            </w:r>
            <w:r>
              <w:rPr>
                <w:noProof/>
                <w:webHidden/>
              </w:rPr>
              <w:fldChar w:fldCharType="end"/>
            </w:r>
          </w:hyperlink>
        </w:p>
        <w:p w14:paraId="196F28F4" w14:textId="35B633E2"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10" w:history="1">
            <w:r w:rsidRPr="00B34345">
              <w:rPr>
                <w:rStyle w:val="Hyperlink"/>
                <w:noProof/>
              </w:rPr>
              <w:t>Dauwpunt</w:t>
            </w:r>
            <w:r>
              <w:rPr>
                <w:noProof/>
                <w:webHidden/>
              </w:rPr>
              <w:tab/>
            </w:r>
            <w:r>
              <w:rPr>
                <w:noProof/>
                <w:webHidden/>
              </w:rPr>
              <w:fldChar w:fldCharType="begin"/>
            </w:r>
            <w:r>
              <w:rPr>
                <w:noProof/>
                <w:webHidden/>
              </w:rPr>
              <w:instrText xml:space="preserve"> PAGEREF _Toc160825210 \h </w:instrText>
            </w:r>
            <w:r>
              <w:rPr>
                <w:noProof/>
                <w:webHidden/>
              </w:rPr>
            </w:r>
            <w:r>
              <w:rPr>
                <w:noProof/>
                <w:webHidden/>
              </w:rPr>
              <w:fldChar w:fldCharType="separate"/>
            </w:r>
            <w:r>
              <w:rPr>
                <w:noProof/>
                <w:webHidden/>
              </w:rPr>
              <w:t>8</w:t>
            </w:r>
            <w:r>
              <w:rPr>
                <w:noProof/>
                <w:webHidden/>
              </w:rPr>
              <w:fldChar w:fldCharType="end"/>
            </w:r>
          </w:hyperlink>
        </w:p>
        <w:p w14:paraId="5882C66C" w14:textId="14C3080F"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11" w:history="1">
            <w:r w:rsidRPr="00B34345">
              <w:rPr>
                <w:rStyle w:val="Hyperlink"/>
                <w:noProof/>
              </w:rPr>
              <w:t>Luchtvochtigheid</w:t>
            </w:r>
            <w:r>
              <w:rPr>
                <w:noProof/>
                <w:webHidden/>
              </w:rPr>
              <w:tab/>
            </w:r>
            <w:r>
              <w:rPr>
                <w:noProof/>
                <w:webHidden/>
              </w:rPr>
              <w:fldChar w:fldCharType="begin"/>
            </w:r>
            <w:r>
              <w:rPr>
                <w:noProof/>
                <w:webHidden/>
              </w:rPr>
              <w:instrText xml:space="preserve"> PAGEREF _Toc160825211 \h </w:instrText>
            </w:r>
            <w:r>
              <w:rPr>
                <w:noProof/>
                <w:webHidden/>
              </w:rPr>
            </w:r>
            <w:r>
              <w:rPr>
                <w:noProof/>
                <w:webHidden/>
              </w:rPr>
              <w:fldChar w:fldCharType="separate"/>
            </w:r>
            <w:r>
              <w:rPr>
                <w:noProof/>
                <w:webHidden/>
              </w:rPr>
              <w:t>10</w:t>
            </w:r>
            <w:r>
              <w:rPr>
                <w:noProof/>
                <w:webHidden/>
              </w:rPr>
              <w:fldChar w:fldCharType="end"/>
            </w:r>
          </w:hyperlink>
        </w:p>
        <w:p w14:paraId="2C02F667" w14:textId="70D753C3"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12" w:history="1">
            <w:r w:rsidRPr="00B34345">
              <w:rPr>
                <w:rStyle w:val="Hyperlink"/>
                <w:noProof/>
              </w:rPr>
              <w:t>Windrichting</w:t>
            </w:r>
            <w:r>
              <w:rPr>
                <w:noProof/>
                <w:webHidden/>
              </w:rPr>
              <w:tab/>
            </w:r>
            <w:r>
              <w:rPr>
                <w:noProof/>
                <w:webHidden/>
              </w:rPr>
              <w:fldChar w:fldCharType="begin"/>
            </w:r>
            <w:r>
              <w:rPr>
                <w:noProof/>
                <w:webHidden/>
              </w:rPr>
              <w:instrText xml:space="preserve"> PAGEREF _Toc160825212 \h </w:instrText>
            </w:r>
            <w:r>
              <w:rPr>
                <w:noProof/>
                <w:webHidden/>
              </w:rPr>
            </w:r>
            <w:r>
              <w:rPr>
                <w:noProof/>
                <w:webHidden/>
              </w:rPr>
              <w:fldChar w:fldCharType="separate"/>
            </w:r>
            <w:r>
              <w:rPr>
                <w:noProof/>
                <w:webHidden/>
              </w:rPr>
              <w:t>12</w:t>
            </w:r>
            <w:r>
              <w:rPr>
                <w:noProof/>
                <w:webHidden/>
              </w:rPr>
              <w:fldChar w:fldCharType="end"/>
            </w:r>
          </w:hyperlink>
        </w:p>
        <w:p w14:paraId="08B386BE" w14:textId="70761051"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13" w:history="1">
            <w:r w:rsidRPr="00B34345">
              <w:rPr>
                <w:rStyle w:val="Hyperlink"/>
                <w:noProof/>
              </w:rPr>
              <w:t>Windsnelheid</w:t>
            </w:r>
            <w:r>
              <w:rPr>
                <w:noProof/>
                <w:webHidden/>
              </w:rPr>
              <w:tab/>
            </w:r>
            <w:r>
              <w:rPr>
                <w:noProof/>
                <w:webHidden/>
              </w:rPr>
              <w:fldChar w:fldCharType="begin"/>
            </w:r>
            <w:r>
              <w:rPr>
                <w:noProof/>
                <w:webHidden/>
              </w:rPr>
              <w:instrText xml:space="preserve"> PAGEREF _Toc160825213 \h </w:instrText>
            </w:r>
            <w:r>
              <w:rPr>
                <w:noProof/>
                <w:webHidden/>
              </w:rPr>
            </w:r>
            <w:r>
              <w:rPr>
                <w:noProof/>
                <w:webHidden/>
              </w:rPr>
              <w:fldChar w:fldCharType="separate"/>
            </w:r>
            <w:r>
              <w:rPr>
                <w:noProof/>
                <w:webHidden/>
              </w:rPr>
              <w:t>14</w:t>
            </w:r>
            <w:r>
              <w:rPr>
                <w:noProof/>
                <w:webHidden/>
              </w:rPr>
              <w:fldChar w:fldCharType="end"/>
            </w:r>
          </w:hyperlink>
        </w:p>
        <w:p w14:paraId="6A44D8C6" w14:textId="058A41E0" w:rsidR="0037528B" w:rsidRDefault="0037528B">
          <w:pPr>
            <w:pStyle w:val="Inhopg1"/>
            <w:tabs>
              <w:tab w:val="right" w:leader="dot" w:pos="9016"/>
            </w:tabs>
            <w:rPr>
              <w:rFonts w:eastAsiaTheme="minorEastAsia"/>
              <w:noProof/>
              <w:kern w:val="2"/>
              <w:sz w:val="24"/>
              <w:szCs w:val="24"/>
              <w:lang w:val="en-US"/>
              <w14:ligatures w14:val="standardContextual"/>
            </w:rPr>
          </w:pPr>
          <w:hyperlink w:anchor="_Toc160825214" w:history="1">
            <w:r w:rsidRPr="00B34345">
              <w:rPr>
                <w:rStyle w:val="Hyperlink"/>
                <w:noProof/>
              </w:rPr>
              <w:t>Boxplots</w:t>
            </w:r>
            <w:r>
              <w:rPr>
                <w:noProof/>
                <w:webHidden/>
              </w:rPr>
              <w:tab/>
            </w:r>
            <w:r>
              <w:rPr>
                <w:noProof/>
                <w:webHidden/>
              </w:rPr>
              <w:fldChar w:fldCharType="begin"/>
            </w:r>
            <w:r>
              <w:rPr>
                <w:noProof/>
                <w:webHidden/>
              </w:rPr>
              <w:instrText xml:space="preserve"> PAGEREF _Toc160825214 \h </w:instrText>
            </w:r>
            <w:r>
              <w:rPr>
                <w:noProof/>
                <w:webHidden/>
              </w:rPr>
            </w:r>
            <w:r>
              <w:rPr>
                <w:noProof/>
                <w:webHidden/>
              </w:rPr>
              <w:fldChar w:fldCharType="separate"/>
            </w:r>
            <w:r>
              <w:rPr>
                <w:noProof/>
                <w:webHidden/>
              </w:rPr>
              <w:t>16</w:t>
            </w:r>
            <w:r>
              <w:rPr>
                <w:noProof/>
                <w:webHidden/>
              </w:rPr>
              <w:fldChar w:fldCharType="end"/>
            </w:r>
          </w:hyperlink>
        </w:p>
        <w:p w14:paraId="6E3D1525" w14:textId="78E4F71D"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15" w:history="1">
            <w:r w:rsidRPr="00B34345">
              <w:rPr>
                <w:rStyle w:val="Hyperlink"/>
                <w:noProof/>
              </w:rPr>
              <w:t>Vertrek vertraging</w:t>
            </w:r>
            <w:r>
              <w:rPr>
                <w:noProof/>
                <w:webHidden/>
              </w:rPr>
              <w:tab/>
            </w:r>
            <w:r>
              <w:rPr>
                <w:noProof/>
                <w:webHidden/>
              </w:rPr>
              <w:fldChar w:fldCharType="begin"/>
            </w:r>
            <w:r>
              <w:rPr>
                <w:noProof/>
                <w:webHidden/>
              </w:rPr>
              <w:instrText xml:space="preserve"> PAGEREF _Toc160825215 \h </w:instrText>
            </w:r>
            <w:r>
              <w:rPr>
                <w:noProof/>
                <w:webHidden/>
              </w:rPr>
            </w:r>
            <w:r>
              <w:rPr>
                <w:noProof/>
                <w:webHidden/>
              </w:rPr>
              <w:fldChar w:fldCharType="separate"/>
            </w:r>
            <w:r>
              <w:rPr>
                <w:noProof/>
                <w:webHidden/>
              </w:rPr>
              <w:t>16</w:t>
            </w:r>
            <w:r>
              <w:rPr>
                <w:noProof/>
                <w:webHidden/>
              </w:rPr>
              <w:fldChar w:fldCharType="end"/>
            </w:r>
          </w:hyperlink>
        </w:p>
        <w:p w14:paraId="386117E4" w14:textId="6CAA0C79"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16" w:history="1">
            <w:r w:rsidRPr="00B34345">
              <w:rPr>
                <w:rStyle w:val="Hyperlink"/>
                <w:noProof/>
              </w:rPr>
              <w:t>Aankomst vertraging</w:t>
            </w:r>
            <w:r>
              <w:rPr>
                <w:noProof/>
                <w:webHidden/>
              </w:rPr>
              <w:tab/>
            </w:r>
            <w:r>
              <w:rPr>
                <w:noProof/>
                <w:webHidden/>
              </w:rPr>
              <w:fldChar w:fldCharType="begin"/>
            </w:r>
            <w:r>
              <w:rPr>
                <w:noProof/>
                <w:webHidden/>
              </w:rPr>
              <w:instrText xml:space="preserve"> PAGEREF _Toc160825216 \h </w:instrText>
            </w:r>
            <w:r>
              <w:rPr>
                <w:noProof/>
                <w:webHidden/>
              </w:rPr>
            </w:r>
            <w:r>
              <w:rPr>
                <w:noProof/>
                <w:webHidden/>
              </w:rPr>
              <w:fldChar w:fldCharType="separate"/>
            </w:r>
            <w:r>
              <w:rPr>
                <w:noProof/>
                <w:webHidden/>
              </w:rPr>
              <w:t>18</w:t>
            </w:r>
            <w:r>
              <w:rPr>
                <w:noProof/>
                <w:webHidden/>
              </w:rPr>
              <w:fldChar w:fldCharType="end"/>
            </w:r>
          </w:hyperlink>
        </w:p>
        <w:p w14:paraId="7FDE4B95" w14:textId="325243EA"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17" w:history="1">
            <w:r w:rsidRPr="00B34345">
              <w:rPr>
                <w:rStyle w:val="Hyperlink"/>
                <w:noProof/>
              </w:rPr>
              <w:t>Temperatuur</w:t>
            </w:r>
            <w:r>
              <w:rPr>
                <w:noProof/>
                <w:webHidden/>
              </w:rPr>
              <w:tab/>
            </w:r>
            <w:r>
              <w:rPr>
                <w:noProof/>
                <w:webHidden/>
              </w:rPr>
              <w:fldChar w:fldCharType="begin"/>
            </w:r>
            <w:r>
              <w:rPr>
                <w:noProof/>
                <w:webHidden/>
              </w:rPr>
              <w:instrText xml:space="preserve"> PAGEREF _Toc160825217 \h </w:instrText>
            </w:r>
            <w:r>
              <w:rPr>
                <w:noProof/>
                <w:webHidden/>
              </w:rPr>
            </w:r>
            <w:r>
              <w:rPr>
                <w:noProof/>
                <w:webHidden/>
              </w:rPr>
              <w:fldChar w:fldCharType="separate"/>
            </w:r>
            <w:r>
              <w:rPr>
                <w:noProof/>
                <w:webHidden/>
              </w:rPr>
              <w:t>20</w:t>
            </w:r>
            <w:r>
              <w:rPr>
                <w:noProof/>
                <w:webHidden/>
              </w:rPr>
              <w:fldChar w:fldCharType="end"/>
            </w:r>
          </w:hyperlink>
        </w:p>
        <w:p w14:paraId="0E069775" w14:textId="0B37D4C6"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18" w:history="1">
            <w:r w:rsidRPr="00B34345">
              <w:rPr>
                <w:rStyle w:val="Hyperlink"/>
                <w:noProof/>
              </w:rPr>
              <w:t>Dauwpunt</w:t>
            </w:r>
            <w:r>
              <w:rPr>
                <w:noProof/>
                <w:webHidden/>
              </w:rPr>
              <w:tab/>
            </w:r>
            <w:r>
              <w:rPr>
                <w:noProof/>
                <w:webHidden/>
              </w:rPr>
              <w:fldChar w:fldCharType="begin"/>
            </w:r>
            <w:r>
              <w:rPr>
                <w:noProof/>
                <w:webHidden/>
              </w:rPr>
              <w:instrText xml:space="preserve"> PAGEREF _Toc160825218 \h </w:instrText>
            </w:r>
            <w:r>
              <w:rPr>
                <w:noProof/>
                <w:webHidden/>
              </w:rPr>
            </w:r>
            <w:r>
              <w:rPr>
                <w:noProof/>
                <w:webHidden/>
              </w:rPr>
              <w:fldChar w:fldCharType="separate"/>
            </w:r>
            <w:r>
              <w:rPr>
                <w:noProof/>
                <w:webHidden/>
              </w:rPr>
              <w:t>22</w:t>
            </w:r>
            <w:r>
              <w:rPr>
                <w:noProof/>
                <w:webHidden/>
              </w:rPr>
              <w:fldChar w:fldCharType="end"/>
            </w:r>
          </w:hyperlink>
        </w:p>
        <w:p w14:paraId="2DED0E97" w14:textId="722A4235"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19" w:history="1">
            <w:r w:rsidRPr="00B34345">
              <w:rPr>
                <w:rStyle w:val="Hyperlink"/>
                <w:noProof/>
              </w:rPr>
              <w:t>Luchtvochtigheid</w:t>
            </w:r>
            <w:r>
              <w:rPr>
                <w:noProof/>
                <w:webHidden/>
              </w:rPr>
              <w:tab/>
            </w:r>
            <w:r>
              <w:rPr>
                <w:noProof/>
                <w:webHidden/>
              </w:rPr>
              <w:fldChar w:fldCharType="begin"/>
            </w:r>
            <w:r>
              <w:rPr>
                <w:noProof/>
                <w:webHidden/>
              </w:rPr>
              <w:instrText xml:space="preserve"> PAGEREF _Toc160825219 \h </w:instrText>
            </w:r>
            <w:r>
              <w:rPr>
                <w:noProof/>
                <w:webHidden/>
              </w:rPr>
            </w:r>
            <w:r>
              <w:rPr>
                <w:noProof/>
                <w:webHidden/>
              </w:rPr>
              <w:fldChar w:fldCharType="separate"/>
            </w:r>
            <w:r>
              <w:rPr>
                <w:noProof/>
                <w:webHidden/>
              </w:rPr>
              <w:t>24</w:t>
            </w:r>
            <w:r>
              <w:rPr>
                <w:noProof/>
                <w:webHidden/>
              </w:rPr>
              <w:fldChar w:fldCharType="end"/>
            </w:r>
          </w:hyperlink>
        </w:p>
        <w:p w14:paraId="7A557B56" w14:textId="7DE09C52"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20" w:history="1">
            <w:r w:rsidRPr="00B34345">
              <w:rPr>
                <w:rStyle w:val="Hyperlink"/>
                <w:noProof/>
              </w:rPr>
              <w:t>Windrichting</w:t>
            </w:r>
            <w:r>
              <w:rPr>
                <w:noProof/>
                <w:webHidden/>
              </w:rPr>
              <w:tab/>
            </w:r>
            <w:r>
              <w:rPr>
                <w:noProof/>
                <w:webHidden/>
              </w:rPr>
              <w:fldChar w:fldCharType="begin"/>
            </w:r>
            <w:r>
              <w:rPr>
                <w:noProof/>
                <w:webHidden/>
              </w:rPr>
              <w:instrText xml:space="preserve"> PAGEREF _Toc160825220 \h </w:instrText>
            </w:r>
            <w:r>
              <w:rPr>
                <w:noProof/>
                <w:webHidden/>
              </w:rPr>
            </w:r>
            <w:r>
              <w:rPr>
                <w:noProof/>
                <w:webHidden/>
              </w:rPr>
              <w:fldChar w:fldCharType="separate"/>
            </w:r>
            <w:r>
              <w:rPr>
                <w:noProof/>
                <w:webHidden/>
              </w:rPr>
              <w:t>26</w:t>
            </w:r>
            <w:r>
              <w:rPr>
                <w:noProof/>
                <w:webHidden/>
              </w:rPr>
              <w:fldChar w:fldCharType="end"/>
            </w:r>
          </w:hyperlink>
        </w:p>
        <w:p w14:paraId="3C699332" w14:textId="5266B0BE"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21" w:history="1">
            <w:r w:rsidRPr="00B34345">
              <w:rPr>
                <w:rStyle w:val="Hyperlink"/>
                <w:noProof/>
              </w:rPr>
              <w:t>Windsnelheid</w:t>
            </w:r>
            <w:r>
              <w:rPr>
                <w:noProof/>
                <w:webHidden/>
              </w:rPr>
              <w:tab/>
            </w:r>
            <w:r>
              <w:rPr>
                <w:noProof/>
                <w:webHidden/>
              </w:rPr>
              <w:fldChar w:fldCharType="begin"/>
            </w:r>
            <w:r>
              <w:rPr>
                <w:noProof/>
                <w:webHidden/>
              </w:rPr>
              <w:instrText xml:space="preserve"> PAGEREF _Toc160825221 \h </w:instrText>
            </w:r>
            <w:r>
              <w:rPr>
                <w:noProof/>
                <w:webHidden/>
              </w:rPr>
            </w:r>
            <w:r>
              <w:rPr>
                <w:noProof/>
                <w:webHidden/>
              </w:rPr>
              <w:fldChar w:fldCharType="separate"/>
            </w:r>
            <w:r>
              <w:rPr>
                <w:noProof/>
                <w:webHidden/>
              </w:rPr>
              <w:t>27</w:t>
            </w:r>
            <w:r>
              <w:rPr>
                <w:noProof/>
                <w:webHidden/>
              </w:rPr>
              <w:fldChar w:fldCharType="end"/>
            </w:r>
          </w:hyperlink>
        </w:p>
        <w:p w14:paraId="3940AFDE" w14:textId="7FCA902B" w:rsidR="0037528B" w:rsidRDefault="0037528B">
          <w:pPr>
            <w:pStyle w:val="Inhopg1"/>
            <w:tabs>
              <w:tab w:val="right" w:leader="dot" w:pos="9016"/>
            </w:tabs>
            <w:rPr>
              <w:rFonts w:eastAsiaTheme="minorEastAsia"/>
              <w:noProof/>
              <w:kern w:val="2"/>
              <w:sz w:val="24"/>
              <w:szCs w:val="24"/>
              <w:lang w:val="en-US"/>
              <w14:ligatures w14:val="standardContextual"/>
            </w:rPr>
          </w:pPr>
          <w:hyperlink w:anchor="_Toc160825222" w:history="1">
            <w:r w:rsidRPr="00B34345">
              <w:rPr>
                <w:rStyle w:val="Hyperlink"/>
                <w:noProof/>
              </w:rPr>
              <w:t>Testen</w:t>
            </w:r>
            <w:r>
              <w:rPr>
                <w:noProof/>
                <w:webHidden/>
              </w:rPr>
              <w:tab/>
            </w:r>
            <w:r>
              <w:rPr>
                <w:noProof/>
                <w:webHidden/>
              </w:rPr>
              <w:fldChar w:fldCharType="begin"/>
            </w:r>
            <w:r>
              <w:rPr>
                <w:noProof/>
                <w:webHidden/>
              </w:rPr>
              <w:instrText xml:space="preserve"> PAGEREF _Toc160825222 \h </w:instrText>
            </w:r>
            <w:r>
              <w:rPr>
                <w:noProof/>
                <w:webHidden/>
              </w:rPr>
            </w:r>
            <w:r>
              <w:rPr>
                <w:noProof/>
                <w:webHidden/>
              </w:rPr>
              <w:fldChar w:fldCharType="separate"/>
            </w:r>
            <w:r>
              <w:rPr>
                <w:noProof/>
                <w:webHidden/>
              </w:rPr>
              <w:t>28</w:t>
            </w:r>
            <w:r>
              <w:rPr>
                <w:noProof/>
                <w:webHidden/>
              </w:rPr>
              <w:fldChar w:fldCharType="end"/>
            </w:r>
          </w:hyperlink>
        </w:p>
        <w:p w14:paraId="01A7B52A" w14:textId="1B3A3D2B"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23" w:history="1">
            <w:r w:rsidRPr="00B34345">
              <w:rPr>
                <w:rStyle w:val="Hyperlink"/>
                <w:noProof/>
              </w:rPr>
              <w:t>Proportietesten</w:t>
            </w:r>
            <w:r>
              <w:rPr>
                <w:noProof/>
                <w:webHidden/>
              </w:rPr>
              <w:tab/>
            </w:r>
            <w:r>
              <w:rPr>
                <w:noProof/>
                <w:webHidden/>
              </w:rPr>
              <w:fldChar w:fldCharType="begin"/>
            </w:r>
            <w:r>
              <w:rPr>
                <w:noProof/>
                <w:webHidden/>
              </w:rPr>
              <w:instrText xml:space="preserve"> PAGEREF _Toc160825223 \h </w:instrText>
            </w:r>
            <w:r>
              <w:rPr>
                <w:noProof/>
                <w:webHidden/>
              </w:rPr>
            </w:r>
            <w:r>
              <w:rPr>
                <w:noProof/>
                <w:webHidden/>
              </w:rPr>
              <w:fldChar w:fldCharType="separate"/>
            </w:r>
            <w:r>
              <w:rPr>
                <w:noProof/>
                <w:webHidden/>
              </w:rPr>
              <w:t>28</w:t>
            </w:r>
            <w:r>
              <w:rPr>
                <w:noProof/>
                <w:webHidden/>
              </w:rPr>
              <w:fldChar w:fldCharType="end"/>
            </w:r>
          </w:hyperlink>
        </w:p>
        <w:p w14:paraId="19DDB3BF" w14:textId="1FF2BC3A"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24" w:history="1">
            <w:r w:rsidRPr="00B34345">
              <w:rPr>
                <w:rStyle w:val="Hyperlink"/>
                <w:noProof/>
              </w:rPr>
              <w:t>Difference of means testen</w:t>
            </w:r>
            <w:r>
              <w:rPr>
                <w:noProof/>
                <w:webHidden/>
              </w:rPr>
              <w:tab/>
            </w:r>
            <w:r>
              <w:rPr>
                <w:noProof/>
                <w:webHidden/>
              </w:rPr>
              <w:fldChar w:fldCharType="begin"/>
            </w:r>
            <w:r>
              <w:rPr>
                <w:noProof/>
                <w:webHidden/>
              </w:rPr>
              <w:instrText xml:space="preserve"> PAGEREF _Toc160825224 \h </w:instrText>
            </w:r>
            <w:r>
              <w:rPr>
                <w:noProof/>
                <w:webHidden/>
              </w:rPr>
            </w:r>
            <w:r>
              <w:rPr>
                <w:noProof/>
                <w:webHidden/>
              </w:rPr>
              <w:fldChar w:fldCharType="separate"/>
            </w:r>
            <w:r>
              <w:rPr>
                <w:noProof/>
                <w:webHidden/>
              </w:rPr>
              <w:t>28</w:t>
            </w:r>
            <w:r>
              <w:rPr>
                <w:noProof/>
                <w:webHidden/>
              </w:rPr>
              <w:fldChar w:fldCharType="end"/>
            </w:r>
          </w:hyperlink>
        </w:p>
        <w:p w14:paraId="694575A9" w14:textId="348D7558"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25" w:history="1">
            <w:r w:rsidRPr="00B34345">
              <w:rPr>
                <w:rStyle w:val="Hyperlink"/>
                <w:noProof/>
              </w:rPr>
              <w:t>Anova testen</w:t>
            </w:r>
            <w:r>
              <w:rPr>
                <w:noProof/>
                <w:webHidden/>
              </w:rPr>
              <w:tab/>
            </w:r>
            <w:r>
              <w:rPr>
                <w:noProof/>
                <w:webHidden/>
              </w:rPr>
              <w:fldChar w:fldCharType="begin"/>
            </w:r>
            <w:r>
              <w:rPr>
                <w:noProof/>
                <w:webHidden/>
              </w:rPr>
              <w:instrText xml:space="preserve"> PAGEREF _Toc160825225 \h </w:instrText>
            </w:r>
            <w:r>
              <w:rPr>
                <w:noProof/>
                <w:webHidden/>
              </w:rPr>
            </w:r>
            <w:r>
              <w:rPr>
                <w:noProof/>
                <w:webHidden/>
              </w:rPr>
              <w:fldChar w:fldCharType="separate"/>
            </w:r>
            <w:r>
              <w:rPr>
                <w:noProof/>
                <w:webHidden/>
              </w:rPr>
              <w:t>29</w:t>
            </w:r>
            <w:r>
              <w:rPr>
                <w:noProof/>
                <w:webHidden/>
              </w:rPr>
              <w:fldChar w:fldCharType="end"/>
            </w:r>
          </w:hyperlink>
        </w:p>
        <w:p w14:paraId="28BFC07B" w14:textId="229DE815" w:rsidR="0037528B" w:rsidRDefault="0037528B">
          <w:pPr>
            <w:pStyle w:val="Inhopg1"/>
            <w:tabs>
              <w:tab w:val="right" w:leader="dot" w:pos="9016"/>
            </w:tabs>
            <w:rPr>
              <w:rFonts w:eastAsiaTheme="minorEastAsia"/>
              <w:noProof/>
              <w:kern w:val="2"/>
              <w:sz w:val="24"/>
              <w:szCs w:val="24"/>
              <w:lang w:val="en-US"/>
              <w14:ligatures w14:val="standardContextual"/>
            </w:rPr>
          </w:pPr>
          <w:hyperlink w:anchor="_Toc160825226" w:history="1">
            <w:r w:rsidRPr="00B34345">
              <w:rPr>
                <w:rStyle w:val="Hyperlink"/>
                <w:noProof/>
              </w:rPr>
              <w:t>Scatter plots</w:t>
            </w:r>
            <w:r>
              <w:rPr>
                <w:noProof/>
                <w:webHidden/>
              </w:rPr>
              <w:tab/>
            </w:r>
            <w:r>
              <w:rPr>
                <w:noProof/>
                <w:webHidden/>
              </w:rPr>
              <w:fldChar w:fldCharType="begin"/>
            </w:r>
            <w:r>
              <w:rPr>
                <w:noProof/>
                <w:webHidden/>
              </w:rPr>
              <w:instrText xml:space="preserve"> PAGEREF _Toc160825226 \h </w:instrText>
            </w:r>
            <w:r>
              <w:rPr>
                <w:noProof/>
                <w:webHidden/>
              </w:rPr>
            </w:r>
            <w:r>
              <w:rPr>
                <w:noProof/>
                <w:webHidden/>
              </w:rPr>
              <w:fldChar w:fldCharType="separate"/>
            </w:r>
            <w:r>
              <w:rPr>
                <w:noProof/>
                <w:webHidden/>
              </w:rPr>
              <w:t>31</w:t>
            </w:r>
            <w:r>
              <w:rPr>
                <w:noProof/>
                <w:webHidden/>
              </w:rPr>
              <w:fldChar w:fldCharType="end"/>
            </w:r>
          </w:hyperlink>
        </w:p>
        <w:p w14:paraId="5F47F604" w14:textId="3F566F7B"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27" w:history="1">
            <w:r w:rsidRPr="00B34345">
              <w:rPr>
                <w:rStyle w:val="Hyperlink"/>
                <w:noProof/>
              </w:rPr>
              <w:t>Pair plot</w:t>
            </w:r>
            <w:r>
              <w:rPr>
                <w:noProof/>
                <w:webHidden/>
              </w:rPr>
              <w:tab/>
            </w:r>
            <w:r>
              <w:rPr>
                <w:noProof/>
                <w:webHidden/>
              </w:rPr>
              <w:fldChar w:fldCharType="begin"/>
            </w:r>
            <w:r>
              <w:rPr>
                <w:noProof/>
                <w:webHidden/>
              </w:rPr>
              <w:instrText xml:space="preserve"> PAGEREF _Toc160825227 \h </w:instrText>
            </w:r>
            <w:r>
              <w:rPr>
                <w:noProof/>
                <w:webHidden/>
              </w:rPr>
            </w:r>
            <w:r>
              <w:rPr>
                <w:noProof/>
                <w:webHidden/>
              </w:rPr>
              <w:fldChar w:fldCharType="separate"/>
            </w:r>
            <w:r>
              <w:rPr>
                <w:noProof/>
                <w:webHidden/>
              </w:rPr>
              <w:t>31</w:t>
            </w:r>
            <w:r>
              <w:rPr>
                <w:noProof/>
                <w:webHidden/>
              </w:rPr>
              <w:fldChar w:fldCharType="end"/>
            </w:r>
          </w:hyperlink>
        </w:p>
        <w:p w14:paraId="66B5CE4B" w14:textId="37E12500"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28" w:history="1">
            <w:r w:rsidRPr="00B34345">
              <w:rPr>
                <w:rStyle w:val="Hyperlink"/>
                <w:noProof/>
              </w:rPr>
              <w:t>Correlatiecoëfficiënten</w:t>
            </w:r>
            <w:r>
              <w:rPr>
                <w:noProof/>
                <w:webHidden/>
              </w:rPr>
              <w:tab/>
            </w:r>
            <w:r>
              <w:rPr>
                <w:noProof/>
                <w:webHidden/>
              </w:rPr>
              <w:fldChar w:fldCharType="begin"/>
            </w:r>
            <w:r>
              <w:rPr>
                <w:noProof/>
                <w:webHidden/>
              </w:rPr>
              <w:instrText xml:space="preserve"> PAGEREF _Toc160825228 \h </w:instrText>
            </w:r>
            <w:r>
              <w:rPr>
                <w:noProof/>
                <w:webHidden/>
              </w:rPr>
            </w:r>
            <w:r>
              <w:rPr>
                <w:noProof/>
                <w:webHidden/>
              </w:rPr>
              <w:fldChar w:fldCharType="separate"/>
            </w:r>
            <w:r>
              <w:rPr>
                <w:noProof/>
                <w:webHidden/>
              </w:rPr>
              <w:t>32</w:t>
            </w:r>
            <w:r>
              <w:rPr>
                <w:noProof/>
                <w:webHidden/>
              </w:rPr>
              <w:fldChar w:fldCharType="end"/>
            </w:r>
          </w:hyperlink>
        </w:p>
        <w:p w14:paraId="67B80117" w14:textId="67408D0D"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29" w:history="1">
            <w:r w:rsidRPr="00B34345">
              <w:rPr>
                <w:rStyle w:val="Hyperlink"/>
                <w:noProof/>
              </w:rPr>
              <w:t>Vertrek vertraging en aankomst vertraging</w:t>
            </w:r>
            <w:r>
              <w:rPr>
                <w:noProof/>
                <w:webHidden/>
              </w:rPr>
              <w:tab/>
            </w:r>
            <w:r>
              <w:rPr>
                <w:noProof/>
                <w:webHidden/>
              </w:rPr>
              <w:fldChar w:fldCharType="begin"/>
            </w:r>
            <w:r>
              <w:rPr>
                <w:noProof/>
                <w:webHidden/>
              </w:rPr>
              <w:instrText xml:space="preserve"> PAGEREF _Toc160825229 \h </w:instrText>
            </w:r>
            <w:r>
              <w:rPr>
                <w:noProof/>
                <w:webHidden/>
              </w:rPr>
            </w:r>
            <w:r>
              <w:rPr>
                <w:noProof/>
                <w:webHidden/>
              </w:rPr>
              <w:fldChar w:fldCharType="separate"/>
            </w:r>
            <w:r>
              <w:rPr>
                <w:noProof/>
                <w:webHidden/>
              </w:rPr>
              <w:t>33</w:t>
            </w:r>
            <w:r>
              <w:rPr>
                <w:noProof/>
                <w:webHidden/>
              </w:rPr>
              <w:fldChar w:fldCharType="end"/>
            </w:r>
          </w:hyperlink>
        </w:p>
        <w:p w14:paraId="190EB423" w14:textId="184E39C5"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30" w:history="1">
            <w:r w:rsidRPr="00B34345">
              <w:rPr>
                <w:rStyle w:val="Hyperlink"/>
                <w:noProof/>
              </w:rPr>
              <w:t>Windrichting en vertrek vertraging</w:t>
            </w:r>
            <w:r>
              <w:rPr>
                <w:noProof/>
                <w:webHidden/>
              </w:rPr>
              <w:tab/>
            </w:r>
            <w:r>
              <w:rPr>
                <w:noProof/>
                <w:webHidden/>
              </w:rPr>
              <w:fldChar w:fldCharType="begin"/>
            </w:r>
            <w:r>
              <w:rPr>
                <w:noProof/>
                <w:webHidden/>
              </w:rPr>
              <w:instrText xml:space="preserve"> PAGEREF _Toc160825230 \h </w:instrText>
            </w:r>
            <w:r>
              <w:rPr>
                <w:noProof/>
                <w:webHidden/>
              </w:rPr>
            </w:r>
            <w:r>
              <w:rPr>
                <w:noProof/>
                <w:webHidden/>
              </w:rPr>
              <w:fldChar w:fldCharType="separate"/>
            </w:r>
            <w:r>
              <w:rPr>
                <w:noProof/>
                <w:webHidden/>
              </w:rPr>
              <w:t>34</w:t>
            </w:r>
            <w:r>
              <w:rPr>
                <w:noProof/>
                <w:webHidden/>
              </w:rPr>
              <w:fldChar w:fldCharType="end"/>
            </w:r>
          </w:hyperlink>
        </w:p>
        <w:p w14:paraId="642161F4" w14:textId="5E9C6F9A"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31" w:history="1">
            <w:r w:rsidRPr="00B34345">
              <w:rPr>
                <w:rStyle w:val="Hyperlink"/>
                <w:noProof/>
              </w:rPr>
              <w:t>Windsnelheid en vertrek vertraging</w:t>
            </w:r>
            <w:r>
              <w:rPr>
                <w:noProof/>
                <w:webHidden/>
              </w:rPr>
              <w:tab/>
            </w:r>
            <w:r>
              <w:rPr>
                <w:noProof/>
                <w:webHidden/>
              </w:rPr>
              <w:fldChar w:fldCharType="begin"/>
            </w:r>
            <w:r>
              <w:rPr>
                <w:noProof/>
                <w:webHidden/>
              </w:rPr>
              <w:instrText xml:space="preserve"> PAGEREF _Toc160825231 \h </w:instrText>
            </w:r>
            <w:r>
              <w:rPr>
                <w:noProof/>
                <w:webHidden/>
              </w:rPr>
            </w:r>
            <w:r>
              <w:rPr>
                <w:noProof/>
                <w:webHidden/>
              </w:rPr>
              <w:fldChar w:fldCharType="separate"/>
            </w:r>
            <w:r>
              <w:rPr>
                <w:noProof/>
                <w:webHidden/>
              </w:rPr>
              <w:t>35</w:t>
            </w:r>
            <w:r>
              <w:rPr>
                <w:noProof/>
                <w:webHidden/>
              </w:rPr>
              <w:fldChar w:fldCharType="end"/>
            </w:r>
          </w:hyperlink>
        </w:p>
        <w:p w14:paraId="6FB7B32A" w14:textId="4CC5CC20"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32" w:history="1">
            <w:r w:rsidRPr="00B34345">
              <w:rPr>
                <w:rStyle w:val="Hyperlink"/>
                <w:noProof/>
              </w:rPr>
              <w:t>Windsnelheid en windrichting</w:t>
            </w:r>
            <w:r>
              <w:rPr>
                <w:noProof/>
                <w:webHidden/>
              </w:rPr>
              <w:tab/>
            </w:r>
            <w:r>
              <w:rPr>
                <w:noProof/>
                <w:webHidden/>
              </w:rPr>
              <w:fldChar w:fldCharType="begin"/>
            </w:r>
            <w:r>
              <w:rPr>
                <w:noProof/>
                <w:webHidden/>
              </w:rPr>
              <w:instrText xml:space="preserve"> PAGEREF _Toc160825232 \h </w:instrText>
            </w:r>
            <w:r>
              <w:rPr>
                <w:noProof/>
                <w:webHidden/>
              </w:rPr>
            </w:r>
            <w:r>
              <w:rPr>
                <w:noProof/>
                <w:webHidden/>
              </w:rPr>
              <w:fldChar w:fldCharType="separate"/>
            </w:r>
            <w:r>
              <w:rPr>
                <w:noProof/>
                <w:webHidden/>
              </w:rPr>
              <w:t>36</w:t>
            </w:r>
            <w:r>
              <w:rPr>
                <w:noProof/>
                <w:webHidden/>
              </w:rPr>
              <w:fldChar w:fldCharType="end"/>
            </w:r>
          </w:hyperlink>
        </w:p>
        <w:p w14:paraId="7561572D" w14:textId="5CF5C75D"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33" w:history="1">
            <w:r w:rsidRPr="00B34345">
              <w:rPr>
                <w:rStyle w:val="Hyperlink"/>
                <w:noProof/>
              </w:rPr>
              <w:t>Temperatuur en dauwpunt</w:t>
            </w:r>
            <w:r>
              <w:rPr>
                <w:noProof/>
                <w:webHidden/>
              </w:rPr>
              <w:tab/>
            </w:r>
            <w:r>
              <w:rPr>
                <w:noProof/>
                <w:webHidden/>
              </w:rPr>
              <w:fldChar w:fldCharType="begin"/>
            </w:r>
            <w:r>
              <w:rPr>
                <w:noProof/>
                <w:webHidden/>
              </w:rPr>
              <w:instrText xml:space="preserve"> PAGEREF _Toc160825233 \h </w:instrText>
            </w:r>
            <w:r>
              <w:rPr>
                <w:noProof/>
                <w:webHidden/>
              </w:rPr>
            </w:r>
            <w:r>
              <w:rPr>
                <w:noProof/>
                <w:webHidden/>
              </w:rPr>
              <w:fldChar w:fldCharType="separate"/>
            </w:r>
            <w:r>
              <w:rPr>
                <w:noProof/>
                <w:webHidden/>
              </w:rPr>
              <w:t>37</w:t>
            </w:r>
            <w:r>
              <w:rPr>
                <w:noProof/>
                <w:webHidden/>
              </w:rPr>
              <w:fldChar w:fldCharType="end"/>
            </w:r>
          </w:hyperlink>
        </w:p>
        <w:p w14:paraId="325A628B" w14:textId="22D7AEC5"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34" w:history="1">
            <w:r w:rsidRPr="00B34345">
              <w:rPr>
                <w:rStyle w:val="Hyperlink"/>
                <w:noProof/>
              </w:rPr>
              <w:t>Temperatuur en luchtvochtigheid</w:t>
            </w:r>
            <w:r>
              <w:rPr>
                <w:noProof/>
                <w:webHidden/>
              </w:rPr>
              <w:tab/>
            </w:r>
            <w:r>
              <w:rPr>
                <w:noProof/>
                <w:webHidden/>
              </w:rPr>
              <w:fldChar w:fldCharType="begin"/>
            </w:r>
            <w:r>
              <w:rPr>
                <w:noProof/>
                <w:webHidden/>
              </w:rPr>
              <w:instrText xml:space="preserve"> PAGEREF _Toc160825234 \h </w:instrText>
            </w:r>
            <w:r>
              <w:rPr>
                <w:noProof/>
                <w:webHidden/>
              </w:rPr>
            </w:r>
            <w:r>
              <w:rPr>
                <w:noProof/>
                <w:webHidden/>
              </w:rPr>
              <w:fldChar w:fldCharType="separate"/>
            </w:r>
            <w:r>
              <w:rPr>
                <w:noProof/>
                <w:webHidden/>
              </w:rPr>
              <w:t>38</w:t>
            </w:r>
            <w:r>
              <w:rPr>
                <w:noProof/>
                <w:webHidden/>
              </w:rPr>
              <w:fldChar w:fldCharType="end"/>
            </w:r>
          </w:hyperlink>
        </w:p>
        <w:p w14:paraId="50833873" w14:textId="2037CFCE"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35" w:history="1">
            <w:r w:rsidRPr="00B34345">
              <w:rPr>
                <w:rStyle w:val="Hyperlink"/>
                <w:noProof/>
              </w:rPr>
              <w:t>Dauwpunt en luchtvochtigheid</w:t>
            </w:r>
            <w:r>
              <w:rPr>
                <w:noProof/>
                <w:webHidden/>
              </w:rPr>
              <w:tab/>
            </w:r>
            <w:r>
              <w:rPr>
                <w:noProof/>
                <w:webHidden/>
              </w:rPr>
              <w:fldChar w:fldCharType="begin"/>
            </w:r>
            <w:r>
              <w:rPr>
                <w:noProof/>
                <w:webHidden/>
              </w:rPr>
              <w:instrText xml:space="preserve"> PAGEREF _Toc160825235 \h </w:instrText>
            </w:r>
            <w:r>
              <w:rPr>
                <w:noProof/>
                <w:webHidden/>
              </w:rPr>
            </w:r>
            <w:r>
              <w:rPr>
                <w:noProof/>
                <w:webHidden/>
              </w:rPr>
              <w:fldChar w:fldCharType="separate"/>
            </w:r>
            <w:r>
              <w:rPr>
                <w:noProof/>
                <w:webHidden/>
              </w:rPr>
              <w:t>39</w:t>
            </w:r>
            <w:r>
              <w:rPr>
                <w:noProof/>
                <w:webHidden/>
              </w:rPr>
              <w:fldChar w:fldCharType="end"/>
            </w:r>
          </w:hyperlink>
        </w:p>
        <w:p w14:paraId="55197855" w14:textId="2418A10F"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36" w:history="1">
            <w:r w:rsidRPr="00B34345">
              <w:rPr>
                <w:rStyle w:val="Hyperlink"/>
                <w:noProof/>
              </w:rPr>
              <w:t>Temperatuur en windsnelheid</w:t>
            </w:r>
            <w:r>
              <w:rPr>
                <w:noProof/>
                <w:webHidden/>
              </w:rPr>
              <w:tab/>
            </w:r>
            <w:r>
              <w:rPr>
                <w:noProof/>
                <w:webHidden/>
              </w:rPr>
              <w:fldChar w:fldCharType="begin"/>
            </w:r>
            <w:r>
              <w:rPr>
                <w:noProof/>
                <w:webHidden/>
              </w:rPr>
              <w:instrText xml:space="preserve"> PAGEREF _Toc160825236 \h </w:instrText>
            </w:r>
            <w:r>
              <w:rPr>
                <w:noProof/>
                <w:webHidden/>
              </w:rPr>
            </w:r>
            <w:r>
              <w:rPr>
                <w:noProof/>
                <w:webHidden/>
              </w:rPr>
              <w:fldChar w:fldCharType="separate"/>
            </w:r>
            <w:r>
              <w:rPr>
                <w:noProof/>
                <w:webHidden/>
              </w:rPr>
              <w:t>40</w:t>
            </w:r>
            <w:r>
              <w:rPr>
                <w:noProof/>
                <w:webHidden/>
              </w:rPr>
              <w:fldChar w:fldCharType="end"/>
            </w:r>
          </w:hyperlink>
        </w:p>
        <w:p w14:paraId="4D2A2594" w14:textId="736933B6" w:rsidR="0037528B" w:rsidRDefault="0037528B">
          <w:pPr>
            <w:pStyle w:val="Inhopg2"/>
            <w:tabs>
              <w:tab w:val="right" w:leader="dot" w:pos="9016"/>
            </w:tabs>
            <w:rPr>
              <w:rFonts w:eastAsiaTheme="minorEastAsia"/>
              <w:noProof/>
              <w:kern w:val="2"/>
              <w:sz w:val="24"/>
              <w:szCs w:val="24"/>
              <w:lang w:val="en-US"/>
              <w14:ligatures w14:val="standardContextual"/>
            </w:rPr>
          </w:pPr>
          <w:hyperlink w:anchor="_Toc160825237" w:history="1">
            <w:r w:rsidRPr="00B34345">
              <w:rPr>
                <w:rStyle w:val="Hyperlink"/>
                <w:noProof/>
              </w:rPr>
              <w:t>Temperatuur en windrichting</w:t>
            </w:r>
            <w:r>
              <w:rPr>
                <w:noProof/>
                <w:webHidden/>
              </w:rPr>
              <w:tab/>
            </w:r>
            <w:r>
              <w:rPr>
                <w:noProof/>
                <w:webHidden/>
              </w:rPr>
              <w:fldChar w:fldCharType="begin"/>
            </w:r>
            <w:r>
              <w:rPr>
                <w:noProof/>
                <w:webHidden/>
              </w:rPr>
              <w:instrText xml:space="preserve"> PAGEREF _Toc160825237 \h </w:instrText>
            </w:r>
            <w:r>
              <w:rPr>
                <w:noProof/>
                <w:webHidden/>
              </w:rPr>
            </w:r>
            <w:r>
              <w:rPr>
                <w:noProof/>
                <w:webHidden/>
              </w:rPr>
              <w:fldChar w:fldCharType="separate"/>
            </w:r>
            <w:r>
              <w:rPr>
                <w:noProof/>
                <w:webHidden/>
              </w:rPr>
              <w:t>41</w:t>
            </w:r>
            <w:r>
              <w:rPr>
                <w:noProof/>
                <w:webHidden/>
              </w:rPr>
              <w:fldChar w:fldCharType="end"/>
            </w:r>
          </w:hyperlink>
        </w:p>
        <w:p w14:paraId="64F06A4B" w14:textId="23349EF3" w:rsidR="0037528B" w:rsidRDefault="0037528B">
          <w:pPr>
            <w:pStyle w:val="Inhopg1"/>
            <w:tabs>
              <w:tab w:val="right" w:leader="dot" w:pos="9016"/>
            </w:tabs>
            <w:rPr>
              <w:rFonts w:eastAsiaTheme="minorEastAsia"/>
              <w:noProof/>
              <w:kern w:val="2"/>
              <w:sz w:val="24"/>
              <w:szCs w:val="24"/>
              <w:lang w:val="en-US"/>
              <w14:ligatures w14:val="standardContextual"/>
            </w:rPr>
          </w:pPr>
          <w:hyperlink w:anchor="_Toc160825238" w:history="1">
            <w:r w:rsidRPr="00B34345">
              <w:rPr>
                <w:rStyle w:val="Hyperlink"/>
                <w:noProof/>
              </w:rPr>
              <w:t>Conclusie</w:t>
            </w:r>
            <w:r>
              <w:rPr>
                <w:noProof/>
                <w:webHidden/>
              </w:rPr>
              <w:tab/>
            </w:r>
            <w:r>
              <w:rPr>
                <w:noProof/>
                <w:webHidden/>
              </w:rPr>
              <w:fldChar w:fldCharType="begin"/>
            </w:r>
            <w:r>
              <w:rPr>
                <w:noProof/>
                <w:webHidden/>
              </w:rPr>
              <w:instrText xml:space="preserve"> PAGEREF _Toc160825238 \h </w:instrText>
            </w:r>
            <w:r>
              <w:rPr>
                <w:noProof/>
                <w:webHidden/>
              </w:rPr>
            </w:r>
            <w:r>
              <w:rPr>
                <w:noProof/>
                <w:webHidden/>
              </w:rPr>
              <w:fldChar w:fldCharType="separate"/>
            </w:r>
            <w:r>
              <w:rPr>
                <w:noProof/>
                <w:webHidden/>
              </w:rPr>
              <w:t>42</w:t>
            </w:r>
            <w:r>
              <w:rPr>
                <w:noProof/>
                <w:webHidden/>
              </w:rPr>
              <w:fldChar w:fldCharType="end"/>
            </w:r>
          </w:hyperlink>
        </w:p>
        <w:p w14:paraId="762A9CAE" w14:textId="614B1CE4" w:rsidR="0037528B" w:rsidRDefault="0037528B">
          <w:pPr>
            <w:pStyle w:val="Inhopg1"/>
            <w:tabs>
              <w:tab w:val="right" w:leader="dot" w:pos="9016"/>
            </w:tabs>
            <w:rPr>
              <w:rFonts w:eastAsiaTheme="minorEastAsia"/>
              <w:noProof/>
              <w:kern w:val="2"/>
              <w:sz w:val="24"/>
              <w:szCs w:val="24"/>
              <w:lang w:val="en-US"/>
              <w14:ligatures w14:val="standardContextual"/>
            </w:rPr>
          </w:pPr>
          <w:hyperlink w:anchor="_Toc160825239" w:history="1">
            <w:r w:rsidRPr="00B34345">
              <w:rPr>
                <w:rStyle w:val="Hyperlink"/>
                <w:noProof/>
              </w:rPr>
              <w:t>Figurenlijst</w:t>
            </w:r>
            <w:r>
              <w:rPr>
                <w:noProof/>
                <w:webHidden/>
              </w:rPr>
              <w:tab/>
            </w:r>
            <w:r>
              <w:rPr>
                <w:noProof/>
                <w:webHidden/>
              </w:rPr>
              <w:fldChar w:fldCharType="begin"/>
            </w:r>
            <w:r>
              <w:rPr>
                <w:noProof/>
                <w:webHidden/>
              </w:rPr>
              <w:instrText xml:space="preserve"> PAGEREF _Toc160825239 \h </w:instrText>
            </w:r>
            <w:r>
              <w:rPr>
                <w:noProof/>
                <w:webHidden/>
              </w:rPr>
            </w:r>
            <w:r>
              <w:rPr>
                <w:noProof/>
                <w:webHidden/>
              </w:rPr>
              <w:fldChar w:fldCharType="separate"/>
            </w:r>
            <w:r>
              <w:rPr>
                <w:noProof/>
                <w:webHidden/>
              </w:rPr>
              <w:t>44</w:t>
            </w:r>
            <w:r>
              <w:rPr>
                <w:noProof/>
                <w:webHidden/>
              </w:rPr>
              <w:fldChar w:fldCharType="end"/>
            </w:r>
          </w:hyperlink>
        </w:p>
        <w:p w14:paraId="5BC9AC74" w14:textId="2B5BAF72" w:rsidR="0037528B" w:rsidRDefault="0037528B">
          <w:pPr>
            <w:pStyle w:val="Inhopg1"/>
            <w:tabs>
              <w:tab w:val="right" w:leader="dot" w:pos="9016"/>
            </w:tabs>
            <w:rPr>
              <w:rFonts w:eastAsiaTheme="minorEastAsia"/>
              <w:noProof/>
              <w:kern w:val="2"/>
              <w:sz w:val="24"/>
              <w:szCs w:val="24"/>
              <w:lang w:val="en-US"/>
              <w14:ligatures w14:val="standardContextual"/>
            </w:rPr>
          </w:pPr>
          <w:hyperlink w:anchor="_Toc160825240" w:history="1">
            <w:r w:rsidRPr="00B34345">
              <w:rPr>
                <w:rStyle w:val="Hyperlink"/>
                <w:noProof/>
              </w:rPr>
              <w:t>Bibliografie</w:t>
            </w:r>
            <w:r>
              <w:rPr>
                <w:noProof/>
                <w:webHidden/>
              </w:rPr>
              <w:tab/>
            </w:r>
            <w:r>
              <w:rPr>
                <w:noProof/>
                <w:webHidden/>
              </w:rPr>
              <w:fldChar w:fldCharType="begin"/>
            </w:r>
            <w:r>
              <w:rPr>
                <w:noProof/>
                <w:webHidden/>
              </w:rPr>
              <w:instrText xml:space="preserve"> PAGEREF _Toc160825240 \h </w:instrText>
            </w:r>
            <w:r>
              <w:rPr>
                <w:noProof/>
                <w:webHidden/>
              </w:rPr>
            </w:r>
            <w:r>
              <w:rPr>
                <w:noProof/>
                <w:webHidden/>
              </w:rPr>
              <w:fldChar w:fldCharType="separate"/>
            </w:r>
            <w:r>
              <w:rPr>
                <w:noProof/>
                <w:webHidden/>
              </w:rPr>
              <w:t>45</w:t>
            </w:r>
            <w:r>
              <w:rPr>
                <w:noProof/>
                <w:webHidden/>
              </w:rPr>
              <w:fldChar w:fldCharType="end"/>
            </w:r>
          </w:hyperlink>
        </w:p>
        <w:p w14:paraId="4D3D214C" w14:textId="62E9D80C" w:rsidR="0035224D" w:rsidRPr="00AD56D7" w:rsidRDefault="00DB7151">
          <w:r w:rsidRPr="00AD56D7">
            <w:fldChar w:fldCharType="end"/>
          </w:r>
        </w:p>
      </w:sdtContent>
    </w:sdt>
    <w:p w14:paraId="780CD6E1" w14:textId="29A33204" w:rsidR="002C236F" w:rsidRPr="00AD56D7" w:rsidRDefault="0035224D" w:rsidP="000F5706">
      <w:pPr>
        <w:pStyle w:val="Kop1"/>
      </w:pPr>
      <w:bookmarkStart w:id="0" w:name="_Toc489067416"/>
      <w:r w:rsidRPr="00AD56D7">
        <w:br w:type="page"/>
      </w:r>
      <w:bookmarkStart w:id="1" w:name="_Toc160825202"/>
      <w:r w:rsidR="002C236F" w:rsidRPr="00AD56D7">
        <w:t>Inleiding</w:t>
      </w:r>
      <w:bookmarkEnd w:id="1"/>
      <w:bookmarkEnd w:id="0"/>
    </w:p>
    <w:p w14:paraId="264F0D18" w14:textId="58ED3391" w:rsidR="00AF0AEE" w:rsidRPr="00AD56D7" w:rsidRDefault="00CB0D3B">
      <w:r w:rsidRPr="00AD56D7">
        <w:t xml:space="preserve">In dit document wordt de datakwaliteit geverifieerd van de door de HAN aangeleverde </w:t>
      </w:r>
      <w:r w:rsidR="006117D4" w:rsidRPr="00AD56D7">
        <w:t>nyc</w:t>
      </w:r>
      <w:r w:rsidRPr="00AD56D7">
        <w:t>flights</w:t>
      </w:r>
      <w:r w:rsidR="006117D4" w:rsidRPr="00AD56D7">
        <w:t>13</w:t>
      </w:r>
      <w:r w:rsidRPr="00AD56D7">
        <w:t xml:space="preserve"> dataset</w:t>
      </w:r>
      <w:r w:rsidR="006117D4" w:rsidRPr="00AD56D7">
        <w:t xml:space="preserve">, samengesteld door </w:t>
      </w:r>
      <w:r w:rsidR="006945E0" w:rsidRPr="00AD56D7">
        <w:t>Hadley Wickham</w:t>
      </w:r>
      <w:r w:rsidRPr="00AD56D7">
        <w:t>.</w:t>
      </w:r>
      <w:r w:rsidR="000D3826" w:rsidRPr="00AD56D7">
        <w:t xml:space="preserve"> De dataset is te groot om volledig </w:t>
      </w:r>
      <w:r w:rsidR="00BB304D" w:rsidRPr="00AD56D7">
        <w:t>te controleren,</w:t>
      </w:r>
      <w:r w:rsidR="000D3826" w:rsidRPr="00AD56D7">
        <w:t xml:space="preserve"> daarom zal er gekeken worden naar </w:t>
      </w:r>
      <w:r w:rsidR="006B053A" w:rsidRPr="00AD56D7">
        <w:t>7 contin</w:t>
      </w:r>
      <w:r w:rsidR="00BB304D" w:rsidRPr="00AD56D7">
        <w:t>ue</w:t>
      </w:r>
      <w:r w:rsidR="006B053A" w:rsidRPr="00AD56D7">
        <w:t xml:space="preserve"> features en 3 categoriale features </w:t>
      </w:r>
      <w:r w:rsidR="00B01728" w:rsidRPr="00AD56D7">
        <w:t xml:space="preserve">die specifiek gekozen zijn om </w:t>
      </w:r>
      <w:r w:rsidR="004F595C" w:rsidRPr="00AD56D7">
        <w:t xml:space="preserve">te helpen bij het beantwoorden van onderstaande informatievragen. In de </w:t>
      </w:r>
      <w:hyperlink w:anchor="_Conclusie" w:history="1">
        <w:r w:rsidR="004F595C" w:rsidRPr="00AD56D7">
          <w:rPr>
            <w:rStyle w:val="Hyperlink"/>
          </w:rPr>
          <w:t>conclusie</w:t>
        </w:r>
      </w:hyperlink>
      <w:r w:rsidR="004F595C" w:rsidRPr="00AD56D7">
        <w:t xml:space="preserve"> </w:t>
      </w:r>
      <w:r w:rsidR="008B33AD" w:rsidRPr="00AD56D7">
        <w:t>staa</w:t>
      </w:r>
      <w:r w:rsidR="0061507C" w:rsidRPr="00AD56D7">
        <w:t>n de antwoorden op de informatievragen,</w:t>
      </w:r>
      <w:r w:rsidR="008B33AD" w:rsidRPr="00AD56D7">
        <w:t xml:space="preserve"> </w:t>
      </w:r>
      <w:r w:rsidR="0061507C" w:rsidRPr="00AD56D7">
        <w:t xml:space="preserve">samengevat </w:t>
      </w:r>
      <w:r w:rsidR="001C724C" w:rsidRPr="00AD56D7">
        <w:t>gebaseerd</w:t>
      </w:r>
      <w:r w:rsidR="008B33AD" w:rsidRPr="00AD56D7">
        <w:t xml:space="preserve"> op de </w:t>
      </w:r>
      <w:r w:rsidR="001C724C" w:rsidRPr="00AD56D7">
        <w:t>informatie die uit di</w:t>
      </w:r>
      <w:r w:rsidR="001E34F6" w:rsidRPr="00AD56D7">
        <w:t>t</w:t>
      </w:r>
      <w:r w:rsidR="001C724C" w:rsidRPr="00AD56D7">
        <w:t xml:space="preserve"> verslag is verkregen.</w:t>
      </w:r>
    </w:p>
    <w:p w14:paraId="1822F528" w14:textId="7FE269F4" w:rsidR="00AF0AEE" w:rsidRPr="00AD56D7" w:rsidRDefault="00AF0AEE" w:rsidP="000438CD">
      <w:pPr>
        <w:pStyle w:val="Kop2"/>
      </w:pPr>
      <w:bookmarkStart w:id="2" w:name="_Informatievragen"/>
      <w:bookmarkStart w:id="3" w:name="_Toc160825203"/>
      <w:bookmarkStart w:id="4" w:name="_Toc1304492189"/>
      <w:bookmarkEnd w:id="2"/>
      <w:r w:rsidRPr="00AD56D7">
        <w:t>Informatievragen</w:t>
      </w:r>
      <w:bookmarkEnd w:id="3"/>
      <w:bookmarkEnd w:id="4"/>
    </w:p>
    <w:p w14:paraId="1BA37D18" w14:textId="6EAE892C" w:rsidR="00C07897" w:rsidRPr="00AD56D7" w:rsidRDefault="00C07897" w:rsidP="00C07897">
      <w:pPr>
        <w:pStyle w:val="Lijstalinea"/>
        <w:numPr>
          <w:ilvl w:val="0"/>
          <w:numId w:val="5"/>
        </w:numPr>
        <w:rPr>
          <w:rFonts w:asciiTheme="majorHAnsi" w:eastAsiaTheme="majorEastAsia" w:hAnsiTheme="majorHAnsi" w:cstheme="majorBidi"/>
          <w:color w:val="2F5496" w:themeColor="accent1" w:themeShade="BF"/>
        </w:rPr>
      </w:pPr>
      <w:r w:rsidRPr="00AD56D7">
        <w:t xml:space="preserve">Wat is </w:t>
      </w:r>
      <w:r w:rsidR="0032140E" w:rsidRPr="00AD56D7">
        <w:t>het effect van vertrek vertragingen op aankomst vertragingen?</w:t>
      </w:r>
    </w:p>
    <w:p w14:paraId="326064F9" w14:textId="68BDBA9B" w:rsidR="005F03A1" w:rsidRPr="00AD56D7" w:rsidRDefault="00883FB1" w:rsidP="00C07897">
      <w:pPr>
        <w:pStyle w:val="Lijstalinea"/>
        <w:numPr>
          <w:ilvl w:val="0"/>
          <w:numId w:val="5"/>
        </w:numPr>
        <w:rPr>
          <w:rFonts w:asciiTheme="majorHAnsi" w:eastAsiaTheme="majorEastAsia" w:hAnsiTheme="majorHAnsi" w:cstheme="majorBidi"/>
          <w:color w:val="2F5496" w:themeColor="accent1" w:themeShade="BF"/>
        </w:rPr>
      </w:pPr>
      <w:r w:rsidRPr="00AD56D7">
        <w:t xml:space="preserve">Kunnen we op basis van temperatuur andere </w:t>
      </w:r>
      <w:r w:rsidR="00402EB6" w:rsidRPr="00AD56D7">
        <w:t>weersomstandigheden voorspellen?</w:t>
      </w:r>
    </w:p>
    <w:p w14:paraId="4EF5702E" w14:textId="6EECF925" w:rsidR="002A152C" w:rsidRPr="00AD56D7" w:rsidRDefault="002A152C" w:rsidP="1A3EBD80">
      <w:pPr>
        <w:pStyle w:val="Lijstalinea"/>
        <w:numPr>
          <w:ilvl w:val="0"/>
          <w:numId w:val="5"/>
        </w:numPr>
      </w:pPr>
      <w:r w:rsidRPr="00AD56D7">
        <w:t xml:space="preserve">Hebben </w:t>
      </w:r>
      <w:r w:rsidR="0C600981" w:rsidRPr="00AD56D7">
        <w:t>windsnelheid</w:t>
      </w:r>
      <w:r w:rsidRPr="00AD56D7">
        <w:t xml:space="preserve"> en windrichting effect op vertragingen?</w:t>
      </w:r>
      <w:r w:rsidRPr="00AD56D7">
        <w:br w:type="page"/>
      </w:r>
    </w:p>
    <w:p w14:paraId="684E3846" w14:textId="7127AF4E" w:rsidR="002C236F" w:rsidRPr="00AD56D7" w:rsidRDefault="003F7BB2" w:rsidP="002C236F">
      <w:pPr>
        <w:pStyle w:val="Kop1"/>
      </w:pPr>
      <w:bookmarkStart w:id="5" w:name="_Toc160825204"/>
      <w:bookmarkStart w:id="6" w:name="_Toc1158015655"/>
      <w:r w:rsidRPr="00AD56D7">
        <w:t>Descriptieve statistische kentallen</w:t>
      </w:r>
      <w:bookmarkEnd w:id="5"/>
      <w:bookmarkEnd w:id="6"/>
    </w:p>
    <w:p w14:paraId="2605A83F" w14:textId="23DB8050" w:rsidR="45BC6345" w:rsidRPr="00AD56D7" w:rsidRDefault="45BC6345">
      <w:r w:rsidRPr="00AD56D7">
        <w:t xml:space="preserve">Om te beginnen is het zaak om met gebruik van </w:t>
      </w:r>
      <w:r w:rsidR="00AD56D7" w:rsidRPr="00AD56D7">
        <w:t xml:space="preserve">descriptive statistics </w:t>
      </w:r>
      <w:r w:rsidRPr="00AD56D7">
        <w:t>een beeld te schetsen van de data die we voor ons hebben.</w:t>
      </w:r>
    </w:p>
    <w:p w14:paraId="07DDAFDC" w14:textId="34DC25FA" w:rsidR="001A2AA5" w:rsidRPr="00AD56D7" w:rsidRDefault="001A2AA5" w:rsidP="001A2AA5">
      <w:r w:rsidRPr="00AD56D7">
        <w:t>Hieronder staan voor de contin</w:t>
      </w:r>
      <w:r w:rsidR="00B47D70" w:rsidRPr="00AD56D7">
        <w:t>ue</w:t>
      </w:r>
      <w:r w:rsidRPr="00AD56D7">
        <w:t xml:space="preserve"> features en de categorial</w:t>
      </w:r>
      <w:r w:rsidR="00B47D70" w:rsidRPr="00AD56D7">
        <w:t>e</w:t>
      </w:r>
      <w:r w:rsidRPr="00AD56D7">
        <w:t xml:space="preserve"> features </w:t>
      </w:r>
      <w:r w:rsidR="00DA1C4B" w:rsidRPr="00AD56D7">
        <w:t>de</w:t>
      </w:r>
      <w:r w:rsidRPr="00AD56D7">
        <w:t xml:space="preserve"> descriptieve statische ke</w:t>
      </w:r>
      <w:r w:rsidR="00DA1C4B" w:rsidRPr="00AD56D7">
        <w:t>ntallen</w:t>
      </w:r>
      <w:r w:rsidR="00A54BE9" w:rsidRPr="00AD56D7">
        <w:t xml:space="preserve"> beschreven</w:t>
      </w:r>
      <w:r w:rsidR="00DA1C4B" w:rsidRPr="00AD56D7">
        <w:t>,</w:t>
      </w:r>
      <w:r w:rsidR="00A54BE9" w:rsidRPr="00AD56D7">
        <w:t xml:space="preserve"> met</w:t>
      </w:r>
      <w:r w:rsidR="00DA1C4B" w:rsidRPr="00AD56D7">
        <w:t xml:space="preserve"> in totaal 7 contin</w:t>
      </w:r>
      <w:r w:rsidR="00F13470" w:rsidRPr="00AD56D7">
        <w:t>u</w:t>
      </w:r>
      <w:r w:rsidR="00B47D70" w:rsidRPr="00AD56D7">
        <w:t>e</w:t>
      </w:r>
      <w:r w:rsidR="00DA1C4B" w:rsidRPr="00AD56D7">
        <w:t xml:space="preserve"> en 3 categoriale features</w:t>
      </w:r>
      <w:r w:rsidR="007910CC" w:rsidRPr="00AD56D7">
        <w:t xml:space="preserve">. Dit </w:t>
      </w:r>
      <w:r w:rsidR="00146CD4" w:rsidRPr="00AD56D7">
        <w:t>is het minimale aantal</w:t>
      </w:r>
      <w:r w:rsidR="007910CC" w:rsidRPr="00AD56D7">
        <w:t xml:space="preserve"> benodigde features voor het beantwoorden van de informatievragen</w:t>
      </w:r>
      <w:r w:rsidR="00830E7B" w:rsidRPr="00AD56D7">
        <w:t xml:space="preserve">, ook al zijn dit er meer dan </w:t>
      </w:r>
      <w:r w:rsidR="00146CD4" w:rsidRPr="00AD56D7">
        <w:t xml:space="preserve">het </w:t>
      </w:r>
      <w:r w:rsidR="00830E7B" w:rsidRPr="00AD56D7">
        <w:t>minimum van 5 continue features</w:t>
      </w:r>
      <w:r w:rsidR="00146CD4" w:rsidRPr="00AD56D7">
        <w:t xml:space="preserve"> vanuit de opdracht</w:t>
      </w:r>
      <w:r w:rsidR="00F13470" w:rsidRPr="00AD56D7">
        <w:t>.</w:t>
      </w:r>
    </w:p>
    <w:p w14:paraId="60BAD386" w14:textId="23928BCA" w:rsidR="001D727D" w:rsidRPr="00AD56D7" w:rsidRDefault="001D727D" w:rsidP="001A2AA5">
      <w:r w:rsidRPr="00AD56D7">
        <w:t>De waardes in onderstaande tabellen zijn berekend met behulp van de matplotlib.pyplot library in Python.</w:t>
      </w:r>
    </w:p>
    <w:p w14:paraId="25421AA5" w14:textId="18CD52AE" w:rsidR="00452BC3" w:rsidRPr="00AD56D7" w:rsidRDefault="00452BC3" w:rsidP="00452BC3">
      <w:pPr>
        <w:pStyle w:val="Kop2"/>
      </w:pPr>
      <w:bookmarkStart w:id="7" w:name="_Toc160825205"/>
      <w:bookmarkStart w:id="8" w:name="_Toc984375183"/>
      <w:r w:rsidRPr="00AD56D7">
        <w:t>Continue features</w:t>
      </w:r>
      <w:bookmarkEnd w:id="7"/>
      <w:bookmarkEnd w:id="8"/>
    </w:p>
    <w:tbl>
      <w:tblPr>
        <w:tblStyle w:val="Tabelraster"/>
        <w:tblW w:w="0" w:type="auto"/>
        <w:tblLook w:val="04A0" w:firstRow="1" w:lastRow="0" w:firstColumn="1" w:lastColumn="0" w:noHBand="0" w:noVBand="1"/>
      </w:tblPr>
      <w:tblGrid>
        <w:gridCol w:w="1263"/>
        <w:gridCol w:w="840"/>
        <w:gridCol w:w="683"/>
        <w:gridCol w:w="654"/>
        <w:gridCol w:w="683"/>
        <w:gridCol w:w="683"/>
        <w:gridCol w:w="891"/>
        <w:gridCol w:w="854"/>
        <w:gridCol w:w="787"/>
        <w:gridCol w:w="787"/>
        <w:gridCol w:w="891"/>
      </w:tblGrid>
      <w:tr w:rsidR="006430E8" w:rsidRPr="00AD56D7" w14:paraId="3D58CC24" w14:textId="77777777" w:rsidTr="1082A27C">
        <w:tc>
          <w:tcPr>
            <w:tcW w:w="1075" w:type="dxa"/>
          </w:tcPr>
          <w:p w14:paraId="37A91DF6" w14:textId="72F2C302" w:rsidR="00452BC3" w:rsidRPr="00AD56D7" w:rsidRDefault="00B36D9C">
            <w:r w:rsidRPr="00AD56D7">
              <w:t>Feature</w:t>
            </w:r>
          </w:p>
        </w:tc>
        <w:tc>
          <w:tcPr>
            <w:tcW w:w="1028" w:type="dxa"/>
          </w:tcPr>
          <w:p w14:paraId="6DEF3869" w14:textId="3E4ED522" w:rsidR="00452BC3" w:rsidRPr="00AD56D7" w:rsidRDefault="00B36D9C">
            <w:r w:rsidRPr="00AD56D7">
              <w:t>Count</w:t>
            </w:r>
          </w:p>
        </w:tc>
        <w:tc>
          <w:tcPr>
            <w:tcW w:w="683" w:type="dxa"/>
          </w:tcPr>
          <w:p w14:paraId="0D541061" w14:textId="16CC3ED5" w:rsidR="00452BC3" w:rsidRPr="00AD56D7" w:rsidRDefault="00B36D9C">
            <w:r w:rsidRPr="00AD56D7">
              <w:t xml:space="preserve">% </w:t>
            </w:r>
            <w:r w:rsidR="007C6F06" w:rsidRPr="00AD56D7">
              <w:t>Miss.</w:t>
            </w:r>
          </w:p>
        </w:tc>
        <w:tc>
          <w:tcPr>
            <w:tcW w:w="654" w:type="dxa"/>
          </w:tcPr>
          <w:p w14:paraId="6D051301" w14:textId="3603CC8C" w:rsidR="00452BC3" w:rsidRPr="00AD56D7" w:rsidRDefault="007C6F06">
            <w:r w:rsidRPr="00AD56D7">
              <w:t>Card.</w:t>
            </w:r>
          </w:p>
        </w:tc>
        <w:tc>
          <w:tcPr>
            <w:tcW w:w="683" w:type="dxa"/>
          </w:tcPr>
          <w:p w14:paraId="76B70F49" w14:textId="7C67FE19" w:rsidR="00452BC3" w:rsidRPr="00AD56D7" w:rsidRDefault="007C6F06">
            <w:r w:rsidRPr="00AD56D7">
              <w:t>Min.</w:t>
            </w:r>
          </w:p>
        </w:tc>
        <w:tc>
          <w:tcPr>
            <w:tcW w:w="683" w:type="dxa"/>
          </w:tcPr>
          <w:p w14:paraId="67D26285" w14:textId="7233460D" w:rsidR="00452BC3" w:rsidRPr="00AD56D7" w:rsidRDefault="007C6F06">
            <w:r w:rsidRPr="00AD56D7">
              <w:t>1</w:t>
            </w:r>
            <w:r w:rsidRPr="00AD56D7">
              <w:rPr>
                <w:vertAlign w:val="superscript"/>
              </w:rPr>
              <w:t>ste</w:t>
            </w:r>
            <w:r w:rsidRPr="00AD56D7">
              <w:t xml:space="preserve"> Qrt.</w:t>
            </w:r>
          </w:p>
        </w:tc>
        <w:tc>
          <w:tcPr>
            <w:tcW w:w="891" w:type="dxa"/>
          </w:tcPr>
          <w:p w14:paraId="0D1A8407" w14:textId="6AA4424D" w:rsidR="00452BC3" w:rsidRPr="00AD56D7" w:rsidRDefault="007C6F06">
            <w:r w:rsidRPr="00AD56D7">
              <w:t>Mean</w:t>
            </w:r>
          </w:p>
        </w:tc>
        <w:tc>
          <w:tcPr>
            <w:tcW w:w="854" w:type="dxa"/>
          </w:tcPr>
          <w:p w14:paraId="4D47AFBF" w14:textId="6977D8FC" w:rsidR="00452BC3" w:rsidRPr="00AD56D7" w:rsidRDefault="007C6F06">
            <w:r w:rsidRPr="00AD56D7">
              <w:t>Median</w:t>
            </w:r>
          </w:p>
        </w:tc>
        <w:tc>
          <w:tcPr>
            <w:tcW w:w="787" w:type="dxa"/>
          </w:tcPr>
          <w:p w14:paraId="522E1CDC" w14:textId="34976A74" w:rsidR="00452BC3" w:rsidRPr="00AD56D7" w:rsidRDefault="007C6F06">
            <w:r w:rsidRPr="00AD56D7">
              <w:t>3rd Qrt.</w:t>
            </w:r>
          </w:p>
        </w:tc>
        <w:tc>
          <w:tcPr>
            <w:tcW w:w="787" w:type="dxa"/>
          </w:tcPr>
          <w:p w14:paraId="31BD2A4F" w14:textId="3AD2793F" w:rsidR="00452BC3" w:rsidRPr="00AD56D7" w:rsidRDefault="007C6F06">
            <w:r w:rsidRPr="00AD56D7">
              <w:t>Max.</w:t>
            </w:r>
          </w:p>
        </w:tc>
        <w:tc>
          <w:tcPr>
            <w:tcW w:w="891" w:type="dxa"/>
          </w:tcPr>
          <w:p w14:paraId="4E160208" w14:textId="1D295262" w:rsidR="00452BC3" w:rsidRPr="00AD56D7" w:rsidRDefault="007C6F06">
            <w:r w:rsidRPr="00AD56D7">
              <w:t>Std. Dev.</w:t>
            </w:r>
          </w:p>
        </w:tc>
      </w:tr>
      <w:tr w:rsidR="006430E8" w:rsidRPr="00AD56D7" w14:paraId="50C8688A" w14:textId="77777777" w:rsidTr="1082A27C">
        <w:tc>
          <w:tcPr>
            <w:tcW w:w="1075" w:type="dxa"/>
          </w:tcPr>
          <w:p w14:paraId="129C55C0" w14:textId="4577232B" w:rsidR="00452BC3" w:rsidRPr="00AD56D7" w:rsidRDefault="00B76762">
            <w:r w:rsidRPr="00AD56D7">
              <w:t>Dep_delay</w:t>
            </w:r>
            <w:r w:rsidRPr="00AD56D7">
              <w:br/>
            </w:r>
            <w:r w:rsidR="2439699A" w:rsidRPr="00AD56D7">
              <w:t>(</w:t>
            </w:r>
            <w:r w:rsidR="7FB5E8B5" w:rsidRPr="00AD56D7">
              <w:t>Ratio</w:t>
            </w:r>
            <w:r w:rsidR="2439699A" w:rsidRPr="00AD56D7">
              <w:t>)</w:t>
            </w:r>
          </w:p>
        </w:tc>
        <w:tc>
          <w:tcPr>
            <w:tcW w:w="1028" w:type="dxa"/>
          </w:tcPr>
          <w:p w14:paraId="129263F8" w14:textId="50C67C3A" w:rsidR="00452BC3" w:rsidRPr="00AD56D7" w:rsidRDefault="00000BFE">
            <w:r w:rsidRPr="00AD56D7">
              <w:t>336776</w:t>
            </w:r>
          </w:p>
        </w:tc>
        <w:tc>
          <w:tcPr>
            <w:tcW w:w="683" w:type="dxa"/>
          </w:tcPr>
          <w:p w14:paraId="1511E3EF" w14:textId="066710EC" w:rsidR="00452BC3" w:rsidRPr="00AD56D7" w:rsidRDefault="00000BFE">
            <w:r w:rsidRPr="00AD56D7">
              <w:t>2.451</w:t>
            </w:r>
          </w:p>
        </w:tc>
        <w:tc>
          <w:tcPr>
            <w:tcW w:w="654" w:type="dxa"/>
          </w:tcPr>
          <w:p w14:paraId="6A61FC32" w14:textId="305C2C5C" w:rsidR="00452BC3" w:rsidRPr="00AD56D7" w:rsidRDefault="00532D4C">
            <w:r w:rsidRPr="00AD56D7">
              <w:t>527</w:t>
            </w:r>
          </w:p>
        </w:tc>
        <w:tc>
          <w:tcPr>
            <w:tcW w:w="683" w:type="dxa"/>
          </w:tcPr>
          <w:p w14:paraId="4C150918" w14:textId="09102386" w:rsidR="00452BC3" w:rsidRPr="00AD56D7" w:rsidRDefault="00532D4C">
            <w:r w:rsidRPr="00AD56D7">
              <w:t>-43.0</w:t>
            </w:r>
          </w:p>
        </w:tc>
        <w:tc>
          <w:tcPr>
            <w:tcW w:w="683" w:type="dxa"/>
          </w:tcPr>
          <w:p w14:paraId="5E0AAC04" w14:textId="5D218AF5" w:rsidR="00452BC3" w:rsidRPr="00AD56D7" w:rsidRDefault="00532D4C">
            <w:r w:rsidRPr="00AD56D7">
              <w:t>-5.0</w:t>
            </w:r>
          </w:p>
        </w:tc>
        <w:tc>
          <w:tcPr>
            <w:tcW w:w="891" w:type="dxa"/>
          </w:tcPr>
          <w:p w14:paraId="5A760E89" w14:textId="32AFAF6E" w:rsidR="00452BC3" w:rsidRPr="00AD56D7" w:rsidRDefault="00532D4C">
            <w:r w:rsidRPr="00AD56D7">
              <w:t>12.639</w:t>
            </w:r>
          </w:p>
        </w:tc>
        <w:tc>
          <w:tcPr>
            <w:tcW w:w="854" w:type="dxa"/>
          </w:tcPr>
          <w:p w14:paraId="7E188BFC" w14:textId="4145BBB2" w:rsidR="00452BC3" w:rsidRPr="00AD56D7" w:rsidRDefault="00532D4C">
            <w:r w:rsidRPr="00AD56D7">
              <w:t>-2.0</w:t>
            </w:r>
          </w:p>
        </w:tc>
        <w:tc>
          <w:tcPr>
            <w:tcW w:w="787" w:type="dxa"/>
          </w:tcPr>
          <w:p w14:paraId="0EBF4A2C" w14:textId="2BB3DB2C" w:rsidR="00452BC3" w:rsidRPr="00AD56D7" w:rsidRDefault="005D403A">
            <w:r w:rsidRPr="00AD56D7">
              <w:t>11.0</w:t>
            </w:r>
          </w:p>
        </w:tc>
        <w:tc>
          <w:tcPr>
            <w:tcW w:w="787" w:type="dxa"/>
          </w:tcPr>
          <w:p w14:paraId="5AC94503" w14:textId="44E76753" w:rsidR="00452BC3" w:rsidRPr="00AD56D7" w:rsidRDefault="005D403A">
            <w:r w:rsidRPr="00AD56D7">
              <w:t>1301.0</w:t>
            </w:r>
          </w:p>
        </w:tc>
        <w:tc>
          <w:tcPr>
            <w:tcW w:w="891" w:type="dxa"/>
          </w:tcPr>
          <w:p w14:paraId="5B8D24C4" w14:textId="2F40222F" w:rsidR="00452BC3" w:rsidRPr="00AD56D7" w:rsidRDefault="005D403A">
            <w:r w:rsidRPr="00AD56D7">
              <w:t>40.210</w:t>
            </w:r>
          </w:p>
        </w:tc>
      </w:tr>
      <w:tr w:rsidR="006430E8" w:rsidRPr="00AD56D7" w14:paraId="65AE174D" w14:textId="77777777" w:rsidTr="1082A27C">
        <w:tc>
          <w:tcPr>
            <w:tcW w:w="1075" w:type="dxa"/>
          </w:tcPr>
          <w:p w14:paraId="335F6135" w14:textId="3E495531" w:rsidR="00452BC3" w:rsidRPr="00AD56D7" w:rsidRDefault="5CB85E60">
            <w:r w:rsidRPr="00AD56D7">
              <w:t>Arr_delay</w:t>
            </w:r>
            <w:r w:rsidR="00B76762" w:rsidRPr="00AD56D7">
              <w:br/>
            </w:r>
            <w:commentRangeStart w:id="9"/>
            <w:r w:rsidR="32928D9A" w:rsidRPr="00AD56D7">
              <w:t>(</w:t>
            </w:r>
            <w:r w:rsidR="75F392A5" w:rsidRPr="00AD56D7">
              <w:t>Ratio</w:t>
            </w:r>
            <w:r w:rsidR="32928D9A" w:rsidRPr="00AD56D7">
              <w:t>)</w:t>
            </w:r>
            <w:commentRangeEnd w:id="9"/>
            <w:r w:rsidR="00B76762" w:rsidRPr="00AD56D7">
              <w:rPr>
                <w:rStyle w:val="Verwijzingopmerking"/>
              </w:rPr>
              <w:commentReference w:id="9"/>
            </w:r>
          </w:p>
        </w:tc>
        <w:tc>
          <w:tcPr>
            <w:tcW w:w="1028" w:type="dxa"/>
          </w:tcPr>
          <w:p w14:paraId="6D20F762" w14:textId="6DA20337" w:rsidR="00452BC3" w:rsidRPr="00AD56D7" w:rsidRDefault="00000BFE">
            <w:r w:rsidRPr="00AD56D7">
              <w:t>336776</w:t>
            </w:r>
          </w:p>
        </w:tc>
        <w:tc>
          <w:tcPr>
            <w:tcW w:w="683" w:type="dxa"/>
          </w:tcPr>
          <w:p w14:paraId="24BF4F3B" w14:textId="1F5CB2C4" w:rsidR="00452BC3" w:rsidRPr="00AD56D7" w:rsidRDefault="005D403A">
            <w:r w:rsidRPr="00AD56D7">
              <w:t>2.8</w:t>
            </w:r>
            <w:r w:rsidR="00323EB7" w:rsidRPr="00AD56D7">
              <w:t>00</w:t>
            </w:r>
          </w:p>
        </w:tc>
        <w:tc>
          <w:tcPr>
            <w:tcW w:w="654" w:type="dxa"/>
          </w:tcPr>
          <w:p w14:paraId="5A4F622C" w14:textId="0266CCB7" w:rsidR="00452BC3" w:rsidRPr="00AD56D7" w:rsidRDefault="00323EB7">
            <w:r w:rsidRPr="00AD56D7">
              <w:t>577</w:t>
            </w:r>
          </w:p>
        </w:tc>
        <w:tc>
          <w:tcPr>
            <w:tcW w:w="683" w:type="dxa"/>
          </w:tcPr>
          <w:p w14:paraId="327626B9" w14:textId="02E03759" w:rsidR="00452BC3" w:rsidRPr="00AD56D7" w:rsidRDefault="00323EB7">
            <w:r w:rsidRPr="00AD56D7">
              <w:t>-86.0</w:t>
            </w:r>
          </w:p>
        </w:tc>
        <w:tc>
          <w:tcPr>
            <w:tcW w:w="683" w:type="dxa"/>
          </w:tcPr>
          <w:p w14:paraId="79B860E5" w14:textId="50163CD2" w:rsidR="00452BC3" w:rsidRPr="00AD56D7" w:rsidRDefault="00323EB7">
            <w:r w:rsidRPr="00AD56D7">
              <w:t>-17.0</w:t>
            </w:r>
          </w:p>
        </w:tc>
        <w:tc>
          <w:tcPr>
            <w:tcW w:w="891" w:type="dxa"/>
          </w:tcPr>
          <w:p w14:paraId="316A1B4B" w14:textId="7C1CD87C" w:rsidR="00452BC3" w:rsidRPr="00AD56D7" w:rsidRDefault="001432AE">
            <w:r w:rsidRPr="00AD56D7">
              <w:t>6.895</w:t>
            </w:r>
          </w:p>
        </w:tc>
        <w:tc>
          <w:tcPr>
            <w:tcW w:w="854" w:type="dxa"/>
          </w:tcPr>
          <w:p w14:paraId="4EA5C784" w14:textId="5F57F257" w:rsidR="00452BC3" w:rsidRPr="00AD56D7" w:rsidRDefault="001432AE">
            <w:r w:rsidRPr="00AD56D7">
              <w:t>-5.0</w:t>
            </w:r>
          </w:p>
        </w:tc>
        <w:tc>
          <w:tcPr>
            <w:tcW w:w="787" w:type="dxa"/>
          </w:tcPr>
          <w:p w14:paraId="48E3E06E" w14:textId="10F901DF" w:rsidR="00452BC3" w:rsidRPr="00AD56D7" w:rsidRDefault="001432AE">
            <w:r w:rsidRPr="00AD56D7">
              <w:t>14.0</w:t>
            </w:r>
          </w:p>
        </w:tc>
        <w:tc>
          <w:tcPr>
            <w:tcW w:w="787" w:type="dxa"/>
          </w:tcPr>
          <w:p w14:paraId="0931201C" w14:textId="65DD5078" w:rsidR="00452BC3" w:rsidRPr="00AD56D7" w:rsidRDefault="001432AE">
            <w:r w:rsidRPr="00AD56D7">
              <w:t>1272.0</w:t>
            </w:r>
          </w:p>
        </w:tc>
        <w:tc>
          <w:tcPr>
            <w:tcW w:w="891" w:type="dxa"/>
          </w:tcPr>
          <w:p w14:paraId="6925AEC1" w14:textId="50D772FC" w:rsidR="00452BC3" w:rsidRPr="00AD56D7" w:rsidRDefault="001432AE">
            <w:r w:rsidRPr="00AD56D7">
              <w:t>44.</w:t>
            </w:r>
            <w:r w:rsidR="009C0C93" w:rsidRPr="00AD56D7">
              <w:t>633</w:t>
            </w:r>
          </w:p>
        </w:tc>
      </w:tr>
      <w:tr w:rsidR="006430E8" w:rsidRPr="00AD56D7" w14:paraId="3E62EDAE" w14:textId="77777777" w:rsidTr="1082A27C">
        <w:tc>
          <w:tcPr>
            <w:tcW w:w="1075" w:type="dxa"/>
          </w:tcPr>
          <w:p w14:paraId="76EF4B9E" w14:textId="040050D3" w:rsidR="00B76762" w:rsidRPr="00AD56D7" w:rsidRDefault="0EA6DFDF">
            <w:r w:rsidRPr="00AD56D7">
              <w:t>Temp</w:t>
            </w:r>
            <w:r w:rsidR="00B76762" w:rsidRPr="00AD56D7">
              <w:br/>
            </w:r>
            <w:r w:rsidR="20C525D6" w:rsidRPr="00AD56D7">
              <w:t>(</w:t>
            </w:r>
            <w:r w:rsidR="2043FB97" w:rsidRPr="00AD56D7">
              <w:t>Interval)</w:t>
            </w:r>
          </w:p>
        </w:tc>
        <w:tc>
          <w:tcPr>
            <w:tcW w:w="1028" w:type="dxa"/>
          </w:tcPr>
          <w:p w14:paraId="5534EA6D" w14:textId="020110BA" w:rsidR="00452BC3" w:rsidRPr="00AD56D7" w:rsidRDefault="00000BFE">
            <w:r w:rsidRPr="00AD56D7">
              <w:t>336776</w:t>
            </w:r>
          </w:p>
        </w:tc>
        <w:tc>
          <w:tcPr>
            <w:tcW w:w="683" w:type="dxa"/>
          </w:tcPr>
          <w:p w14:paraId="6A124584" w14:textId="49963D04" w:rsidR="00452BC3" w:rsidRPr="00AD56D7" w:rsidRDefault="009C0C93">
            <w:r w:rsidRPr="00AD56D7">
              <w:t>0.467</w:t>
            </w:r>
          </w:p>
        </w:tc>
        <w:tc>
          <w:tcPr>
            <w:tcW w:w="654" w:type="dxa"/>
          </w:tcPr>
          <w:p w14:paraId="5A01C4B3" w14:textId="56C9DBC0" w:rsidR="00452BC3" w:rsidRPr="00AD56D7" w:rsidRDefault="009C0C93">
            <w:r w:rsidRPr="00AD56D7">
              <w:t>168</w:t>
            </w:r>
          </w:p>
        </w:tc>
        <w:tc>
          <w:tcPr>
            <w:tcW w:w="683" w:type="dxa"/>
          </w:tcPr>
          <w:p w14:paraId="10E3E883" w14:textId="055C8669" w:rsidR="00452BC3" w:rsidRPr="00AD56D7" w:rsidRDefault="009C0C93">
            <w:r w:rsidRPr="00AD56D7">
              <w:t>10.94</w:t>
            </w:r>
          </w:p>
        </w:tc>
        <w:tc>
          <w:tcPr>
            <w:tcW w:w="683" w:type="dxa"/>
          </w:tcPr>
          <w:p w14:paraId="125BA922" w14:textId="192AFACD" w:rsidR="00452BC3" w:rsidRPr="00AD56D7" w:rsidRDefault="007E0BB4">
            <w:r w:rsidRPr="00AD56D7">
              <w:t>42.08</w:t>
            </w:r>
          </w:p>
        </w:tc>
        <w:tc>
          <w:tcPr>
            <w:tcW w:w="891" w:type="dxa"/>
          </w:tcPr>
          <w:p w14:paraId="61743206" w14:textId="3A989C38" w:rsidR="00452BC3" w:rsidRPr="00AD56D7" w:rsidRDefault="005E4C6B">
            <w:r w:rsidRPr="00AD56D7">
              <w:t>56.996</w:t>
            </w:r>
          </w:p>
        </w:tc>
        <w:tc>
          <w:tcPr>
            <w:tcW w:w="854" w:type="dxa"/>
          </w:tcPr>
          <w:p w14:paraId="41B0049E" w14:textId="660AD592" w:rsidR="00452BC3" w:rsidRPr="00AD56D7" w:rsidRDefault="00B761E4">
            <w:r w:rsidRPr="00AD56D7">
              <w:t>57.2</w:t>
            </w:r>
          </w:p>
        </w:tc>
        <w:tc>
          <w:tcPr>
            <w:tcW w:w="787" w:type="dxa"/>
          </w:tcPr>
          <w:p w14:paraId="18AE0595" w14:textId="6849D6F0" w:rsidR="00452BC3" w:rsidRPr="00AD56D7" w:rsidRDefault="00B761E4">
            <w:r w:rsidRPr="00AD56D7">
              <w:t>71.96</w:t>
            </w:r>
          </w:p>
        </w:tc>
        <w:tc>
          <w:tcPr>
            <w:tcW w:w="787" w:type="dxa"/>
          </w:tcPr>
          <w:p w14:paraId="7099292D" w14:textId="1FAEA276" w:rsidR="00452BC3" w:rsidRPr="00AD56D7" w:rsidRDefault="00B761E4">
            <w:r w:rsidRPr="00AD56D7">
              <w:t>100.04</w:t>
            </w:r>
          </w:p>
        </w:tc>
        <w:tc>
          <w:tcPr>
            <w:tcW w:w="891" w:type="dxa"/>
          </w:tcPr>
          <w:p w14:paraId="6718D2FC" w14:textId="76F21B01" w:rsidR="00452BC3" w:rsidRPr="00AD56D7" w:rsidRDefault="00B761E4">
            <w:r w:rsidRPr="00AD56D7">
              <w:t>17.965</w:t>
            </w:r>
          </w:p>
        </w:tc>
      </w:tr>
      <w:tr w:rsidR="003779C1" w:rsidRPr="00AD56D7" w14:paraId="5DBA65DA" w14:textId="77777777" w:rsidTr="1082A27C">
        <w:tc>
          <w:tcPr>
            <w:tcW w:w="1075" w:type="dxa"/>
          </w:tcPr>
          <w:p w14:paraId="250FA6A8" w14:textId="62C89B94" w:rsidR="00B76762" w:rsidRPr="00AD56D7" w:rsidRDefault="553C378D">
            <w:r w:rsidRPr="00AD56D7">
              <w:t>Depw</w:t>
            </w:r>
            <w:r w:rsidR="003A7660" w:rsidRPr="00AD56D7">
              <w:br/>
            </w:r>
            <w:r w:rsidR="7F1CC295" w:rsidRPr="00AD56D7">
              <w:t>(</w:t>
            </w:r>
            <w:r w:rsidR="1E603A81" w:rsidRPr="00AD56D7">
              <w:t>Interval)</w:t>
            </w:r>
          </w:p>
        </w:tc>
        <w:tc>
          <w:tcPr>
            <w:tcW w:w="1028" w:type="dxa"/>
          </w:tcPr>
          <w:p w14:paraId="64794F66" w14:textId="47CB317C" w:rsidR="00B76762" w:rsidRPr="00AD56D7" w:rsidRDefault="00000BFE">
            <w:r w:rsidRPr="00AD56D7">
              <w:t>336776</w:t>
            </w:r>
          </w:p>
        </w:tc>
        <w:tc>
          <w:tcPr>
            <w:tcW w:w="683" w:type="dxa"/>
          </w:tcPr>
          <w:p w14:paraId="1CE7EA20" w14:textId="5F8E7C77" w:rsidR="00B76762" w:rsidRPr="00AD56D7" w:rsidRDefault="008B0E5F">
            <w:r w:rsidRPr="00AD56D7">
              <w:t>0.467</w:t>
            </w:r>
          </w:p>
        </w:tc>
        <w:tc>
          <w:tcPr>
            <w:tcW w:w="654" w:type="dxa"/>
          </w:tcPr>
          <w:p w14:paraId="080DA0F3" w14:textId="0B38E42D" w:rsidR="00B76762" w:rsidRPr="00AD56D7" w:rsidRDefault="008B0E5F">
            <w:r w:rsidRPr="00AD56D7">
              <w:t>147</w:t>
            </w:r>
          </w:p>
        </w:tc>
        <w:tc>
          <w:tcPr>
            <w:tcW w:w="683" w:type="dxa"/>
          </w:tcPr>
          <w:p w14:paraId="0DE43D28" w14:textId="4F10551E" w:rsidR="00B76762" w:rsidRPr="00AD56D7" w:rsidRDefault="008B0E5F">
            <w:r w:rsidRPr="00AD56D7">
              <w:t>-9.94</w:t>
            </w:r>
          </w:p>
        </w:tc>
        <w:tc>
          <w:tcPr>
            <w:tcW w:w="683" w:type="dxa"/>
          </w:tcPr>
          <w:p w14:paraId="080AE7D3" w14:textId="32DA9E65" w:rsidR="00B76762" w:rsidRPr="00AD56D7" w:rsidRDefault="008B0E5F">
            <w:r w:rsidRPr="00AD56D7">
              <w:t>26.06</w:t>
            </w:r>
          </w:p>
        </w:tc>
        <w:tc>
          <w:tcPr>
            <w:tcW w:w="891" w:type="dxa"/>
          </w:tcPr>
          <w:p w14:paraId="256C3749" w14:textId="51786050" w:rsidR="00B76762" w:rsidRPr="00AD56D7" w:rsidRDefault="00685FCE">
            <w:r w:rsidRPr="00AD56D7">
              <w:t>41.631</w:t>
            </w:r>
          </w:p>
        </w:tc>
        <w:tc>
          <w:tcPr>
            <w:tcW w:w="854" w:type="dxa"/>
          </w:tcPr>
          <w:p w14:paraId="4391B6BF" w14:textId="7EED5316" w:rsidR="00B76762" w:rsidRPr="00AD56D7" w:rsidRDefault="00685FCE">
            <w:r w:rsidRPr="00AD56D7">
              <w:t>42.8</w:t>
            </w:r>
          </w:p>
        </w:tc>
        <w:tc>
          <w:tcPr>
            <w:tcW w:w="787" w:type="dxa"/>
          </w:tcPr>
          <w:p w14:paraId="481CA550" w14:textId="06DEE0DC" w:rsidR="00B76762" w:rsidRPr="00AD56D7" w:rsidRDefault="00685FCE">
            <w:r w:rsidRPr="00AD56D7">
              <w:t>57.92</w:t>
            </w:r>
          </w:p>
        </w:tc>
        <w:tc>
          <w:tcPr>
            <w:tcW w:w="787" w:type="dxa"/>
          </w:tcPr>
          <w:p w14:paraId="0DFEC56F" w14:textId="29C6DB2C" w:rsidR="00B76762" w:rsidRPr="00AD56D7" w:rsidRDefault="00C5219B">
            <w:r w:rsidRPr="00AD56D7">
              <w:t>78.08</w:t>
            </w:r>
          </w:p>
        </w:tc>
        <w:tc>
          <w:tcPr>
            <w:tcW w:w="891" w:type="dxa"/>
          </w:tcPr>
          <w:p w14:paraId="01E8DEDD" w14:textId="1D917F03" w:rsidR="00B76762" w:rsidRPr="00AD56D7" w:rsidRDefault="00C5219B">
            <w:r w:rsidRPr="00AD56D7">
              <w:t>19.353</w:t>
            </w:r>
          </w:p>
        </w:tc>
      </w:tr>
      <w:tr w:rsidR="003779C1" w:rsidRPr="00AD56D7" w14:paraId="57490DB0" w14:textId="77777777" w:rsidTr="1082A27C">
        <w:tc>
          <w:tcPr>
            <w:tcW w:w="1075" w:type="dxa"/>
          </w:tcPr>
          <w:p w14:paraId="25604B34" w14:textId="5A96DD29" w:rsidR="00B76762" w:rsidRPr="00AD56D7" w:rsidRDefault="003A7660">
            <w:r w:rsidRPr="00AD56D7">
              <w:t>Humid</w:t>
            </w:r>
            <w:r w:rsidRPr="00AD56D7">
              <w:br/>
            </w:r>
            <w:r w:rsidR="345D0546" w:rsidRPr="00AD56D7">
              <w:t>(</w:t>
            </w:r>
            <w:r w:rsidR="59C7C549" w:rsidRPr="00AD56D7">
              <w:t>Ratio)</w:t>
            </w:r>
          </w:p>
        </w:tc>
        <w:tc>
          <w:tcPr>
            <w:tcW w:w="1028" w:type="dxa"/>
          </w:tcPr>
          <w:p w14:paraId="7A31C54E" w14:textId="11EBF666" w:rsidR="00B76762" w:rsidRPr="00AD56D7" w:rsidRDefault="00000BFE">
            <w:r w:rsidRPr="00AD56D7">
              <w:t>336776</w:t>
            </w:r>
          </w:p>
        </w:tc>
        <w:tc>
          <w:tcPr>
            <w:tcW w:w="683" w:type="dxa"/>
          </w:tcPr>
          <w:p w14:paraId="626B431C" w14:textId="7770565B" w:rsidR="00B76762" w:rsidRPr="00AD56D7" w:rsidRDefault="00A85A9D">
            <w:r w:rsidRPr="00AD56D7">
              <w:t>0.467</w:t>
            </w:r>
          </w:p>
        </w:tc>
        <w:tc>
          <w:tcPr>
            <w:tcW w:w="654" w:type="dxa"/>
          </w:tcPr>
          <w:p w14:paraId="47FA7A17" w14:textId="635D6D88" w:rsidR="00B76762" w:rsidRPr="00AD56D7" w:rsidRDefault="00A85A9D">
            <w:r w:rsidRPr="00AD56D7">
              <w:t>2442</w:t>
            </w:r>
          </w:p>
        </w:tc>
        <w:tc>
          <w:tcPr>
            <w:tcW w:w="683" w:type="dxa"/>
          </w:tcPr>
          <w:p w14:paraId="6F2A93ED" w14:textId="663BBADA" w:rsidR="00B76762" w:rsidRPr="00AD56D7" w:rsidRDefault="00A85A9D">
            <w:r w:rsidRPr="00AD56D7">
              <w:t>12.74</w:t>
            </w:r>
          </w:p>
        </w:tc>
        <w:tc>
          <w:tcPr>
            <w:tcW w:w="683" w:type="dxa"/>
          </w:tcPr>
          <w:p w14:paraId="4F79E78E" w14:textId="0211761F" w:rsidR="00B76762" w:rsidRPr="00AD56D7" w:rsidRDefault="00A85A9D">
            <w:r w:rsidRPr="00AD56D7">
              <w:t>43.99</w:t>
            </w:r>
          </w:p>
        </w:tc>
        <w:tc>
          <w:tcPr>
            <w:tcW w:w="891" w:type="dxa"/>
          </w:tcPr>
          <w:p w14:paraId="12B50130" w14:textId="6438FCD9" w:rsidR="00B76762" w:rsidRPr="00AD56D7" w:rsidRDefault="00A85A9D">
            <w:r w:rsidRPr="00AD56D7">
              <w:t>59</w:t>
            </w:r>
            <w:r w:rsidR="0049445D" w:rsidRPr="00AD56D7">
              <w:t>.557</w:t>
            </w:r>
          </w:p>
        </w:tc>
        <w:tc>
          <w:tcPr>
            <w:tcW w:w="854" w:type="dxa"/>
          </w:tcPr>
          <w:p w14:paraId="44FB56AB" w14:textId="48FB1D98" w:rsidR="00B76762" w:rsidRPr="00AD56D7" w:rsidRDefault="0049445D">
            <w:r w:rsidRPr="00AD56D7">
              <w:t>57.73</w:t>
            </w:r>
          </w:p>
        </w:tc>
        <w:tc>
          <w:tcPr>
            <w:tcW w:w="787" w:type="dxa"/>
          </w:tcPr>
          <w:p w14:paraId="7938BBDA" w14:textId="788EA936" w:rsidR="00B76762" w:rsidRPr="00AD56D7" w:rsidRDefault="0049445D">
            <w:r w:rsidRPr="00AD56D7">
              <w:t>75.33</w:t>
            </w:r>
          </w:p>
        </w:tc>
        <w:tc>
          <w:tcPr>
            <w:tcW w:w="787" w:type="dxa"/>
          </w:tcPr>
          <w:p w14:paraId="108BA351" w14:textId="5799FD2E" w:rsidR="00B76762" w:rsidRPr="00AD56D7" w:rsidRDefault="0049445D">
            <w:r w:rsidRPr="00AD56D7">
              <w:t>100.0</w:t>
            </w:r>
          </w:p>
        </w:tc>
        <w:tc>
          <w:tcPr>
            <w:tcW w:w="891" w:type="dxa"/>
          </w:tcPr>
          <w:p w14:paraId="58051D7C" w14:textId="38C56FE1" w:rsidR="00B76762" w:rsidRPr="00AD56D7" w:rsidRDefault="0049445D">
            <w:r w:rsidRPr="00AD56D7">
              <w:t>19.656</w:t>
            </w:r>
          </w:p>
        </w:tc>
      </w:tr>
      <w:tr w:rsidR="003779C1" w:rsidRPr="00AD56D7" w14:paraId="5713849C" w14:textId="77777777" w:rsidTr="1082A27C">
        <w:tc>
          <w:tcPr>
            <w:tcW w:w="1075" w:type="dxa"/>
          </w:tcPr>
          <w:p w14:paraId="1FE069E0" w14:textId="1EAE2A1A" w:rsidR="003A7660" w:rsidRPr="00AD56D7" w:rsidRDefault="003A7660">
            <w:r w:rsidRPr="00AD56D7">
              <w:t>Wind_dir</w:t>
            </w:r>
            <w:r w:rsidRPr="00AD56D7">
              <w:br/>
            </w:r>
            <w:r w:rsidR="6E278CFB" w:rsidRPr="00AD56D7">
              <w:t>(</w:t>
            </w:r>
            <w:r w:rsidR="092F9847" w:rsidRPr="00AD56D7">
              <w:t>Ratio)</w:t>
            </w:r>
          </w:p>
        </w:tc>
        <w:tc>
          <w:tcPr>
            <w:tcW w:w="1028" w:type="dxa"/>
          </w:tcPr>
          <w:p w14:paraId="7F4A8918" w14:textId="6B1A7626" w:rsidR="003A7660" w:rsidRPr="00AD56D7" w:rsidRDefault="00000BFE">
            <w:r w:rsidRPr="00AD56D7">
              <w:t>336776</w:t>
            </w:r>
          </w:p>
        </w:tc>
        <w:tc>
          <w:tcPr>
            <w:tcW w:w="683" w:type="dxa"/>
          </w:tcPr>
          <w:p w14:paraId="697A4BF0" w14:textId="5B04FD63" w:rsidR="003A7660" w:rsidRPr="00AD56D7" w:rsidRDefault="0049445D">
            <w:r w:rsidRPr="00AD56D7">
              <w:t>2.909</w:t>
            </w:r>
          </w:p>
        </w:tc>
        <w:tc>
          <w:tcPr>
            <w:tcW w:w="654" w:type="dxa"/>
          </w:tcPr>
          <w:p w14:paraId="13C01786" w14:textId="73D360AC" w:rsidR="003A7660" w:rsidRPr="00AD56D7" w:rsidRDefault="00096504">
            <w:r w:rsidRPr="00AD56D7">
              <w:t>37</w:t>
            </w:r>
          </w:p>
        </w:tc>
        <w:tc>
          <w:tcPr>
            <w:tcW w:w="683" w:type="dxa"/>
          </w:tcPr>
          <w:p w14:paraId="4B532148" w14:textId="5C03130E" w:rsidR="003A7660" w:rsidRPr="00AD56D7" w:rsidRDefault="00096504">
            <w:r w:rsidRPr="00AD56D7">
              <w:t>0.0</w:t>
            </w:r>
          </w:p>
        </w:tc>
        <w:tc>
          <w:tcPr>
            <w:tcW w:w="683" w:type="dxa"/>
          </w:tcPr>
          <w:p w14:paraId="4F30AA70" w14:textId="3405164E" w:rsidR="003A7660" w:rsidRPr="00AD56D7" w:rsidRDefault="00096504">
            <w:r w:rsidRPr="00AD56D7">
              <w:t>130.0</w:t>
            </w:r>
          </w:p>
        </w:tc>
        <w:tc>
          <w:tcPr>
            <w:tcW w:w="891" w:type="dxa"/>
          </w:tcPr>
          <w:p w14:paraId="19075804" w14:textId="7CB29695" w:rsidR="003A7660" w:rsidRPr="00AD56D7" w:rsidRDefault="00096504">
            <w:r w:rsidRPr="00AD56D7">
              <w:t>201.540</w:t>
            </w:r>
          </w:p>
        </w:tc>
        <w:tc>
          <w:tcPr>
            <w:tcW w:w="854" w:type="dxa"/>
          </w:tcPr>
          <w:p w14:paraId="49C85650" w14:textId="3E43C37D" w:rsidR="003A7660" w:rsidRPr="00AD56D7" w:rsidRDefault="00D273D3">
            <w:r w:rsidRPr="00AD56D7">
              <w:t>220.0</w:t>
            </w:r>
          </w:p>
        </w:tc>
        <w:tc>
          <w:tcPr>
            <w:tcW w:w="787" w:type="dxa"/>
          </w:tcPr>
          <w:p w14:paraId="25A41222" w14:textId="641E8B1E" w:rsidR="003A7660" w:rsidRPr="00AD56D7" w:rsidRDefault="00D273D3">
            <w:r w:rsidRPr="00AD56D7">
              <w:t>290.0</w:t>
            </w:r>
          </w:p>
        </w:tc>
        <w:tc>
          <w:tcPr>
            <w:tcW w:w="787" w:type="dxa"/>
          </w:tcPr>
          <w:p w14:paraId="22585861" w14:textId="2024BEF2" w:rsidR="003A7660" w:rsidRPr="00AD56D7" w:rsidRDefault="00D273D3">
            <w:r w:rsidRPr="00AD56D7">
              <w:t>360.0</w:t>
            </w:r>
          </w:p>
        </w:tc>
        <w:tc>
          <w:tcPr>
            <w:tcW w:w="891" w:type="dxa"/>
          </w:tcPr>
          <w:p w14:paraId="3243334B" w14:textId="134265F6" w:rsidR="003A7660" w:rsidRPr="00AD56D7" w:rsidRDefault="00D273D3">
            <w:r w:rsidRPr="00AD56D7">
              <w:t>104.820</w:t>
            </w:r>
          </w:p>
        </w:tc>
      </w:tr>
      <w:tr w:rsidR="003779C1" w:rsidRPr="00AD56D7" w14:paraId="71ED9165" w14:textId="77777777" w:rsidTr="1082A27C">
        <w:tc>
          <w:tcPr>
            <w:tcW w:w="1075" w:type="dxa"/>
          </w:tcPr>
          <w:p w14:paraId="2F5CB945" w14:textId="125029BC" w:rsidR="003A7660" w:rsidRPr="00AD56D7" w:rsidRDefault="003A7660">
            <w:r w:rsidRPr="00AD56D7">
              <w:t>Wind_speed</w:t>
            </w:r>
            <w:r w:rsidRPr="00AD56D7">
              <w:br/>
            </w:r>
            <w:r w:rsidR="7BCA7DBF" w:rsidRPr="00AD56D7">
              <w:t>(Ratio)</w:t>
            </w:r>
          </w:p>
        </w:tc>
        <w:tc>
          <w:tcPr>
            <w:tcW w:w="1028" w:type="dxa"/>
          </w:tcPr>
          <w:p w14:paraId="133C50A1" w14:textId="5D5FE591" w:rsidR="003A7660" w:rsidRPr="00AD56D7" w:rsidRDefault="00000BFE">
            <w:r w:rsidRPr="00AD56D7">
              <w:t>336776</w:t>
            </w:r>
          </w:p>
        </w:tc>
        <w:tc>
          <w:tcPr>
            <w:tcW w:w="683" w:type="dxa"/>
          </w:tcPr>
          <w:p w14:paraId="0BEDEBAF" w14:textId="7806AF3D" w:rsidR="003A7660" w:rsidRPr="00AD56D7" w:rsidRDefault="005A5D78">
            <w:r w:rsidRPr="00AD56D7">
              <w:t>0.485</w:t>
            </w:r>
          </w:p>
        </w:tc>
        <w:tc>
          <w:tcPr>
            <w:tcW w:w="654" w:type="dxa"/>
          </w:tcPr>
          <w:p w14:paraId="41775F15" w14:textId="762D1C58" w:rsidR="003A7660" w:rsidRPr="00AD56D7" w:rsidRDefault="005A5D78">
            <w:r w:rsidRPr="00AD56D7">
              <w:t>34</w:t>
            </w:r>
          </w:p>
        </w:tc>
        <w:tc>
          <w:tcPr>
            <w:tcW w:w="683" w:type="dxa"/>
          </w:tcPr>
          <w:p w14:paraId="1B877F8C" w14:textId="359AC80E" w:rsidR="003A7660" w:rsidRPr="00AD56D7" w:rsidRDefault="005A5D78">
            <w:r w:rsidRPr="00AD56D7">
              <w:t>0.0</w:t>
            </w:r>
          </w:p>
        </w:tc>
        <w:tc>
          <w:tcPr>
            <w:tcW w:w="683" w:type="dxa"/>
          </w:tcPr>
          <w:p w14:paraId="3834EC4F" w14:textId="36457DEF" w:rsidR="003A7660" w:rsidRPr="00AD56D7" w:rsidRDefault="005A5D78">
            <w:r w:rsidRPr="00AD56D7">
              <w:t>6.905</w:t>
            </w:r>
          </w:p>
        </w:tc>
        <w:tc>
          <w:tcPr>
            <w:tcW w:w="891" w:type="dxa"/>
          </w:tcPr>
          <w:p w14:paraId="615A735B" w14:textId="027F1607" w:rsidR="003A7660" w:rsidRPr="00AD56D7" w:rsidRDefault="005A5D78">
            <w:r w:rsidRPr="00AD56D7">
              <w:t>11.114</w:t>
            </w:r>
          </w:p>
        </w:tc>
        <w:tc>
          <w:tcPr>
            <w:tcW w:w="854" w:type="dxa"/>
          </w:tcPr>
          <w:p w14:paraId="66085009" w14:textId="6705EC30" w:rsidR="003A7660" w:rsidRPr="00AD56D7" w:rsidRDefault="003779C1">
            <w:r w:rsidRPr="00AD56D7">
              <w:t>10.357</w:t>
            </w:r>
          </w:p>
        </w:tc>
        <w:tc>
          <w:tcPr>
            <w:tcW w:w="787" w:type="dxa"/>
          </w:tcPr>
          <w:p w14:paraId="67F34B46" w14:textId="61C0F596" w:rsidR="003A7660" w:rsidRPr="00AD56D7" w:rsidRDefault="003779C1">
            <w:r w:rsidRPr="00AD56D7">
              <w:t>14.960</w:t>
            </w:r>
          </w:p>
        </w:tc>
        <w:tc>
          <w:tcPr>
            <w:tcW w:w="787" w:type="dxa"/>
          </w:tcPr>
          <w:p w14:paraId="7B9BACBE" w14:textId="4B6FAE10" w:rsidR="003A7660" w:rsidRPr="00AD56D7" w:rsidRDefault="003779C1">
            <w:r w:rsidRPr="00AD56D7">
              <w:t>42.579</w:t>
            </w:r>
          </w:p>
        </w:tc>
        <w:tc>
          <w:tcPr>
            <w:tcW w:w="891" w:type="dxa"/>
          </w:tcPr>
          <w:p w14:paraId="1E3EFFF1" w14:textId="7D68F0B9" w:rsidR="003A7660" w:rsidRPr="00AD56D7" w:rsidRDefault="003779C1">
            <w:r w:rsidRPr="00AD56D7">
              <w:t>5.</w:t>
            </w:r>
            <w:r w:rsidR="006430E8" w:rsidRPr="00AD56D7">
              <w:t>574</w:t>
            </w:r>
          </w:p>
        </w:tc>
      </w:tr>
    </w:tbl>
    <w:p w14:paraId="266C1109" w14:textId="5AF39F70" w:rsidR="1A3EBD80" w:rsidRPr="00AD56D7" w:rsidRDefault="1A3EBD80">
      <w:r w:rsidRPr="00AD56D7">
        <w:br w:type="page"/>
      </w:r>
    </w:p>
    <w:p w14:paraId="04EA16DE" w14:textId="7CA9CA93" w:rsidR="00452BC3" w:rsidRPr="00AD56D7" w:rsidRDefault="00452BC3" w:rsidP="00452BC3">
      <w:pPr>
        <w:pStyle w:val="Kop2"/>
      </w:pPr>
      <w:bookmarkStart w:id="10" w:name="_Toc160825206"/>
      <w:bookmarkStart w:id="11" w:name="_Toc898804042"/>
      <w:r w:rsidRPr="00AD56D7">
        <w:t>Categorial</w:t>
      </w:r>
      <w:r w:rsidR="00146CD4" w:rsidRPr="00AD56D7">
        <w:t>e</w:t>
      </w:r>
      <w:r w:rsidRPr="00AD56D7">
        <w:t xml:space="preserve"> features</w:t>
      </w:r>
      <w:bookmarkEnd w:id="10"/>
      <w:bookmarkEnd w:id="11"/>
    </w:p>
    <w:tbl>
      <w:tblPr>
        <w:tblStyle w:val="Tabelraster"/>
        <w:tblW w:w="9016" w:type="dxa"/>
        <w:tblLook w:val="04A0" w:firstRow="1" w:lastRow="0" w:firstColumn="1" w:lastColumn="0" w:noHBand="0" w:noVBand="1"/>
      </w:tblPr>
      <w:tblGrid>
        <w:gridCol w:w="1101"/>
        <w:gridCol w:w="827"/>
        <w:gridCol w:w="642"/>
        <w:gridCol w:w="646"/>
        <w:gridCol w:w="699"/>
        <w:gridCol w:w="2023"/>
        <w:gridCol w:w="776"/>
        <w:gridCol w:w="699"/>
        <w:gridCol w:w="827"/>
        <w:gridCol w:w="776"/>
      </w:tblGrid>
      <w:tr w:rsidR="00B36D9C" w:rsidRPr="00AD56D7" w14:paraId="41B46BB0" w14:textId="77777777" w:rsidTr="1082A27C">
        <w:tc>
          <w:tcPr>
            <w:tcW w:w="1293" w:type="dxa"/>
          </w:tcPr>
          <w:p w14:paraId="003C3FB7" w14:textId="686DB62A" w:rsidR="00B36D9C" w:rsidRPr="00AD56D7" w:rsidRDefault="007C6F06" w:rsidP="00107E94">
            <w:r w:rsidRPr="00AD56D7">
              <w:t>Feature</w:t>
            </w:r>
          </w:p>
        </w:tc>
        <w:tc>
          <w:tcPr>
            <w:tcW w:w="810" w:type="dxa"/>
          </w:tcPr>
          <w:p w14:paraId="2264FDF0" w14:textId="4243688A" w:rsidR="00B36D9C" w:rsidRPr="00AD56D7" w:rsidRDefault="007C6F06" w:rsidP="00107E94">
            <w:r w:rsidRPr="00AD56D7">
              <w:t>Count</w:t>
            </w:r>
          </w:p>
        </w:tc>
        <w:tc>
          <w:tcPr>
            <w:tcW w:w="607" w:type="dxa"/>
          </w:tcPr>
          <w:p w14:paraId="176EAB58" w14:textId="0F76CF4E" w:rsidR="00B36D9C" w:rsidRPr="00AD56D7" w:rsidRDefault="00107E94" w:rsidP="00107E94">
            <w:r w:rsidRPr="00AD56D7">
              <w:t>% Miss.</w:t>
            </w:r>
          </w:p>
        </w:tc>
        <w:tc>
          <w:tcPr>
            <w:tcW w:w="900" w:type="dxa"/>
          </w:tcPr>
          <w:p w14:paraId="0BB017F4" w14:textId="4D3C760E" w:rsidR="00B36D9C" w:rsidRPr="00AD56D7" w:rsidRDefault="00107E94" w:rsidP="00107E94">
            <w:r w:rsidRPr="00AD56D7">
              <w:t>Card.</w:t>
            </w:r>
          </w:p>
        </w:tc>
        <w:tc>
          <w:tcPr>
            <w:tcW w:w="901" w:type="dxa"/>
          </w:tcPr>
          <w:p w14:paraId="7D939BF7" w14:textId="05957EAB" w:rsidR="00B36D9C" w:rsidRPr="00AD56D7" w:rsidRDefault="00107E94" w:rsidP="00107E94">
            <w:r w:rsidRPr="00AD56D7">
              <w:t>Mode</w:t>
            </w:r>
          </w:p>
        </w:tc>
        <w:tc>
          <w:tcPr>
            <w:tcW w:w="901" w:type="dxa"/>
          </w:tcPr>
          <w:p w14:paraId="22D35901" w14:textId="3A5597AF" w:rsidR="00B36D9C" w:rsidRPr="00AD56D7" w:rsidRDefault="00107E94" w:rsidP="00107E94">
            <w:r w:rsidRPr="00AD56D7">
              <w:t>Mode Freq.</w:t>
            </w:r>
          </w:p>
        </w:tc>
        <w:tc>
          <w:tcPr>
            <w:tcW w:w="901" w:type="dxa"/>
          </w:tcPr>
          <w:p w14:paraId="210A4206" w14:textId="5AAC3F9C" w:rsidR="00B36D9C" w:rsidRPr="00AD56D7" w:rsidRDefault="002679B3" w:rsidP="00107E94">
            <w:r w:rsidRPr="00AD56D7">
              <w:t>Mode %</w:t>
            </w:r>
          </w:p>
        </w:tc>
        <w:tc>
          <w:tcPr>
            <w:tcW w:w="901" w:type="dxa"/>
          </w:tcPr>
          <w:p w14:paraId="21939EAC" w14:textId="1343DED1" w:rsidR="00B36D9C" w:rsidRPr="00AD56D7" w:rsidRDefault="002679B3" w:rsidP="00107E94">
            <w:r w:rsidRPr="00AD56D7">
              <w:t>2nd Mode</w:t>
            </w:r>
          </w:p>
        </w:tc>
        <w:tc>
          <w:tcPr>
            <w:tcW w:w="901" w:type="dxa"/>
          </w:tcPr>
          <w:p w14:paraId="373AF2B1" w14:textId="197E634D" w:rsidR="00B36D9C" w:rsidRPr="00AD56D7" w:rsidRDefault="002679B3" w:rsidP="00107E94">
            <w:r w:rsidRPr="00AD56D7">
              <w:t>2nd Mode Freq.</w:t>
            </w:r>
          </w:p>
        </w:tc>
        <w:tc>
          <w:tcPr>
            <w:tcW w:w="901" w:type="dxa"/>
          </w:tcPr>
          <w:p w14:paraId="6B7D51B5" w14:textId="0953BC38" w:rsidR="00B36D9C" w:rsidRPr="00AD56D7" w:rsidRDefault="002679B3" w:rsidP="00107E94">
            <w:r w:rsidRPr="00AD56D7">
              <w:t>2nd Mode %</w:t>
            </w:r>
          </w:p>
        </w:tc>
      </w:tr>
      <w:tr w:rsidR="00B36D9C" w:rsidRPr="00AD56D7" w14:paraId="0A2C0EB3" w14:textId="77777777" w:rsidTr="1082A27C">
        <w:tc>
          <w:tcPr>
            <w:tcW w:w="1293" w:type="dxa"/>
          </w:tcPr>
          <w:p w14:paraId="41941E2C" w14:textId="272A7590" w:rsidR="00B36D9C" w:rsidRPr="00AD56D7" w:rsidRDefault="0EA6DFDF" w:rsidP="00107E94">
            <w:r w:rsidRPr="00AD56D7">
              <w:t>Dest</w:t>
            </w:r>
            <w:r w:rsidR="00B76762" w:rsidRPr="00AD56D7">
              <w:br/>
            </w:r>
            <w:r w:rsidR="6D0657AB" w:rsidRPr="00AD56D7">
              <w:t>(nominaal)</w:t>
            </w:r>
          </w:p>
        </w:tc>
        <w:tc>
          <w:tcPr>
            <w:tcW w:w="810" w:type="dxa"/>
          </w:tcPr>
          <w:p w14:paraId="6A5652A7" w14:textId="38972454" w:rsidR="00B36D9C" w:rsidRPr="00AD56D7" w:rsidRDefault="00177648" w:rsidP="00107E94">
            <w:r w:rsidRPr="00AD56D7">
              <w:t>336776</w:t>
            </w:r>
          </w:p>
        </w:tc>
        <w:tc>
          <w:tcPr>
            <w:tcW w:w="607" w:type="dxa"/>
          </w:tcPr>
          <w:p w14:paraId="0CADB440" w14:textId="3B5E5611" w:rsidR="00B36D9C" w:rsidRPr="00AD56D7" w:rsidRDefault="00727E0B" w:rsidP="00107E94">
            <w:r w:rsidRPr="00AD56D7">
              <w:t>0.0</w:t>
            </w:r>
          </w:p>
        </w:tc>
        <w:tc>
          <w:tcPr>
            <w:tcW w:w="900" w:type="dxa"/>
          </w:tcPr>
          <w:p w14:paraId="7EE8BE15" w14:textId="077B3B32" w:rsidR="00B36D9C" w:rsidRPr="00AD56D7" w:rsidRDefault="00727E0B" w:rsidP="00107E94">
            <w:r w:rsidRPr="00AD56D7">
              <w:t>105</w:t>
            </w:r>
          </w:p>
        </w:tc>
        <w:tc>
          <w:tcPr>
            <w:tcW w:w="901" w:type="dxa"/>
          </w:tcPr>
          <w:p w14:paraId="41D12CBB" w14:textId="33E29C72" w:rsidR="00B36D9C" w:rsidRPr="00AD56D7" w:rsidRDefault="00727E0B" w:rsidP="00107E94">
            <w:r w:rsidRPr="00AD56D7">
              <w:t>ORD</w:t>
            </w:r>
          </w:p>
        </w:tc>
        <w:tc>
          <w:tcPr>
            <w:tcW w:w="901" w:type="dxa"/>
          </w:tcPr>
          <w:p w14:paraId="10ADDA94" w14:textId="26A9C817" w:rsidR="00B36D9C" w:rsidRPr="00AD56D7" w:rsidRDefault="00727E0B" w:rsidP="00107E94">
            <w:r w:rsidRPr="00AD56D7">
              <w:t>17283</w:t>
            </w:r>
          </w:p>
        </w:tc>
        <w:tc>
          <w:tcPr>
            <w:tcW w:w="901" w:type="dxa"/>
          </w:tcPr>
          <w:p w14:paraId="78A70EAB" w14:textId="1C04312E" w:rsidR="00B36D9C" w:rsidRPr="00AD56D7" w:rsidRDefault="00836426" w:rsidP="00107E94">
            <w:r w:rsidRPr="00AD56D7">
              <w:t>5.132</w:t>
            </w:r>
          </w:p>
        </w:tc>
        <w:tc>
          <w:tcPr>
            <w:tcW w:w="901" w:type="dxa"/>
          </w:tcPr>
          <w:p w14:paraId="3BEAAB16" w14:textId="185FF1DE" w:rsidR="00B36D9C" w:rsidRPr="00AD56D7" w:rsidRDefault="00F7155F" w:rsidP="00107E94">
            <w:r w:rsidRPr="00AD56D7">
              <w:t>ATL</w:t>
            </w:r>
          </w:p>
        </w:tc>
        <w:tc>
          <w:tcPr>
            <w:tcW w:w="901" w:type="dxa"/>
          </w:tcPr>
          <w:p w14:paraId="34B2334D" w14:textId="1B803CEE" w:rsidR="00B36D9C" w:rsidRPr="00AD56D7" w:rsidRDefault="00F7155F" w:rsidP="00107E94">
            <w:r w:rsidRPr="00AD56D7">
              <w:t>17215</w:t>
            </w:r>
          </w:p>
        </w:tc>
        <w:tc>
          <w:tcPr>
            <w:tcW w:w="901" w:type="dxa"/>
          </w:tcPr>
          <w:p w14:paraId="3366CF50" w14:textId="44F3D0D8" w:rsidR="00B36D9C" w:rsidRPr="00AD56D7" w:rsidRDefault="00836426" w:rsidP="00107E94">
            <w:r w:rsidRPr="00AD56D7">
              <w:t>5.112</w:t>
            </w:r>
          </w:p>
        </w:tc>
      </w:tr>
      <w:tr w:rsidR="00B36D9C" w:rsidRPr="00AD56D7" w14:paraId="0E4194CF" w14:textId="77777777" w:rsidTr="1082A27C">
        <w:tc>
          <w:tcPr>
            <w:tcW w:w="1293" w:type="dxa"/>
          </w:tcPr>
          <w:p w14:paraId="573CAC50" w14:textId="6E7EF395" w:rsidR="00B36D9C" w:rsidRPr="00AD56D7" w:rsidRDefault="00B76762" w:rsidP="00107E94">
            <w:r w:rsidRPr="00AD56D7">
              <w:t>Origin</w:t>
            </w:r>
            <w:r w:rsidRPr="00AD56D7">
              <w:br/>
            </w:r>
            <w:r w:rsidR="19CF40E0" w:rsidRPr="00AD56D7">
              <w:t>(nominaal)</w:t>
            </w:r>
          </w:p>
        </w:tc>
        <w:tc>
          <w:tcPr>
            <w:tcW w:w="810" w:type="dxa"/>
          </w:tcPr>
          <w:p w14:paraId="4DAB573F" w14:textId="39014BDC" w:rsidR="00B36D9C" w:rsidRPr="00AD56D7" w:rsidRDefault="00177648" w:rsidP="00107E94">
            <w:r w:rsidRPr="00AD56D7">
              <w:t>336776</w:t>
            </w:r>
          </w:p>
        </w:tc>
        <w:tc>
          <w:tcPr>
            <w:tcW w:w="607" w:type="dxa"/>
          </w:tcPr>
          <w:p w14:paraId="413EF217" w14:textId="0CF2A211" w:rsidR="00B36D9C" w:rsidRPr="00AD56D7" w:rsidRDefault="00F7155F" w:rsidP="00107E94">
            <w:r w:rsidRPr="00AD56D7">
              <w:t>0.0</w:t>
            </w:r>
          </w:p>
        </w:tc>
        <w:tc>
          <w:tcPr>
            <w:tcW w:w="900" w:type="dxa"/>
          </w:tcPr>
          <w:p w14:paraId="26DA2CE8" w14:textId="20E9FE77" w:rsidR="00B36D9C" w:rsidRPr="00AD56D7" w:rsidRDefault="00B04E61" w:rsidP="00107E94">
            <w:r w:rsidRPr="00AD56D7">
              <w:t>3</w:t>
            </w:r>
          </w:p>
        </w:tc>
        <w:tc>
          <w:tcPr>
            <w:tcW w:w="901" w:type="dxa"/>
          </w:tcPr>
          <w:p w14:paraId="1AF97DE0" w14:textId="43183975" w:rsidR="00B36D9C" w:rsidRPr="00AD56D7" w:rsidRDefault="00B04E61" w:rsidP="00107E94">
            <w:r w:rsidRPr="00AD56D7">
              <w:t>EWR</w:t>
            </w:r>
          </w:p>
        </w:tc>
        <w:tc>
          <w:tcPr>
            <w:tcW w:w="901" w:type="dxa"/>
          </w:tcPr>
          <w:p w14:paraId="705EB9B0" w14:textId="5CC812B5" w:rsidR="00B36D9C" w:rsidRPr="00AD56D7" w:rsidRDefault="5B11B03D" w:rsidP="00107E94">
            <w:commentRangeStart w:id="12"/>
            <w:commentRangeStart w:id="13"/>
            <w:commentRangeStart w:id="14"/>
            <w:commentRangeStart w:id="15"/>
            <w:r w:rsidRPr="00AD56D7">
              <w:t>12083</w:t>
            </w:r>
            <w:commentRangeEnd w:id="12"/>
            <w:r w:rsidR="2F742168" w:rsidRPr="00AD56D7">
              <w:rPr>
                <w:rStyle w:val="Verwijzingopmerking"/>
              </w:rPr>
              <w:commentReference w:id="12"/>
            </w:r>
            <w:commentRangeEnd w:id="13"/>
            <w:r w:rsidR="2F742168" w:rsidRPr="00AD56D7">
              <w:rPr>
                <w:rStyle w:val="Verwijzingopmerking"/>
              </w:rPr>
              <w:commentReference w:id="13"/>
            </w:r>
            <w:commentRangeEnd w:id="14"/>
            <w:r w:rsidR="2F742168" w:rsidRPr="00AD56D7">
              <w:rPr>
                <w:rStyle w:val="Verwijzingopmerking"/>
              </w:rPr>
              <w:commentReference w:id="14"/>
            </w:r>
            <w:commentRangeEnd w:id="15"/>
            <w:r w:rsidR="00340F52" w:rsidRPr="00AD56D7">
              <w:rPr>
                <w:rStyle w:val="Verwijzingopmerking"/>
              </w:rPr>
              <w:commentReference w:id="15"/>
            </w:r>
            <w:r w:rsidRPr="00AD56D7">
              <w:t>5</w:t>
            </w:r>
          </w:p>
        </w:tc>
        <w:tc>
          <w:tcPr>
            <w:tcW w:w="901" w:type="dxa"/>
          </w:tcPr>
          <w:p w14:paraId="7D06816E" w14:textId="4A2F8F69" w:rsidR="00B36D9C" w:rsidRPr="00AD56D7" w:rsidRDefault="00836426" w:rsidP="00107E94">
            <w:r w:rsidRPr="00AD56D7">
              <w:t>35.</w:t>
            </w:r>
            <w:r w:rsidR="007B1B43" w:rsidRPr="00AD56D7">
              <w:t>880</w:t>
            </w:r>
          </w:p>
        </w:tc>
        <w:tc>
          <w:tcPr>
            <w:tcW w:w="901" w:type="dxa"/>
          </w:tcPr>
          <w:p w14:paraId="7DA059C2" w14:textId="47393889" w:rsidR="00B36D9C" w:rsidRPr="00AD56D7" w:rsidRDefault="00B42276" w:rsidP="00107E94">
            <w:r w:rsidRPr="00AD56D7">
              <w:t>JFK</w:t>
            </w:r>
          </w:p>
        </w:tc>
        <w:tc>
          <w:tcPr>
            <w:tcW w:w="901" w:type="dxa"/>
          </w:tcPr>
          <w:p w14:paraId="0BA070F9" w14:textId="00D0CAE5" w:rsidR="00B36D9C" w:rsidRPr="00AD56D7" w:rsidRDefault="00B42276" w:rsidP="00107E94">
            <w:r w:rsidRPr="00AD56D7">
              <w:t>111279</w:t>
            </w:r>
          </w:p>
        </w:tc>
        <w:tc>
          <w:tcPr>
            <w:tcW w:w="901" w:type="dxa"/>
          </w:tcPr>
          <w:p w14:paraId="251ABFEC" w14:textId="55F19571" w:rsidR="00B36D9C" w:rsidRPr="00AD56D7" w:rsidRDefault="007B1B43" w:rsidP="00107E94">
            <w:r w:rsidRPr="00AD56D7">
              <w:t>33.042</w:t>
            </w:r>
          </w:p>
        </w:tc>
      </w:tr>
      <w:tr w:rsidR="00B36D9C" w:rsidRPr="00AD56D7" w14:paraId="3C6C9AD5" w14:textId="77777777" w:rsidTr="1082A27C">
        <w:tc>
          <w:tcPr>
            <w:tcW w:w="1293" w:type="dxa"/>
          </w:tcPr>
          <w:p w14:paraId="04F67509" w14:textId="40B09486" w:rsidR="00B36D9C" w:rsidRPr="00AD56D7" w:rsidRDefault="00B76762" w:rsidP="00107E94">
            <w:r w:rsidRPr="00AD56D7">
              <w:t>Carrier</w:t>
            </w:r>
            <w:r w:rsidRPr="00AD56D7">
              <w:br/>
            </w:r>
            <w:r w:rsidR="328A62D0" w:rsidRPr="00AD56D7">
              <w:t>(nominaal)</w:t>
            </w:r>
          </w:p>
        </w:tc>
        <w:tc>
          <w:tcPr>
            <w:tcW w:w="810" w:type="dxa"/>
          </w:tcPr>
          <w:p w14:paraId="7DF497B5" w14:textId="3BA2E770" w:rsidR="00B36D9C" w:rsidRPr="00AD56D7" w:rsidRDefault="00177648" w:rsidP="00107E94">
            <w:r w:rsidRPr="00AD56D7">
              <w:t>336776</w:t>
            </w:r>
          </w:p>
        </w:tc>
        <w:tc>
          <w:tcPr>
            <w:tcW w:w="607" w:type="dxa"/>
          </w:tcPr>
          <w:p w14:paraId="2B6CF8DC" w14:textId="047D959F" w:rsidR="00B36D9C" w:rsidRPr="00AD56D7" w:rsidRDefault="00F7155F" w:rsidP="00107E94">
            <w:r w:rsidRPr="00AD56D7">
              <w:t>0.0</w:t>
            </w:r>
          </w:p>
        </w:tc>
        <w:tc>
          <w:tcPr>
            <w:tcW w:w="900" w:type="dxa"/>
          </w:tcPr>
          <w:p w14:paraId="0E93DE60" w14:textId="1990B1B4" w:rsidR="00B36D9C" w:rsidRPr="00AD56D7" w:rsidRDefault="00B04E61" w:rsidP="00107E94">
            <w:r w:rsidRPr="00AD56D7">
              <w:t>16</w:t>
            </w:r>
          </w:p>
        </w:tc>
        <w:tc>
          <w:tcPr>
            <w:tcW w:w="901" w:type="dxa"/>
          </w:tcPr>
          <w:p w14:paraId="59C6C32B" w14:textId="111C61E0" w:rsidR="00B36D9C" w:rsidRPr="00AD56D7" w:rsidRDefault="00B04E61" w:rsidP="00107E94">
            <w:r w:rsidRPr="00AD56D7">
              <w:t>UA</w:t>
            </w:r>
          </w:p>
        </w:tc>
        <w:tc>
          <w:tcPr>
            <w:tcW w:w="901" w:type="dxa"/>
          </w:tcPr>
          <w:p w14:paraId="393A2E99" w14:textId="18B8F619" w:rsidR="00B36D9C" w:rsidRPr="00AD56D7" w:rsidRDefault="00B04E61" w:rsidP="00107E94">
            <w:r w:rsidRPr="00AD56D7">
              <w:t>58</w:t>
            </w:r>
            <w:r w:rsidR="00B42276" w:rsidRPr="00AD56D7">
              <w:t>665</w:t>
            </w:r>
          </w:p>
        </w:tc>
        <w:tc>
          <w:tcPr>
            <w:tcW w:w="901" w:type="dxa"/>
          </w:tcPr>
          <w:p w14:paraId="081A8598" w14:textId="54255AF2" w:rsidR="00B36D9C" w:rsidRPr="00AD56D7" w:rsidRDefault="007B1B43" w:rsidP="00107E94">
            <w:r w:rsidRPr="00AD56D7">
              <w:t>17.420</w:t>
            </w:r>
          </w:p>
        </w:tc>
        <w:tc>
          <w:tcPr>
            <w:tcW w:w="901" w:type="dxa"/>
          </w:tcPr>
          <w:p w14:paraId="7C83BBCE" w14:textId="765EEEB8" w:rsidR="00B36D9C" w:rsidRPr="00AD56D7" w:rsidRDefault="00B42276" w:rsidP="00107E94">
            <w:r w:rsidRPr="00AD56D7">
              <w:t>B6</w:t>
            </w:r>
          </w:p>
        </w:tc>
        <w:tc>
          <w:tcPr>
            <w:tcW w:w="901" w:type="dxa"/>
          </w:tcPr>
          <w:p w14:paraId="64C8D8C0" w14:textId="2AEF6B32" w:rsidR="00B36D9C" w:rsidRPr="00AD56D7" w:rsidRDefault="00B42276" w:rsidP="00107E94">
            <w:r w:rsidRPr="00AD56D7">
              <w:t>54635</w:t>
            </w:r>
          </w:p>
        </w:tc>
        <w:tc>
          <w:tcPr>
            <w:tcW w:w="901" w:type="dxa"/>
          </w:tcPr>
          <w:p w14:paraId="083034F7" w14:textId="6D57CD1B" w:rsidR="00B36D9C" w:rsidRPr="00AD56D7" w:rsidRDefault="007B1B43" w:rsidP="00107E94">
            <w:r w:rsidRPr="00AD56D7">
              <w:t>16.</w:t>
            </w:r>
            <w:r w:rsidR="00C1592C" w:rsidRPr="00AD56D7">
              <w:t>223</w:t>
            </w:r>
          </w:p>
        </w:tc>
      </w:tr>
    </w:tbl>
    <w:p w14:paraId="5ED1765E" w14:textId="77777777" w:rsidR="00B33DBE" w:rsidRPr="00AD56D7" w:rsidRDefault="00B33DBE" w:rsidP="0036104D"/>
    <w:p w14:paraId="0481964E" w14:textId="19EE95A0" w:rsidR="00B33DBE" w:rsidRPr="00AD56D7" w:rsidRDefault="47974E0A" w:rsidP="1A3EBD80">
      <w:pPr>
        <w:pStyle w:val="Kop2"/>
      </w:pPr>
      <w:bookmarkStart w:id="16" w:name="_Toc160825207"/>
      <w:bookmarkStart w:id="17" w:name="_Toc1726293885"/>
      <w:r w:rsidRPr="00AD56D7">
        <w:t>Descriptieve statistieken beschrijving</w:t>
      </w:r>
      <w:bookmarkEnd w:id="16"/>
      <w:bookmarkEnd w:id="17"/>
      <w:r w:rsidRPr="00AD56D7">
        <w:t xml:space="preserve"> </w:t>
      </w:r>
    </w:p>
    <w:p w14:paraId="6C27C520" w14:textId="37A8FC88" w:rsidR="00B33DBE" w:rsidRPr="00AD56D7" w:rsidRDefault="3E37601F">
      <w:r w:rsidRPr="00AD56D7">
        <w:t>Wanneer we naar de descriptive statistics kijken van de gekozen features zien we over het algemeen realistische data.</w:t>
      </w:r>
      <w:r w:rsidR="45E42F90" w:rsidRPr="00AD56D7">
        <w:t xml:space="preserve"> Alhoewel het gevaarlijk is om al te grote aannames te maken zonder diep op de cijfers in te gaan zien we vooral bij de data rondom weersomstandigheden cijfers</w:t>
      </w:r>
      <w:r w:rsidR="7B651862" w:rsidRPr="00AD56D7">
        <w:t xml:space="preserve"> die overeenkomen met wat in werkelijkheid mogelijk is. Een ander opvallend punt is dat het minimum en het maximum van vlu</w:t>
      </w:r>
      <w:r w:rsidR="578B5C56" w:rsidRPr="00AD56D7">
        <w:t xml:space="preserve">chtvertragingen bijzonder ver uit elkaar ligt. </w:t>
      </w:r>
      <w:r w:rsidR="7F329081" w:rsidRPr="00AD56D7">
        <w:t>Wat ook opvalt is dat</w:t>
      </w:r>
      <w:r w:rsidR="76C709F0" w:rsidRPr="00AD56D7">
        <w:t xml:space="preserve"> bij de origin van vluchten de mode frequentie van de eerste twee airports vele </w:t>
      </w:r>
      <w:commentRangeStart w:id="18"/>
      <w:commentRangeStart w:id="19"/>
      <w:r w:rsidR="76C709F0" w:rsidRPr="00AD56D7">
        <w:t xml:space="preserve">malen </w:t>
      </w:r>
      <w:commentRangeEnd w:id="18"/>
      <w:r w:rsidR="355E9304">
        <w:t>hoger ligt</w:t>
      </w:r>
      <w:r w:rsidR="76C709F0">
        <w:t xml:space="preserve"> </w:t>
      </w:r>
      <w:r w:rsidR="0039177C" w:rsidRPr="00AD56D7">
        <w:rPr>
          <w:rStyle w:val="Verwijzingopmerking"/>
        </w:rPr>
        <w:commentReference w:id="18"/>
      </w:r>
      <w:commentRangeEnd w:id="19"/>
      <w:r>
        <w:rPr>
          <w:rStyle w:val="Verwijzingopmerking"/>
        </w:rPr>
        <w:commentReference w:id="19"/>
      </w:r>
      <w:r w:rsidR="76C709F0" w:rsidRPr="00AD56D7">
        <w:t>dan bij de destination airports.</w:t>
      </w:r>
      <w:r w:rsidR="2AD3A4D8" w:rsidRPr="00AD56D7">
        <w:t xml:space="preserve"> Verder is de windrichting een interessante feature om de kengetallen van in te zien.</w:t>
      </w:r>
      <w:r w:rsidR="5745FAC3" w:rsidRPr="00AD56D7">
        <w:t xml:space="preserve"> We zien bijvoorbeeld dat de gemiddelde richting naar het zuidwesten wijst.</w:t>
      </w:r>
    </w:p>
    <w:p w14:paraId="159E825A" w14:textId="4F07F7A0" w:rsidR="00B33DBE" w:rsidRPr="00AD56D7" w:rsidRDefault="6669F0AC">
      <w:r w:rsidRPr="00AD56D7">
        <w:t xml:space="preserve">Enkel de </w:t>
      </w:r>
      <w:r w:rsidR="00AD56D7" w:rsidRPr="00AD56D7">
        <w:t>descriptive</w:t>
      </w:r>
      <w:r w:rsidRPr="00AD56D7">
        <w:t xml:space="preserve"> </w:t>
      </w:r>
      <w:r w:rsidR="00AD56D7" w:rsidRPr="00AD56D7">
        <w:t xml:space="preserve">statistics </w:t>
      </w:r>
      <w:r w:rsidRPr="00AD56D7">
        <w:t xml:space="preserve">zijn niet genoeg om een </w:t>
      </w:r>
      <w:r w:rsidR="00AD56D7" w:rsidRPr="00AD56D7">
        <w:t>definitieve</w:t>
      </w:r>
      <w:r w:rsidRPr="00AD56D7">
        <w:t xml:space="preserve"> conclusie te trekken over de bruikbaarheid van de dataset. </w:t>
      </w:r>
      <w:r w:rsidR="75ED5311" w:rsidRPr="00AD56D7">
        <w:t xml:space="preserve">Daarom zal in het volgende hoofdstuk dieper in worden gegaan op features met </w:t>
      </w:r>
      <w:commentRangeStart w:id="20"/>
      <w:commentRangeStart w:id="21"/>
      <w:r w:rsidR="75ED5311" w:rsidRPr="00AD56D7">
        <w:t>gebruik van diagrammen</w:t>
      </w:r>
      <w:commentRangeEnd w:id="20"/>
      <w:r w:rsidR="0039177C" w:rsidRPr="00AD56D7">
        <w:rPr>
          <w:rStyle w:val="Verwijzingopmerking"/>
        </w:rPr>
        <w:commentReference w:id="20"/>
      </w:r>
      <w:commentRangeEnd w:id="21"/>
      <w:r>
        <w:rPr>
          <w:rStyle w:val="Verwijzingopmerking"/>
        </w:rPr>
        <w:commentReference w:id="21"/>
      </w:r>
      <w:r w:rsidR="75ED5311" w:rsidRPr="00AD56D7">
        <w:t>.</w:t>
      </w:r>
    </w:p>
    <w:p w14:paraId="5D970DAD" w14:textId="7CBE0018" w:rsidR="1A3EBD80" w:rsidRPr="00AD56D7" w:rsidRDefault="1A3EBD80">
      <w:r w:rsidRPr="00AD56D7">
        <w:br w:type="page"/>
      </w:r>
    </w:p>
    <w:p w14:paraId="3ACCC472" w14:textId="77777777" w:rsidR="00B33DBE" w:rsidRPr="00AD56D7" w:rsidRDefault="00B33DBE" w:rsidP="00B33DBE">
      <w:pPr>
        <w:pStyle w:val="Kop1"/>
      </w:pPr>
      <w:bookmarkStart w:id="22" w:name="_Toc160825208"/>
      <w:bookmarkStart w:id="23" w:name="_Toc219359728"/>
      <w:r w:rsidRPr="00AD56D7">
        <w:t>Histogrammen</w:t>
      </w:r>
      <w:bookmarkEnd w:id="22"/>
      <w:bookmarkEnd w:id="23"/>
    </w:p>
    <w:p w14:paraId="18E02882" w14:textId="4EC2F9C7" w:rsidR="00A61D6A" w:rsidRPr="00AD56D7" w:rsidRDefault="00A61D6A" w:rsidP="00A61D6A">
      <w:r w:rsidRPr="00AD56D7">
        <w:t>De histogrammen zijn gemaakt met behulp van de matplotlib.pyplot library en Python en de density plots zijn gemaakt met behulp van de Seaborn library in Python.</w:t>
      </w:r>
    </w:p>
    <w:p w14:paraId="703A3E1D" w14:textId="393B0CA7" w:rsidR="001604A5" w:rsidRPr="00AD56D7" w:rsidRDefault="00FA6D20" w:rsidP="001604A5">
      <w:pPr>
        <w:pStyle w:val="Kop2"/>
      </w:pPr>
      <w:bookmarkStart w:id="24" w:name="_Toc160825209"/>
      <w:bookmarkStart w:id="25" w:name="_Toc1488321324"/>
      <w:r w:rsidRPr="00AD56D7">
        <w:t>Temperatuur</w:t>
      </w:r>
      <w:bookmarkEnd w:id="24"/>
      <w:bookmarkEnd w:id="25"/>
    </w:p>
    <w:p w14:paraId="428BA6B1" w14:textId="21C3ACB2" w:rsidR="7BFBBAFD" w:rsidRPr="00AD56D7" w:rsidRDefault="7BFBBAFD" w:rsidP="1A3EBD80">
      <w:pPr>
        <w:rPr>
          <w:rFonts w:eastAsiaTheme="minorEastAsia"/>
          <w:color w:val="ECECEC"/>
          <w:sz w:val="24"/>
          <w:szCs w:val="24"/>
        </w:rPr>
      </w:pPr>
      <w:r w:rsidRPr="00AD56D7">
        <w:t xml:space="preserve">Het histogram van de temperatuur laat een bimodale distributie zien, wat betekent dat er twee duidelijke pieken zijn in de frequentie van temperatuurwaarden. De pieken liggen rond de 40 en 70 graden Fahrenheit. Dit suggereert dat er twee dominante </w:t>
      </w:r>
      <w:r w:rsidR="00AD56D7" w:rsidRPr="00AD56D7">
        <w:t>temperatuur bereiken</w:t>
      </w:r>
      <w:r w:rsidRPr="00AD56D7">
        <w:t xml:space="preserve"> zijn die het meest voorkomen in de dataset en het density plot bevestigt dit.</w:t>
      </w:r>
    </w:p>
    <w:p w14:paraId="01A9AE68" w14:textId="7D2B506C" w:rsidR="7BFBBAFD" w:rsidRPr="00AD56D7" w:rsidRDefault="7BFBBAFD" w:rsidP="1A3EBD80">
      <w:pPr>
        <w:pStyle w:val="Geenafstand"/>
      </w:pPr>
      <w:r w:rsidRPr="00AD56D7">
        <w:t xml:space="preserve">Deze informatie kan relevant zijn voor de tweede vraag over het voorspellen van andere weersomstandigheden op basis van temperatuur. Je zou kunnen onderzoeken of bepaalde </w:t>
      </w:r>
      <w:r w:rsidR="00AD56D7" w:rsidRPr="00AD56D7">
        <w:t>temperatuur bereiken</w:t>
      </w:r>
      <w:r w:rsidRPr="00AD56D7">
        <w:t xml:space="preserve"> correleren met specifieke weersomstandigheden. Dit kan helpen bij het identificeren van patronen in het weer en het voorspellen van weersomstandigheden op basis van temperatuur.</w:t>
      </w:r>
    </w:p>
    <w:p w14:paraId="4CE9097E" w14:textId="6C42AD57" w:rsidR="001604A5" w:rsidRPr="00AD56D7" w:rsidRDefault="001604A5" w:rsidP="001604A5">
      <w:pPr>
        <w:pStyle w:val="Kop3"/>
      </w:pPr>
      <w:r w:rsidRPr="00AD56D7">
        <w:t>Histogram</w:t>
      </w:r>
    </w:p>
    <w:p w14:paraId="01836F3A" w14:textId="39EFB668" w:rsidR="00B33DBE" w:rsidRPr="00AD56D7" w:rsidRDefault="00452FB1" w:rsidP="00510680">
      <w:r w:rsidRPr="00AD56D7">
        <w:rPr>
          <w:noProof/>
        </w:rPr>
        <w:drawing>
          <wp:inline distT="0" distB="0" distL="0" distR="0" wp14:anchorId="0BC95131" wp14:editId="545A7BF9">
            <wp:extent cx="5731510" cy="3443605"/>
            <wp:effectExtent l="0" t="0" r="2540" b="4445"/>
            <wp:docPr id="934114405" name="Afbeelding 1" descr="Afbeelding met diagram, Perceel,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14405" name="Afbeelding 1" descr="Afbeelding met diagram, Perceel, lijn, schermopname&#10;&#10;Automatisch gegenereerde beschrijving"/>
                    <pic:cNvPicPr/>
                  </pic:nvPicPr>
                  <pic:blipFill>
                    <a:blip r:embed="rId12"/>
                    <a:stretch>
                      <a:fillRect/>
                    </a:stretch>
                  </pic:blipFill>
                  <pic:spPr>
                    <a:xfrm>
                      <a:off x="0" y="0"/>
                      <a:ext cx="5731510" cy="3443605"/>
                    </a:xfrm>
                    <a:prstGeom prst="rect">
                      <a:avLst/>
                    </a:prstGeom>
                  </pic:spPr>
                </pic:pic>
              </a:graphicData>
            </a:graphic>
          </wp:inline>
        </w:drawing>
      </w:r>
    </w:p>
    <w:p w14:paraId="2A4EB826" w14:textId="73B36624" w:rsidR="00B33DBE" w:rsidRPr="00AD56D7" w:rsidRDefault="00B33DBE" w:rsidP="00B33DBE">
      <w:pPr>
        <w:pStyle w:val="Bijschrift"/>
      </w:pPr>
      <w:bookmarkStart w:id="26" w:name="_Toc160825241"/>
      <w:r w:rsidRPr="00AD56D7">
        <w:t xml:space="preserve">Figuur </w:t>
      </w:r>
      <w:r w:rsidRPr="00AD56D7">
        <w:fldChar w:fldCharType="begin"/>
      </w:r>
      <w:r w:rsidRPr="00AD56D7">
        <w:instrText xml:space="preserve"> SEQ Figuur \* ARABIC </w:instrText>
      </w:r>
      <w:r w:rsidRPr="00AD56D7">
        <w:fldChar w:fldCharType="separate"/>
      </w:r>
      <w:r w:rsidR="00695BFA" w:rsidRPr="00AD56D7">
        <w:t>1</w:t>
      </w:r>
      <w:r w:rsidRPr="00AD56D7">
        <w:fldChar w:fldCharType="end"/>
      </w:r>
      <w:r w:rsidRPr="00AD56D7">
        <w:t xml:space="preserve"> Histogram </w:t>
      </w:r>
      <w:r w:rsidR="00183103" w:rsidRPr="00AD56D7">
        <w:t>temperatuur</w:t>
      </w:r>
      <w:bookmarkEnd w:id="26"/>
    </w:p>
    <w:p w14:paraId="19C2C24C" w14:textId="5FFB470A" w:rsidR="001604A5" w:rsidRPr="00AD56D7" w:rsidRDefault="00BF47E3" w:rsidP="001604A5">
      <w:pPr>
        <w:pStyle w:val="Kop3"/>
      </w:pPr>
      <w:r w:rsidRPr="00AD56D7">
        <w:t>Density plot</w:t>
      </w:r>
    </w:p>
    <w:p w14:paraId="02BDC156" w14:textId="620ADE15" w:rsidR="00556745" w:rsidRPr="00AD56D7" w:rsidRDefault="00EF148F" w:rsidP="00556745">
      <w:pPr>
        <w:keepNext/>
      </w:pPr>
      <w:r w:rsidRPr="00AD56D7">
        <w:rPr>
          <w:noProof/>
        </w:rPr>
        <w:drawing>
          <wp:inline distT="0" distB="0" distL="0" distR="0" wp14:anchorId="3616ACFB" wp14:editId="4D6620F3">
            <wp:extent cx="5731510" cy="3474720"/>
            <wp:effectExtent l="0" t="0" r="2540" b="0"/>
            <wp:docPr id="484142721"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42721" name="Afbeelding 1" descr="Afbeelding met tekst, diagram, Perceel, schermopname&#10;&#10;Automatisch gegenereerde beschrijving"/>
                    <pic:cNvPicPr/>
                  </pic:nvPicPr>
                  <pic:blipFill>
                    <a:blip r:embed="rId13"/>
                    <a:stretch>
                      <a:fillRect/>
                    </a:stretch>
                  </pic:blipFill>
                  <pic:spPr>
                    <a:xfrm>
                      <a:off x="0" y="0"/>
                      <a:ext cx="5731510" cy="3474720"/>
                    </a:xfrm>
                    <a:prstGeom prst="rect">
                      <a:avLst/>
                    </a:prstGeom>
                  </pic:spPr>
                </pic:pic>
              </a:graphicData>
            </a:graphic>
          </wp:inline>
        </w:drawing>
      </w:r>
    </w:p>
    <w:p w14:paraId="793313C6" w14:textId="57AEC7B2" w:rsidR="004E5C71" w:rsidRPr="00AD56D7" w:rsidRDefault="00556745" w:rsidP="004E5C71">
      <w:pPr>
        <w:pStyle w:val="Bijschrift"/>
      </w:pPr>
      <w:bookmarkStart w:id="27" w:name="_Toc160825242"/>
      <w:r w:rsidRPr="00AD56D7">
        <w:t xml:space="preserve">Figuur </w:t>
      </w:r>
      <w:r w:rsidRPr="00AD56D7">
        <w:fldChar w:fldCharType="begin"/>
      </w:r>
      <w:r w:rsidRPr="00AD56D7">
        <w:instrText xml:space="preserve"> SEQ Figuur \* ARABIC </w:instrText>
      </w:r>
      <w:r w:rsidRPr="00AD56D7">
        <w:fldChar w:fldCharType="separate"/>
      </w:r>
      <w:r w:rsidR="00695BFA" w:rsidRPr="00AD56D7">
        <w:t>2</w:t>
      </w:r>
      <w:r w:rsidRPr="00AD56D7">
        <w:fldChar w:fldCharType="end"/>
      </w:r>
      <w:r w:rsidRPr="00AD56D7">
        <w:t xml:space="preserve"> Density plot </w:t>
      </w:r>
      <w:r w:rsidR="00183103" w:rsidRPr="00AD56D7">
        <w:t>temperatuur</w:t>
      </w:r>
      <w:bookmarkEnd w:id="27"/>
      <w:r w:rsidR="004E5C71" w:rsidRPr="00AD56D7">
        <w:br w:type="page"/>
      </w:r>
    </w:p>
    <w:p w14:paraId="79FB044B" w14:textId="6D7C0326" w:rsidR="001604A5" w:rsidRPr="00AD56D7" w:rsidRDefault="00FA6D20" w:rsidP="001604A5">
      <w:pPr>
        <w:pStyle w:val="Kop2"/>
      </w:pPr>
      <w:bookmarkStart w:id="28" w:name="_Toc160825210"/>
      <w:bookmarkStart w:id="29" w:name="_Toc1953024277"/>
      <w:r w:rsidRPr="00AD56D7">
        <w:t>Dauwpunt</w:t>
      </w:r>
      <w:bookmarkEnd w:id="28"/>
      <w:bookmarkEnd w:id="29"/>
    </w:p>
    <w:p w14:paraId="37E593D1" w14:textId="20D0F1CE" w:rsidR="58518026" w:rsidRPr="00AD56D7" w:rsidRDefault="58518026" w:rsidP="1A3EBD80">
      <w:r w:rsidRPr="00AD56D7">
        <w:t>Het density plot van het dauwpunt toont twee pieken rond 30 en 60 graden Fahrenheit, wat suggereert dat de verdeling van het dauwpunt bimodaal is. Het moeilijk om een eenduidige conclusie te trekken op basis van alleen de diagrammen, de bewijzen zijn in dit geval niet extreem duidelijk.</w:t>
      </w:r>
    </w:p>
    <w:p w14:paraId="45D1DC24" w14:textId="098D3150" w:rsidR="1DC49408" w:rsidRPr="00AD56D7" w:rsidRDefault="1DC49408" w:rsidP="1A3EBD80">
      <w:r w:rsidRPr="00AD56D7">
        <w:t>Het gebrek aan informatie uit de diagrammen kan te verklaren zijn door verschillende factoren, zoals de complexiteit van de relatie tussen het dauwpunt en andere variabelen, of mogelijke externe invloeden die niet in de dataset zijn opgenomen.</w:t>
      </w:r>
    </w:p>
    <w:p w14:paraId="564BF800" w14:textId="6BAF68F9" w:rsidR="1DC49408" w:rsidRPr="00AD56D7" w:rsidRDefault="1DC49408" w:rsidP="1A3EBD80">
      <w:pPr>
        <w:rPr>
          <w:rFonts w:ascii="system-ui" w:eastAsia="system-ui" w:hAnsi="system-ui" w:cs="system-ui"/>
          <w:color w:val="ECECEC"/>
          <w:sz w:val="24"/>
          <w:szCs w:val="24"/>
        </w:rPr>
      </w:pPr>
      <w:r w:rsidRPr="00AD56D7">
        <w:t xml:space="preserve">Om meer informatie te verkrijgen rondom deze feature kan het nuttig zijn om aanvullende analyses uit te voeren, zoals correlatieanalyses tussen het dauwpunt en andere weersomstandigheden, of het onderzoeken van </w:t>
      </w:r>
      <w:r w:rsidR="00E31F32" w:rsidRPr="00AD56D7">
        <w:t>seizoen patronen</w:t>
      </w:r>
      <w:r w:rsidRPr="00AD56D7">
        <w:t xml:space="preserve"> in het dauwpunt.</w:t>
      </w:r>
    </w:p>
    <w:p w14:paraId="49665D66" w14:textId="7A3D7BEB" w:rsidR="1DC49408" w:rsidRPr="00AD56D7" w:rsidRDefault="1DC49408" w:rsidP="1A3EBD80">
      <w:r w:rsidRPr="00AD56D7">
        <w:t xml:space="preserve">In het kader van de vraag over het effect van weersomstandigheden op vertragingen, zou je kunnen proberen te onderzoeken of bepaalde </w:t>
      </w:r>
      <w:r w:rsidR="00E31F32" w:rsidRPr="00AD56D7">
        <w:t>dauwpunt bereiken</w:t>
      </w:r>
      <w:r w:rsidRPr="00AD56D7">
        <w:t xml:space="preserve"> correleren met verhoogde vertragingen, en of deze correlaties consistent zijn </w:t>
      </w:r>
      <w:r w:rsidR="1F635877" w:rsidRPr="00AD56D7">
        <w:t xml:space="preserve">bij </w:t>
      </w:r>
      <w:r w:rsidRPr="00AD56D7">
        <w:t>verschillende seizoenen of bepaalde gebieden.</w:t>
      </w:r>
    </w:p>
    <w:p w14:paraId="794DD0F9" w14:textId="4CC640B5" w:rsidR="001604A5" w:rsidRPr="0037528B" w:rsidRDefault="001604A5" w:rsidP="001604A5">
      <w:pPr>
        <w:pStyle w:val="Kop3"/>
        <w:rPr>
          <w:lang w:val="en-US"/>
        </w:rPr>
      </w:pPr>
      <w:r w:rsidRPr="0037528B">
        <w:rPr>
          <w:lang w:val="en-US"/>
        </w:rPr>
        <w:t>Histogram</w:t>
      </w:r>
    </w:p>
    <w:p w14:paraId="76DD1678" w14:textId="2B3C9143" w:rsidR="006E0BEE" w:rsidRPr="0037528B" w:rsidRDefault="00EF148F" w:rsidP="006E0BEE">
      <w:pPr>
        <w:keepNext/>
        <w:rPr>
          <w:lang w:val="en-US"/>
        </w:rPr>
      </w:pPr>
      <w:r>
        <w:rPr>
          <w:noProof/>
        </w:rPr>
        <w:drawing>
          <wp:inline distT="0" distB="0" distL="0" distR="0" wp14:anchorId="5CC3A743" wp14:editId="07E2AD1E">
            <wp:extent cx="5731510" cy="3524885"/>
            <wp:effectExtent l="0" t="0" r="2540" b="0"/>
            <wp:docPr id="965377055" name="Afbeelding 1" descr="Afbeelding met diagram, Perceel,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524885"/>
                    </a:xfrm>
                    <a:prstGeom prst="rect">
                      <a:avLst/>
                    </a:prstGeom>
                  </pic:spPr>
                </pic:pic>
              </a:graphicData>
            </a:graphic>
          </wp:inline>
        </w:drawing>
      </w:r>
      <w:r w:rsidRPr="00AD56D7">
        <w:fldChar w:fldCharType="begin"/>
      </w:r>
      <w:r w:rsidRPr="00AD56D7">
        <w:instrText xml:space="preserve"> DATE \@ "d-M-yyyy" </w:instrText>
      </w:r>
      <w:r w:rsidRPr="00AD56D7">
        <w:fldChar w:fldCharType="separate"/>
      </w:r>
      <w:r w:rsidR="00A0124B">
        <w:rPr>
          <w:noProof/>
        </w:rPr>
        <w:t>8-3-2024</w:t>
      </w:r>
      <w:r w:rsidRPr="00AD56D7">
        <w:fldChar w:fldCharType="end"/>
      </w:r>
      <w:commentRangeStart w:id="30"/>
      <w:commentRangeStart w:id="31"/>
      <w:commentRangeStart w:id="32"/>
      <w:commentRangeStart w:id="33"/>
      <w:commentRangeStart w:id="34"/>
      <w:commentRangeEnd w:id="30"/>
      <w:r w:rsidR="00A4193A" w:rsidRPr="00AD56D7">
        <w:rPr>
          <w:rStyle w:val="Verwijzingopmerking"/>
        </w:rPr>
        <w:commentReference w:id="30"/>
      </w:r>
      <w:commentRangeEnd w:id="31"/>
      <w:r w:rsidR="00A4193A" w:rsidRPr="00AD56D7">
        <w:rPr>
          <w:rStyle w:val="Verwijzingopmerking"/>
        </w:rPr>
        <w:commentReference w:id="31"/>
      </w:r>
      <w:commentRangeEnd w:id="32"/>
      <w:r w:rsidR="00A4193A" w:rsidRPr="00AD56D7">
        <w:rPr>
          <w:rStyle w:val="Verwijzingopmerking"/>
        </w:rPr>
        <w:commentReference w:id="32"/>
      </w:r>
      <w:commentRangeEnd w:id="33"/>
      <w:r w:rsidR="00A331BF" w:rsidRPr="00AD56D7">
        <w:rPr>
          <w:rStyle w:val="Verwijzingopmerking"/>
        </w:rPr>
        <w:commentReference w:id="33"/>
      </w:r>
      <w:commentRangeEnd w:id="34"/>
      <w:r>
        <w:rPr>
          <w:rStyle w:val="Verwijzingopmerking"/>
        </w:rPr>
        <w:commentReference w:id="34"/>
      </w:r>
    </w:p>
    <w:p w14:paraId="346EAC85" w14:textId="6C7002D3" w:rsidR="00B33DBE" w:rsidRPr="0037528B" w:rsidRDefault="006E0BEE" w:rsidP="006E0BEE">
      <w:pPr>
        <w:pStyle w:val="Bijschrift"/>
        <w:rPr>
          <w:lang w:val="en-US"/>
        </w:rPr>
      </w:pPr>
      <w:bookmarkStart w:id="35" w:name="_Toc160825243"/>
      <w:r w:rsidRPr="0037528B">
        <w:rPr>
          <w:lang w:val="en-US"/>
        </w:rPr>
        <w:t xml:space="preserve">Figuur </w:t>
      </w:r>
      <w:r w:rsidRPr="00AD56D7">
        <w:fldChar w:fldCharType="begin"/>
      </w:r>
      <w:r w:rsidRPr="0037528B">
        <w:rPr>
          <w:lang w:val="en-US"/>
        </w:rPr>
        <w:instrText xml:space="preserve"> SEQ Figuur \* ARABIC </w:instrText>
      </w:r>
      <w:r w:rsidRPr="00AD56D7">
        <w:fldChar w:fldCharType="separate"/>
      </w:r>
      <w:r w:rsidR="00695BFA" w:rsidRPr="0037528B">
        <w:rPr>
          <w:lang w:val="en-US"/>
        </w:rPr>
        <w:t>3</w:t>
      </w:r>
      <w:r w:rsidRPr="00AD56D7">
        <w:fldChar w:fldCharType="end"/>
      </w:r>
      <w:r w:rsidRPr="0037528B">
        <w:rPr>
          <w:lang w:val="en-US"/>
        </w:rPr>
        <w:t xml:space="preserve"> Histogram </w:t>
      </w:r>
      <w:r w:rsidR="00183103" w:rsidRPr="0037528B">
        <w:rPr>
          <w:lang w:val="en-US"/>
        </w:rPr>
        <w:t>dauwpunt</w:t>
      </w:r>
      <w:bookmarkEnd w:id="35"/>
    </w:p>
    <w:p w14:paraId="77C8E117" w14:textId="77777777" w:rsidR="00BF47E3" w:rsidRPr="0037528B" w:rsidRDefault="00BF47E3" w:rsidP="00BF47E3">
      <w:pPr>
        <w:pStyle w:val="Kop3"/>
        <w:rPr>
          <w:lang w:val="en-US"/>
        </w:rPr>
      </w:pPr>
      <w:r w:rsidRPr="0037528B">
        <w:rPr>
          <w:lang w:val="en-US"/>
        </w:rPr>
        <w:t>Density plot</w:t>
      </w:r>
    </w:p>
    <w:p w14:paraId="33734DF4" w14:textId="50F985D2" w:rsidR="00556745" w:rsidRPr="00AD56D7" w:rsidRDefault="00EF148F" w:rsidP="00556745">
      <w:pPr>
        <w:keepNext/>
      </w:pPr>
      <w:r w:rsidRPr="00AD56D7">
        <w:rPr>
          <w:noProof/>
        </w:rPr>
        <w:drawing>
          <wp:inline distT="0" distB="0" distL="0" distR="0" wp14:anchorId="31881E2B" wp14:editId="2DB2C00B">
            <wp:extent cx="5731510" cy="3383915"/>
            <wp:effectExtent l="0" t="0" r="2540" b="6985"/>
            <wp:docPr id="1053025188"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25188" name="Afbeelding 1" descr="Afbeelding met tekst, diagram, Perceel, schermopname&#10;&#10;Automatisch gegenereerde beschrijving"/>
                    <pic:cNvPicPr/>
                  </pic:nvPicPr>
                  <pic:blipFill>
                    <a:blip r:embed="rId15"/>
                    <a:stretch>
                      <a:fillRect/>
                    </a:stretch>
                  </pic:blipFill>
                  <pic:spPr>
                    <a:xfrm>
                      <a:off x="0" y="0"/>
                      <a:ext cx="5731510" cy="3383915"/>
                    </a:xfrm>
                    <a:prstGeom prst="rect">
                      <a:avLst/>
                    </a:prstGeom>
                  </pic:spPr>
                </pic:pic>
              </a:graphicData>
            </a:graphic>
          </wp:inline>
        </w:drawing>
      </w:r>
    </w:p>
    <w:p w14:paraId="656B572D" w14:textId="0E9D40F6" w:rsidR="004E5C71" w:rsidRPr="00AD56D7" w:rsidRDefault="00556745" w:rsidP="004E5C71">
      <w:pPr>
        <w:pStyle w:val="Bijschrift"/>
      </w:pPr>
      <w:bookmarkStart w:id="36" w:name="_Toc160825244"/>
      <w:r w:rsidRPr="00AD56D7">
        <w:t xml:space="preserve">Figuur </w:t>
      </w:r>
      <w:r w:rsidRPr="00AD56D7">
        <w:fldChar w:fldCharType="begin"/>
      </w:r>
      <w:r w:rsidRPr="00AD56D7">
        <w:instrText xml:space="preserve"> SEQ Figuur \* ARABIC </w:instrText>
      </w:r>
      <w:r w:rsidRPr="00AD56D7">
        <w:fldChar w:fldCharType="separate"/>
      </w:r>
      <w:r w:rsidR="00695BFA" w:rsidRPr="00AD56D7">
        <w:t>4</w:t>
      </w:r>
      <w:r w:rsidRPr="00AD56D7">
        <w:fldChar w:fldCharType="end"/>
      </w:r>
      <w:r w:rsidRPr="00AD56D7">
        <w:t xml:space="preserve"> Density plot d</w:t>
      </w:r>
      <w:r w:rsidR="00183103" w:rsidRPr="00AD56D7">
        <w:t>auwpunt</w:t>
      </w:r>
      <w:bookmarkEnd w:id="36"/>
      <w:r w:rsidR="004E5C71" w:rsidRPr="00AD56D7">
        <w:br w:type="page"/>
      </w:r>
    </w:p>
    <w:p w14:paraId="41FA68BD" w14:textId="7063860A" w:rsidR="001604A5" w:rsidRPr="00AD56D7" w:rsidRDefault="00FA6D20" w:rsidP="001604A5">
      <w:pPr>
        <w:pStyle w:val="Kop2"/>
      </w:pPr>
      <w:bookmarkStart w:id="37" w:name="_Toc160825211"/>
      <w:bookmarkStart w:id="38" w:name="_Toc1090113798"/>
      <w:r w:rsidRPr="00AD56D7">
        <w:t>Luchtvochtigheid</w:t>
      </w:r>
      <w:bookmarkEnd w:id="37"/>
      <w:bookmarkEnd w:id="38"/>
    </w:p>
    <w:p w14:paraId="092885B8" w14:textId="6EEE6EFA" w:rsidR="07E25D51" w:rsidRPr="00AD56D7" w:rsidRDefault="07E25D51" w:rsidP="1A3EBD80">
      <w:r w:rsidRPr="00AD56D7">
        <w:t>De luchtvochtigheidsverdeling lijkt rechts-scheef te zijn, met enkele zeer hoge waarden die het gemiddelde verhogen. Deze extreme waarden zijn zichtbaar in het histogram en tot op zekere hoogte in het density plot. Dit kan wijzen op uitschieters of extreme omstandigheden in de dataset, wat relevant kan zijn bij het analyseren van het effect van luchtvochtigheid op vluchtvertragingen.</w:t>
      </w:r>
    </w:p>
    <w:p w14:paraId="146DFEF8" w14:textId="1E92126A" w:rsidR="001604A5" w:rsidRPr="00AD56D7" w:rsidRDefault="001604A5" w:rsidP="001604A5">
      <w:pPr>
        <w:pStyle w:val="Kop3"/>
      </w:pPr>
      <w:r w:rsidRPr="00AD56D7">
        <w:t>Histogram</w:t>
      </w:r>
    </w:p>
    <w:p w14:paraId="18476EA8" w14:textId="4D506B74" w:rsidR="00C47808" w:rsidRPr="00AD56D7" w:rsidRDefault="008570D6" w:rsidP="00C47808">
      <w:pPr>
        <w:keepNext/>
      </w:pPr>
      <w:r w:rsidRPr="00AD56D7">
        <w:rPr>
          <w:noProof/>
        </w:rPr>
        <w:drawing>
          <wp:inline distT="0" distB="0" distL="0" distR="0" wp14:anchorId="37E0CF7D" wp14:editId="6E645CAE">
            <wp:extent cx="5731510" cy="3454400"/>
            <wp:effectExtent l="0" t="0" r="2540" b="0"/>
            <wp:docPr id="73170941" name="Afbeelding 1" descr="Afbeelding met diagram, Perceel,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0941" name="Afbeelding 1" descr="Afbeelding met diagram, Perceel, schermopname, lijn&#10;&#10;Automatisch gegenereerde beschrijving"/>
                    <pic:cNvPicPr/>
                  </pic:nvPicPr>
                  <pic:blipFill>
                    <a:blip r:embed="rId16"/>
                    <a:stretch>
                      <a:fillRect/>
                    </a:stretch>
                  </pic:blipFill>
                  <pic:spPr>
                    <a:xfrm>
                      <a:off x="0" y="0"/>
                      <a:ext cx="5731510" cy="3454400"/>
                    </a:xfrm>
                    <a:prstGeom prst="rect">
                      <a:avLst/>
                    </a:prstGeom>
                  </pic:spPr>
                </pic:pic>
              </a:graphicData>
            </a:graphic>
          </wp:inline>
        </w:drawing>
      </w:r>
    </w:p>
    <w:p w14:paraId="076CD9CF" w14:textId="0CF3ECA5" w:rsidR="00C47808" w:rsidRPr="00AD56D7" w:rsidRDefault="00C47808" w:rsidP="00C47808">
      <w:pPr>
        <w:pStyle w:val="Bijschrift"/>
      </w:pPr>
      <w:bookmarkStart w:id="39" w:name="_Toc160825245"/>
      <w:r w:rsidRPr="00AD56D7">
        <w:t xml:space="preserve">Figuur </w:t>
      </w:r>
      <w:r w:rsidRPr="00AD56D7">
        <w:fldChar w:fldCharType="begin"/>
      </w:r>
      <w:r w:rsidRPr="00AD56D7">
        <w:instrText xml:space="preserve"> SEQ Figuur \* ARABIC </w:instrText>
      </w:r>
      <w:r w:rsidRPr="00AD56D7">
        <w:fldChar w:fldCharType="separate"/>
      </w:r>
      <w:r w:rsidR="00695BFA" w:rsidRPr="00AD56D7">
        <w:t>5</w:t>
      </w:r>
      <w:r w:rsidRPr="00AD56D7">
        <w:fldChar w:fldCharType="end"/>
      </w:r>
      <w:r w:rsidRPr="00AD56D7">
        <w:t xml:space="preserve"> Histogram </w:t>
      </w:r>
      <w:r w:rsidR="00183103" w:rsidRPr="00AD56D7">
        <w:t>luchtvochtigheid</w:t>
      </w:r>
      <w:bookmarkEnd w:id="39"/>
    </w:p>
    <w:p w14:paraId="17B21178" w14:textId="77777777" w:rsidR="00BF47E3" w:rsidRPr="00AD56D7" w:rsidRDefault="00BF47E3" w:rsidP="00BF47E3">
      <w:pPr>
        <w:pStyle w:val="Kop3"/>
      </w:pPr>
      <w:r w:rsidRPr="00AD56D7">
        <w:t>Density plot</w:t>
      </w:r>
    </w:p>
    <w:p w14:paraId="2BEFBEC6" w14:textId="5C1E22BF" w:rsidR="00556745" w:rsidRPr="00AD56D7" w:rsidRDefault="008570D6" w:rsidP="00556745">
      <w:pPr>
        <w:keepNext/>
      </w:pPr>
      <w:r w:rsidRPr="00AD56D7">
        <w:rPr>
          <w:noProof/>
        </w:rPr>
        <w:drawing>
          <wp:inline distT="0" distB="0" distL="0" distR="0" wp14:anchorId="7DA2ACF0" wp14:editId="01740CDD">
            <wp:extent cx="5731510" cy="3547745"/>
            <wp:effectExtent l="0" t="0" r="2540" b="0"/>
            <wp:docPr id="775511336"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1336" name="Afbeelding 1" descr="Afbeelding met tekst, diagram, Perceel, schermopname&#10;&#10;Automatisch gegenereerde beschrijving"/>
                    <pic:cNvPicPr/>
                  </pic:nvPicPr>
                  <pic:blipFill>
                    <a:blip r:embed="rId17"/>
                    <a:stretch>
                      <a:fillRect/>
                    </a:stretch>
                  </pic:blipFill>
                  <pic:spPr>
                    <a:xfrm>
                      <a:off x="0" y="0"/>
                      <a:ext cx="5731510" cy="3547745"/>
                    </a:xfrm>
                    <a:prstGeom prst="rect">
                      <a:avLst/>
                    </a:prstGeom>
                  </pic:spPr>
                </pic:pic>
              </a:graphicData>
            </a:graphic>
          </wp:inline>
        </w:drawing>
      </w:r>
    </w:p>
    <w:p w14:paraId="5211E933" w14:textId="1544BDDA" w:rsidR="003A0630" w:rsidRPr="00AD56D7" w:rsidRDefault="00556745" w:rsidP="00CE2EE1">
      <w:pPr>
        <w:pStyle w:val="Bijschrift"/>
      </w:pPr>
      <w:bookmarkStart w:id="40" w:name="_Toc160825246"/>
      <w:r w:rsidRPr="00AD56D7">
        <w:t xml:space="preserve">Figuur </w:t>
      </w:r>
      <w:r w:rsidRPr="00AD56D7">
        <w:fldChar w:fldCharType="begin"/>
      </w:r>
      <w:r w:rsidRPr="00AD56D7">
        <w:instrText xml:space="preserve"> SEQ Figuur \* ARABIC </w:instrText>
      </w:r>
      <w:r w:rsidRPr="00AD56D7">
        <w:fldChar w:fldCharType="separate"/>
      </w:r>
      <w:r w:rsidR="00695BFA" w:rsidRPr="00AD56D7">
        <w:t>6</w:t>
      </w:r>
      <w:r w:rsidRPr="00AD56D7">
        <w:fldChar w:fldCharType="end"/>
      </w:r>
      <w:r w:rsidRPr="00AD56D7">
        <w:t xml:space="preserve"> Density plot </w:t>
      </w:r>
      <w:r w:rsidR="00183103" w:rsidRPr="00AD56D7">
        <w:t>luchtvochtigheid</w:t>
      </w:r>
      <w:bookmarkEnd w:id="40"/>
    </w:p>
    <w:p w14:paraId="125DAF85" w14:textId="77777777" w:rsidR="008570D6" w:rsidRPr="00AD56D7" w:rsidRDefault="008570D6">
      <w:pPr>
        <w:rPr>
          <w:rFonts w:asciiTheme="majorHAnsi" w:eastAsiaTheme="majorEastAsia" w:hAnsiTheme="majorHAnsi" w:cstheme="majorBidi"/>
          <w:color w:val="2F5496" w:themeColor="accent1" w:themeShade="BF"/>
          <w:sz w:val="26"/>
          <w:szCs w:val="26"/>
        </w:rPr>
      </w:pPr>
      <w:r w:rsidRPr="00AD56D7">
        <w:br w:type="page"/>
      </w:r>
    </w:p>
    <w:p w14:paraId="273603EA" w14:textId="0B27D687" w:rsidR="001604A5" w:rsidRPr="00AD56D7" w:rsidRDefault="001604A5" w:rsidP="001604A5">
      <w:pPr>
        <w:pStyle w:val="Kop2"/>
      </w:pPr>
      <w:bookmarkStart w:id="41" w:name="_Toc160825212"/>
      <w:bookmarkStart w:id="42" w:name="_Toc355033567"/>
      <w:r w:rsidRPr="00AD56D7">
        <w:t>Wind</w:t>
      </w:r>
      <w:r w:rsidR="00FA6D20" w:rsidRPr="00AD56D7">
        <w:t>richting</w:t>
      </w:r>
      <w:bookmarkEnd w:id="41"/>
      <w:bookmarkEnd w:id="42"/>
    </w:p>
    <w:p w14:paraId="2C61E4FB" w14:textId="32D1D656" w:rsidR="5BCF09CF" w:rsidRPr="00AD56D7" w:rsidRDefault="5BCF09CF" w:rsidP="1A3EBD80">
      <w:r w:rsidRPr="00AD56D7">
        <w:t xml:space="preserve">De beschrijving van de windrichting suggereert een histogram met een bimodale verdeling, waarbij twee pieken zichtbaar zijn in het density plot. </w:t>
      </w:r>
      <w:r w:rsidR="6EBE8E7C" w:rsidRPr="00AD56D7">
        <w:t>D</w:t>
      </w:r>
      <w:r w:rsidRPr="00AD56D7">
        <w:t xml:space="preserve">e windrichting wordt </w:t>
      </w:r>
      <w:r w:rsidR="63B66977" w:rsidRPr="00AD56D7">
        <w:t xml:space="preserve">echter </w:t>
      </w:r>
      <w:r w:rsidRPr="00AD56D7">
        <w:t xml:space="preserve">gemeten in graden, waarbij 0 en 360 in elkaar overlopen. Wat lijkt op een linker piek is eigenlijk een daling van de rechter piek, waardoor we te maken hebben met een </w:t>
      </w:r>
      <w:r w:rsidR="556361E7" w:rsidRPr="00AD56D7">
        <w:t>gaussverdeling</w:t>
      </w:r>
      <w:r w:rsidRPr="00AD56D7">
        <w:t>.</w:t>
      </w:r>
    </w:p>
    <w:p w14:paraId="60A02906" w14:textId="12FDA577" w:rsidR="5BCF09CF" w:rsidRPr="00AD56D7" w:rsidRDefault="5BCF09CF" w:rsidP="1A3EBD80">
      <w:r w:rsidRPr="00AD56D7">
        <w:t xml:space="preserve">Het begrijpen van deze cijfers is belangrijk bij het begrijpen van de patronen van windrichting en kunnen relevant zijn voor het onderzoeken van het effect van windrichting op vluchtvertragingen. </w:t>
      </w:r>
      <w:r w:rsidR="43A6CBA9" w:rsidRPr="00AD56D7">
        <w:t>Het is belangrijk op te merken dat het effect van windrichting op vertragingen mogelijk complex zijn en afhankelijk kunnen zijn van andere factoren zoals windsnelheid.</w:t>
      </w:r>
    </w:p>
    <w:p w14:paraId="7DBDE88D" w14:textId="15B4A70B" w:rsidR="001604A5" w:rsidRPr="00AD56D7" w:rsidRDefault="001604A5" w:rsidP="001604A5">
      <w:pPr>
        <w:pStyle w:val="Kop3"/>
      </w:pPr>
      <w:r w:rsidRPr="00AD56D7">
        <w:t>Histogram</w:t>
      </w:r>
    </w:p>
    <w:p w14:paraId="51F416C8" w14:textId="19BD9E0F" w:rsidR="003A7C95" w:rsidRPr="00AD56D7" w:rsidRDefault="00A7439D" w:rsidP="003A7C95">
      <w:pPr>
        <w:keepNext/>
      </w:pPr>
      <w:r w:rsidRPr="00AD56D7">
        <w:rPr>
          <w:noProof/>
        </w:rPr>
        <w:drawing>
          <wp:inline distT="0" distB="0" distL="0" distR="0" wp14:anchorId="4C08C735" wp14:editId="107DD1BD">
            <wp:extent cx="5731510" cy="3323590"/>
            <wp:effectExtent l="0" t="0" r="2540" b="0"/>
            <wp:docPr id="183378367" name="Afbeelding 1" descr="Afbeelding met diagram, Perceel,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8367" name="Afbeelding 1" descr="Afbeelding met diagram, Perceel, lijn, schermopname&#10;&#10;Automatisch gegenereerde beschrijving"/>
                    <pic:cNvPicPr/>
                  </pic:nvPicPr>
                  <pic:blipFill>
                    <a:blip r:embed="rId18"/>
                    <a:stretch>
                      <a:fillRect/>
                    </a:stretch>
                  </pic:blipFill>
                  <pic:spPr>
                    <a:xfrm>
                      <a:off x="0" y="0"/>
                      <a:ext cx="5731510" cy="3323590"/>
                    </a:xfrm>
                    <a:prstGeom prst="rect">
                      <a:avLst/>
                    </a:prstGeom>
                  </pic:spPr>
                </pic:pic>
              </a:graphicData>
            </a:graphic>
          </wp:inline>
        </w:drawing>
      </w:r>
    </w:p>
    <w:p w14:paraId="16C4837D" w14:textId="17E12D19" w:rsidR="00C47808" w:rsidRPr="00AD56D7" w:rsidRDefault="003A7C95" w:rsidP="003A7C95">
      <w:pPr>
        <w:pStyle w:val="Bijschrift"/>
      </w:pPr>
      <w:bookmarkStart w:id="43" w:name="_Toc160825247"/>
      <w:r w:rsidRPr="00AD56D7">
        <w:t xml:space="preserve">Figuur </w:t>
      </w:r>
      <w:r w:rsidRPr="00AD56D7">
        <w:fldChar w:fldCharType="begin"/>
      </w:r>
      <w:r w:rsidRPr="00AD56D7">
        <w:instrText xml:space="preserve"> SEQ Figuur \* ARABIC </w:instrText>
      </w:r>
      <w:r w:rsidRPr="00AD56D7">
        <w:fldChar w:fldCharType="separate"/>
      </w:r>
      <w:r w:rsidR="00695BFA" w:rsidRPr="00AD56D7">
        <w:t>7</w:t>
      </w:r>
      <w:r w:rsidRPr="00AD56D7">
        <w:fldChar w:fldCharType="end"/>
      </w:r>
      <w:r w:rsidRPr="00AD56D7">
        <w:t xml:space="preserve"> Histogram </w:t>
      </w:r>
      <w:r w:rsidR="1BDD8A89">
        <w:t>windrichting</w:t>
      </w:r>
      <w:bookmarkEnd w:id="43"/>
    </w:p>
    <w:p w14:paraId="73C724F7" w14:textId="77777777" w:rsidR="00BF47E3" w:rsidRPr="00AD56D7" w:rsidRDefault="00BF47E3" w:rsidP="00BF47E3">
      <w:pPr>
        <w:pStyle w:val="Kop3"/>
      </w:pPr>
      <w:r w:rsidRPr="00AD56D7">
        <w:t>Density plot</w:t>
      </w:r>
    </w:p>
    <w:p w14:paraId="7427C16B" w14:textId="74A771AF" w:rsidR="00556745" w:rsidRPr="00AD56D7" w:rsidRDefault="00A7439D" w:rsidP="00556745">
      <w:pPr>
        <w:keepNext/>
      </w:pPr>
      <w:r w:rsidRPr="00AD56D7">
        <w:rPr>
          <w:noProof/>
        </w:rPr>
        <w:drawing>
          <wp:inline distT="0" distB="0" distL="0" distR="0" wp14:anchorId="3F8F1E9A" wp14:editId="1D5C2FEE">
            <wp:extent cx="5731510" cy="3427730"/>
            <wp:effectExtent l="0" t="0" r="2540" b="1270"/>
            <wp:docPr id="1886189034"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034" name="Afbeelding 1" descr="Afbeelding met tekst, diagram, Perceel, schermopname&#10;&#10;Automatisch gegenereerde beschrijving"/>
                    <pic:cNvPicPr/>
                  </pic:nvPicPr>
                  <pic:blipFill>
                    <a:blip r:embed="rId19"/>
                    <a:stretch>
                      <a:fillRect/>
                    </a:stretch>
                  </pic:blipFill>
                  <pic:spPr>
                    <a:xfrm>
                      <a:off x="0" y="0"/>
                      <a:ext cx="5731510" cy="3427730"/>
                    </a:xfrm>
                    <a:prstGeom prst="rect">
                      <a:avLst/>
                    </a:prstGeom>
                  </pic:spPr>
                </pic:pic>
              </a:graphicData>
            </a:graphic>
          </wp:inline>
        </w:drawing>
      </w:r>
    </w:p>
    <w:p w14:paraId="786C74BB" w14:textId="17A707B4" w:rsidR="00BF47E3" w:rsidRPr="00AD56D7" w:rsidRDefault="00556745" w:rsidP="00556745">
      <w:pPr>
        <w:pStyle w:val="Bijschrift"/>
      </w:pPr>
      <w:bookmarkStart w:id="44" w:name="_Toc160825248"/>
      <w:r w:rsidRPr="00AD56D7">
        <w:t xml:space="preserve">Figuur </w:t>
      </w:r>
      <w:r w:rsidRPr="00AD56D7">
        <w:fldChar w:fldCharType="begin"/>
      </w:r>
      <w:r w:rsidRPr="00AD56D7">
        <w:instrText xml:space="preserve"> SEQ Figuur \* ARABIC </w:instrText>
      </w:r>
      <w:r w:rsidRPr="00AD56D7">
        <w:fldChar w:fldCharType="separate"/>
      </w:r>
      <w:r w:rsidR="00695BFA" w:rsidRPr="00AD56D7">
        <w:t>8</w:t>
      </w:r>
      <w:r w:rsidRPr="00AD56D7">
        <w:fldChar w:fldCharType="end"/>
      </w:r>
      <w:r w:rsidRPr="00AD56D7">
        <w:t xml:space="preserve"> Density plot </w:t>
      </w:r>
      <w:r w:rsidR="1BDD8A89">
        <w:t>windrichting</w:t>
      </w:r>
      <w:bookmarkEnd w:id="44"/>
    </w:p>
    <w:p w14:paraId="05AC2374" w14:textId="77777777" w:rsidR="00D75579" w:rsidRPr="00AD56D7" w:rsidRDefault="00D75579">
      <w:pPr>
        <w:rPr>
          <w:rFonts w:asciiTheme="majorHAnsi" w:eastAsiaTheme="majorEastAsia" w:hAnsiTheme="majorHAnsi" w:cstheme="majorBidi"/>
          <w:color w:val="2F5496" w:themeColor="accent1" w:themeShade="BF"/>
          <w:sz w:val="26"/>
          <w:szCs w:val="26"/>
        </w:rPr>
      </w:pPr>
      <w:r w:rsidRPr="00AD56D7">
        <w:br w:type="page"/>
      </w:r>
    </w:p>
    <w:p w14:paraId="575BDA38" w14:textId="0DF185F1" w:rsidR="001604A5" w:rsidRPr="00AD56D7" w:rsidRDefault="00FF4986" w:rsidP="001604A5">
      <w:pPr>
        <w:pStyle w:val="Kop2"/>
      </w:pPr>
      <w:bookmarkStart w:id="45" w:name="_Toc160825213"/>
      <w:bookmarkStart w:id="46" w:name="_Toc428077463"/>
      <w:r w:rsidRPr="00AD56D7">
        <w:t>Windsnelheid</w:t>
      </w:r>
      <w:bookmarkEnd w:id="45"/>
      <w:bookmarkEnd w:id="46"/>
    </w:p>
    <w:p w14:paraId="5F43C16B" w14:textId="19773012" w:rsidR="3894FD26" w:rsidRPr="00AD56D7" w:rsidRDefault="3894FD26" w:rsidP="1A3EBD80">
      <w:r w:rsidRPr="00AD56D7">
        <w:t xml:space="preserve">Het histogram van de windsnelheid lijkt op een gaussverdeling, waarbij de meeste waarden zich dicht bij het gemiddelde bevinden. Hoewel er een uitschieter aan de linker kant te zien is, liggen de meeste waarden toch dicht bij het gemiddelde zonder al te veel extreme waarden. De gemiddelde en mediaan van de windsnelheid zitten dicht bij elkaar (11.114 &amp; </w:t>
      </w:r>
      <w:r w:rsidR="3E776168" w:rsidRPr="00AD56D7">
        <w:t>10.357</w:t>
      </w:r>
      <w:r w:rsidRPr="00AD56D7">
        <w:t>), wat aangeeft dat de verdeling symmetrisch is.</w:t>
      </w:r>
    </w:p>
    <w:p w14:paraId="7376BE11" w14:textId="760DCBBF" w:rsidR="13744EB7" w:rsidRPr="00AD56D7" w:rsidRDefault="13744EB7" w:rsidP="1A3EBD80">
      <w:r w:rsidRPr="00AD56D7">
        <w:t>Om deze beschrijving te verbinden met je vraag over het effect van windsnelheid en windrichting op vertragingen, zou je kunnen onderzoeken of er een correlatie bestaat tussen hoge windsnelheden en verhoogde vertragingen in aankomst- of vertrektijden. Je zou ook kunnen analyseren of bepaalde windrichtingen vaker leiden tot vertragingen, bijvoorbeeld als vliegtuigen moeite hebben om tegen de wind in te vliegen of als er zijwinden zijn die de landingsprocedures beïnvloeden.</w:t>
      </w:r>
    </w:p>
    <w:p w14:paraId="18AB6ADF" w14:textId="4C4D8D8F" w:rsidR="001604A5" w:rsidRPr="00AD56D7" w:rsidRDefault="001604A5" w:rsidP="001604A5">
      <w:pPr>
        <w:pStyle w:val="Kop3"/>
      </w:pPr>
      <w:r w:rsidRPr="00AD56D7">
        <w:t>Histogram</w:t>
      </w:r>
    </w:p>
    <w:p w14:paraId="5190B16F" w14:textId="49906C21" w:rsidR="00A047A9" w:rsidRPr="00AD56D7" w:rsidRDefault="008570D6" w:rsidP="00A047A9">
      <w:pPr>
        <w:keepNext/>
      </w:pPr>
      <w:r w:rsidRPr="00AD56D7">
        <w:rPr>
          <w:noProof/>
        </w:rPr>
        <w:drawing>
          <wp:inline distT="0" distB="0" distL="0" distR="0" wp14:anchorId="269E9FA4" wp14:editId="7A3C4CF8">
            <wp:extent cx="5731510" cy="3429000"/>
            <wp:effectExtent l="0" t="0" r="2540" b="0"/>
            <wp:docPr id="559838899" name="Afbeelding 1" descr="Afbeelding met diagram, Perceel,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38899" name="Afbeelding 1" descr="Afbeelding met diagram, Perceel, lijn, schermopname&#10;&#10;Automatisch gegenereerde beschrijving"/>
                    <pic:cNvPicPr/>
                  </pic:nvPicPr>
                  <pic:blipFill>
                    <a:blip r:embed="rId20"/>
                    <a:stretch>
                      <a:fillRect/>
                    </a:stretch>
                  </pic:blipFill>
                  <pic:spPr>
                    <a:xfrm>
                      <a:off x="0" y="0"/>
                      <a:ext cx="5731510" cy="3429000"/>
                    </a:xfrm>
                    <a:prstGeom prst="rect">
                      <a:avLst/>
                    </a:prstGeom>
                  </pic:spPr>
                </pic:pic>
              </a:graphicData>
            </a:graphic>
          </wp:inline>
        </w:drawing>
      </w:r>
    </w:p>
    <w:p w14:paraId="024604E9" w14:textId="0D25B69D" w:rsidR="003A7C95" w:rsidRPr="00AD56D7" w:rsidRDefault="00A047A9" w:rsidP="00A047A9">
      <w:pPr>
        <w:pStyle w:val="Bijschrift"/>
      </w:pPr>
      <w:bookmarkStart w:id="47" w:name="_Toc160825249"/>
      <w:r w:rsidRPr="00AD56D7">
        <w:t xml:space="preserve">Figuur </w:t>
      </w:r>
      <w:r w:rsidRPr="00AD56D7">
        <w:fldChar w:fldCharType="begin"/>
      </w:r>
      <w:r w:rsidRPr="00AD56D7">
        <w:instrText xml:space="preserve"> SEQ Figuur \* ARABIC </w:instrText>
      </w:r>
      <w:r w:rsidRPr="00AD56D7">
        <w:fldChar w:fldCharType="separate"/>
      </w:r>
      <w:r w:rsidR="00695BFA" w:rsidRPr="00AD56D7">
        <w:t>9</w:t>
      </w:r>
      <w:r w:rsidRPr="00AD56D7">
        <w:fldChar w:fldCharType="end"/>
      </w:r>
      <w:r w:rsidRPr="00AD56D7">
        <w:t xml:space="preserve"> Histogram </w:t>
      </w:r>
      <w:r w:rsidR="00BF0D28" w:rsidRPr="00AD56D7">
        <w:t>windsnelheid</w:t>
      </w:r>
      <w:bookmarkEnd w:id="47"/>
    </w:p>
    <w:p w14:paraId="1146C81C" w14:textId="77777777" w:rsidR="00BF47E3" w:rsidRPr="00AD56D7" w:rsidRDefault="00BF47E3" w:rsidP="00BF47E3">
      <w:pPr>
        <w:pStyle w:val="Kop3"/>
      </w:pPr>
      <w:r w:rsidRPr="00AD56D7">
        <w:t>Density plot</w:t>
      </w:r>
    </w:p>
    <w:p w14:paraId="0A2F107D" w14:textId="2AD1F34F" w:rsidR="00556745" w:rsidRPr="00AD56D7" w:rsidRDefault="00A7439D" w:rsidP="00556745">
      <w:pPr>
        <w:keepNext/>
      </w:pPr>
      <w:r w:rsidRPr="00AD56D7">
        <w:rPr>
          <w:noProof/>
        </w:rPr>
        <w:drawing>
          <wp:inline distT="0" distB="0" distL="0" distR="0" wp14:anchorId="550E6195" wp14:editId="7406254D">
            <wp:extent cx="5731510" cy="3408680"/>
            <wp:effectExtent l="0" t="0" r="2540" b="1270"/>
            <wp:docPr id="943150705" name="Afbeelding 1" descr="Afbeelding met tekst, diagram, Perce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0705" name="Afbeelding 1" descr="Afbeelding met tekst, diagram, Perceel, schermopname&#10;&#10;Automatisch gegenereerde beschrijving"/>
                    <pic:cNvPicPr/>
                  </pic:nvPicPr>
                  <pic:blipFill>
                    <a:blip r:embed="rId21"/>
                    <a:stretch>
                      <a:fillRect/>
                    </a:stretch>
                  </pic:blipFill>
                  <pic:spPr>
                    <a:xfrm>
                      <a:off x="0" y="0"/>
                      <a:ext cx="5731510" cy="3408680"/>
                    </a:xfrm>
                    <a:prstGeom prst="rect">
                      <a:avLst/>
                    </a:prstGeom>
                  </pic:spPr>
                </pic:pic>
              </a:graphicData>
            </a:graphic>
          </wp:inline>
        </w:drawing>
      </w:r>
    </w:p>
    <w:p w14:paraId="47EDB958" w14:textId="05C70E5E" w:rsidR="002445AA" w:rsidRPr="00AD56D7" w:rsidRDefault="00556745" w:rsidP="00683F2D">
      <w:pPr>
        <w:pStyle w:val="Bijschrift"/>
      </w:pPr>
      <w:bookmarkStart w:id="48" w:name="_Toc160825250"/>
      <w:r w:rsidRPr="00AD56D7">
        <w:t xml:space="preserve">Figuur </w:t>
      </w:r>
      <w:r w:rsidRPr="00AD56D7">
        <w:fldChar w:fldCharType="begin"/>
      </w:r>
      <w:r w:rsidRPr="00AD56D7">
        <w:instrText xml:space="preserve"> SEQ Figuur \* ARABIC </w:instrText>
      </w:r>
      <w:r w:rsidRPr="00AD56D7">
        <w:fldChar w:fldCharType="separate"/>
      </w:r>
      <w:r w:rsidR="00695BFA" w:rsidRPr="00AD56D7">
        <w:t>10</w:t>
      </w:r>
      <w:r w:rsidRPr="00AD56D7">
        <w:fldChar w:fldCharType="end"/>
      </w:r>
      <w:r w:rsidRPr="00AD56D7">
        <w:t xml:space="preserve"> Density plot </w:t>
      </w:r>
      <w:r w:rsidR="00BF0D28" w:rsidRPr="00AD56D7">
        <w:t>windsnelheid</w:t>
      </w:r>
      <w:bookmarkEnd w:id="48"/>
    </w:p>
    <w:p w14:paraId="4EB769A7" w14:textId="77777777" w:rsidR="00556D5A" w:rsidRPr="00AD56D7" w:rsidRDefault="00556D5A">
      <w:pPr>
        <w:rPr>
          <w:rFonts w:asciiTheme="majorHAnsi" w:eastAsiaTheme="majorEastAsia" w:hAnsiTheme="majorHAnsi" w:cstheme="majorBidi"/>
          <w:color w:val="2F5496" w:themeColor="accent1" w:themeShade="BF"/>
          <w:sz w:val="32"/>
          <w:szCs w:val="32"/>
        </w:rPr>
      </w:pPr>
      <w:bookmarkStart w:id="49" w:name="_Boxplots"/>
      <w:bookmarkEnd w:id="49"/>
      <w:r w:rsidRPr="00AD56D7">
        <w:br w:type="page"/>
      </w:r>
    </w:p>
    <w:p w14:paraId="0FE38568" w14:textId="798A6E53" w:rsidR="002445AA" w:rsidRPr="00AD56D7" w:rsidRDefault="002445AA" w:rsidP="002445AA">
      <w:pPr>
        <w:pStyle w:val="Kop1"/>
      </w:pPr>
      <w:bookmarkStart w:id="50" w:name="_Toc160825214"/>
      <w:bookmarkStart w:id="51" w:name="_Toc1004373674"/>
      <w:r w:rsidRPr="00AD56D7">
        <w:t>Boxplots</w:t>
      </w:r>
      <w:bookmarkEnd w:id="50"/>
      <w:bookmarkEnd w:id="51"/>
    </w:p>
    <w:p w14:paraId="5B829DF6" w14:textId="723AA276" w:rsidR="00B40AB3" w:rsidRPr="00AD56D7" w:rsidRDefault="00B40AB3" w:rsidP="00B40AB3">
      <w:r w:rsidRPr="00AD56D7">
        <w:t xml:space="preserve">De </w:t>
      </w:r>
      <w:r w:rsidR="000F2A94" w:rsidRPr="00AD56D7">
        <w:t>boxplots</w:t>
      </w:r>
      <w:r w:rsidRPr="00AD56D7">
        <w:t xml:space="preserve"> zijn gemaakt met behulp van de Seaborn library in Python. </w:t>
      </w:r>
    </w:p>
    <w:p w14:paraId="291B47DA" w14:textId="596174F7" w:rsidR="005373D9" w:rsidRPr="00AD56D7" w:rsidRDefault="00FA6D20" w:rsidP="005373D9">
      <w:pPr>
        <w:pStyle w:val="Kop2"/>
      </w:pPr>
      <w:bookmarkStart w:id="52" w:name="_Toc160825215"/>
      <w:bookmarkStart w:id="53" w:name="_Toc1074265130"/>
      <w:r w:rsidRPr="00AD56D7">
        <w:t>Vertrek vertraging</w:t>
      </w:r>
      <w:bookmarkEnd w:id="52"/>
      <w:bookmarkEnd w:id="53"/>
    </w:p>
    <w:p w14:paraId="7FDFE3B7" w14:textId="795B9898" w:rsidR="09FD6A2E" w:rsidRPr="00AD56D7" w:rsidRDefault="09FD6A2E" w:rsidP="1A3EBD80">
      <w:r w:rsidRPr="00AD56D7">
        <w:t>De boxplot van vertrekvertragingen toont een relatief kleine spreiding tussen de minimale en maximale waarden, evenals tussen het eerste en derde kwartiel, wat suggereert dat de meerderheid van de vluchten binnen een redelijke tijd vertrekken. Echter, de aanwezigheid van veel outliers wijst op vertragingen die aanzienlijk hoger zijn dan de gebruikelijke vertrektijden.</w:t>
      </w:r>
      <w:r w:rsidR="726CA8C7" w:rsidRPr="00AD56D7">
        <w:t xml:space="preserve"> In dit geval zijn de outliers dus geen punten om te verwerpen, ze zijn juist interessant.</w:t>
      </w:r>
    </w:p>
    <w:p w14:paraId="2845C6EC" w14:textId="7488D20D" w:rsidR="726CA8C7" w:rsidRPr="00AD56D7" w:rsidRDefault="726CA8C7" w:rsidP="1A3EBD80">
      <w:r w:rsidRPr="00AD56D7">
        <w:t>Het effect van vertrekvertragingen op aankomstvertragingen kan worden onderzocht door te analyseren of vluchten met hoge vertrekvertragingen ook meer kans hebben op aankomstvertragingen.</w:t>
      </w:r>
    </w:p>
    <w:p w14:paraId="18B5EF07" w14:textId="58E8CF4B" w:rsidR="00CA323D" w:rsidRPr="00AD56D7" w:rsidRDefault="009C0669" w:rsidP="00CA323D">
      <w:pPr>
        <w:keepNext/>
      </w:pPr>
      <w:r w:rsidRPr="00AD56D7">
        <w:rPr>
          <w:noProof/>
        </w:rPr>
        <w:drawing>
          <wp:inline distT="0" distB="0" distL="0" distR="0" wp14:anchorId="167CEF32" wp14:editId="094937A8">
            <wp:extent cx="5731510" cy="3310890"/>
            <wp:effectExtent l="0" t="0" r="2540" b="3810"/>
            <wp:docPr id="1282801084" name="Afbeelding 1" descr="Afbeelding met lijn, tekst, Perce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01084" name="Afbeelding 1" descr="Afbeelding met lijn, tekst, Perceel, diagram&#10;&#10;Automatisch gegenereerde beschrijving"/>
                    <pic:cNvPicPr/>
                  </pic:nvPicPr>
                  <pic:blipFill>
                    <a:blip r:embed="rId22"/>
                    <a:stretch>
                      <a:fillRect/>
                    </a:stretch>
                  </pic:blipFill>
                  <pic:spPr>
                    <a:xfrm>
                      <a:off x="0" y="0"/>
                      <a:ext cx="5731510" cy="3310890"/>
                    </a:xfrm>
                    <a:prstGeom prst="rect">
                      <a:avLst/>
                    </a:prstGeom>
                  </pic:spPr>
                </pic:pic>
              </a:graphicData>
            </a:graphic>
          </wp:inline>
        </w:drawing>
      </w:r>
    </w:p>
    <w:p w14:paraId="169FAAA0" w14:textId="7F228345" w:rsidR="00CA323D" w:rsidRPr="00AD56D7" w:rsidRDefault="00CA323D" w:rsidP="00CA323D">
      <w:pPr>
        <w:pStyle w:val="Bijschrift"/>
      </w:pPr>
      <w:bookmarkStart w:id="54" w:name="_Toc160825251"/>
      <w:r w:rsidRPr="00AD56D7">
        <w:t xml:space="preserve">Figuur </w:t>
      </w:r>
      <w:r w:rsidRPr="00AD56D7">
        <w:fldChar w:fldCharType="begin"/>
      </w:r>
      <w:r w:rsidRPr="00AD56D7">
        <w:instrText xml:space="preserve"> SEQ Figuur \* ARABIC </w:instrText>
      </w:r>
      <w:r w:rsidRPr="00AD56D7">
        <w:fldChar w:fldCharType="separate"/>
      </w:r>
      <w:r w:rsidR="00695BFA" w:rsidRPr="00AD56D7">
        <w:t>11</w:t>
      </w:r>
      <w:r w:rsidRPr="00AD56D7">
        <w:fldChar w:fldCharType="end"/>
      </w:r>
      <w:r w:rsidRPr="00AD56D7">
        <w:t xml:space="preserve"> Boxplot </w:t>
      </w:r>
      <w:r w:rsidR="00183103" w:rsidRPr="00AD56D7">
        <w:t>vertrek vertraging</w:t>
      </w:r>
      <w:bookmarkEnd w:id="54"/>
    </w:p>
    <w:p w14:paraId="3ADD2623" w14:textId="687B2AE1" w:rsidR="000135E0" w:rsidRPr="00AD56D7" w:rsidRDefault="000135E0">
      <w:r w:rsidRPr="00AD56D7">
        <w:br w:type="page"/>
      </w:r>
    </w:p>
    <w:p w14:paraId="493F2989" w14:textId="4536DADF" w:rsidR="5DF74059" w:rsidRPr="00AD56D7" w:rsidRDefault="5DF74059" w:rsidP="1A3EBD80">
      <w:r w:rsidRPr="00AD56D7">
        <w:t>Het diagram met de boxplots van vertrekvertragingen per vliegtuigmaatschappij laat zien hoe verschillend ze presteren als het gaat om op tijd vertrekken. Je ziet dat sommige maatschappijen zoals EV en YV eruit springen met een opvallend groot derde kwartiel</w:t>
      </w:r>
      <w:r w:rsidR="27F22565" w:rsidRPr="00AD56D7">
        <w:t>. De grote derde kwartielen bij EV en YV geven aan dat deze maatschappijen vaak te maken hebben met vertragingen bij het vertrekken.</w:t>
      </w:r>
      <w:r w:rsidR="5ACB11B4" w:rsidRPr="00AD56D7">
        <w:t xml:space="preserve"> De spreiding tussen de verschillende maatschappijen qua outliers loopt ook ver uiteen. </w:t>
      </w:r>
    </w:p>
    <w:p w14:paraId="35A82DB3" w14:textId="1DEE293F" w:rsidR="5ACB11B4" w:rsidRPr="00AD56D7" w:rsidRDefault="5ACB11B4" w:rsidP="1A3EBD80">
      <w:r w:rsidRPr="00AD56D7">
        <w:t>Het zou interessant zijn om te onderzoeken of er een causaal verband bestaat tussen vertrekvertragingen en aankomstvertragingen, en zo ja, in welke mate dit verband verschilt tussen verschillende maatschappijen.</w:t>
      </w:r>
    </w:p>
    <w:p w14:paraId="6C552A43" w14:textId="0BABE357" w:rsidR="00242F36" w:rsidRPr="00AD56D7" w:rsidRDefault="003F277C" w:rsidP="00242F36">
      <w:pPr>
        <w:keepNext/>
      </w:pPr>
      <w:r w:rsidRPr="00AD56D7">
        <w:rPr>
          <w:noProof/>
        </w:rPr>
        <w:drawing>
          <wp:inline distT="0" distB="0" distL="0" distR="0" wp14:anchorId="769C3BD9" wp14:editId="21253714">
            <wp:extent cx="5731510" cy="4358005"/>
            <wp:effectExtent l="0" t="0" r="2540" b="4445"/>
            <wp:docPr id="292996861" name="Afbeelding 1" descr="Afbeelding met tekst, diagram, Perce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96861" name="Afbeelding 1" descr="Afbeelding met tekst, diagram, Perceel, lijn&#10;&#10;Automatisch gegenereerde beschrijving"/>
                    <pic:cNvPicPr/>
                  </pic:nvPicPr>
                  <pic:blipFill>
                    <a:blip r:embed="rId23"/>
                    <a:stretch>
                      <a:fillRect/>
                    </a:stretch>
                  </pic:blipFill>
                  <pic:spPr>
                    <a:xfrm>
                      <a:off x="0" y="0"/>
                      <a:ext cx="5731510" cy="4358005"/>
                    </a:xfrm>
                    <a:prstGeom prst="rect">
                      <a:avLst/>
                    </a:prstGeom>
                  </pic:spPr>
                </pic:pic>
              </a:graphicData>
            </a:graphic>
          </wp:inline>
        </w:drawing>
      </w:r>
    </w:p>
    <w:p w14:paraId="1A4334B8" w14:textId="7084774E" w:rsidR="00242F36" w:rsidRPr="00AD56D7" w:rsidRDefault="00242F36" w:rsidP="00242F36">
      <w:pPr>
        <w:pStyle w:val="Bijschrift"/>
      </w:pPr>
      <w:bookmarkStart w:id="55" w:name="_Toc160825252"/>
      <w:r w:rsidRPr="00AD56D7">
        <w:t xml:space="preserve">Figuur </w:t>
      </w:r>
      <w:r w:rsidRPr="00AD56D7">
        <w:fldChar w:fldCharType="begin"/>
      </w:r>
      <w:r w:rsidRPr="00AD56D7">
        <w:instrText xml:space="preserve"> SEQ Figuur \* ARABIC </w:instrText>
      </w:r>
      <w:r w:rsidRPr="00AD56D7">
        <w:fldChar w:fldCharType="separate"/>
      </w:r>
      <w:r w:rsidR="00695BFA" w:rsidRPr="00AD56D7">
        <w:t>12</w:t>
      </w:r>
      <w:r w:rsidRPr="00AD56D7">
        <w:fldChar w:fldCharType="end"/>
      </w:r>
      <w:r w:rsidRPr="00AD56D7">
        <w:t xml:space="preserve"> Boxplot </w:t>
      </w:r>
      <w:r w:rsidR="00183103" w:rsidRPr="00AD56D7">
        <w:t>vertrek vertraging</w:t>
      </w:r>
      <w:r w:rsidRPr="00AD56D7">
        <w:t xml:space="preserve"> gegroepeerd op </w:t>
      </w:r>
      <w:r w:rsidR="00183103" w:rsidRPr="00AD56D7">
        <w:t>luchtvaartmaatschappij</w:t>
      </w:r>
      <w:bookmarkEnd w:id="55"/>
    </w:p>
    <w:p w14:paraId="39638733" w14:textId="09325E37" w:rsidR="005373D9" w:rsidRPr="00AD56D7" w:rsidRDefault="005373D9">
      <w:pPr>
        <w:rPr>
          <w:rFonts w:asciiTheme="majorHAnsi" w:eastAsiaTheme="majorEastAsia" w:hAnsiTheme="majorHAnsi" w:cstheme="majorBidi"/>
          <w:color w:val="2F5496" w:themeColor="accent1" w:themeShade="BF"/>
          <w:sz w:val="26"/>
          <w:szCs w:val="26"/>
        </w:rPr>
      </w:pPr>
      <w:r w:rsidRPr="00AD56D7">
        <w:br w:type="page"/>
      </w:r>
    </w:p>
    <w:p w14:paraId="12A2DE5E" w14:textId="53AE9CE5" w:rsidR="005373D9" w:rsidRPr="00AD56D7" w:rsidRDefault="00FA6D20" w:rsidP="005373D9">
      <w:pPr>
        <w:pStyle w:val="Kop2"/>
      </w:pPr>
      <w:bookmarkStart w:id="56" w:name="_Toc160825216"/>
      <w:bookmarkStart w:id="57" w:name="_Toc1699152302"/>
      <w:r w:rsidRPr="00AD56D7">
        <w:t>Aankomst vertraging</w:t>
      </w:r>
      <w:bookmarkEnd w:id="56"/>
      <w:bookmarkEnd w:id="57"/>
    </w:p>
    <w:p w14:paraId="4B075919" w14:textId="5D184C8D" w:rsidR="002472E4" w:rsidRPr="00AD56D7" w:rsidRDefault="4D3FB876" w:rsidP="1A3EBD80">
      <w:r w:rsidRPr="00AD56D7">
        <w:t>Ten eerste valt op dat de spreiding van aankomstvertragingen iets groter is dan die van vertrekvertragingen. Dit verschil kan worden verklaard met de mogelijkheid dat vluchten zowel vroeger als later dan gepland kunnen aankomen, terwijl vertrektijden in principe niet eerder kunnen plaatsvinden dan gepland. Bovendien tonen de outliers in de boxplot een vergelijkbare spreiding als die van de vertrekvertragingen, wat zou kunnen suggereren dat vluchten met vertragingen bij vertrek vaak ook vergelijkbare vertragingen ervaren bij aankomst.</w:t>
      </w:r>
    </w:p>
    <w:p w14:paraId="54E9548A" w14:textId="2D1A4F0E" w:rsidR="002472E4" w:rsidRPr="00AD56D7" w:rsidRDefault="007F111F" w:rsidP="1A3EBD80">
      <w:r w:rsidRPr="00AD56D7">
        <w:rPr>
          <w:noProof/>
        </w:rPr>
        <w:drawing>
          <wp:inline distT="0" distB="0" distL="0" distR="0" wp14:anchorId="62AEB244" wp14:editId="16CBFA5E">
            <wp:extent cx="5731510" cy="3435985"/>
            <wp:effectExtent l="0" t="0" r="2540" b="0"/>
            <wp:docPr id="1894632152" name="Afbeelding 1" descr="Afbeelding met tekst, lijn, Perce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4">
                      <a:extLst>
                        <a:ext uri="{28A0092B-C50C-407E-A947-70E740481C1C}">
                          <a14:useLocalDpi xmlns:a14="http://schemas.microsoft.com/office/drawing/2010/main" val="0"/>
                        </a:ext>
                      </a:extLst>
                    </a:blip>
                    <a:stretch>
                      <a:fillRect/>
                    </a:stretch>
                  </pic:blipFill>
                  <pic:spPr>
                    <a:xfrm>
                      <a:off x="0" y="0"/>
                      <a:ext cx="5731510" cy="3435985"/>
                    </a:xfrm>
                    <a:prstGeom prst="rect">
                      <a:avLst/>
                    </a:prstGeom>
                  </pic:spPr>
                </pic:pic>
              </a:graphicData>
            </a:graphic>
          </wp:inline>
        </w:drawing>
      </w:r>
    </w:p>
    <w:p w14:paraId="165D2094" w14:textId="5995533D" w:rsidR="002472E4" w:rsidRPr="00AD56D7" w:rsidRDefault="002472E4" w:rsidP="002472E4">
      <w:pPr>
        <w:pStyle w:val="Bijschrift"/>
      </w:pPr>
      <w:bookmarkStart w:id="58" w:name="_Toc160825253"/>
      <w:r w:rsidRPr="00AD56D7">
        <w:t xml:space="preserve">Figuur </w:t>
      </w:r>
      <w:r w:rsidRPr="00AD56D7">
        <w:fldChar w:fldCharType="begin"/>
      </w:r>
      <w:r w:rsidRPr="00AD56D7">
        <w:instrText xml:space="preserve"> SEQ Figuur \* ARABIC </w:instrText>
      </w:r>
      <w:r w:rsidRPr="00AD56D7">
        <w:fldChar w:fldCharType="separate"/>
      </w:r>
      <w:r w:rsidR="00695BFA" w:rsidRPr="00AD56D7">
        <w:t>13</w:t>
      </w:r>
      <w:r w:rsidRPr="00AD56D7">
        <w:fldChar w:fldCharType="end"/>
      </w:r>
      <w:r w:rsidRPr="00AD56D7">
        <w:t xml:space="preserve"> Boxplot </w:t>
      </w:r>
      <w:r w:rsidR="00183103" w:rsidRPr="00AD56D7">
        <w:t>aankomst vertraging</w:t>
      </w:r>
      <w:bookmarkEnd w:id="58"/>
    </w:p>
    <w:p w14:paraId="39AE2762" w14:textId="6929A48E" w:rsidR="00147B78" w:rsidRPr="00AD56D7" w:rsidRDefault="00147B78">
      <w:r w:rsidRPr="00AD56D7">
        <w:br w:type="page"/>
      </w:r>
    </w:p>
    <w:p w14:paraId="0134ED61" w14:textId="024F6818" w:rsidR="57FF4AFD" w:rsidRPr="00AD56D7" w:rsidRDefault="57FF4AFD" w:rsidP="1A3EBD80">
      <w:r w:rsidRPr="00AD56D7">
        <w:t xml:space="preserve">De boxplot van vertraging bij aankomst per maatschappij vertoont vergelijkbare patronen als die van vertrekvertragingen. De grotere spreiding van het </w:t>
      </w:r>
      <w:r w:rsidR="00AD56D7">
        <w:t>m</w:t>
      </w:r>
      <w:r w:rsidR="001E535E">
        <w:t>inimum</w:t>
      </w:r>
      <w:r w:rsidRPr="00AD56D7">
        <w:t xml:space="preserve"> </w:t>
      </w:r>
      <w:r w:rsidR="04F5D30B" w:rsidRPr="00AD56D7">
        <w:t xml:space="preserve">en het maximum </w:t>
      </w:r>
      <w:r w:rsidRPr="00AD56D7">
        <w:t>van de boxplot duidt op vluchten die vroeger dan gepland aankomen</w:t>
      </w:r>
      <w:r w:rsidR="6CE18F9B" w:rsidRPr="00AD56D7">
        <w:t xml:space="preserve"> en dat het met meer regelmaat voorkomt dat een vlucht wat later aankomt dan gepland</w:t>
      </w:r>
      <w:r w:rsidRPr="00AD56D7">
        <w:t xml:space="preserve">. </w:t>
      </w:r>
      <w:r w:rsidR="130938E0" w:rsidRPr="00AD56D7">
        <w:t xml:space="preserve">Er lijkt uit deze diagrammen een consistentie te zijn </w:t>
      </w:r>
      <w:r w:rsidRPr="00AD56D7">
        <w:t>tussen vertrek- en aankomstvertragingen</w:t>
      </w:r>
      <w:r w:rsidR="5DA474BD" w:rsidRPr="00AD56D7">
        <w:t>.</w:t>
      </w:r>
    </w:p>
    <w:p w14:paraId="6B41C1BD" w14:textId="2C43561D" w:rsidR="003D47F1" w:rsidRPr="00AD56D7" w:rsidRDefault="003F277C" w:rsidP="003D47F1">
      <w:pPr>
        <w:keepNext/>
      </w:pPr>
      <w:r w:rsidRPr="00AD56D7">
        <w:rPr>
          <w:noProof/>
        </w:rPr>
        <w:drawing>
          <wp:inline distT="0" distB="0" distL="0" distR="0" wp14:anchorId="511BDCFF" wp14:editId="7899809E">
            <wp:extent cx="5731510" cy="4457700"/>
            <wp:effectExtent l="0" t="0" r="2540" b="0"/>
            <wp:docPr id="393344587" name="Afbeelding 1" descr="Afbeelding met tekst, diagram, Perceel,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87" name="Afbeelding 1" descr="Afbeelding met tekst, diagram, Perceel, nummer&#10;&#10;Automatisch gegenereerde beschrijving"/>
                    <pic:cNvPicPr/>
                  </pic:nvPicPr>
                  <pic:blipFill>
                    <a:blip r:embed="rId25"/>
                    <a:stretch>
                      <a:fillRect/>
                    </a:stretch>
                  </pic:blipFill>
                  <pic:spPr>
                    <a:xfrm>
                      <a:off x="0" y="0"/>
                      <a:ext cx="5731510" cy="4457700"/>
                    </a:xfrm>
                    <a:prstGeom prst="rect">
                      <a:avLst/>
                    </a:prstGeom>
                  </pic:spPr>
                </pic:pic>
              </a:graphicData>
            </a:graphic>
          </wp:inline>
        </w:drawing>
      </w:r>
    </w:p>
    <w:p w14:paraId="54B25304" w14:textId="4F765858" w:rsidR="003D47F1" w:rsidRPr="00AD56D7" w:rsidRDefault="003D47F1" w:rsidP="003D47F1">
      <w:pPr>
        <w:pStyle w:val="Bijschrift"/>
      </w:pPr>
      <w:bookmarkStart w:id="59" w:name="_Toc160825254"/>
      <w:r w:rsidRPr="00AD56D7">
        <w:t xml:space="preserve">Figuur </w:t>
      </w:r>
      <w:r w:rsidRPr="00AD56D7">
        <w:fldChar w:fldCharType="begin"/>
      </w:r>
      <w:r w:rsidRPr="00AD56D7">
        <w:instrText xml:space="preserve"> SEQ Figuur \* ARABIC </w:instrText>
      </w:r>
      <w:r w:rsidRPr="00AD56D7">
        <w:fldChar w:fldCharType="separate"/>
      </w:r>
      <w:r w:rsidR="00695BFA" w:rsidRPr="00AD56D7">
        <w:t>14</w:t>
      </w:r>
      <w:r w:rsidRPr="00AD56D7">
        <w:fldChar w:fldCharType="end"/>
      </w:r>
      <w:r w:rsidRPr="00AD56D7">
        <w:t xml:space="preserve"> Boxplot </w:t>
      </w:r>
      <w:r w:rsidR="00183103" w:rsidRPr="00AD56D7">
        <w:t>aankomst vertraging</w:t>
      </w:r>
      <w:r w:rsidRPr="00AD56D7">
        <w:t xml:space="preserve"> gegroepeerd op </w:t>
      </w:r>
      <w:r w:rsidR="00183103" w:rsidRPr="00AD56D7">
        <w:t>luchtvaartmaatschappij</w:t>
      </w:r>
      <w:bookmarkEnd w:id="59"/>
    </w:p>
    <w:p w14:paraId="3DA67D1E" w14:textId="3CA3996D" w:rsidR="005373D9" w:rsidRPr="00AD56D7" w:rsidRDefault="005373D9">
      <w:pPr>
        <w:rPr>
          <w:rFonts w:asciiTheme="majorHAnsi" w:eastAsiaTheme="majorEastAsia" w:hAnsiTheme="majorHAnsi" w:cstheme="majorBidi"/>
          <w:color w:val="2F5496" w:themeColor="accent1" w:themeShade="BF"/>
          <w:sz w:val="26"/>
          <w:szCs w:val="26"/>
        </w:rPr>
      </w:pPr>
      <w:r w:rsidRPr="00AD56D7">
        <w:br w:type="page"/>
      </w:r>
    </w:p>
    <w:p w14:paraId="265A648A" w14:textId="67D14D7E" w:rsidR="00881FED" w:rsidRPr="00AD56D7" w:rsidRDefault="00FA6D20" w:rsidP="00881FED">
      <w:pPr>
        <w:pStyle w:val="Kop2"/>
      </w:pPr>
      <w:bookmarkStart w:id="60" w:name="_Toc160825217"/>
      <w:bookmarkStart w:id="61" w:name="_Toc103804918"/>
      <w:r w:rsidRPr="00AD56D7">
        <w:t>Temperatuur</w:t>
      </w:r>
      <w:bookmarkEnd w:id="60"/>
      <w:bookmarkEnd w:id="61"/>
    </w:p>
    <w:p w14:paraId="01CDE815" w14:textId="3720319C" w:rsidR="6CCFB3BE" w:rsidRPr="00AD56D7" w:rsidRDefault="6CCFB3BE" w:rsidP="1A3EBD80">
      <w:r w:rsidRPr="00AD56D7">
        <w:t>Het lijkt erop dat de temperatuur over het algemeen binnen een beperkt bereik blijft, zoals aangegeven door de kleine spreiding tussen het 1ste en 3de kwartiel. Het ontbreken van outliers suggereert dat er geen extreme temperatuurwaarden zijn buiten het gebruikelijke bereik.</w:t>
      </w:r>
    </w:p>
    <w:p w14:paraId="0B6463E4" w14:textId="357E7FC0" w:rsidR="6CCFB3BE" w:rsidRPr="00AD56D7" w:rsidRDefault="6CCFB3BE" w:rsidP="1A3EBD80">
      <w:r w:rsidRPr="00AD56D7">
        <w:t>Deze informatie kan relevant zijn bij het beantwoorden van de vraag over het voorspellen van andere weersomstandigheden op basis van temperatuur, aangezien het aangeeft hoe de temperatuur is verdeeld en welke variabiliteit er is.</w:t>
      </w:r>
    </w:p>
    <w:p w14:paraId="29F0B507" w14:textId="3A57BDDC" w:rsidR="00FE2FBA" w:rsidRPr="00AD56D7" w:rsidRDefault="007F111F" w:rsidP="00FE2FBA">
      <w:pPr>
        <w:keepNext/>
      </w:pPr>
      <w:r w:rsidRPr="00AD56D7">
        <w:rPr>
          <w:noProof/>
        </w:rPr>
        <w:drawing>
          <wp:inline distT="0" distB="0" distL="0" distR="0" wp14:anchorId="4CFBEBAA" wp14:editId="75864025">
            <wp:extent cx="5731510" cy="3443605"/>
            <wp:effectExtent l="0" t="0" r="2540" b="4445"/>
            <wp:docPr id="138550513" name="Afbeelding 1" descr="Afbeelding met schermopname, Rechthoek, tekst, p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513" name="Afbeelding 1" descr="Afbeelding met schermopname, Rechthoek, tekst, plein&#10;&#10;Automatisch gegenereerde beschrijving"/>
                    <pic:cNvPicPr/>
                  </pic:nvPicPr>
                  <pic:blipFill>
                    <a:blip r:embed="rId26"/>
                    <a:stretch>
                      <a:fillRect/>
                    </a:stretch>
                  </pic:blipFill>
                  <pic:spPr>
                    <a:xfrm>
                      <a:off x="0" y="0"/>
                      <a:ext cx="5731510" cy="3443605"/>
                    </a:xfrm>
                    <a:prstGeom prst="rect">
                      <a:avLst/>
                    </a:prstGeom>
                  </pic:spPr>
                </pic:pic>
              </a:graphicData>
            </a:graphic>
          </wp:inline>
        </w:drawing>
      </w:r>
    </w:p>
    <w:p w14:paraId="125D8B49" w14:textId="245B2FA6" w:rsidR="00FE2FBA" w:rsidRPr="00AD56D7" w:rsidRDefault="00FE2FBA" w:rsidP="00FE2FBA">
      <w:pPr>
        <w:pStyle w:val="Bijschrift"/>
      </w:pPr>
      <w:bookmarkStart w:id="62" w:name="_Toc160825255"/>
      <w:r w:rsidRPr="00AD56D7">
        <w:t xml:space="preserve">Figuur </w:t>
      </w:r>
      <w:r w:rsidRPr="00AD56D7">
        <w:fldChar w:fldCharType="begin"/>
      </w:r>
      <w:r w:rsidRPr="00AD56D7">
        <w:instrText xml:space="preserve"> SEQ Figuur \* ARABIC </w:instrText>
      </w:r>
      <w:r w:rsidRPr="00AD56D7">
        <w:fldChar w:fldCharType="separate"/>
      </w:r>
      <w:r w:rsidR="00695BFA" w:rsidRPr="00AD56D7">
        <w:t>15</w:t>
      </w:r>
      <w:r w:rsidRPr="00AD56D7">
        <w:fldChar w:fldCharType="end"/>
      </w:r>
      <w:r w:rsidRPr="00AD56D7">
        <w:t xml:space="preserve"> Boxplot </w:t>
      </w:r>
      <w:r w:rsidR="00183103" w:rsidRPr="00AD56D7">
        <w:t>temperatuur</w:t>
      </w:r>
      <w:bookmarkEnd w:id="62"/>
    </w:p>
    <w:p w14:paraId="0547C0F9" w14:textId="2CC2D2D8" w:rsidR="00324D92" w:rsidRPr="00AD56D7" w:rsidRDefault="00324D92">
      <w:r w:rsidRPr="00AD56D7">
        <w:br w:type="page"/>
      </w:r>
    </w:p>
    <w:p w14:paraId="7C23E054" w14:textId="5E9C8344" w:rsidR="34589484" w:rsidRPr="00AD56D7" w:rsidRDefault="34589484" w:rsidP="1A3EBD80">
      <w:r w:rsidRPr="00AD56D7">
        <w:t>Het lijkt erop dat de temperatuur een duidelijk patroon laat zien gedurende de dag, waarbij het oploopt tot een hoogtepunt rond de middaguren en vervolgens weer afneemt richting de avond. Dit patroon is goed te verklaren en is in overeenstemming met de verwachtingen van dagelijkse temperatuurschommelingen.</w:t>
      </w:r>
    </w:p>
    <w:p w14:paraId="43AB2868" w14:textId="1D009667" w:rsidR="34589484" w:rsidRPr="00AD56D7" w:rsidRDefault="34589484" w:rsidP="1A3EBD80">
      <w:r w:rsidRPr="00AD56D7">
        <w:t>Het feit dat er alleen informatie beschikbaar is van 5u tot 23u suggereert dat de temperatuur alleen gedurende deze uren wordt gemeten.</w:t>
      </w:r>
    </w:p>
    <w:p w14:paraId="213B5145" w14:textId="664E2BD4" w:rsidR="00D51A23" w:rsidRPr="00AD56D7" w:rsidRDefault="00BD3640" w:rsidP="00D51A23">
      <w:pPr>
        <w:keepNext/>
      </w:pPr>
      <w:r w:rsidRPr="00AD56D7">
        <w:rPr>
          <w:noProof/>
        </w:rPr>
        <w:drawing>
          <wp:inline distT="0" distB="0" distL="0" distR="0" wp14:anchorId="48D5AC1E" wp14:editId="719AAC86">
            <wp:extent cx="5731510" cy="4542790"/>
            <wp:effectExtent l="0" t="0" r="2540" b="0"/>
            <wp:docPr id="1527491819" name="Afbeelding 1" descr="Afbeelding met tekst, diagram,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1819" name="Afbeelding 1" descr="Afbeelding met tekst, diagram, lijn, Perceel&#10;&#10;Automatisch gegenereerde beschrijving"/>
                    <pic:cNvPicPr/>
                  </pic:nvPicPr>
                  <pic:blipFill>
                    <a:blip r:embed="rId27"/>
                    <a:stretch>
                      <a:fillRect/>
                    </a:stretch>
                  </pic:blipFill>
                  <pic:spPr>
                    <a:xfrm>
                      <a:off x="0" y="0"/>
                      <a:ext cx="5731510" cy="4542790"/>
                    </a:xfrm>
                    <a:prstGeom prst="rect">
                      <a:avLst/>
                    </a:prstGeom>
                  </pic:spPr>
                </pic:pic>
              </a:graphicData>
            </a:graphic>
          </wp:inline>
        </w:drawing>
      </w:r>
    </w:p>
    <w:p w14:paraId="7BA98806" w14:textId="28859C89" w:rsidR="00D51A23" w:rsidRPr="00AD56D7" w:rsidRDefault="00D51A23" w:rsidP="00D51A23">
      <w:pPr>
        <w:pStyle w:val="Bijschrift"/>
      </w:pPr>
      <w:bookmarkStart w:id="63" w:name="_Toc160825256"/>
      <w:r w:rsidRPr="00AD56D7">
        <w:t xml:space="preserve">Figuur </w:t>
      </w:r>
      <w:r w:rsidRPr="00AD56D7">
        <w:fldChar w:fldCharType="begin"/>
      </w:r>
      <w:r w:rsidRPr="00AD56D7">
        <w:instrText xml:space="preserve"> SEQ Figuur \* ARABIC </w:instrText>
      </w:r>
      <w:r w:rsidRPr="00AD56D7">
        <w:fldChar w:fldCharType="separate"/>
      </w:r>
      <w:r w:rsidR="00695BFA" w:rsidRPr="00AD56D7">
        <w:t>16</w:t>
      </w:r>
      <w:r w:rsidRPr="00AD56D7">
        <w:fldChar w:fldCharType="end"/>
      </w:r>
      <w:r w:rsidRPr="00AD56D7">
        <w:t xml:space="preserve"> Boxplot </w:t>
      </w:r>
      <w:r w:rsidR="00183103" w:rsidRPr="00AD56D7">
        <w:t>temperatuur</w:t>
      </w:r>
      <w:r w:rsidRPr="00AD56D7">
        <w:t xml:space="preserve"> gegroepeerd op </w:t>
      </w:r>
      <w:r w:rsidR="00183103" w:rsidRPr="00AD56D7">
        <w:t>uur</w:t>
      </w:r>
      <w:bookmarkEnd w:id="63"/>
    </w:p>
    <w:p w14:paraId="15C9E0E4" w14:textId="06B638EF" w:rsidR="005373D9" w:rsidRPr="00AD56D7" w:rsidRDefault="005373D9">
      <w:pPr>
        <w:rPr>
          <w:rFonts w:asciiTheme="majorHAnsi" w:eastAsiaTheme="majorEastAsia" w:hAnsiTheme="majorHAnsi" w:cstheme="majorBidi"/>
          <w:color w:val="2F5496" w:themeColor="accent1" w:themeShade="BF"/>
          <w:sz w:val="26"/>
          <w:szCs w:val="26"/>
        </w:rPr>
      </w:pPr>
      <w:r w:rsidRPr="00AD56D7">
        <w:br w:type="page"/>
      </w:r>
    </w:p>
    <w:p w14:paraId="6C77C27C" w14:textId="64F5EA81" w:rsidR="00152D66" w:rsidRPr="00AD56D7" w:rsidRDefault="00FA6D20" w:rsidP="00881FED">
      <w:pPr>
        <w:pStyle w:val="Kop2"/>
      </w:pPr>
      <w:bookmarkStart w:id="64" w:name="_Toc160825218"/>
      <w:bookmarkStart w:id="65" w:name="_Toc2030372459"/>
      <w:r w:rsidRPr="00AD56D7">
        <w:t>Dauwpunt</w:t>
      </w:r>
      <w:bookmarkEnd w:id="64"/>
      <w:bookmarkEnd w:id="65"/>
    </w:p>
    <w:p w14:paraId="7A195C05" w14:textId="3DC1DE19" w:rsidR="5B81BE88" w:rsidRPr="00AD56D7" w:rsidRDefault="5B81BE88" w:rsidP="1A3EBD80">
      <w:r w:rsidRPr="00AD56D7">
        <w:t>Voor dit boxplot geldt eigenlijk vrijwel hetzelfde als voor die van de temperatuur. We zien een gemiddelde net boven de 40, we zien dat de spreiding onder het gemiddelde wat groter is dan erboven.</w:t>
      </w:r>
    </w:p>
    <w:p w14:paraId="23950F58" w14:textId="4C8B25C8" w:rsidR="00881E24" w:rsidRPr="00AD56D7" w:rsidRDefault="007F111F" w:rsidP="00881E24">
      <w:pPr>
        <w:keepNext/>
      </w:pPr>
      <w:r w:rsidRPr="00AD56D7">
        <w:rPr>
          <w:noProof/>
        </w:rPr>
        <w:drawing>
          <wp:inline distT="0" distB="0" distL="0" distR="0" wp14:anchorId="74DF5ADC" wp14:editId="5969D7DD">
            <wp:extent cx="5731510" cy="3512185"/>
            <wp:effectExtent l="0" t="0" r="2540" b="0"/>
            <wp:docPr id="180903613" name="Afbeelding 1" descr="Afbeelding met schermopname, diagram, Rechthoek, pl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3613" name="Afbeelding 1" descr="Afbeelding met schermopname, diagram, Rechthoek, plein&#10;&#10;Automatisch gegenereerde beschrijving"/>
                    <pic:cNvPicPr/>
                  </pic:nvPicPr>
                  <pic:blipFill>
                    <a:blip r:embed="rId28"/>
                    <a:stretch>
                      <a:fillRect/>
                    </a:stretch>
                  </pic:blipFill>
                  <pic:spPr>
                    <a:xfrm>
                      <a:off x="0" y="0"/>
                      <a:ext cx="5731510" cy="3512185"/>
                    </a:xfrm>
                    <a:prstGeom prst="rect">
                      <a:avLst/>
                    </a:prstGeom>
                  </pic:spPr>
                </pic:pic>
              </a:graphicData>
            </a:graphic>
          </wp:inline>
        </w:drawing>
      </w:r>
    </w:p>
    <w:p w14:paraId="287A6FB2" w14:textId="58B405A3" w:rsidR="00881E24" w:rsidRPr="00AD56D7" w:rsidRDefault="00881E24" w:rsidP="00881E24">
      <w:pPr>
        <w:pStyle w:val="Bijschrift"/>
      </w:pPr>
      <w:bookmarkStart w:id="66" w:name="_Toc160825257"/>
      <w:r w:rsidRPr="00AD56D7">
        <w:t xml:space="preserve">Figuur </w:t>
      </w:r>
      <w:r w:rsidRPr="00AD56D7">
        <w:fldChar w:fldCharType="begin"/>
      </w:r>
      <w:r w:rsidRPr="00AD56D7">
        <w:instrText xml:space="preserve"> SEQ Figuur \* ARABIC </w:instrText>
      </w:r>
      <w:r w:rsidRPr="00AD56D7">
        <w:fldChar w:fldCharType="separate"/>
      </w:r>
      <w:r w:rsidR="00695BFA" w:rsidRPr="00AD56D7">
        <w:t>17</w:t>
      </w:r>
      <w:r w:rsidRPr="00AD56D7">
        <w:fldChar w:fldCharType="end"/>
      </w:r>
      <w:r w:rsidRPr="00AD56D7">
        <w:t xml:space="preserve"> Boxplot </w:t>
      </w:r>
      <w:r w:rsidR="00183103" w:rsidRPr="00AD56D7">
        <w:t>dauwpunt</w:t>
      </w:r>
      <w:bookmarkEnd w:id="66"/>
    </w:p>
    <w:p w14:paraId="597E956F" w14:textId="6837B344" w:rsidR="00FE4E36" w:rsidRPr="00AD56D7" w:rsidRDefault="00FE4E36">
      <w:r w:rsidRPr="00AD56D7">
        <w:br w:type="page"/>
      </w:r>
    </w:p>
    <w:p w14:paraId="2468D77B" w14:textId="518AA524" w:rsidR="17DB8AC7" w:rsidRPr="00AD56D7" w:rsidRDefault="17DB8AC7" w:rsidP="1A3EBD80">
      <w:r w:rsidRPr="00AD56D7">
        <w:t xml:space="preserve">Het lijkt </w:t>
      </w:r>
      <w:r w:rsidR="001E535E" w:rsidRPr="00AD56D7">
        <w:t>erop</w:t>
      </w:r>
      <w:r w:rsidRPr="00AD56D7">
        <w:t xml:space="preserve"> dat het dauwpunt gedurende verschillende uren van de dag binnen een relatief consistent bereik blijft, zoals aangegeven door de boxplots. Het feit dat de </w:t>
      </w:r>
      <w:r w:rsidR="001E535E" w:rsidRPr="00AD56D7">
        <w:t>delta’s</w:t>
      </w:r>
      <w:r w:rsidRPr="00AD56D7">
        <w:t xml:space="preserve"> tussen het 1ste en 4de kwartiel redelijk gelijk zijn, suggereert dat er geen grote variaties zijn in het dauwpunt gedurende de dag.</w:t>
      </w:r>
    </w:p>
    <w:p w14:paraId="7010EEA8" w14:textId="68B9FD80" w:rsidR="00E24E23" w:rsidRPr="00AD56D7" w:rsidRDefault="00BD3640" w:rsidP="00E24E23">
      <w:pPr>
        <w:keepNext/>
      </w:pPr>
      <w:r w:rsidRPr="00AD56D7">
        <w:rPr>
          <w:noProof/>
        </w:rPr>
        <w:drawing>
          <wp:inline distT="0" distB="0" distL="0" distR="0" wp14:anchorId="15AAA0D5" wp14:editId="6103DFDA">
            <wp:extent cx="5731510" cy="4413250"/>
            <wp:effectExtent l="0" t="0" r="2540" b="6350"/>
            <wp:docPr id="891896317" name="Afbeelding 1" descr="Afbeelding met tekst, lijn,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6317" name="Afbeelding 1" descr="Afbeelding met tekst, lijn, diagram, Rechthoek&#10;&#10;Automatisch gegenereerde beschrijving"/>
                    <pic:cNvPicPr/>
                  </pic:nvPicPr>
                  <pic:blipFill>
                    <a:blip r:embed="rId29"/>
                    <a:stretch>
                      <a:fillRect/>
                    </a:stretch>
                  </pic:blipFill>
                  <pic:spPr>
                    <a:xfrm>
                      <a:off x="0" y="0"/>
                      <a:ext cx="5731510" cy="4413250"/>
                    </a:xfrm>
                    <a:prstGeom prst="rect">
                      <a:avLst/>
                    </a:prstGeom>
                  </pic:spPr>
                </pic:pic>
              </a:graphicData>
            </a:graphic>
          </wp:inline>
        </w:drawing>
      </w:r>
    </w:p>
    <w:p w14:paraId="54A0A854" w14:textId="1919E246" w:rsidR="00E24E23" w:rsidRPr="00AD56D7" w:rsidRDefault="00E24E23" w:rsidP="00E24E23">
      <w:pPr>
        <w:pStyle w:val="Bijschrift"/>
      </w:pPr>
      <w:bookmarkStart w:id="67" w:name="_Toc160825258"/>
      <w:r w:rsidRPr="00AD56D7">
        <w:t xml:space="preserve">Figuur </w:t>
      </w:r>
      <w:r w:rsidRPr="00AD56D7">
        <w:fldChar w:fldCharType="begin"/>
      </w:r>
      <w:r w:rsidRPr="00AD56D7">
        <w:instrText xml:space="preserve"> SEQ Figuur \* ARABIC </w:instrText>
      </w:r>
      <w:r w:rsidRPr="00AD56D7">
        <w:fldChar w:fldCharType="separate"/>
      </w:r>
      <w:r w:rsidR="00695BFA" w:rsidRPr="00AD56D7">
        <w:t>18</w:t>
      </w:r>
      <w:r w:rsidRPr="00AD56D7">
        <w:fldChar w:fldCharType="end"/>
      </w:r>
      <w:r w:rsidRPr="00AD56D7">
        <w:t xml:space="preserve"> Boxplot </w:t>
      </w:r>
      <w:r w:rsidR="00183103" w:rsidRPr="00AD56D7">
        <w:t>dauwpunt</w:t>
      </w:r>
      <w:r w:rsidRPr="00AD56D7">
        <w:t xml:space="preserve"> gegroepeerd op </w:t>
      </w:r>
      <w:r w:rsidR="00183103" w:rsidRPr="00AD56D7">
        <w:t>uur</w:t>
      </w:r>
      <w:bookmarkEnd w:id="67"/>
    </w:p>
    <w:p w14:paraId="37193AD1" w14:textId="7248DB46" w:rsidR="005373D9" w:rsidRPr="00AD56D7" w:rsidRDefault="005373D9">
      <w:pPr>
        <w:rPr>
          <w:rFonts w:asciiTheme="majorHAnsi" w:eastAsiaTheme="majorEastAsia" w:hAnsiTheme="majorHAnsi" w:cstheme="majorBidi"/>
          <w:color w:val="2F5496" w:themeColor="accent1" w:themeShade="BF"/>
          <w:sz w:val="26"/>
          <w:szCs w:val="26"/>
        </w:rPr>
      </w:pPr>
      <w:r w:rsidRPr="00AD56D7">
        <w:br w:type="page"/>
      </w:r>
    </w:p>
    <w:p w14:paraId="5318019F" w14:textId="7CBAF04D" w:rsidR="00152D66" w:rsidRPr="00AD56D7" w:rsidRDefault="00FA6D20" w:rsidP="00881FED">
      <w:pPr>
        <w:pStyle w:val="Kop2"/>
      </w:pPr>
      <w:bookmarkStart w:id="68" w:name="_Toc160825219"/>
      <w:bookmarkStart w:id="69" w:name="_Toc1812491308"/>
      <w:r w:rsidRPr="00AD56D7">
        <w:t>Luchtvochtigheid</w:t>
      </w:r>
      <w:bookmarkEnd w:id="68"/>
      <w:bookmarkEnd w:id="69"/>
    </w:p>
    <w:p w14:paraId="530BB185" w14:textId="305970DE" w:rsidR="778469E7" w:rsidRPr="00AD56D7" w:rsidRDefault="778469E7" w:rsidP="1A3EBD80">
      <w:r w:rsidRPr="00AD56D7">
        <w:t>Wederom zien we een boxplot vergelijkbaar met de temperatuur. Dit is goed te verklaren, aangezien hogere temperaturen vaak samengaan met hogere luchtvochtigheid. Deze observatie kan van belang zijn bij het voorspellen van andere weersomstandigheden op basis van temperatuur.</w:t>
      </w:r>
    </w:p>
    <w:p w14:paraId="0F2AE07B" w14:textId="6D0F4678" w:rsidR="0023495B" w:rsidRPr="00AD56D7" w:rsidRDefault="00887BBD" w:rsidP="0023495B">
      <w:pPr>
        <w:keepNext/>
      </w:pPr>
      <w:r w:rsidRPr="00AD56D7">
        <w:rPr>
          <w:noProof/>
        </w:rPr>
        <w:drawing>
          <wp:inline distT="0" distB="0" distL="0" distR="0" wp14:anchorId="5013FF11" wp14:editId="56D60F21">
            <wp:extent cx="5731510" cy="3528060"/>
            <wp:effectExtent l="0" t="0" r="2540" b="0"/>
            <wp:docPr id="1259251993" name="Afbeelding 1" descr="Afbeelding met diagram, schermopname, Rechthoek,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51993" name="Afbeelding 1" descr="Afbeelding met diagram, schermopname, Rechthoek, lijn&#10;&#10;Automatisch gegenereerde beschrijving"/>
                    <pic:cNvPicPr/>
                  </pic:nvPicPr>
                  <pic:blipFill>
                    <a:blip r:embed="rId30"/>
                    <a:stretch>
                      <a:fillRect/>
                    </a:stretch>
                  </pic:blipFill>
                  <pic:spPr>
                    <a:xfrm>
                      <a:off x="0" y="0"/>
                      <a:ext cx="5731510" cy="3528060"/>
                    </a:xfrm>
                    <a:prstGeom prst="rect">
                      <a:avLst/>
                    </a:prstGeom>
                  </pic:spPr>
                </pic:pic>
              </a:graphicData>
            </a:graphic>
          </wp:inline>
        </w:drawing>
      </w:r>
    </w:p>
    <w:p w14:paraId="7AF295DD" w14:textId="15B46E19" w:rsidR="0023495B" w:rsidRPr="00AD56D7" w:rsidRDefault="0023495B" w:rsidP="0023495B">
      <w:pPr>
        <w:pStyle w:val="Bijschrift"/>
      </w:pPr>
      <w:bookmarkStart w:id="70" w:name="_Toc160825259"/>
      <w:r w:rsidRPr="00AD56D7">
        <w:t xml:space="preserve">Figuur </w:t>
      </w:r>
      <w:r w:rsidRPr="00AD56D7">
        <w:fldChar w:fldCharType="begin"/>
      </w:r>
      <w:r w:rsidRPr="00AD56D7">
        <w:instrText xml:space="preserve"> SEQ Figuur \* ARABIC </w:instrText>
      </w:r>
      <w:r w:rsidRPr="00AD56D7">
        <w:fldChar w:fldCharType="separate"/>
      </w:r>
      <w:r w:rsidR="00695BFA" w:rsidRPr="00AD56D7">
        <w:t>19</w:t>
      </w:r>
      <w:r w:rsidRPr="00AD56D7">
        <w:fldChar w:fldCharType="end"/>
      </w:r>
      <w:r w:rsidRPr="00AD56D7">
        <w:t xml:space="preserve"> Boxplot </w:t>
      </w:r>
      <w:r w:rsidR="00183103" w:rsidRPr="00AD56D7">
        <w:t>luchtvochtigheid</w:t>
      </w:r>
      <w:bookmarkEnd w:id="70"/>
    </w:p>
    <w:p w14:paraId="1E823782" w14:textId="04982B0E" w:rsidR="00335DA2" w:rsidRPr="00AD56D7" w:rsidRDefault="00335DA2">
      <w:r w:rsidRPr="00AD56D7">
        <w:br w:type="page"/>
      </w:r>
    </w:p>
    <w:p w14:paraId="4AB7A8AA" w14:textId="4E6AC193" w:rsidR="4A0F52F0" w:rsidRPr="00AD56D7" w:rsidRDefault="4A0F52F0" w:rsidP="1A3EBD80">
      <w:r w:rsidRPr="00AD56D7">
        <w:t>De boxplot van luchtvochtigheid, gegroepeerd per uur, toont een opvallend tegenovergesteld patroon ten opzichte van de boxplot van temperatuur. Wat is dan nu precies het verband tussen deze features</w:t>
      </w:r>
      <w:r w:rsidR="5F751997" w:rsidRPr="00AD56D7">
        <w:t>?</w:t>
      </w:r>
      <w:r w:rsidRPr="00AD56D7">
        <w:t xml:space="preserve"> </w:t>
      </w:r>
      <w:r w:rsidR="20AE523E" w:rsidRPr="00AD56D7">
        <w:t>A</w:t>
      </w:r>
      <w:r w:rsidRPr="00AD56D7">
        <w:t xml:space="preserve">angezien luchtvochtigheid en temperatuur doorgaans hand in hand gaan. Het afnemende gemiddelde van luchtvochtigheid gedurende de dag, met een dieptepunt rond de middaguren en een latere stijging, vraagt om verdere analyse. Deze observatie benadrukt de complexiteit van de relatie tussen meteorologische variabelen en suggereert dat er mogelijk meer interacties zijn die van invloed zijn op lokale weerspatronen. </w:t>
      </w:r>
      <w:r w:rsidR="5992B555" w:rsidRPr="00AD56D7">
        <w:t xml:space="preserve">Deze </w:t>
      </w:r>
      <w:r w:rsidR="76149783" w:rsidRPr="00AD56D7">
        <w:t>observatie</w:t>
      </w:r>
      <w:r w:rsidR="5992B555" w:rsidRPr="00AD56D7">
        <w:t xml:space="preserve"> kan </w:t>
      </w:r>
      <w:r w:rsidRPr="00AD56D7">
        <w:t xml:space="preserve">als basis </w:t>
      </w:r>
      <w:r w:rsidR="6435B1E1" w:rsidRPr="00AD56D7">
        <w:t xml:space="preserve">worden gebruikt </w:t>
      </w:r>
      <w:r w:rsidRPr="00AD56D7">
        <w:t>voor verder</w:t>
      </w:r>
      <w:r w:rsidR="6C77582D" w:rsidRPr="00AD56D7">
        <w:t>e</w:t>
      </w:r>
      <w:r w:rsidRPr="00AD56D7">
        <w:t xml:space="preserve"> analyse om meer inzicht te krijgen in de relatie tussen temperatuur, luchtvochtigheid en andere </w:t>
      </w:r>
      <w:r w:rsidR="0C7A524F" w:rsidRPr="00AD56D7">
        <w:t>weerkundige statistieken</w:t>
      </w:r>
      <w:r w:rsidRPr="00AD56D7">
        <w:t>.</w:t>
      </w:r>
    </w:p>
    <w:p w14:paraId="1B3BA0E1" w14:textId="403E0E8C" w:rsidR="002D3D4C" w:rsidRPr="00AD56D7" w:rsidRDefault="00666995" w:rsidP="002D3D4C">
      <w:pPr>
        <w:keepNext/>
      </w:pPr>
      <w:r w:rsidRPr="00AD56D7">
        <w:rPr>
          <w:noProof/>
        </w:rPr>
        <w:drawing>
          <wp:inline distT="0" distB="0" distL="0" distR="0" wp14:anchorId="1351B41B" wp14:editId="06496981">
            <wp:extent cx="5731510" cy="4439285"/>
            <wp:effectExtent l="0" t="0" r="2540" b="0"/>
            <wp:docPr id="1221963719" name="Afbeelding 1" descr="Afbeelding met tekst, diagram,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63719" name="Afbeelding 1" descr="Afbeelding met tekst, diagram, lijn, Perceel&#10;&#10;Automatisch gegenereerde beschrijving"/>
                    <pic:cNvPicPr/>
                  </pic:nvPicPr>
                  <pic:blipFill>
                    <a:blip r:embed="rId31"/>
                    <a:stretch>
                      <a:fillRect/>
                    </a:stretch>
                  </pic:blipFill>
                  <pic:spPr>
                    <a:xfrm>
                      <a:off x="0" y="0"/>
                      <a:ext cx="5731510" cy="4439285"/>
                    </a:xfrm>
                    <a:prstGeom prst="rect">
                      <a:avLst/>
                    </a:prstGeom>
                  </pic:spPr>
                </pic:pic>
              </a:graphicData>
            </a:graphic>
          </wp:inline>
        </w:drawing>
      </w:r>
    </w:p>
    <w:p w14:paraId="599795B4" w14:textId="5582C4E6" w:rsidR="002D3D4C" w:rsidRPr="00AD56D7" w:rsidRDefault="002D3D4C" w:rsidP="002D3D4C">
      <w:pPr>
        <w:pStyle w:val="Bijschrift"/>
      </w:pPr>
      <w:bookmarkStart w:id="71" w:name="_Toc160825260"/>
      <w:r w:rsidRPr="00AD56D7">
        <w:t xml:space="preserve">Figuur </w:t>
      </w:r>
      <w:r w:rsidRPr="00AD56D7">
        <w:fldChar w:fldCharType="begin"/>
      </w:r>
      <w:r w:rsidRPr="00AD56D7">
        <w:instrText xml:space="preserve"> SEQ Figuur \* ARABIC </w:instrText>
      </w:r>
      <w:r w:rsidRPr="00AD56D7">
        <w:fldChar w:fldCharType="separate"/>
      </w:r>
      <w:r w:rsidR="00695BFA" w:rsidRPr="00AD56D7">
        <w:t>20</w:t>
      </w:r>
      <w:r w:rsidRPr="00AD56D7">
        <w:fldChar w:fldCharType="end"/>
      </w:r>
      <w:r w:rsidRPr="00AD56D7">
        <w:t xml:space="preserve"> Boxplot </w:t>
      </w:r>
      <w:r w:rsidR="00183103" w:rsidRPr="00AD56D7">
        <w:t>luchtvochtigheid</w:t>
      </w:r>
      <w:r w:rsidRPr="00AD56D7">
        <w:t xml:space="preserve"> gegroepeerd op </w:t>
      </w:r>
      <w:r w:rsidR="00183103" w:rsidRPr="00AD56D7">
        <w:t>uur</w:t>
      </w:r>
      <w:bookmarkEnd w:id="71"/>
    </w:p>
    <w:p w14:paraId="316657CF" w14:textId="53AC2C43" w:rsidR="005373D9" w:rsidRPr="00AD56D7" w:rsidRDefault="005373D9">
      <w:pPr>
        <w:rPr>
          <w:rFonts w:asciiTheme="majorHAnsi" w:eastAsiaTheme="majorEastAsia" w:hAnsiTheme="majorHAnsi" w:cstheme="majorBidi"/>
          <w:color w:val="2F5496" w:themeColor="accent1" w:themeShade="BF"/>
          <w:sz w:val="26"/>
          <w:szCs w:val="26"/>
        </w:rPr>
      </w:pPr>
      <w:r w:rsidRPr="00AD56D7">
        <w:br w:type="page"/>
      </w:r>
    </w:p>
    <w:p w14:paraId="16DEB9A4" w14:textId="6FA4E5E3" w:rsidR="005373D9" w:rsidRPr="00AD56D7" w:rsidRDefault="005373D9" w:rsidP="00881FED">
      <w:pPr>
        <w:pStyle w:val="Kop2"/>
      </w:pPr>
      <w:bookmarkStart w:id="72" w:name="_Toc160825220"/>
      <w:bookmarkStart w:id="73" w:name="_Toc1873663210"/>
      <w:r w:rsidRPr="00AD56D7">
        <w:t>Wind</w:t>
      </w:r>
      <w:r w:rsidR="00FA6D20" w:rsidRPr="00AD56D7">
        <w:t>richting</w:t>
      </w:r>
      <w:bookmarkEnd w:id="72"/>
      <w:bookmarkEnd w:id="73"/>
    </w:p>
    <w:p w14:paraId="4814DF5E" w14:textId="711B85F2" w:rsidR="681EDF3A" w:rsidRPr="00AD56D7" w:rsidRDefault="681EDF3A" w:rsidP="1A3EBD80">
      <w:r w:rsidRPr="00AD56D7">
        <w:t>De boxplot van de windrichting toont geen uitschieters en laat zien dat de wind het vaakst in de richting van ongeveer 200-250 graden waait.</w:t>
      </w:r>
    </w:p>
    <w:p w14:paraId="03D82AAC" w14:textId="1AD9F4C6" w:rsidR="0023495B" w:rsidRPr="00AD56D7" w:rsidRDefault="00887BBD" w:rsidP="0023495B">
      <w:pPr>
        <w:keepNext/>
      </w:pPr>
      <w:r w:rsidRPr="00AD56D7">
        <w:rPr>
          <w:noProof/>
        </w:rPr>
        <w:drawing>
          <wp:inline distT="0" distB="0" distL="0" distR="0" wp14:anchorId="53EC6F57" wp14:editId="55FB0ACB">
            <wp:extent cx="5731510" cy="3487420"/>
            <wp:effectExtent l="0" t="0" r="2540" b="0"/>
            <wp:docPr id="1087764752" name="Afbeelding 1" descr="Afbeelding met schermopname, tekst,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64752" name="Afbeelding 1" descr="Afbeelding met schermopname, tekst, diagram, Rechthoek&#10;&#10;Automatisch gegenereerde beschrijving"/>
                    <pic:cNvPicPr/>
                  </pic:nvPicPr>
                  <pic:blipFill>
                    <a:blip r:embed="rId32"/>
                    <a:stretch>
                      <a:fillRect/>
                    </a:stretch>
                  </pic:blipFill>
                  <pic:spPr>
                    <a:xfrm>
                      <a:off x="0" y="0"/>
                      <a:ext cx="5731510" cy="3487420"/>
                    </a:xfrm>
                    <a:prstGeom prst="rect">
                      <a:avLst/>
                    </a:prstGeom>
                  </pic:spPr>
                </pic:pic>
              </a:graphicData>
            </a:graphic>
          </wp:inline>
        </w:drawing>
      </w:r>
    </w:p>
    <w:p w14:paraId="16E9C10F" w14:textId="62C4A2E0" w:rsidR="0023495B" w:rsidRPr="00AD56D7" w:rsidRDefault="0023495B" w:rsidP="0023495B">
      <w:pPr>
        <w:pStyle w:val="Bijschrift"/>
      </w:pPr>
      <w:bookmarkStart w:id="74" w:name="_Toc160825261"/>
      <w:r w:rsidRPr="00AD56D7">
        <w:t xml:space="preserve">Figuur </w:t>
      </w:r>
      <w:r w:rsidRPr="00AD56D7">
        <w:fldChar w:fldCharType="begin"/>
      </w:r>
      <w:r w:rsidRPr="00AD56D7">
        <w:instrText xml:space="preserve"> SEQ Figuur \* ARABIC </w:instrText>
      </w:r>
      <w:r w:rsidRPr="00AD56D7">
        <w:fldChar w:fldCharType="separate"/>
      </w:r>
      <w:r w:rsidR="00695BFA" w:rsidRPr="00AD56D7">
        <w:t>21</w:t>
      </w:r>
      <w:r w:rsidRPr="00AD56D7">
        <w:fldChar w:fldCharType="end"/>
      </w:r>
      <w:r w:rsidRPr="00AD56D7">
        <w:t xml:space="preserve"> Boxplot </w:t>
      </w:r>
      <w:r w:rsidR="1BDD8A89">
        <w:t>windrichting</w:t>
      </w:r>
      <w:bookmarkEnd w:id="74"/>
    </w:p>
    <w:p w14:paraId="397A93AC" w14:textId="65AEF41F" w:rsidR="005373D9" w:rsidRPr="00AD56D7" w:rsidRDefault="005373D9" w:rsidP="005373D9">
      <w:pPr>
        <w:rPr>
          <w:rFonts w:asciiTheme="majorHAnsi" w:eastAsiaTheme="majorEastAsia" w:hAnsiTheme="majorHAnsi" w:cstheme="majorBidi"/>
          <w:color w:val="2F5496" w:themeColor="accent1" w:themeShade="BF"/>
          <w:sz w:val="26"/>
          <w:szCs w:val="26"/>
        </w:rPr>
      </w:pPr>
      <w:r w:rsidRPr="00AD56D7">
        <w:br w:type="page"/>
      </w:r>
    </w:p>
    <w:p w14:paraId="019741F7" w14:textId="3D8C79D0" w:rsidR="005373D9" w:rsidRPr="00AD56D7" w:rsidRDefault="00910A1F" w:rsidP="00881FED">
      <w:pPr>
        <w:pStyle w:val="Kop2"/>
      </w:pPr>
      <w:bookmarkStart w:id="75" w:name="_Toc160825221"/>
      <w:bookmarkStart w:id="76" w:name="_Toc1741181480"/>
      <w:r w:rsidRPr="00AD56D7">
        <w:t>Windsnelheid</w:t>
      </w:r>
      <w:bookmarkEnd w:id="75"/>
      <w:bookmarkEnd w:id="76"/>
    </w:p>
    <w:p w14:paraId="0DC7893B" w14:textId="319B6873" w:rsidR="20176F8B" w:rsidRPr="00AD56D7" w:rsidRDefault="20176F8B" w:rsidP="1A3EBD80">
      <w:r w:rsidRPr="00AD56D7">
        <w:t xml:space="preserve">Bij de boxplot van de windsnelheid valt op dat het gemiddelde rond de 10 ligt, met een iets grotere spreiding tussen het 3de kwartiel en de maximumwaarde dan tussen het minimum en het 1ste kwartiel. Er zijn enkele uitschieters aan de rechterkant vanaf ongeveer 27 en hoger, wat aangeeft dat deze hoge windsnelheden gering voorkomen, mogelijk bij stormachtige omstandigheden. Het is essentieel om deze outliers mee te nemen in de analyse, aangezien ze </w:t>
      </w:r>
      <w:r w:rsidR="04DD7DBC" w:rsidRPr="00AD56D7">
        <w:t xml:space="preserve">met uitstek </w:t>
      </w:r>
      <w:r w:rsidRPr="00AD56D7">
        <w:t xml:space="preserve">invloed </w:t>
      </w:r>
      <w:r w:rsidR="6998D730" w:rsidRPr="00AD56D7">
        <w:t xml:space="preserve">zouden </w:t>
      </w:r>
      <w:r w:rsidRPr="00AD56D7">
        <w:t xml:space="preserve">kunnen hebben op </w:t>
      </w:r>
      <w:r w:rsidR="5762C38C" w:rsidRPr="00AD56D7">
        <w:t>vertragingen bij vluchten.</w:t>
      </w:r>
    </w:p>
    <w:p w14:paraId="128F8A40" w14:textId="2A817E2A" w:rsidR="00AF53A5" w:rsidRPr="00AD56D7" w:rsidRDefault="00887BBD" w:rsidP="00AF53A5">
      <w:pPr>
        <w:keepNext/>
      </w:pPr>
      <w:r w:rsidRPr="00AD56D7">
        <w:rPr>
          <w:noProof/>
        </w:rPr>
        <w:drawing>
          <wp:inline distT="0" distB="0" distL="0" distR="0" wp14:anchorId="6533DA70" wp14:editId="45B24478">
            <wp:extent cx="5731510" cy="3531235"/>
            <wp:effectExtent l="0" t="0" r="2540" b="0"/>
            <wp:docPr id="1221753908" name="Afbeelding 1" descr="Afbeelding met diagram, lijn, schermopnam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3908" name="Afbeelding 1" descr="Afbeelding met diagram, lijn, schermopname, Rechthoek&#10;&#10;Automatisch gegenereerde beschrijving"/>
                    <pic:cNvPicPr/>
                  </pic:nvPicPr>
                  <pic:blipFill>
                    <a:blip r:embed="rId33"/>
                    <a:stretch>
                      <a:fillRect/>
                    </a:stretch>
                  </pic:blipFill>
                  <pic:spPr>
                    <a:xfrm>
                      <a:off x="0" y="0"/>
                      <a:ext cx="5731510" cy="3531235"/>
                    </a:xfrm>
                    <a:prstGeom prst="rect">
                      <a:avLst/>
                    </a:prstGeom>
                  </pic:spPr>
                </pic:pic>
              </a:graphicData>
            </a:graphic>
          </wp:inline>
        </w:drawing>
      </w:r>
    </w:p>
    <w:p w14:paraId="27B76AA1" w14:textId="3497BE04" w:rsidR="00AF53A5" w:rsidRPr="00AD56D7" w:rsidRDefault="00AF53A5" w:rsidP="00AF53A5">
      <w:pPr>
        <w:pStyle w:val="Bijschrift"/>
      </w:pPr>
      <w:bookmarkStart w:id="77" w:name="_Toc160825262"/>
      <w:r w:rsidRPr="00AD56D7">
        <w:t xml:space="preserve">Figuur </w:t>
      </w:r>
      <w:r w:rsidRPr="00AD56D7">
        <w:fldChar w:fldCharType="begin"/>
      </w:r>
      <w:r w:rsidRPr="00AD56D7">
        <w:instrText xml:space="preserve"> SEQ Figuur \* ARABIC </w:instrText>
      </w:r>
      <w:r w:rsidRPr="00AD56D7">
        <w:fldChar w:fldCharType="separate"/>
      </w:r>
      <w:r w:rsidR="00695BFA" w:rsidRPr="00AD56D7">
        <w:t>22</w:t>
      </w:r>
      <w:r w:rsidRPr="00AD56D7">
        <w:fldChar w:fldCharType="end"/>
      </w:r>
      <w:r w:rsidRPr="00AD56D7">
        <w:t xml:space="preserve"> Boxplot </w:t>
      </w:r>
      <w:r w:rsidR="00BF0D28" w:rsidRPr="00AD56D7">
        <w:t>windsnelheid</w:t>
      </w:r>
      <w:bookmarkEnd w:id="77"/>
    </w:p>
    <w:p w14:paraId="602DF48E" w14:textId="1609D726" w:rsidR="00EB472F" w:rsidRPr="00AD56D7" w:rsidRDefault="002445AA" w:rsidP="005373D9">
      <w:r w:rsidRPr="00AD56D7">
        <w:br w:type="page"/>
      </w:r>
    </w:p>
    <w:p w14:paraId="41364C54" w14:textId="4980743B" w:rsidR="00D70F24" w:rsidRPr="00AD56D7" w:rsidRDefault="008F1B04" w:rsidP="00685203">
      <w:pPr>
        <w:pStyle w:val="Kop1"/>
      </w:pPr>
      <w:bookmarkStart w:id="78" w:name="_Toc160825222"/>
      <w:bookmarkStart w:id="79" w:name="_Toc690669653"/>
      <w:r w:rsidRPr="00AD56D7">
        <w:t>Testen</w:t>
      </w:r>
      <w:bookmarkEnd w:id="78"/>
      <w:bookmarkEnd w:id="79"/>
    </w:p>
    <w:p w14:paraId="48D55EDE" w14:textId="77777777" w:rsidR="008F1B04" w:rsidRPr="00AD56D7" w:rsidRDefault="008F1B04" w:rsidP="008F1B04">
      <w:pPr>
        <w:pStyle w:val="Kop2"/>
      </w:pPr>
      <w:bookmarkStart w:id="80" w:name="_Toc160825223"/>
      <w:bookmarkStart w:id="81" w:name="_Toc734728668"/>
      <w:r w:rsidRPr="00AD56D7">
        <w:t>Proportietesten</w:t>
      </w:r>
      <w:bookmarkEnd w:id="80"/>
      <w:bookmarkEnd w:id="81"/>
    </w:p>
    <w:p w14:paraId="1F8770A8" w14:textId="6D862AF5" w:rsidR="36072606" w:rsidRPr="00AD56D7" w:rsidRDefault="36072606" w:rsidP="1A3EBD80">
      <w:r w:rsidRPr="00AD56D7">
        <w:t>Voor de proportietesten worden betrouwbaarheidsintervallen berekend voor de vertraging van vluchten. Eerst wordt gekeken naar alle vluchten, waarna specifieke luchtvaartmaatschappijen apart worden behandeld, waarvoor ook betrouwbaarheidsintervallen worden berekend. Bij elke berekening wordt gebruik gemaakt van de normale verdeling vanwege de omvang van de dataset, met een alpha van 0.05, tenzij anders aangegeven.</w:t>
      </w:r>
    </w:p>
    <w:p w14:paraId="7B953C0F" w14:textId="387AE228" w:rsidR="000D5E47" w:rsidRPr="00AD56D7" w:rsidRDefault="000D5E47" w:rsidP="000D5E47">
      <w:pPr>
        <w:pStyle w:val="Kop3"/>
      </w:pPr>
      <w:r w:rsidRPr="00AD56D7">
        <w:t>Alle vluchten</w:t>
      </w:r>
    </w:p>
    <w:p w14:paraId="4BE44F85" w14:textId="0B9FD3BE" w:rsidR="00AE1CE3" w:rsidRPr="00AD56D7" w:rsidRDefault="00AE1CE3" w:rsidP="00AE1CE3">
      <w:pPr>
        <w:pStyle w:val="Lijstalinea"/>
        <w:numPr>
          <w:ilvl w:val="0"/>
          <w:numId w:val="9"/>
        </w:numPr>
      </w:pPr>
      <w:r w:rsidRPr="00AD56D7">
        <w:t xml:space="preserve">Vertrek: </w:t>
      </w:r>
      <w:r w:rsidR="00F3333C" w:rsidRPr="00AD56D7">
        <w:t>0.3</w:t>
      </w:r>
      <w:r w:rsidR="00460B3A" w:rsidRPr="00AD56D7">
        <w:t>797</w:t>
      </w:r>
      <w:r w:rsidR="007931BB" w:rsidRPr="00AD56D7">
        <w:t xml:space="preserve"> – 0.</w:t>
      </w:r>
      <w:r w:rsidR="00B86F6B" w:rsidRPr="00AD56D7">
        <w:t>3830</w:t>
      </w:r>
    </w:p>
    <w:p w14:paraId="640BA5EC" w14:textId="38FBE6B6" w:rsidR="00AE1CE3" w:rsidRPr="00AD56D7" w:rsidRDefault="00AE1CE3" w:rsidP="00AE1CE3">
      <w:pPr>
        <w:pStyle w:val="Lijstalinea"/>
        <w:numPr>
          <w:ilvl w:val="0"/>
          <w:numId w:val="9"/>
        </w:numPr>
      </w:pPr>
      <w:r w:rsidRPr="00AD56D7">
        <w:t>Aankomst:</w:t>
      </w:r>
      <w:r w:rsidR="007931BB" w:rsidRPr="00AD56D7">
        <w:t xml:space="preserve"> 0.</w:t>
      </w:r>
      <w:r w:rsidR="00B86F6B" w:rsidRPr="00AD56D7">
        <w:t>3933</w:t>
      </w:r>
      <w:r w:rsidR="007178AB" w:rsidRPr="00AD56D7">
        <w:t xml:space="preserve"> – 0.</w:t>
      </w:r>
      <w:r w:rsidR="00B86F6B" w:rsidRPr="00AD56D7">
        <w:t>3966</w:t>
      </w:r>
    </w:p>
    <w:p w14:paraId="74897A64" w14:textId="24DC55BE" w:rsidR="2E4B1FE6" w:rsidRPr="00AD56D7" w:rsidRDefault="2E4B1FE6" w:rsidP="1A3EBD80">
      <w:r w:rsidRPr="00AD56D7">
        <w:t>Dit betekent dat we met 95% zekerheid kunnen zeggen dat er een kans op vertraging is tussen 37.97% en 38.30% voor vertrek, en tussen 39.33% en 39.66% voor aankomst. We kunnen dus met een hoge mate van zekerheid aangeven waar de werkelijke proportie waarschijnlijk ligt.</w:t>
      </w:r>
    </w:p>
    <w:p w14:paraId="5838576E" w14:textId="2A3DE43B" w:rsidR="00B121C2" w:rsidRPr="00AD56D7" w:rsidRDefault="00B121C2" w:rsidP="00B121C2">
      <w:pPr>
        <w:pStyle w:val="Kop3"/>
      </w:pPr>
      <w:r w:rsidRPr="00AD56D7">
        <w:t>DL</w:t>
      </w:r>
    </w:p>
    <w:p w14:paraId="11850FA1" w14:textId="39A09361" w:rsidR="0050689C" w:rsidRPr="00AD56D7" w:rsidRDefault="002776B3" w:rsidP="0050689C">
      <w:pPr>
        <w:pStyle w:val="Lijstalinea"/>
        <w:numPr>
          <w:ilvl w:val="0"/>
          <w:numId w:val="9"/>
        </w:numPr>
      </w:pPr>
      <w:r w:rsidRPr="00AD56D7">
        <w:t xml:space="preserve">Vertrek: </w:t>
      </w:r>
      <w:r w:rsidR="005F3360" w:rsidRPr="00AD56D7">
        <w:t>0.</w:t>
      </w:r>
      <w:r w:rsidR="00636BBB" w:rsidRPr="00AD56D7">
        <w:t>3126</w:t>
      </w:r>
      <w:r w:rsidR="005F3360" w:rsidRPr="00AD56D7">
        <w:t xml:space="preserve"> – 0.</w:t>
      </w:r>
      <w:r w:rsidR="00636BBB" w:rsidRPr="00AD56D7">
        <w:t>3210</w:t>
      </w:r>
    </w:p>
    <w:p w14:paraId="1BC4C571" w14:textId="7B259B73" w:rsidR="005F3360" w:rsidRPr="00AD56D7" w:rsidRDefault="005F3360" w:rsidP="0050689C">
      <w:pPr>
        <w:pStyle w:val="Lijstalinea"/>
        <w:numPr>
          <w:ilvl w:val="0"/>
          <w:numId w:val="9"/>
        </w:numPr>
      </w:pPr>
      <w:r w:rsidRPr="00AD56D7">
        <w:t>Aankomst: 0.</w:t>
      </w:r>
      <w:r w:rsidR="00636BBB" w:rsidRPr="00AD56D7">
        <w:t>3369</w:t>
      </w:r>
      <w:r w:rsidR="009A34BD" w:rsidRPr="00AD56D7">
        <w:t xml:space="preserve"> – 0.</w:t>
      </w:r>
      <w:r w:rsidR="00577A2B" w:rsidRPr="00AD56D7">
        <w:t>3454</w:t>
      </w:r>
    </w:p>
    <w:p w14:paraId="1AAA1025" w14:textId="7C2D1369" w:rsidR="6536E1EC" w:rsidRPr="00AD56D7" w:rsidRDefault="6536E1EC" w:rsidP="1A3EBD80">
      <w:r w:rsidRPr="00AD56D7">
        <w:t>Dit betekent dat we met 95% zekerheid kunnen zeggen dat er een kans op vertraging is tussen 31.26% en 32.10% voor vertrek, en tussen 33.69% en 34.54% voor aankomst bij deze luchtvaartmaatschappij. Hieruit kunnen we afleiden waar de werkelijke proportie waarschijnlijk ligt met een hoge mate van zekerheid.</w:t>
      </w:r>
    </w:p>
    <w:p w14:paraId="21BF3FC4" w14:textId="5F65A661" w:rsidR="0050689C" w:rsidRPr="00AD56D7" w:rsidRDefault="0050689C" w:rsidP="0050689C">
      <w:pPr>
        <w:pStyle w:val="Kop3"/>
      </w:pPr>
      <w:r w:rsidRPr="00AD56D7">
        <w:t>HA</w:t>
      </w:r>
    </w:p>
    <w:p w14:paraId="30324392" w14:textId="26953680" w:rsidR="003F0B82" w:rsidRPr="00AD56D7" w:rsidRDefault="003F0B82" w:rsidP="003F0B82">
      <w:pPr>
        <w:pStyle w:val="Lijstalinea"/>
        <w:numPr>
          <w:ilvl w:val="0"/>
          <w:numId w:val="9"/>
        </w:numPr>
      </w:pPr>
      <w:r w:rsidRPr="00AD56D7">
        <w:t xml:space="preserve">Vertrek: </w:t>
      </w:r>
      <w:r w:rsidR="00577A2B" w:rsidRPr="00AD56D7">
        <w:t>0.1592</w:t>
      </w:r>
      <w:r w:rsidR="003B4704" w:rsidRPr="00AD56D7">
        <w:t xml:space="preserve"> – 0.</w:t>
      </w:r>
      <w:r w:rsidR="00577A2B" w:rsidRPr="00AD56D7">
        <w:t>2443</w:t>
      </w:r>
    </w:p>
    <w:p w14:paraId="52DE1516" w14:textId="742FB9E5" w:rsidR="00E338B1" w:rsidRPr="00AD56D7" w:rsidRDefault="003B4704" w:rsidP="003F0B82">
      <w:pPr>
        <w:pStyle w:val="Lijstalinea"/>
        <w:numPr>
          <w:ilvl w:val="0"/>
          <w:numId w:val="9"/>
        </w:numPr>
      </w:pPr>
      <w:r w:rsidRPr="00AD56D7">
        <w:t>Aankomst: 0.</w:t>
      </w:r>
      <w:r w:rsidR="006E7666" w:rsidRPr="00AD56D7">
        <w:t>2359</w:t>
      </w:r>
      <w:r w:rsidRPr="00AD56D7">
        <w:t xml:space="preserve"> </w:t>
      </w:r>
      <w:r w:rsidR="00E338B1" w:rsidRPr="00AD56D7">
        <w:t>– 0.</w:t>
      </w:r>
      <w:r w:rsidR="006E7666" w:rsidRPr="00AD56D7">
        <w:t>3314</w:t>
      </w:r>
    </w:p>
    <w:p w14:paraId="4FAD3053" w14:textId="3F948308" w:rsidR="5ED04B88" w:rsidRPr="00AD56D7" w:rsidRDefault="5ED04B88" w:rsidP="1A3EBD80">
      <w:r w:rsidRPr="00AD56D7">
        <w:t>Dit betekent dat we met 95% zekerheid kunnen zeggen dat er een kans op vertraging is tussen 15.92% en 24.43% voor vertrek, en tussen 23.59% en 33.14% voor aankomst bij deze luchtvaartmaatschappij. Hoewel we minder zekerheid hebben over de exacte proportie, kunnen we nog steeds met een redelijke mate van zekerheid aangeven waar deze waarschijnlijk ligt.</w:t>
      </w:r>
    </w:p>
    <w:p w14:paraId="54E09218" w14:textId="09F6586B" w:rsidR="0050689C" w:rsidRPr="00AD56D7" w:rsidRDefault="0050689C" w:rsidP="0050689C">
      <w:pPr>
        <w:pStyle w:val="Kop3"/>
      </w:pPr>
      <w:r w:rsidRPr="00AD56D7">
        <w:t>EV</w:t>
      </w:r>
    </w:p>
    <w:p w14:paraId="48B6DC3B" w14:textId="186D7D3A" w:rsidR="00EA735B" w:rsidRPr="00AD56D7" w:rsidRDefault="00EA735B" w:rsidP="00EA735B">
      <w:pPr>
        <w:pStyle w:val="Lijstalinea"/>
        <w:numPr>
          <w:ilvl w:val="0"/>
          <w:numId w:val="9"/>
        </w:numPr>
      </w:pPr>
      <w:r w:rsidRPr="00AD56D7">
        <w:t>Vertrek: 0.</w:t>
      </w:r>
      <w:r w:rsidR="0020319E" w:rsidRPr="00AD56D7">
        <w:t>4230</w:t>
      </w:r>
      <w:r w:rsidR="00F8598F" w:rsidRPr="00AD56D7">
        <w:t xml:space="preserve"> – 0.</w:t>
      </w:r>
      <w:r w:rsidR="0020319E" w:rsidRPr="00AD56D7">
        <w:t>4313</w:t>
      </w:r>
    </w:p>
    <w:p w14:paraId="3980AE94" w14:textId="795CA988" w:rsidR="00EA735B" w:rsidRPr="00AD56D7" w:rsidRDefault="00EA735B" w:rsidP="00EA735B">
      <w:pPr>
        <w:pStyle w:val="Lijstalinea"/>
        <w:numPr>
          <w:ilvl w:val="0"/>
          <w:numId w:val="9"/>
        </w:numPr>
      </w:pPr>
      <w:r w:rsidRPr="00AD56D7">
        <w:t xml:space="preserve">Aankomst: </w:t>
      </w:r>
      <w:r w:rsidR="00F8598F" w:rsidRPr="00AD56D7">
        <w:t>0.</w:t>
      </w:r>
      <w:r w:rsidR="004A02DF" w:rsidRPr="00AD56D7">
        <w:t>4478</w:t>
      </w:r>
      <w:r w:rsidR="00F8598F" w:rsidRPr="00AD56D7">
        <w:t xml:space="preserve"> – 0.</w:t>
      </w:r>
      <w:r w:rsidR="004A02DF" w:rsidRPr="00AD56D7">
        <w:t>4562</w:t>
      </w:r>
    </w:p>
    <w:p w14:paraId="5167163D" w14:textId="7EBECB1A" w:rsidR="7E1A2E8F" w:rsidRPr="00AD56D7" w:rsidRDefault="7E1A2E8F" w:rsidP="1A3EBD80">
      <w:r w:rsidRPr="00AD56D7">
        <w:t>Dit betekent dat we met 95% zekerheid kunnen zeggen dat er een kans op vertraging is tussen 42.30% en 43.13% voor vertrek, en tussen 44.78% en 45.62% voor aankomst bij deze luchtvaartmaatschappij. Hieruit kunnen we met een hoge mate van zekerheid afleiden waar de werkelijke proportie waarschijnlijk ligt.</w:t>
      </w:r>
    </w:p>
    <w:p w14:paraId="789DA06B" w14:textId="71529206" w:rsidR="00152054" w:rsidRPr="00AD56D7" w:rsidRDefault="00152054" w:rsidP="008F1B04">
      <w:pPr>
        <w:pStyle w:val="Kop2"/>
      </w:pPr>
      <w:bookmarkStart w:id="82" w:name="_Toc160825224"/>
      <w:bookmarkStart w:id="83" w:name="_Toc366538308"/>
      <w:r w:rsidRPr="00AD56D7">
        <w:t>Difference of means testen</w:t>
      </w:r>
      <w:bookmarkEnd w:id="82"/>
      <w:bookmarkEnd w:id="83"/>
    </w:p>
    <w:p w14:paraId="488C229D" w14:textId="03744625" w:rsidR="0B508477" w:rsidRPr="00AD56D7" w:rsidRDefault="0B508477" w:rsidP="1A3EBD80">
      <w:r w:rsidRPr="00AD56D7">
        <w:t>Voor de difference of means testen wordt bij verschillende luchtvaartmaatschappijen gekeken naar de verschillen in het gemiddelde van vertragingen zowel bij vertrek als aankomst. De nulhypothese mag alleen worden verworpen als de p-waarde kleiner is dan 0.05.</w:t>
      </w:r>
    </w:p>
    <w:p w14:paraId="372C0C63" w14:textId="05AE136E" w:rsidR="00510680" w:rsidRPr="00AD56D7" w:rsidRDefault="00510680" w:rsidP="00510680">
      <w:pPr>
        <w:pStyle w:val="Kop3"/>
      </w:pPr>
      <w:r w:rsidRPr="00AD56D7">
        <w:t>Nulhypothese</w:t>
      </w:r>
    </w:p>
    <w:p w14:paraId="2FE4030A" w14:textId="010741E2" w:rsidR="00510680" w:rsidRPr="00AD56D7" w:rsidRDefault="00510680" w:rsidP="00510680">
      <w:pPr>
        <w:pStyle w:val="Lijstalinea"/>
        <w:numPr>
          <w:ilvl w:val="0"/>
          <w:numId w:val="8"/>
        </w:numPr>
      </w:pPr>
      <w:r w:rsidRPr="00AD56D7">
        <w:t xml:space="preserve">H0 = </w:t>
      </w:r>
      <w:r w:rsidR="00B35391" w:rsidRPr="00AD56D7">
        <w:rPr>
          <w:rFonts w:cstheme="minorHAnsi"/>
          <w:color w:val="000000"/>
          <w:shd w:val="clear" w:color="auto" w:fill="FFFFFF"/>
        </w:rPr>
        <w:t>μ</w:t>
      </w:r>
      <w:r w:rsidR="00B35391" w:rsidRPr="00AD56D7">
        <w:rPr>
          <w:rFonts w:cstheme="minorHAnsi"/>
          <w:color w:val="000000"/>
          <w:bdr w:val="none" w:sz="0" w:space="0" w:color="auto" w:frame="1"/>
          <w:shd w:val="clear" w:color="auto" w:fill="FFFFFF"/>
          <w:vertAlign w:val="subscript"/>
        </w:rPr>
        <w:t>1</w:t>
      </w:r>
      <w:r w:rsidR="00B35391" w:rsidRPr="00AD56D7">
        <w:rPr>
          <w:rFonts w:cstheme="minorHAnsi"/>
          <w:color w:val="000000"/>
          <w:shd w:val="clear" w:color="auto" w:fill="FFFFFF"/>
        </w:rPr>
        <w:t> = μ</w:t>
      </w:r>
      <w:r w:rsidR="00B35391" w:rsidRPr="00AD56D7">
        <w:rPr>
          <w:rFonts w:cstheme="minorHAnsi"/>
          <w:color w:val="000000"/>
          <w:bdr w:val="none" w:sz="0" w:space="0" w:color="auto" w:frame="1"/>
          <w:shd w:val="clear" w:color="auto" w:fill="FFFFFF"/>
          <w:vertAlign w:val="subscript"/>
        </w:rPr>
        <w:t>2</w:t>
      </w:r>
    </w:p>
    <w:p w14:paraId="103AB485" w14:textId="5F86F317" w:rsidR="00510680" w:rsidRPr="00AD56D7" w:rsidRDefault="00510680" w:rsidP="005257E0">
      <w:pPr>
        <w:pStyle w:val="Lijstalinea"/>
        <w:numPr>
          <w:ilvl w:val="0"/>
          <w:numId w:val="8"/>
        </w:numPr>
      </w:pPr>
      <w:r w:rsidRPr="00AD56D7">
        <w:t xml:space="preserve">HA = </w:t>
      </w:r>
      <w:r w:rsidR="0083431C" w:rsidRPr="00AD56D7">
        <w:rPr>
          <w:rFonts w:cstheme="minorHAnsi"/>
          <w:color w:val="000000"/>
          <w:shd w:val="clear" w:color="auto" w:fill="FFFFFF"/>
        </w:rPr>
        <w:t>μ</w:t>
      </w:r>
      <w:r w:rsidR="0083431C" w:rsidRPr="00AD56D7">
        <w:rPr>
          <w:rFonts w:cstheme="minorHAnsi"/>
          <w:color w:val="000000"/>
          <w:bdr w:val="none" w:sz="0" w:space="0" w:color="auto" w:frame="1"/>
          <w:shd w:val="clear" w:color="auto" w:fill="FFFFFF"/>
          <w:vertAlign w:val="subscript"/>
        </w:rPr>
        <w:t>1</w:t>
      </w:r>
      <w:r w:rsidR="0083431C" w:rsidRPr="00AD56D7">
        <w:rPr>
          <w:rFonts w:cstheme="minorHAnsi"/>
          <w:color w:val="000000"/>
          <w:shd w:val="clear" w:color="auto" w:fill="FFFFFF"/>
        </w:rPr>
        <w:t> ≠ μ</w:t>
      </w:r>
      <w:r w:rsidR="0083431C" w:rsidRPr="00AD56D7">
        <w:rPr>
          <w:rFonts w:cstheme="minorHAnsi"/>
          <w:color w:val="000000"/>
          <w:bdr w:val="none" w:sz="0" w:space="0" w:color="auto" w:frame="1"/>
          <w:shd w:val="clear" w:color="auto" w:fill="FFFFFF"/>
          <w:vertAlign w:val="subscript"/>
        </w:rPr>
        <w:t>2</w:t>
      </w:r>
    </w:p>
    <w:p w14:paraId="4CD7179C" w14:textId="4558E75A" w:rsidR="00685203" w:rsidRPr="00AD56D7" w:rsidRDefault="006807E8" w:rsidP="006807E8">
      <w:pPr>
        <w:pStyle w:val="Kop3"/>
      </w:pPr>
      <w:r w:rsidRPr="00AD56D7">
        <w:t>F9 en YV</w:t>
      </w:r>
    </w:p>
    <w:p w14:paraId="063D9E97" w14:textId="731B23D6" w:rsidR="20A74FCF" w:rsidRPr="00AD56D7" w:rsidRDefault="20A74FCF" w:rsidP="1A3EBD80">
      <w:r w:rsidRPr="00AD56D7">
        <w:t>In onderstaande tabel zien we dat voor zowel vertrek als aankomst de p-waarde hoger is dan 0.05. Hierdoor kunnen we niet concluderen of er verschillen zitten in de gemiddelde vertragingstijden tussen F9 en YV, zowel bij vertrek als aankomst. De gemeten verschillen kunnen door toeval zijn ontstaan.</w:t>
      </w:r>
    </w:p>
    <w:tbl>
      <w:tblPr>
        <w:tblStyle w:val="Tabelraster"/>
        <w:tblW w:w="0" w:type="auto"/>
        <w:tblLook w:val="04A0" w:firstRow="1" w:lastRow="0" w:firstColumn="1" w:lastColumn="0" w:noHBand="0" w:noVBand="1"/>
      </w:tblPr>
      <w:tblGrid>
        <w:gridCol w:w="3005"/>
        <w:gridCol w:w="3005"/>
        <w:gridCol w:w="3006"/>
      </w:tblGrid>
      <w:tr w:rsidR="00862B27" w:rsidRPr="00AD56D7" w14:paraId="24A1A943" w14:textId="77777777" w:rsidTr="00862B27">
        <w:tc>
          <w:tcPr>
            <w:tcW w:w="3005" w:type="dxa"/>
          </w:tcPr>
          <w:p w14:paraId="0B1A3456" w14:textId="254E7E9D" w:rsidR="00862B27" w:rsidRPr="00AD56D7" w:rsidRDefault="00862B27" w:rsidP="003D6D7F">
            <w:pPr>
              <w:rPr>
                <w:b/>
                <w:bCs/>
              </w:rPr>
            </w:pPr>
            <w:r w:rsidRPr="00AD56D7">
              <w:rPr>
                <w:b/>
                <w:bCs/>
              </w:rPr>
              <w:t>F9 en YV</w:t>
            </w:r>
          </w:p>
        </w:tc>
        <w:tc>
          <w:tcPr>
            <w:tcW w:w="3005" w:type="dxa"/>
          </w:tcPr>
          <w:p w14:paraId="0756728E" w14:textId="451068FC" w:rsidR="00862B27" w:rsidRPr="00AD56D7" w:rsidRDefault="00862B27" w:rsidP="003D6D7F">
            <w:pPr>
              <w:rPr>
                <w:b/>
                <w:bCs/>
              </w:rPr>
            </w:pPr>
            <w:r w:rsidRPr="00AD56D7">
              <w:rPr>
                <w:b/>
                <w:bCs/>
              </w:rPr>
              <w:t>T-stat</w:t>
            </w:r>
            <w:r w:rsidR="009D20D1" w:rsidRPr="00AD56D7">
              <w:rPr>
                <w:b/>
                <w:bCs/>
              </w:rPr>
              <w:t>istiek</w:t>
            </w:r>
          </w:p>
        </w:tc>
        <w:tc>
          <w:tcPr>
            <w:tcW w:w="3006" w:type="dxa"/>
          </w:tcPr>
          <w:p w14:paraId="1A75649D" w14:textId="47ACA3B0" w:rsidR="00862B27" w:rsidRPr="00AD56D7" w:rsidRDefault="00862B27" w:rsidP="003D6D7F">
            <w:pPr>
              <w:rPr>
                <w:b/>
                <w:bCs/>
              </w:rPr>
            </w:pPr>
            <w:r w:rsidRPr="00AD56D7">
              <w:rPr>
                <w:b/>
                <w:bCs/>
              </w:rPr>
              <w:t>P-</w:t>
            </w:r>
            <w:r w:rsidR="009D20D1" w:rsidRPr="00AD56D7">
              <w:rPr>
                <w:b/>
                <w:bCs/>
              </w:rPr>
              <w:t>waarde</w:t>
            </w:r>
          </w:p>
        </w:tc>
      </w:tr>
      <w:tr w:rsidR="00862B27" w:rsidRPr="00AD56D7" w14:paraId="20BCB361" w14:textId="77777777" w:rsidTr="00862B27">
        <w:tc>
          <w:tcPr>
            <w:tcW w:w="3005" w:type="dxa"/>
          </w:tcPr>
          <w:p w14:paraId="68E73B17" w14:textId="7E2CD8A2" w:rsidR="00862B27" w:rsidRPr="00AD56D7" w:rsidRDefault="00862B27" w:rsidP="003D6D7F">
            <w:pPr>
              <w:rPr>
                <w:b/>
                <w:bCs/>
              </w:rPr>
            </w:pPr>
            <w:r w:rsidRPr="00AD56D7">
              <w:rPr>
                <w:b/>
                <w:bCs/>
              </w:rPr>
              <w:t>Vertrek</w:t>
            </w:r>
          </w:p>
        </w:tc>
        <w:tc>
          <w:tcPr>
            <w:tcW w:w="3005" w:type="dxa"/>
          </w:tcPr>
          <w:p w14:paraId="09D2D3B3" w14:textId="562E389E" w:rsidR="00862B27" w:rsidRPr="00AD56D7" w:rsidRDefault="00862B27" w:rsidP="003D6D7F">
            <w:r w:rsidRPr="00AD56D7">
              <w:t>0.</w:t>
            </w:r>
            <w:r w:rsidR="007C45D7" w:rsidRPr="00AD56D7">
              <w:t>38</w:t>
            </w:r>
            <w:r w:rsidR="00CA6D38" w:rsidRPr="00AD56D7">
              <w:t>96</w:t>
            </w:r>
          </w:p>
        </w:tc>
        <w:tc>
          <w:tcPr>
            <w:tcW w:w="3006" w:type="dxa"/>
          </w:tcPr>
          <w:p w14:paraId="7810348B" w14:textId="4CE614A6" w:rsidR="00862B27" w:rsidRPr="00AD56D7" w:rsidRDefault="00862B27" w:rsidP="003D6D7F">
            <w:r w:rsidRPr="00AD56D7">
              <w:t>0.</w:t>
            </w:r>
            <w:r w:rsidR="00CA6D38" w:rsidRPr="00AD56D7">
              <w:t>6969</w:t>
            </w:r>
          </w:p>
        </w:tc>
      </w:tr>
      <w:tr w:rsidR="00862B27" w:rsidRPr="00AD56D7" w14:paraId="29FB79A4" w14:textId="77777777" w:rsidTr="00862B27">
        <w:tc>
          <w:tcPr>
            <w:tcW w:w="3005" w:type="dxa"/>
          </w:tcPr>
          <w:p w14:paraId="023A65E3" w14:textId="11335EE7" w:rsidR="00862B27" w:rsidRPr="00AD56D7" w:rsidRDefault="00862B27" w:rsidP="003D6D7F">
            <w:pPr>
              <w:rPr>
                <w:b/>
                <w:bCs/>
              </w:rPr>
            </w:pPr>
            <w:r w:rsidRPr="00AD56D7">
              <w:rPr>
                <w:b/>
                <w:bCs/>
              </w:rPr>
              <w:t>Aankomst</w:t>
            </w:r>
          </w:p>
        </w:tc>
        <w:tc>
          <w:tcPr>
            <w:tcW w:w="3005" w:type="dxa"/>
          </w:tcPr>
          <w:p w14:paraId="15635A2F" w14:textId="702F21A0" w:rsidR="00862B27" w:rsidRPr="00AD56D7" w:rsidRDefault="00CA6D38" w:rsidP="003D6D7F">
            <w:r w:rsidRPr="00AD56D7">
              <w:t>1.9101</w:t>
            </w:r>
          </w:p>
        </w:tc>
        <w:tc>
          <w:tcPr>
            <w:tcW w:w="3006" w:type="dxa"/>
          </w:tcPr>
          <w:p w14:paraId="1F8770B4" w14:textId="2331CB9B" w:rsidR="00862B27" w:rsidRPr="00AD56D7" w:rsidRDefault="00862B27" w:rsidP="003D6D7F">
            <w:r w:rsidRPr="00AD56D7">
              <w:t>0.</w:t>
            </w:r>
            <w:r w:rsidR="00F1059D" w:rsidRPr="00AD56D7">
              <w:t>0563</w:t>
            </w:r>
          </w:p>
        </w:tc>
      </w:tr>
    </w:tbl>
    <w:p w14:paraId="35D01686" w14:textId="4BE2166F" w:rsidR="003D6D7F" w:rsidRPr="00AD56D7" w:rsidRDefault="003D6D7F" w:rsidP="003D6D7F"/>
    <w:p w14:paraId="538B4947" w14:textId="010EF724" w:rsidR="006807E8" w:rsidRPr="00AD56D7" w:rsidRDefault="0072706F" w:rsidP="006807E8">
      <w:pPr>
        <w:pStyle w:val="Kop3"/>
      </w:pPr>
      <w:r w:rsidRPr="00AD56D7">
        <w:t>UA</w:t>
      </w:r>
      <w:r w:rsidR="006807E8" w:rsidRPr="00AD56D7">
        <w:t xml:space="preserve"> en </w:t>
      </w:r>
      <w:r w:rsidRPr="00AD56D7">
        <w:t>OO</w:t>
      </w:r>
      <w:r w:rsidR="00441B1C" w:rsidRPr="00AD56D7">
        <w:t xml:space="preserve"> </w:t>
      </w:r>
    </w:p>
    <w:p w14:paraId="315759F5" w14:textId="2A0AF5D2" w:rsidR="7C8AD0CE" w:rsidRPr="00AD56D7" w:rsidRDefault="7C8AD0CE" w:rsidP="1A3EBD80">
      <w:r w:rsidRPr="00AD56D7">
        <w:t>In onderstaande tabel zien we dat voor zowel vertrek als aankomst de p-waarde hoger is dan 0.05. Hierdoor kunnen we niet concluderen of er verschillen zitten in de gemiddelde vertragingstijden tussen UA en OO, zowel bij vertrek als aankomst. De gemeten verschillen kunnen door toeval zijn ontstaan.</w:t>
      </w:r>
    </w:p>
    <w:tbl>
      <w:tblPr>
        <w:tblStyle w:val="Tabelraster"/>
        <w:tblW w:w="0" w:type="auto"/>
        <w:tblLook w:val="04A0" w:firstRow="1" w:lastRow="0" w:firstColumn="1" w:lastColumn="0" w:noHBand="0" w:noVBand="1"/>
      </w:tblPr>
      <w:tblGrid>
        <w:gridCol w:w="3005"/>
        <w:gridCol w:w="3005"/>
        <w:gridCol w:w="3006"/>
      </w:tblGrid>
      <w:tr w:rsidR="00862B27" w:rsidRPr="00AD56D7" w14:paraId="7E2F2DAC" w14:textId="77777777">
        <w:tc>
          <w:tcPr>
            <w:tcW w:w="3005" w:type="dxa"/>
          </w:tcPr>
          <w:p w14:paraId="30EE7C89" w14:textId="74038EED" w:rsidR="00862B27" w:rsidRPr="00AD56D7" w:rsidRDefault="00634096">
            <w:pPr>
              <w:rPr>
                <w:b/>
                <w:bCs/>
              </w:rPr>
            </w:pPr>
            <w:r w:rsidRPr="00AD56D7">
              <w:rPr>
                <w:b/>
                <w:bCs/>
              </w:rPr>
              <w:t>AA en MQ</w:t>
            </w:r>
          </w:p>
        </w:tc>
        <w:tc>
          <w:tcPr>
            <w:tcW w:w="3005" w:type="dxa"/>
          </w:tcPr>
          <w:p w14:paraId="482C5568" w14:textId="71078B7C" w:rsidR="00862B27" w:rsidRPr="00AD56D7" w:rsidRDefault="00862B27">
            <w:pPr>
              <w:rPr>
                <w:b/>
                <w:bCs/>
              </w:rPr>
            </w:pPr>
            <w:r w:rsidRPr="00AD56D7">
              <w:rPr>
                <w:b/>
                <w:bCs/>
              </w:rPr>
              <w:t>T-stat</w:t>
            </w:r>
            <w:r w:rsidR="009D20D1" w:rsidRPr="00AD56D7">
              <w:rPr>
                <w:b/>
                <w:bCs/>
              </w:rPr>
              <w:t>istiek</w:t>
            </w:r>
          </w:p>
        </w:tc>
        <w:tc>
          <w:tcPr>
            <w:tcW w:w="3006" w:type="dxa"/>
          </w:tcPr>
          <w:p w14:paraId="67D5551D" w14:textId="5B9077D8" w:rsidR="00862B27" w:rsidRPr="00AD56D7" w:rsidRDefault="00862B27">
            <w:pPr>
              <w:rPr>
                <w:b/>
                <w:bCs/>
              </w:rPr>
            </w:pPr>
            <w:r w:rsidRPr="00AD56D7">
              <w:rPr>
                <w:b/>
                <w:bCs/>
              </w:rPr>
              <w:t>P-</w:t>
            </w:r>
            <w:r w:rsidR="009D20D1" w:rsidRPr="00AD56D7">
              <w:rPr>
                <w:b/>
                <w:bCs/>
              </w:rPr>
              <w:t>waarde</w:t>
            </w:r>
          </w:p>
        </w:tc>
      </w:tr>
      <w:tr w:rsidR="00862B27" w:rsidRPr="00AD56D7" w14:paraId="365F545A" w14:textId="77777777">
        <w:tc>
          <w:tcPr>
            <w:tcW w:w="3005" w:type="dxa"/>
          </w:tcPr>
          <w:p w14:paraId="72F80E27" w14:textId="77777777" w:rsidR="00862B27" w:rsidRPr="00AD56D7" w:rsidRDefault="00862B27">
            <w:pPr>
              <w:rPr>
                <w:b/>
                <w:bCs/>
              </w:rPr>
            </w:pPr>
            <w:r w:rsidRPr="00AD56D7">
              <w:rPr>
                <w:b/>
                <w:bCs/>
              </w:rPr>
              <w:t>Vertrek</w:t>
            </w:r>
          </w:p>
        </w:tc>
        <w:tc>
          <w:tcPr>
            <w:tcW w:w="3005" w:type="dxa"/>
          </w:tcPr>
          <w:p w14:paraId="3143D2F3" w14:textId="67EFCF09" w:rsidR="00862B27" w:rsidRPr="00AD56D7" w:rsidRDefault="00F526FB">
            <w:r w:rsidRPr="00AD56D7">
              <w:t>-</w:t>
            </w:r>
            <w:r w:rsidR="00486FA7" w:rsidRPr="00AD56D7">
              <w:t>0.0724</w:t>
            </w:r>
          </w:p>
        </w:tc>
        <w:tc>
          <w:tcPr>
            <w:tcW w:w="3006" w:type="dxa"/>
          </w:tcPr>
          <w:p w14:paraId="12007398" w14:textId="1552F9E5" w:rsidR="00862B27" w:rsidRPr="00AD56D7" w:rsidRDefault="00486FA7">
            <w:r w:rsidRPr="00AD56D7">
              <w:t>0.9423</w:t>
            </w:r>
          </w:p>
        </w:tc>
      </w:tr>
      <w:tr w:rsidR="00862B27" w:rsidRPr="00AD56D7" w14:paraId="093920E8" w14:textId="77777777">
        <w:tc>
          <w:tcPr>
            <w:tcW w:w="3005" w:type="dxa"/>
          </w:tcPr>
          <w:p w14:paraId="0233DB23" w14:textId="77777777" w:rsidR="00862B27" w:rsidRPr="00AD56D7" w:rsidRDefault="00862B27">
            <w:pPr>
              <w:rPr>
                <w:b/>
                <w:bCs/>
              </w:rPr>
            </w:pPr>
            <w:r w:rsidRPr="00AD56D7">
              <w:rPr>
                <w:b/>
                <w:bCs/>
              </w:rPr>
              <w:t>Aankomst</w:t>
            </w:r>
          </w:p>
        </w:tc>
        <w:tc>
          <w:tcPr>
            <w:tcW w:w="3005" w:type="dxa"/>
          </w:tcPr>
          <w:p w14:paraId="1A6A8A69" w14:textId="5704A30B" w:rsidR="00862B27" w:rsidRPr="00AD56D7" w:rsidRDefault="00F526FB">
            <w:r w:rsidRPr="00AD56D7">
              <w:t>-1.0998</w:t>
            </w:r>
          </w:p>
        </w:tc>
        <w:tc>
          <w:tcPr>
            <w:tcW w:w="3006" w:type="dxa"/>
          </w:tcPr>
          <w:p w14:paraId="044C9692" w14:textId="474FCDF3" w:rsidR="00862B27" w:rsidRPr="00AD56D7" w:rsidRDefault="00486FA7">
            <w:r w:rsidRPr="00AD56D7">
              <w:t>0.2714</w:t>
            </w:r>
          </w:p>
        </w:tc>
      </w:tr>
    </w:tbl>
    <w:p w14:paraId="37958B75" w14:textId="77777777" w:rsidR="00AE620E" w:rsidRPr="00AD56D7" w:rsidRDefault="00AE620E" w:rsidP="00AE620E"/>
    <w:p w14:paraId="74120155" w14:textId="6DE2F9C9" w:rsidR="00441B1C" w:rsidRPr="00AD56D7" w:rsidRDefault="00441B1C" w:rsidP="00441B1C">
      <w:pPr>
        <w:pStyle w:val="Kop3"/>
      </w:pPr>
      <w:r w:rsidRPr="00AD56D7">
        <w:t>EV en F9</w:t>
      </w:r>
    </w:p>
    <w:p w14:paraId="6F41A531" w14:textId="44BEFF15" w:rsidR="411A63ED" w:rsidRPr="00AD56D7" w:rsidRDefault="411A63ED" w:rsidP="1A3EBD80">
      <w:r w:rsidRPr="00AD56D7">
        <w:t>In onderstaande tabel zien we dat voor vertrek de p-waarde hoger is dan 0.05. Hierdoor kunnen we niet concluderen of er verschillen zitten in de gemiddelde vertragingstijden tussen EV en F9 bij vertrek. De gemeten verschillen kunnen door toeval zijn ontstaan. Voor de aankomst is de p-waarde lager dan 0.05. Hierdoor kunnen we de nulhypothese verwerpen en concluderen dat het verschil in gemiddelde vertraging significant is tussen EV en F9 bij aankomst. De waargenomen verschillen kunnen niet alleen door kans toeval verklaard worden.</w:t>
      </w:r>
    </w:p>
    <w:tbl>
      <w:tblPr>
        <w:tblStyle w:val="Tabelraster"/>
        <w:tblW w:w="0" w:type="auto"/>
        <w:tblLook w:val="04A0" w:firstRow="1" w:lastRow="0" w:firstColumn="1" w:lastColumn="0" w:noHBand="0" w:noVBand="1"/>
      </w:tblPr>
      <w:tblGrid>
        <w:gridCol w:w="3005"/>
        <w:gridCol w:w="3005"/>
        <w:gridCol w:w="3006"/>
      </w:tblGrid>
      <w:tr w:rsidR="00862B27" w:rsidRPr="00AD56D7" w14:paraId="12E184FF" w14:textId="77777777">
        <w:tc>
          <w:tcPr>
            <w:tcW w:w="3005" w:type="dxa"/>
          </w:tcPr>
          <w:p w14:paraId="06C9DF30" w14:textId="378192C3" w:rsidR="00862B27" w:rsidRPr="00AD56D7" w:rsidRDefault="00634096">
            <w:pPr>
              <w:rPr>
                <w:b/>
                <w:bCs/>
              </w:rPr>
            </w:pPr>
            <w:r w:rsidRPr="00AD56D7">
              <w:rPr>
                <w:b/>
                <w:bCs/>
              </w:rPr>
              <w:t>EV en F9</w:t>
            </w:r>
          </w:p>
        </w:tc>
        <w:tc>
          <w:tcPr>
            <w:tcW w:w="3005" w:type="dxa"/>
          </w:tcPr>
          <w:p w14:paraId="0983EF2F" w14:textId="4F15936A" w:rsidR="00862B27" w:rsidRPr="00AD56D7" w:rsidRDefault="00862B27">
            <w:pPr>
              <w:rPr>
                <w:b/>
                <w:bCs/>
              </w:rPr>
            </w:pPr>
            <w:r w:rsidRPr="00AD56D7">
              <w:rPr>
                <w:b/>
                <w:bCs/>
              </w:rPr>
              <w:t>T-stat</w:t>
            </w:r>
            <w:r w:rsidR="009D20D1" w:rsidRPr="00AD56D7">
              <w:rPr>
                <w:b/>
                <w:bCs/>
              </w:rPr>
              <w:t>istiek</w:t>
            </w:r>
          </w:p>
        </w:tc>
        <w:tc>
          <w:tcPr>
            <w:tcW w:w="3006" w:type="dxa"/>
          </w:tcPr>
          <w:p w14:paraId="257BA123" w14:textId="42E4C7D6" w:rsidR="00862B27" w:rsidRPr="00AD56D7" w:rsidRDefault="00862B27">
            <w:pPr>
              <w:rPr>
                <w:b/>
                <w:bCs/>
              </w:rPr>
            </w:pPr>
            <w:r w:rsidRPr="00AD56D7">
              <w:rPr>
                <w:b/>
                <w:bCs/>
              </w:rPr>
              <w:t>P-</w:t>
            </w:r>
            <w:r w:rsidR="009D20D1" w:rsidRPr="00AD56D7">
              <w:rPr>
                <w:b/>
                <w:bCs/>
              </w:rPr>
              <w:t>waarde</w:t>
            </w:r>
          </w:p>
        </w:tc>
      </w:tr>
      <w:tr w:rsidR="00862B27" w:rsidRPr="00AD56D7" w14:paraId="5D919D14" w14:textId="77777777">
        <w:tc>
          <w:tcPr>
            <w:tcW w:w="3005" w:type="dxa"/>
          </w:tcPr>
          <w:p w14:paraId="70B7F6D6" w14:textId="77777777" w:rsidR="00862B27" w:rsidRPr="00AD56D7" w:rsidRDefault="00862B27">
            <w:pPr>
              <w:rPr>
                <w:b/>
                <w:bCs/>
              </w:rPr>
            </w:pPr>
            <w:r w:rsidRPr="00AD56D7">
              <w:rPr>
                <w:b/>
                <w:bCs/>
              </w:rPr>
              <w:t>Vertrek</w:t>
            </w:r>
          </w:p>
        </w:tc>
        <w:tc>
          <w:tcPr>
            <w:tcW w:w="3005" w:type="dxa"/>
          </w:tcPr>
          <w:p w14:paraId="5C856587" w14:textId="4F900017" w:rsidR="00862B27" w:rsidRPr="00AD56D7" w:rsidRDefault="00F526FB">
            <w:r w:rsidRPr="00AD56D7">
              <w:t>-0.1444</w:t>
            </w:r>
          </w:p>
        </w:tc>
        <w:tc>
          <w:tcPr>
            <w:tcW w:w="3006" w:type="dxa"/>
          </w:tcPr>
          <w:p w14:paraId="0494DA91" w14:textId="32B22400" w:rsidR="00862B27" w:rsidRPr="00AD56D7" w:rsidRDefault="00634096">
            <w:r w:rsidRPr="00AD56D7">
              <w:t>0.</w:t>
            </w:r>
            <w:r w:rsidR="00F526FB" w:rsidRPr="00AD56D7">
              <w:t>8</w:t>
            </w:r>
            <w:r w:rsidR="007E74D6" w:rsidRPr="00AD56D7">
              <w:t>815</w:t>
            </w:r>
          </w:p>
        </w:tc>
      </w:tr>
      <w:tr w:rsidR="00862B27" w:rsidRPr="00AD56D7" w14:paraId="4C454169" w14:textId="77777777">
        <w:tc>
          <w:tcPr>
            <w:tcW w:w="3005" w:type="dxa"/>
          </w:tcPr>
          <w:p w14:paraId="3643EF25" w14:textId="77777777" w:rsidR="00862B27" w:rsidRPr="00AD56D7" w:rsidRDefault="00862B27">
            <w:pPr>
              <w:rPr>
                <w:b/>
                <w:bCs/>
              </w:rPr>
            </w:pPr>
            <w:r w:rsidRPr="00AD56D7">
              <w:rPr>
                <w:b/>
                <w:bCs/>
              </w:rPr>
              <w:t>Aankomst</w:t>
            </w:r>
          </w:p>
        </w:tc>
        <w:tc>
          <w:tcPr>
            <w:tcW w:w="3005" w:type="dxa"/>
          </w:tcPr>
          <w:p w14:paraId="673A20FA" w14:textId="113EE227" w:rsidR="00862B27" w:rsidRPr="00AD56D7" w:rsidRDefault="007E74D6">
            <w:r w:rsidRPr="00AD56D7">
              <w:t>-3.1731</w:t>
            </w:r>
          </w:p>
        </w:tc>
        <w:tc>
          <w:tcPr>
            <w:tcW w:w="3006" w:type="dxa"/>
          </w:tcPr>
          <w:p w14:paraId="3C0FFC0D" w14:textId="642E871D" w:rsidR="00862B27" w:rsidRPr="00AD56D7" w:rsidRDefault="00634096">
            <w:r w:rsidRPr="00AD56D7">
              <w:t>0.</w:t>
            </w:r>
            <w:r w:rsidR="007E74D6" w:rsidRPr="00AD56D7">
              <w:t>0015</w:t>
            </w:r>
          </w:p>
        </w:tc>
      </w:tr>
    </w:tbl>
    <w:p w14:paraId="128D4715" w14:textId="77777777" w:rsidR="00441B1C" w:rsidRPr="00AD56D7" w:rsidRDefault="00441B1C" w:rsidP="00441B1C"/>
    <w:p w14:paraId="68711733" w14:textId="004C4AF7" w:rsidR="00152054" w:rsidRPr="00AD56D7" w:rsidRDefault="00152054" w:rsidP="00634096">
      <w:pPr>
        <w:pStyle w:val="Kop2"/>
      </w:pPr>
      <w:bookmarkStart w:id="84" w:name="_Toc160825225"/>
      <w:bookmarkStart w:id="85" w:name="_Toc369729613"/>
      <w:r w:rsidRPr="00AD56D7">
        <w:t>Anova testen</w:t>
      </w:r>
      <w:bookmarkEnd w:id="84"/>
      <w:bookmarkEnd w:id="85"/>
    </w:p>
    <w:p w14:paraId="63F09057" w14:textId="3E439FFA" w:rsidR="00073A79" w:rsidRPr="00AD56D7" w:rsidRDefault="00570FD1">
      <w:r w:rsidRPr="00AD56D7">
        <w:t>Onderstaande nulhypothese is van toepassing op de Anova testen.</w:t>
      </w:r>
    </w:p>
    <w:p w14:paraId="73FF71AD" w14:textId="1E1E6B62" w:rsidR="00073A79" w:rsidRPr="00AD56D7" w:rsidRDefault="00073A79" w:rsidP="00073A79">
      <w:pPr>
        <w:pStyle w:val="Kop3"/>
      </w:pPr>
      <w:r w:rsidRPr="00AD56D7">
        <w:t>Nulhypothese</w:t>
      </w:r>
    </w:p>
    <w:p w14:paraId="504859E2" w14:textId="77777777" w:rsidR="00073A79" w:rsidRPr="00AD56D7" w:rsidRDefault="00073A79" w:rsidP="00073A79">
      <w:pPr>
        <w:pStyle w:val="Lijstalinea"/>
        <w:numPr>
          <w:ilvl w:val="0"/>
          <w:numId w:val="8"/>
        </w:numPr>
      </w:pPr>
      <w:r w:rsidRPr="00AD56D7">
        <w:t xml:space="preserve">H0 = </w:t>
      </w:r>
      <w:r w:rsidRPr="00AD56D7">
        <w:rPr>
          <w:rFonts w:cstheme="minorHAnsi"/>
          <w:color w:val="000000"/>
          <w:shd w:val="clear" w:color="auto" w:fill="FFFFFF"/>
        </w:rPr>
        <w:t>μ</w:t>
      </w:r>
      <w:r w:rsidRPr="00AD56D7">
        <w:rPr>
          <w:rFonts w:cstheme="minorHAnsi"/>
          <w:color w:val="000000"/>
          <w:bdr w:val="none" w:sz="0" w:space="0" w:color="auto" w:frame="1"/>
          <w:shd w:val="clear" w:color="auto" w:fill="FFFFFF"/>
          <w:vertAlign w:val="subscript"/>
        </w:rPr>
        <w:t>1</w:t>
      </w:r>
      <w:r w:rsidRPr="00AD56D7">
        <w:rPr>
          <w:rFonts w:cstheme="minorHAnsi"/>
          <w:color w:val="000000"/>
          <w:shd w:val="clear" w:color="auto" w:fill="FFFFFF"/>
        </w:rPr>
        <w:t> = μ</w:t>
      </w:r>
      <w:r w:rsidRPr="00AD56D7">
        <w:rPr>
          <w:rFonts w:cstheme="minorHAnsi"/>
          <w:color w:val="000000"/>
          <w:bdr w:val="none" w:sz="0" w:space="0" w:color="auto" w:frame="1"/>
          <w:shd w:val="clear" w:color="auto" w:fill="FFFFFF"/>
          <w:vertAlign w:val="subscript"/>
        </w:rPr>
        <w:t>2</w:t>
      </w:r>
    </w:p>
    <w:p w14:paraId="02AD01A1" w14:textId="77777777" w:rsidR="00073A79" w:rsidRPr="00AD56D7" w:rsidRDefault="00073A79" w:rsidP="00073A79">
      <w:pPr>
        <w:pStyle w:val="Lijstalinea"/>
        <w:numPr>
          <w:ilvl w:val="0"/>
          <w:numId w:val="8"/>
        </w:numPr>
      </w:pPr>
      <w:r w:rsidRPr="00AD56D7">
        <w:t xml:space="preserve">HA = </w:t>
      </w:r>
      <w:r w:rsidRPr="00AD56D7">
        <w:rPr>
          <w:rFonts w:cstheme="minorHAnsi"/>
          <w:color w:val="000000"/>
          <w:shd w:val="clear" w:color="auto" w:fill="FFFFFF"/>
        </w:rPr>
        <w:t>μ</w:t>
      </w:r>
      <w:r w:rsidRPr="00AD56D7">
        <w:rPr>
          <w:rFonts w:cstheme="minorHAnsi"/>
          <w:color w:val="000000"/>
          <w:bdr w:val="none" w:sz="0" w:space="0" w:color="auto" w:frame="1"/>
          <w:shd w:val="clear" w:color="auto" w:fill="FFFFFF"/>
          <w:vertAlign w:val="subscript"/>
        </w:rPr>
        <w:t>1</w:t>
      </w:r>
      <w:r w:rsidRPr="00AD56D7">
        <w:rPr>
          <w:rFonts w:cstheme="minorHAnsi"/>
          <w:color w:val="000000"/>
          <w:shd w:val="clear" w:color="auto" w:fill="FFFFFF"/>
        </w:rPr>
        <w:t> ≠ μ</w:t>
      </w:r>
      <w:r w:rsidRPr="00AD56D7">
        <w:rPr>
          <w:rFonts w:cstheme="minorHAnsi"/>
          <w:color w:val="000000"/>
          <w:bdr w:val="none" w:sz="0" w:space="0" w:color="auto" w:frame="1"/>
          <w:shd w:val="clear" w:color="auto" w:fill="FFFFFF"/>
          <w:vertAlign w:val="subscript"/>
        </w:rPr>
        <w:t>2</w:t>
      </w:r>
    </w:p>
    <w:p w14:paraId="5EF190AB" w14:textId="70B147BB" w:rsidR="00F66C81" w:rsidRPr="00AD56D7" w:rsidRDefault="00F66C81" w:rsidP="00F66C81">
      <w:pPr>
        <w:pStyle w:val="Kop3"/>
      </w:pPr>
      <w:r w:rsidRPr="00AD56D7">
        <w:t>Temperatuur per maand</w:t>
      </w:r>
    </w:p>
    <w:p w14:paraId="25F7590A" w14:textId="53604EB9" w:rsidR="4198C155" w:rsidRPr="00AD56D7" w:rsidRDefault="4198C155" w:rsidP="1A3EBD80">
      <w:r w:rsidRPr="00AD56D7">
        <w:t>Om de temperatuur per maand te testen wordt gebruik gemaakt van een one way Anova test met behulp van de Scipy library in Python. Hieronder staan de F-statistiek en p-waarde die met behulp van de test zijn berekend. We verwachten hier een duidelijk verschil in temperatuur per maand te zien.</w:t>
      </w:r>
    </w:p>
    <w:p w14:paraId="120E6732" w14:textId="1BD220F9" w:rsidR="00D10872" w:rsidRPr="00AD56D7" w:rsidRDefault="00D10872" w:rsidP="00D10872">
      <w:pPr>
        <w:pStyle w:val="Lijstalinea"/>
        <w:numPr>
          <w:ilvl w:val="0"/>
          <w:numId w:val="8"/>
        </w:numPr>
      </w:pPr>
      <w:r w:rsidRPr="00AD56D7">
        <w:t>F-statistiek:</w:t>
      </w:r>
      <w:r w:rsidR="007C799B" w:rsidRPr="00AD56D7">
        <w:t xml:space="preserve"> 108415.632</w:t>
      </w:r>
      <w:r w:rsidR="00D32B75" w:rsidRPr="00AD56D7">
        <w:t>5</w:t>
      </w:r>
    </w:p>
    <w:p w14:paraId="20E1B8F9" w14:textId="3E0DB049" w:rsidR="007C799B" w:rsidRPr="00AD56D7" w:rsidRDefault="00D10872" w:rsidP="00D32B75">
      <w:pPr>
        <w:pStyle w:val="Lijstalinea"/>
        <w:numPr>
          <w:ilvl w:val="0"/>
          <w:numId w:val="8"/>
        </w:numPr>
      </w:pPr>
      <w:r w:rsidRPr="00AD56D7">
        <w:t>P-waarde:</w:t>
      </w:r>
      <w:r w:rsidR="00D32B75" w:rsidRPr="00AD56D7">
        <w:t xml:space="preserve"> 0.0</w:t>
      </w:r>
    </w:p>
    <w:p w14:paraId="6D16AA13" w14:textId="66EC072C" w:rsidR="00D32B75" w:rsidRPr="00AD56D7" w:rsidRDefault="00D32B75" w:rsidP="00D32B75">
      <w:r w:rsidRPr="00AD56D7">
        <w:t xml:space="preserve">Met een p-waarde van 0.0 </w:t>
      </w:r>
      <w:r w:rsidR="00524CA1" w:rsidRPr="00AD56D7">
        <w:t xml:space="preserve">kunnen we de nulhypothese verwerpen </w:t>
      </w:r>
      <w:r w:rsidR="006971D6" w:rsidRPr="00AD56D7">
        <w:t xml:space="preserve">en kunnen we overduidelijk concluderen dat de temperatuur per maand verschilt. Om dit verder te onderzoeken wordt </w:t>
      </w:r>
      <w:r w:rsidR="00C656CA" w:rsidRPr="00AD56D7">
        <w:t xml:space="preserve">er </w:t>
      </w:r>
      <w:r w:rsidR="006971D6" w:rsidRPr="00AD56D7">
        <w:t>een post-hoc test uitgevoerd, meer specifiek</w:t>
      </w:r>
      <w:r w:rsidR="005108E3" w:rsidRPr="00AD56D7">
        <w:t xml:space="preserve"> de</w:t>
      </w:r>
      <w:r w:rsidR="006971D6" w:rsidRPr="00AD56D7">
        <w:t xml:space="preserve"> </w:t>
      </w:r>
      <w:r w:rsidR="005108E3" w:rsidRPr="00AD56D7">
        <w:t>Tukey HSD test.</w:t>
      </w:r>
    </w:p>
    <w:p w14:paraId="3721A9E6" w14:textId="3197F63D" w:rsidR="005108E3" w:rsidRPr="00AD56D7" w:rsidRDefault="005108E3" w:rsidP="00D32B75">
      <w:r w:rsidRPr="00AD56D7">
        <w:t xml:space="preserve">Hieronder zien we een </w:t>
      </w:r>
      <w:r w:rsidR="005225D6" w:rsidRPr="00AD56D7">
        <w:t xml:space="preserve">boxplot met op de </w:t>
      </w:r>
      <w:r w:rsidR="00506451" w:rsidRPr="00AD56D7">
        <w:t xml:space="preserve">x-as de maanden en op de y-as de temperaturen. </w:t>
      </w:r>
      <w:r w:rsidR="17DCA107" w:rsidRPr="00AD56D7">
        <w:t>We zien heel duidelijk dat de temperatuur stijgt en piekt naarmate we richting de zomer gaan, waarna de gemiddelde waarde weer daalt wanneer we richting de winter gaan. Dit is precies wat we verwachten te zien. Hiermee kunnen we concluderen dat er een significant</w:t>
      </w:r>
      <w:r w:rsidR="008C25D5" w:rsidRPr="00AD56D7">
        <w:t xml:space="preserve"> verschil is in de temperatuur per maand in deze dataset.</w:t>
      </w:r>
    </w:p>
    <w:p w14:paraId="08F29676" w14:textId="1ACA1E52" w:rsidR="003D6377" w:rsidRPr="00AD56D7" w:rsidRDefault="002A6CF7" w:rsidP="003D6377">
      <w:pPr>
        <w:keepNext/>
      </w:pPr>
      <w:r w:rsidRPr="00AD56D7">
        <w:rPr>
          <w:noProof/>
        </w:rPr>
        <w:drawing>
          <wp:inline distT="0" distB="0" distL="0" distR="0" wp14:anchorId="673EF659" wp14:editId="7B87026C">
            <wp:extent cx="5731510" cy="4184650"/>
            <wp:effectExtent l="0" t="0" r="2540" b="6350"/>
            <wp:docPr id="583872787" name="Afbeelding 1" descr="Afbeelding met tekst, diagram,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72787" name="Afbeelding 1" descr="Afbeelding met tekst, diagram, Plan, Technische tekening&#10;&#10;Automatisch gegenereerde beschrijving"/>
                    <pic:cNvPicPr/>
                  </pic:nvPicPr>
                  <pic:blipFill>
                    <a:blip r:embed="rId34"/>
                    <a:stretch>
                      <a:fillRect/>
                    </a:stretch>
                  </pic:blipFill>
                  <pic:spPr>
                    <a:xfrm>
                      <a:off x="0" y="0"/>
                      <a:ext cx="5731510" cy="4184650"/>
                    </a:xfrm>
                    <a:prstGeom prst="rect">
                      <a:avLst/>
                    </a:prstGeom>
                  </pic:spPr>
                </pic:pic>
              </a:graphicData>
            </a:graphic>
          </wp:inline>
        </w:drawing>
      </w:r>
    </w:p>
    <w:p w14:paraId="629955F6" w14:textId="0FE4B1E4" w:rsidR="005225D6" w:rsidRPr="00AD56D7" w:rsidRDefault="003D6377" w:rsidP="003D6377">
      <w:pPr>
        <w:pStyle w:val="Bijschrift"/>
      </w:pPr>
      <w:bookmarkStart w:id="86" w:name="_Toc160825263"/>
      <w:r w:rsidRPr="00AD56D7">
        <w:t xml:space="preserve">Figuur </w:t>
      </w:r>
      <w:r w:rsidRPr="00AD56D7">
        <w:fldChar w:fldCharType="begin"/>
      </w:r>
      <w:r w:rsidRPr="00AD56D7">
        <w:instrText xml:space="preserve"> SEQ Figuur \* ARABIC </w:instrText>
      </w:r>
      <w:r w:rsidRPr="00AD56D7">
        <w:fldChar w:fldCharType="separate"/>
      </w:r>
      <w:r w:rsidR="00695BFA" w:rsidRPr="00AD56D7">
        <w:t>23</w:t>
      </w:r>
      <w:r w:rsidRPr="00AD56D7">
        <w:fldChar w:fldCharType="end"/>
      </w:r>
      <w:r w:rsidRPr="00AD56D7">
        <w:t xml:space="preserve"> Boxplot </w:t>
      </w:r>
      <w:r w:rsidR="00570FD1" w:rsidRPr="00AD56D7">
        <w:t>Anova</w:t>
      </w:r>
      <w:r w:rsidRPr="00AD56D7">
        <w:t xml:space="preserve"> test temperatuur per maand</w:t>
      </w:r>
      <w:bookmarkEnd w:id="86"/>
    </w:p>
    <w:p w14:paraId="289FA472" w14:textId="2477E9E2" w:rsidR="007C799B" w:rsidRPr="00AD56D7" w:rsidRDefault="007C799B" w:rsidP="1A3EBD80"/>
    <w:p w14:paraId="47B2BD31" w14:textId="77777777" w:rsidR="0002322C" w:rsidRPr="00AD56D7" w:rsidRDefault="0002322C">
      <w:pPr>
        <w:rPr>
          <w:rFonts w:asciiTheme="majorHAnsi" w:eastAsiaTheme="majorEastAsia" w:hAnsiTheme="majorHAnsi" w:cstheme="majorBidi"/>
          <w:color w:val="2F5496" w:themeColor="accent1" w:themeShade="BF"/>
          <w:sz w:val="32"/>
          <w:szCs w:val="32"/>
        </w:rPr>
      </w:pPr>
      <w:r w:rsidRPr="00AD56D7">
        <w:br w:type="page"/>
      </w:r>
    </w:p>
    <w:p w14:paraId="14DAFE0E" w14:textId="6D2536C3" w:rsidR="00C94CFB" w:rsidRPr="00AD56D7" w:rsidRDefault="00C94CFB" w:rsidP="00C94CFB">
      <w:pPr>
        <w:pStyle w:val="Kop1"/>
      </w:pPr>
      <w:bookmarkStart w:id="87" w:name="_Toc160825226"/>
      <w:bookmarkStart w:id="88" w:name="_Toc1108571400"/>
      <w:r w:rsidRPr="00AD56D7">
        <w:t>Scatter plots</w:t>
      </w:r>
      <w:bookmarkEnd w:id="87"/>
      <w:bookmarkEnd w:id="88"/>
    </w:p>
    <w:p w14:paraId="03B40882" w14:textId="0A5F7A6F" w:rsidR="009C45C8" w:rsidRPr="00AD56D7" w:rsidRDefault="009C45C8" w:rsidP="009C45C8">
      <w:r w:rsidRPr="00AD56D7">
        <w:t xml:space="preserve">Hieronder zien we allereerst een pair plot van alle numerieke </w:t>
      </w:r>
      <w:r w:rsidR="00D22E29" w:rsidRPr="00AD56D7">
        <w:t xml:space="preserve">data in de dataset. </w:t>
      </w:r>
      <w:r w:rsidR="00D85B24" w:rsidRPr="00AD56D7">
        <w:t xml:space="preserve">Daaronder wordt </w:t>
      </w:r>
      <w:r w:rsidR="00061814" w:rsidRPr="00AD56D7">
        <w:t xml:space="preserve">er </w:t>
      </w:r>
      <w:r w:rsidR="00D85B24" w:rsidRPr="00AD56D7">
        <w:t xml:space="preserve">verder </w:t>
      </w:r>
      <w:r w:rsidR="00061814" w:rsidRPr="00AD56D7">
        <w:t>ingegaan</w:t>
      </w:r>
      <w:r w:rsidR="00D85B24" w:rsidRPr="00AD56D7">
        <w:t xml:space="preserve"> op </w:t>
      </w:r>
      <w:r w:rsidR="001E535E">
        <w:t xml:space="preserve">een aantal feature-to-feature scatter plots die van toepassing zijn op de </w:t>
      </w:r>
      <w:hyperlink w:anchor="_Informatievragen" w:history="1">
        <w:r w:rsidR="001E535E" w:rsidRPr="001E535E">
          <w:rPr>
            <w:rStyle w:val="Hyperlink"/>
          </w:rPr>
          <w:t>informatievragen</w:t>
        </w:r>
      </w:hyperlink>
      <w:r w:rsidR="001E535E">
        <w:t>.</w:t>
      </w:r>
    </w:p>
    <w:p w14:paraId="62733B21" w14:textId="0B09E91A" w:rsidR="005F7751" w:rsidRPr="00AD56D7" w:rsidRDefault="005F7751" w:rsidP="005F7751">
      <w:pPr>
        <w:pStyle w:val="Kop2"/>
      </w:pPr>
      <w:bookmarkStart w:id="89" w:name="_Toc160825227"/>
      <w:bookmarkStart w:id="90" w:name="_Toc8130898"/>
      <w:r w:rsidRPr="00AD56D7">
        <w:t>Pair plot</w:t>
      </w:r>
      <w:bookmarkEnd w:id="89"/>
      <w:bookmarkEnd w:id="90"/>
    </w:p>
    <w:p w14:paraId="0249806E" w14:textId="77777777" w:rsidR="0059272F" w:rsidRPr="00AD56D7" w:rsidRDefault="0059272F" w:rsidP="0059272F">
      <w:pPr>
        <w:pStyle w:val="HTML-voorafopgemaakt"/>
        <w:keepNext/>
        <w:shd w:val="clear" w:color="auto" w:fill="FFFFFF"/>
        <w:wordWrap w:val="0"/>
        <w:rPr>
          <w:lang w:val="nl-NL"/>
        </w:rPr>
      </w:pPr>
      <w:r w:rsidRPr="00AD56D7">
        <w:rPr>
          <w:noProof/>
          <w:lang w:val="nl-NL"/>
        </w:rPr>
        <w:drawing>
          <wp:inline distT="0" distB="0" distL="0" distR="0" wp14:anchorId="03289699" wp14:editId="1CB3C970">
            <wp:extent cx="5731510" cy="5731510"/>
            <wp:effectExtent l="0" t="0" r="2540" b="2540"/>
            <wp:docPr id="1876180981" name="Afbeelding 1" descr="Afbeelding met tekst, kaart,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0981" name="Afbeelding 1" descr="Afbeelding met tekst, kaart, patroon&#10;&#10;Automatisch gegenereerde beschrijv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95E9DB5" w14:textId="6EDDFA76" w:rsidR="0059272F" w:rsidRPr="00AD56D7" w:rsidRDefault="0059272F" w:rsidP="0059272F">
      <w:pPr>
        <w:pStyle w:val="Bijschrift"/>
      </w:pPr>
      <w:bookmarkStart w:id="91" w:name="_Toc160825264"/>
      <w:r w:rsidRPr="00AD56D7">
        <w:t xml:space="preserve">Figuur </w:t>
      </w:r>
      <w:r w:rsidRPr="00AD56D7">
        <w:fldChar w:fldCharType="begin"/>
      </w:r>
      <w:r w:rsidRPr="00AD56D7">
        <w:instrText xml:space="preserve"> SEQ Figuur \* ARABIC </w:instrText>
      </w:r>
      <w:r w:rsidRPr="00AD56D7">
        <w:fldChar w:fldCharType="separate"/>
      </w:r>
      <w:r w:rsidR="00695BFA" w:rsidRPr="00AD56D7">
        <w:t>24</w:t>
      </w:r>
      <w:r w:rsidRPr="00AD56D7">
        <w:fldChar w:fldCharType="end"/>
      </w:r>
      <w:r w:rsidRPr="00AD56D7">
        <w:t xml:space="preserve"> Pairplot</w:t>
      </w:r>
      <w:bookmarkEnd w:id="91"/>
    </w:p>
    <w:p w14:paraId="196E33EB" w14:textId="77777777" w:rsidR="00DA09E7" w:rsidRPr="00AD56D7" w:rsidRDefault="00DA09E7" w:rsidP="00DA09E7">
      <w:bookmarkStart w:id="92" w:name="_Correlatie_coëfficiënten"/>
      <w:bookmarkEnd w:id="92"/>
    </w:p>
    <w:p w14:paraId="34E05781" w14:textId="77777777" w:rsidR="00DA09E7" w:rsidRPr="00AD56D7" w:rsidRDefault="00DA09E7" w:rsidP="00DA09E7"/>
    <w:p w14:paraId="21975AD6" w14:textId="77777777" w:rsidR="00DA09E7" w:rsidRPr="00AD56D7" w:rsidRDefault="00DA09E7" w:rsidP="00DA09E7"/>
    <w:p w14:paraId="1F2EF3BC" w14:textId="77777777" w:rsidR="00DA09E7" w:rsidRPr="00AD56D7" w:rsidRDefault="00DA09E7">
      <w:pPr>
        <w:rPr>
          <w:rFonts w:asciiTheme="majorHAnsi" w:eastAsiaTheme="majorEastAsia" w:hAnsiTheme="majorHAnsi" w:cstheme="majorBidi"/>
          <w:color w:val="2F5496" w:themeColor="accent1" w:themeShade="BF"/>
          <w:sz w:val="26"/>
          <w:szCs w:val="26"/>
        </w:rPr>
      </w:pPr>
      <w:r w:rsidRPr="00AD56D7">
        <w:br w:type="page"/>
      </w:r>
    </w:p>
    <w:p w14:paraId="56934F28" w14:textId="5C4B684A" w:rsidR="00316EC7" w:rsidRPr="00AD56D7" w:rsidRDefault="00061814" w:rsidP="00316EC7">
      <w:pPr>
        <w:pStyle w:val="Kop2"/>
      </w:pPr>
      <w:bookmarkStart w:id="93" w:name="_Toc160825228"/>
      <w:bookmarkStart w:id="94" w:name="_Toc1021228835"/>
      <w:r w:rsidRPr="00AD56D7">
        <w:t>Correlatiecoëfficiënten</w:t>
      </w:r>
      <w:bookmarkEnd w:id="93"/>
      <w:bookmarkEnd w:id="94"/>
    </w:p>
    <w:p w14:paraId="63A324C2" w14:textId="77CDC357" w:rsidR="04EFE762" w:rsidRPr="00AD56D7" w:rsidRDefault="04EFE762" w:rsidP="0E18EC40">
      <w:r w:rsidRPr="00AD56D7">
        <w:t>In de onderstaande tabel staan de correlatiecoëfficiënten van het bovenstaande pair plot. Alle rood gemarkeerde kolommen zijn kolommen waar een feature wordt vergeleken met zichzelf en hebben daarbij altijd een correlatiecoëfficiënt van 1.</w:t>
      </w:r>
    </w:p>
    <w:tbl>
      <w:tblPr>
        <w:tblStyle w:val="Tabelraster"/>
        <w:tblW w:w="0" w:type="auto"/>
        <w:tblLook w:val="04A0" w:firstRow="1" w:lastRow="0" w:firstColumn="1" w:lastColumn="0" w:noHBand="0" w:noVBand="1"/>
      </w:tblPr>
      <w:tblGrid>
        <w:gridCol w:w="1340"/>
        <w:gridCol w:w="1167"/>
        <w:gridCol w:w="1109"/>
        <w:gridCol w:w="990"/>
        <w:gridCol w:w="990"/>
        <w:gridCol w:w="990"/>
        <w:gridCol w:w="1090"/>
        <w:gridCol w:w="1340"/>
      </w:tblGrid>
      <w:tr w:rsidR="003B2AB2" w:rsidRPr="00AD56D7" w14:paraId="74BDDC2A" w14:textId="77777777" w:rsidTr="00257A34">
        <w:tc>
          <w:tcPr>
            <w:tcW w:w="1340" w:type="dxa"/>
          </w:tcPr>
          <w:p w14:paraId="77888D08" w14:textId="77777777" w:rsidR="00374F2F" w:rsidRPr="00AD56D7" w:rsidRDefault="00374F2F" w:rsidP="00374F2F"/>
        </w:tc>
        <w:tc>
          <w:tcPr>
            <w:tcW w:w="1167" w:type="dxa"/>
          </w:tcPr>
          <w:p w14:paraId="4C976FB4" w14:textId="04A87584" w:rsidR="00374F2F" w:rsidRPr="00AD56D7" w:rsidRDefault="00374F2F" w:rsidP="00374F2F">
            <w:r w:rsidRPr="00AD56D7">
              <w:t>Dep_delay</w:t>
            </w:r>
          </w:p>
        </w:tc>
        <w:tc>
          <w:tcPr>
            <w:tcW w:w="1109" w:type="dxa"/>
          </w:tcPr>
          <w:p w14:paraId="68A539B5" w14:textId="60C6A9E8" w:rsidR="00374F2F" w:rsidRPr="00AD56D7" w:rsidRDefault="00374F2F" w:rsidP="00374F2F">
            <w:r w:rsidRPr="00AD56D7">
              <w:t>Arr_delay</w:t>
            </w:r>
          </w:p>
        </w:tc>
        <w:tc>
          <w:tcPr>
            <w:tcW w:w="990" w:type="dxa"/>
          </w:tcPr>
          <w:p w14:paraId="25A3D57C" w14:textId="48D9606C" w:rsidR="00374F2F" w:rsidRPr="00AD56D7" w:rsidRDefault="00374F2F" w:rsidP="00374F2F">
            <w:r w:rsidRPr="00AD56D7">
              <w:t>Temp</w:t>
            </w:r>
          </w:p>
        </w:tc>
        <w:tc>
          <w:tcPr>
            <w:tcW w:w="990" w:type="dxa"/>
          </w:tcPr>
          <w:p w14:paraId="1941ABC6" w14:textId="69F60D5C" w:rsidR="00374F2F" w:rsidRPr="00AD56D7" w:rsidRDefault="00374F2F" w:rsidP="00374F2F">
            <w:r w:rsidRPr="00AD56D7">
              <w:t>Dewp</w:t>
            </w:r>
          </w:p>
        </w:tc>
        <w:tc>
          <w:tcPr>
            <w:tcW w:w="990" w:type="dxa"/>
          </w:tcPr>
          <w:p w14:paraId="0767877A" w14:textId="4DD247E9" w:rsidR="00374F2F" w:rsidRPr="00AD56D7" w:rsidRDefault="00374F2F" w:rsidP="00374F2F">
            <w:r w:rsidRPr="00AD56D7">
              <w:t>Humid</w:t>
            </w:r>
          </w:p>
        </w:tc>
        <w:tc>
          <w:tcPr>
            <w:tcW w:w="1090" w:type="dxa"/>
          </w:tcPr>
          <w:p w14:paraId="29C4FDCE" w14:textId="3FACF3C2" w:rsidR="00374F2F" w:rsidRPr="00AD56D7" w:rsidRDefault="00374F2F" w:rsidP="00374F2F">
            <w:r w:rsidRPr="00AD56D7">
              <w:t>Wind_dir</w:t>
            </w:r>
          </w:p>
        </w:tc>
        <w:tc>
          <w:tcPr>
            <w:tcW w:w="1340" w:type="dxa"/>
          </w:tcPr>
          <w:p w14:paraId="0549A14E" w14:textId="23EECB3D" w:rsidR="00374F2F" w:rsidRPr="00AD56D7" w:rsidRDefault="00374F2F" w:rsidP="00374F2F">
            <w:r w:rsidRPr="00AD56D7">
              <w:t>Wind_speed</w:t>
            </w:r>
          </w:p>
        </w:tc>
      </w:tr>
      <w:tr w:rsidR="003B2AB2" w:rsidRPr="00AD56D7" w14:paraId="404B7EA7" w14:textId="77777777" w:rsidTr="00166A70">
        <w:tc>
          <w:tcPr>
            <w:tcW w:w="1340" w:type="dxa"/>
          </w:tcPr>
          <w:p w14:paraId="32B42541" w14:textId="1B71FCD3" w:rsidR="00374F2F" w:rsidRPr="00AD56D7" w:rsidRDefault="00374F2F" w:rsidP="00374F2F">
            <w:r w:rsidRPr="00AD56D7">
              <w:t>Dep_delay</w:t>
            </w:r>
          </w:p>
        </w:tc>
        <w:tc>
          <w:tcPr>
            <w:tcW w:w="1167" w:type="dxa"/>
            <w:shd w:val="clear" w:color="auto" w:fill="FF0000"/>
          </w:tcPr>
          <w:p w14:paraId="4405FAF7" w14:textId="690A9D4B" w:rsidR="00374F2F" w:rsidRPr="00AD56D7" w:rsidRDefault="00B87FCF" w:rsidP="00374F2F">
            <w:r w:rsidRPr="00AD56D7">
              <w:t>1</w:t>
            </w:r>
          </w:p>
        </w:tc>
        <w:tc>
          <w:tcPr>
            <w:tcW w:w="1109" w:type="dxa"/>
          </w:tcPr>
          <w:p w14:paraId="3479B318" w14:textId="33AD1666" w:rsidR="00374F2F" w:rsidRPr="00AD56D7" w:rsidRDefault="00E90B12" w:rsidP="00374F2F">
            <w:r w:rsidRPr="00AD56D7">
              <w:t>0.9148</w:t>
            </w:r>
          </w:p>
        </w:tc>
        <w:tc>
          <w:tcPr>
            <w:tcW w:w="990" w:type="dxa"/>
          </w:tcPr>
          <w:p w14:paraId="3BD85FA2" w14:textId="5051ED5B" w:rsidR="00374F2F" w:rsidRPr="00AD56D7" w:rsidRDefault="00E90B12" w:rsidP="00374F2F">
            <w:r w:rsidRPr="00AD56D7">
              <w:t>0.061</w:t>
            </w:r>
            <w:r w:rsidR="0078719D" w:rsidRPr="00AD56D7">
              <w:t>5</w:t>
            </w:r>
          </w:p>
        </w:tc>
        <w:tc>
          <w:tcPr>
            <w:tcW w:w="990" w:type="dxa"/>
          </w:tcPr>
          <w:p w14:paraId="76D9A15D" w14:textId="64FB5209" w:rsidR="00374F2F" w:rsidRPr="00AD56D7" w:rsidRDefault="00E90B12" w:rsidP="00374F2F">
            <w:r w:rsidRPr="00AD56D7">
              <w:t>0.102</w:t>
            </w:r>
            <w:r w:rsidR="0078719D" w:rsidRPr="00AD56D7">
              <w:t>4</w:t>
            </w:r>
          </w:p>
        </w:tc>
        <w:tc>
          <w:tcPr>
            <w:tcW w:w="990" w:type="dxa"/>
          </w:tcPr>
          <w:p w14:paraId="161072FC" w14:textId="5ACBB38E" w:rsidR="00374F2F" w:rsidRPr="00AD56D7" w:rsidRDefault="00356320" w:rsidP="00374F2F">
            <w:r w:rsidRPr="00AD56D7">
              <w:t>0.117</w:t>
            </w:r>
            <w:r w:rsidR="0078719D" w:rsidRPr="00AD56D7">
              <w:t>5</w:t>
            </w:r>
          </w:p>
        </w:tc>
        <w:tc>
          <w:tcPr>
            <w:tcW w:w="1090" w:type="dxa"/>
          </w:tcPr>
          <w:p w14:paraId="1017ED50" w14:textId="36708615" w:rsidR="00374F2F" w:rsidRPr="00AD56D7" w:rsidRDefault="00356320" w:rsidP="00374F2F">
            <w:r w:rsidRPr="00AD56D7">
              <w:t>-0.017</w:t>
            </w:r>
            <w:r w:rsidR="0078719D" w:rsidRPr="00AD56D7">
              <w:t>6</w:t>
            </w:r>
          </w:p>
        </w:tc>
        <w:tc>
          <w:tcPr>
            <w:tcW w:w="1340" w:type="dxa"/>
          </w:tcPr>
          <w:p w14:paraId="00F7DFA5" w14:textId="1769704D" w:rsidR="00374F2F" w:rsidRPr="00AD56D7" w:rsidRDefault="00F356C8" w:rsidP="00374F2F">
            <w:r w:rsidRPr="00AD56D7">
              <w:t>0.0474</w:t>
            </w:r>
          </w:p>
        </w:tc>
      </w:tr>
      <w:tr w:rsidR="003B2AB2" w:rsidRPr="00AD56D7" w14:paraId="4F0CDC7C" w14:textId="77777777" w:rsidTr="00166A70">
        <w:tc>
          <w:tcPr>
            <w:tcW w:w="1340" w:type="dxa"/>
          </w:tcPr>
          <w:p w14:paraId="2B46B1F9" w14:textId="6647DE9E" w:rsidR="00374F2F" w:rsidRPr="00AD56D7" w:rsidRDefault="00374F2F" w:rsidP="00374F2F">
            <w:r w:rsidRPr="00AD56D7">
              <w:t>Arr_delay</w:t>
            </w:r>
          </w:p>
        </w:tc>
        <w:tc>
          <w:tcPr>
            <w:tcW w:w="1167" w:type="dxa"/>
          </w:tcPr>
          <w:p w14:paraId="52267293" w14:textId="03F1609A" w:rsidR="00374F2F" w:rsidRPr="00AD56D7" w:rsidRDefault="0078719D" w:rsidP="00374F2F">
            <w:r w:rsidRPr="00AD56D7">
              <w:t>0.9148</w:t>
            </w:r>
          </w:p>
        </w:tc>
        <w:tc>
          <w:tcPr>
            <w:tcW w:w="1109" w:type="dxa"/>
            <w:shd w:val="clear" w:color="auto" w:fill="FF0000"/>
          </w:tcPr>
          <w:p w14:paraId="2806586E" w14:textId="337D4D48" w:rsidR="00374F2F" w:rsidRPr="00AD56D7" w:rsidRDefault="00B87FCF" w:rsidP="00374F2F">
            <w:r w:rsidRPr="00AD56D7">
              <w:t>1</w:t>
            </w:r>
          </w:p>
        </w:tc>
        <w:tc>
          <w:tcPr>
            <w:tcW w:w="990" w:type="dxa"/>
          </w:tcPr>
          <w:p w14:paraId="167B4470" w14:textId="1A983811" w:rsidR="00374F2F" w:rsidRPr="00AD56D7" w:rsidRDefault="003B2AB2" w:rsidP="00374F2F">
            <w:r w:rsidRPr="00AD56D7">
              <w:t>0.0330</w:t>
            </w:r>
          </w:p>
        </w:tc>
        <w:tc>
          <w:tcPr>
            <w:tcW w:w="990" w:type="dxa"/>
          </w:tcPr>
          <w:p w14:paraId="11FD3350" w14:textId="1DA9A53F" w:rsidR="00374F2F" w:rsidRPr="00AD56D7" w:rsidRDefault="003B2AB2" w:rsidP="00374F2F">
            <w:r w:rsidRPr="00AD56D7">
              <w:t>0.0869</w:t>
            </w:r>
          </w:p>
        </w:tc>
        <w:tc>
          <w:tcPr>
            <w:tcW w:w="990" w:type="dxa"/>
          </w:tcPr>
          <w:p w14:paraId="39A64780" w14:textId="25DC077B" w:rsidR="00374F2F" w:rsidRPr="00AD56D7" w:rsidRDefault="003B2AB2" w:rsidP="00374F2F">
            <w:r w:rsidRPr="00AD56D7">
              <w:t>0.1414</w:t>
            </w:r>
          </w:p>
        </w:tc>
        <w:tc>
          <w:tcPr>
            <w:tcW w:w="1090" w:type="dxa"/>
          </w:tcPr>
          <w:p w14:paraId="3B11BF42" w14:textId="5D841682" w:rsidR="00374F2F" w:rsidRPr="00AD56D7" w:rsidRDefault="00FB3DA4" w:rsidP="00374F2F">
            <w:r w:rsidRPr="00AD56D7">
              <w:t>-0.0254</w:t>
            </w:r>
          </w:p>
        </w:tc>
        <w:tc>
          <w:tcPr>
            <w:tcW w:w="1340" w:type="dxa"/>
          </w:tcPr>
          <w:p w14:paraId="32E324F0" w14:textId="430A45DB" w:rsidR="00374F2F" w:rsidRPr="00AD56D7" w:rsidRDefault="00FB3DA4" w:rsidP="00374F2F">
            <w:r w:rsidRPr="00AD56D7">
              <w:t>0.0641</w:t>
            </w:r>
          </w:p>
        </w:tc>
      </w:tr>
      <w:tr w:rsidR="003B2AB2" w:rsidRPr="00AD56D7" w14:paraId="231242E6" w14:textId="77777777" w:rsidTr="00166A70">
        <w:tc>
          <w:tcPr>
            <w:tcW w:w="1340" w:type="dxa"/>
          </w:tcPr>
          <w:p w14:paraId="3B735DF5" w14:textId="6BA80043" w:rsidR="00374F2F" w:rsidRPr="00AD56D7" w:rsidRDefault="00374F2F" w:rsidP="00374F2F">
            <w:r w:rsidRPr="00AD56D7">
              <w:t>Temp</w:t>
            </w:r>
          </w:p>
        </w:tc>
        <w:tc>
          <w:tcPr>
            <w:tcW w:w="1167" w:type="dxa"/>
          </w:tcPr>
          <w:p w14:paraId="53E862D5" w14:textId="33D5DAE4" w:rsidR="00374F2F" w:rsidRPr="00AD56D7" w:rsidRDefault="0078719D" w:rsidP="00374F2F">
            <w:r w:rsidRPr="00AD56D7">
              <w:t>0.0615</w:t>
            </w:r>
          </w:p>
        </w:tc>
        <w:tc>
          <w:tcPr>
            <w:tcW w:w="1109" w:type="dxa"/>
          </w:tcPr>
          <w:p w14:paraId="152475A0" w14:textId="7210661B" w:rsidR="00374F2F" w:rsidRPr="00AD56D7" w:rsidRDefault="00FB3DA4" w:rsidP="00374F2F">
            <w:r w:rsidRPr="00AD56D7">
              <w:t>0.0330</w:t>
            </w:r>
          </w:p>
        </w:tc>
        <w:tc>
          <w:tcPr>
            <w:tcW w:w="990" w:type="dxa"/>
            <w:shd w:val="clear" w:color="auto" w:fill="FF0000"/>
          </w:tcPr>
          <w:p w14:paraId="32C13259" w14:textId="72F170B2" w:rsidR="00374F2F" w:rsidRPr="00AD56D7" w:rsidRDefault="00B87FCF" w:rsidP="00374F2F">
            <w:r w:rsidRPr="00AD56D7">
              <w:t>1</w:t>
            </w:r>
          </w:p>
        </w:tc>
        <w:tc>
          <w:tcPr>
            <w:tcW w:w="990" w:type="dxa"/>
          </w:tcPr>
          <w:p w14:paraId="38B55527" w14:textId="3E398DC4" w:rsidR="00374F2F" w:rsidRPr="00AD56D7" w:rsidRDefault="00B87FCF" w:rsidP="00374F2F">
            <w:r w:rsidRPr="00AD56D7">
              <w:t>0.8823</w:t>
            </w:r>
          </w:p>
        </w:tc>
        <w:tc>
          <w:tcPr>
            <w:tcW w:w="990" w:type="dxa"/>
          </w:tcPr>
          <w:p w14:paraId="1F908453" w14:textId="229745E1" w:rsidR="00374F2F" w:rsidRPr="00AD56D7" w:rsidRDefault="00B87FCF" w:rsidP="00374F2F">
            <w:r w:rsidRPr="00AD56D7">
              <w:t>0.0355</w:t>
            </w:r>
          </w:p>
        </w:tc>
        <w:tc>
          <w:tcPr>
            <w:tcW w:w="1090" w:type="dxa"/>
          </w:tcPr>
          <w:p w14:paraId="06311EC0" w14:textId="20ED5D7E" w:rsidR="00374F2F" w:rsidRPr="00AD56D7" w:rsidRDefault="00AA78E4" w:rsidP="00374F2F">
            <w:r w:rsidRPr="00AD56D7">
              <w:t>-0.0999</w:t>
            </w:r>
          </w:p>
        </w:tc>
        <w:tc>
          <w:tcPr>
            <w:tcW w:w="1340" w:type="dxa"/>
          </w:tcPr>
          <w:p w14:paraId="257560E0" w14:textId="00F81DD7" w:rsidR="00374F2F" w:rsidRPr="00AD56D7" w:rsidRDefault="00AA78E4" w:rsidP="00374F2F">
            <w:r w:rsidRPr="00AD56D7">
              <w:t>-0.1468</w:t>
            </w:r>
          </w:p>
        </w:tc>
      </w:tr>
      <w:tr w:rsidR="003B2AB2" w:rsidRPr="00AD56D7" w14:paraId="5E94C169" w14:textId="77777777" w:rsidTr="00166A70">
        <w:tc>
          <w:tcPr>
            <w:tcW w:w="1340" w:type="dxa"/>
          </w:tcPr>
          <w:p w14:paraId="0E9D3D03" w14:textId="43CEE4E2" w:rsidR="00374F2F" w:rsidRPr="00AD56D7" w:rsidRDefault="00374F2F" w:rsidP="00374F2F">
            <w:r w:rsidRPr="00AD56D7">
              <w:t>Dewp</w:t>
            </w:r>
          </w:p>
        </w:tc>
        <w:tc>
          <w:tcPr>
            <w:tcW w:w="1167" w:type="dxa"/>
          </w:tcPr>
          <w:p w14:paraId="413A4C32" w14:textId="0D8BC262" w:rsidR="00374F2F" w:rsidRPr="00AD56D7" w:rsidRDefault="0078719D" w:rsidP="00374F2F">
            <w:r w:rsidRPr="00AD56D7">
              <w:t>0.1024</w:t>
            </w:r>
          </w:p>
        </w:tc>
        <w:tc>
          <w:tcPr>
            <w:tcW w:w="1109" w:type="dxa"/>
          </w:tcPr>
          <w:p w14:paraId="7489E52A" w14:textId="6B74C2EA" w:rsidR="00374F2F" w:rsidRPr="00AD56D7" w:rsidRDefault="008919AF" w:rsidP="00374F2F">
            <w:r w:rsidRPr="00AD56D7">
              <w:t>0.0869</w:t>
            </w:r>
          </w:p>
        </w:tc>
        <w:tc>
          <w:tcPr>
            <w:tcW w:w="990" w:type="dxa"/>
          </w:tcPr>
          <w:p w14:paraId="692975A4" w14:textId="1D402104" w:rsidR="00374F2F" w:rsidRPr="00AD56D7" w:rsidRDefault="008919AF" w:rsidP="00374F2F">
            <w:r w:rsidRPr="00AD56D7">
              <w:t>0.8823</w:t>
            </w:r>
          </w:p>
        </w:tc>
        <w:tc>
          <w:tcPr>
            <w:tcW w:w="990" w:type="dxa"/>
            <w:shd w:val="clear" w:color="auto" w:fill="FF0000"/>
          </w:tcPr>
          <w:p w14:paraId="7692F84E" w14:textId="403F6521" w:rsidR="00374F2F" w:rsidRPr="00AD56D7" w:rsidRDefault="008919AF" w:rsidP="00374F2F">
            <w:r w:rsidRPr="00AD56D7">
              <w:t>1</w:t>
            </w:r>
          </w:p>
        </w:tc>
        <w:tc>
          <w:tcPr>
            <w:tcW w:w="990" w:type="dxa"/>
          </w:tcPr>
          <w:p w14:paraId="7F4CBF78" w14:textId="3BF7559B" w:rsidR="00374F2F" w:rsidRPr="00AD56D7" w:rsidRDefault="008919AF" w:rsidP="00374F2F">
            <w:r w:rsidRPr="00AD56D7">
              <w:t>0.4922</w:t>
            </w:r>
          </w:p>
        </w:tc>
        <w:tc>
          <w:tcPr>
            <w:tcW w:w="1090" w:type="dxa"/>
          </w:tcPr>
          <w:p w14:paraId="3E5A579A" w14:textId="24F17B07" w:rsidR="00374F2F" w:rsidRPr="00AD56D7" w:rsidRDefault="00946CBA" w:rsidP="00374F2F">
            <w:r w:rsidRPr="00AD56D7">
              <w:t>-0.2360</w:t>
            </w:r>
          </w:p>
        </w:tc>
        <w:tc>
          <w:tcPr>
            <w:tcW w:w="1340" w:type="dxa"/>
          </w:tcPr>
          <w:p w14:paraId="2ADF9646" w14:textId="659902E2" w:rsidR="00374F2F" w:rsidRPr="00AD56D7" w:rsidRDefault="00946CBA" w:rsidP="00374F2F">
            <w:r w:rsidRPr="00AD56D7">
              <w:t>-0.2212</w:t>
            </w:r>
          </w:p>
        </w:tc>
      </w:tr>
      <w:tr w:rsidR="003B2AB2" w:rsidRPr="00AD56D7" w14:paraId="179BC563" w14:textId="77777777" w:rsidTr="00166A70">
        <w:tc>
          <w:tcPr>
            <w:tcW w:w="1340" w:type="dxa"/>
          </w:tcPr>
          <w:p w14:paraId="0BCCCC03" w14:textId="7959A553" w:rsidR="00374F2F" w:rsidRPr="00AD56D7" w:rsidRDefault="00374F2F" w:rsidP="00374F2F">
            <w:r w:rsidRPr="00AD56D7">
              <w:t>Humid</w:t>
            </w:r>
          </w:p>
        </w:tc>
        <w:tc>
          <w:tcPr>
            <w:tcW w:w="1167" w:type="dxa"/>
          </w:tcPr>
          <w:p w14:paraId="4ABB5406" w14:textId="650E00F7" w:rsidR="00374F2F" w:rsidRPr="00AD56D7" w:rsidRDefault="0078719D" w:rsidP="00374F2F">
            <w:r w:rsidRPr="00AD56D7">
              <w:t>0.1175</w:t>
            </w:r>
          </w:p>
        </w:tc>
        <w:tc>
          <w:tcPr>
            <w:tcW w:w="1109" w:type="dxa"/>
          </w:tcPr>
          <w:p w14:paraId="0F934838" w14:textId="7ECD2EBD" w:rsidR="00374F2F" w:rsidRPr="00AD56D7" w:rsidRDefault="00946CBA" w:rsidP="00374F2F">
            <w:r w:rsidRPr="00AD56D7">
              <w:t>0.1414</w:t>
            </w:r>
          </w:p>
        </w:tc>
        <w:tc>
          <w:tcPr>
            <w:tcW w:w="990" w:type="dxa"/>
          </w:tcPr>
          <w:p w14:paraId="20463E40" w14:textId="67662D50" w:rsidR="00374F2F" w:rsidRPr="00AD56D7" w:rsidRDefault="00AD3E9E" w:rsidP="00374F2F">
            <w:r w:rsidRPr="00AD56D7">
              <w:t>0.0355</w:t>
            </w:r>
          </w:p>
        </w:tc>
        <w:tc>
          <w:tcPr>
            <w:tcW w:w="990" w:type="dxa"/>
          </w:tcPr>
          <w:p w14:paraId="41CECFAD" w14:textId="3ED37735" w:rsidR="00374F2F" w:rsidRPr="00AD56D7" w:rsidRDefault="00AD3E9E" w:rsidP="00374F2F">
            <w:r w:rsidRPr="00AD56D7">
              <w:t>0.4922</w:t>
            </w:r>
          </w:p>
        </w:tc>
        <w:tc>
          <w:tcPr>
            <w:tcW w:w="990" w:type="dxa"/>
            <w:shd w:val="clear" w:color="auto" w:fill="FF0000"/>
          </w:tcPr>
          <w:p w14:paraId="3602030E" w14:textId="5191014C" w:rsidR="00374F2F" w:rsidRPr="00AD56D7" w:rsidRDefault="00AD3E9E" w:rsidP="00374F2F">
            <w:r w:rsidRPr="00AD56D7">
              <w:t>1</w:t>
            </w:r>
          </w:p>
        </w:tc>
        <w:tc>
          <w:tcPr>
            <w:tcW w:w="1090" w:type="dxa"/>
          </w:tcPr>
          <w:p w14:paraId="063BF673" w14:textId="45AD56D1" w:rsidR="00374F2F" w:rsidRPr="00AD56D7" w:rsidRDefault="00AD3E9E" w:rsidP="00374F2F">
            <w:r w:rsidRPr="00AD56D7">
              <w:t>-0.</w:t>
            </w:r>
            <w:r w:rsidR="009C579E" w:rsidRPr="00AD56D7">
              <w:t>3250</w:t>
            </w:r>
          </w:p>
        </w:tc>
        <w:tc>
          <w:tcPr>
            <w:tcW w:w="1340" w:type="dxa"/>
          </w:tcPr>
          <w:p w14:paraId="456A3C65" w14:textId="0EDE81BD" w:rsidR="00374F2F" w:rsidRPr="00AD56D7" w:rsidRDefault="009C579E" w:rsidP="00374F2F">
            <w:r w:rsidRPr="00AD56D7">
              <w:t>-0.1922</w:t>
            </w:r>
          </w:p>
        </w:tc>
      </w:tr>
      <w:tr w:rsidR="00166A70" w:rsidRPr="00AD56D7" w14:paraId="1E08731E" w14:textId="77777777" w:rsidTr="00166A70">
        <w:tc>
          <w:tcPr>
            <w:tcW w:w="1340" w:type="dxa"/>
          </w:tcPr>
          <w:p w14:paraId="4DF02082" w14:textId="5F5BF2D1" w:rsidR="00166A70" w:rsidRPr="00AD56D7" w:rsidRDefault="00166A70" w:rsidP="00166A70">
            <w:r w:rsidRPr="00AD56D7">
              <w:t>Wind_dir</w:t>
            </w:r>
          </w:p>
        </w:tc>
        <w:tc>
          <w:tcPr>
            <w:tcW w:w="1167" w:type="dxa"/>
          </w:tcPr>
          <w:p w14:paraId="101C0840" w14:textId="4B505072" w:rsidR="00166A70" w:rsidRPr="00AD56D7" w:rsidRDefault="00166A70" w:rsidP="00166A70">
            <w:r w:rsidRPr="00AD56D7">
              <w:t>-0.0176</w:t>
            </w:r>
          </w:p>
        </w:tc>
        <w:tc>
          <w:tcPr>
            <w:tcW w:w="1109" w:type="dxa"/>
          </w:tcPr>
          <w:p w14:paraId="1E753DBE" w14:textId="2BB5E14D" w:rsidR="00166A70" w:rsidRPr="00AD56D7" w:rsidRDefault="00166A70" w:rsidP="00166A70">
            <w:r w:rsidRPr="00AD56D7">
              <w:t>-0.0254</w:t>
            </w:r>
          </w:p>
        </w:tc>
        <w:tc>
          <w:tcPr>
            <w:tcW w:w="990" w:type="dxa"/>
          </w:tcPr>
          <w:p w14:paraId="12CE683C" w14:textId="2CA5B6FA" w:rsidR="00166A70" w:rsidRPr="00AD56D7" w:rsidRDefault="00166A70" w:rsidP="00166A70">
            <w:r w:rsidRPr="00AD56D7">
              <w:t>-0.0999</w:t>
            </w:r>
          </w:p>
        </w:tc>
        <w:tc>
          <w:tcPr>
            <w:tcW w:w="990" w:type="dxa"/>
          </w:tcPr>
          <w:p w14:paraId="138180D8" w14:textId="7EC1A5AC" w:rsidR="00166A70" w:rsidRPr="00AD56D7" w:rsidRDefault="00166A70" w:rsidP="00166A70">
            <w:r w:rsidRPr="00AD56D7">
              <w:t>-0.2360</w:t>
            </w:r>
          </w:p>
        </w:tc>
        <w:tc>
          <w:tcPr>
            <w:tcW w:w="990" w:type="dxa"/>
          </w:tcPr>
          <w:p w14:paraId="6A38970A" w14:textId="486B93D8" w:rsidR="00166A70" w:rsidRPr="00AD56D7" w:rsidRDefault="00166A70" w:rsidP="00166A70">
            <w:r w:rsidRPr="00AD56D7">
              <w:t>-0.3250</w:t>
            </w:r>
          </w:p>
        </w:tc>
        <w:tc>
          <w:tcPr>
            <w:tcW w:w="1090" w:type="dxa"/>
            <w:shd w:val="clear" w:color="auto" w:fill="FF0000"/>
          </w:tcPr>
          <w:p w14:paraId="180739CB" w14:textId="1BCAD070" w:rsidR="00166A70" w:rsidRPr="00AD56D7" w:rsidRDefault="00166A70" w:rsidP="00166A70">
            <w:r w:rsidRPr="00AD56D7">
              <w:t>1</w:t>
            </w:r>
          </w:p>
        </w:tc>
        <w:tc>
          <w:tcPr>
            <w:tcW w:w="1340" w:type="dxa"/>
          </w:tcPr>
          <w:p w14:paraId="6840EE72" w14:textId="5ACD20D2" w:rsidR="00166A70" w:rsidRPr="00AD56D7" w:rsidRDefault="00166A70" w:rsidP="00166A70">
            <w:r w:rsidRPr="00AD56D7">
              <w:t>0.3416</w:t>
            </w:r>
          </w:p>
        </w:tc>
      </w:tr>
      <w:tr w:rsidR="00166A70" w:rsidRPr="00AD56D7" w14:paraId="5E44F525" w14:textId="77777777" w:rsidTr="00166A70">
        <w:tc>
          <w:tcPr>
            <w:tcW w:w="1340" w:type="dxa"/>
          </w:tcPr>
          <w:p w14:paraId="4535085C" w14:textId="518E6287" w:rsidR="00166A70" w:rsidRPr="00AD56D7" w:rsidRDefault="00166A70" w:rsidP="00166A70">
            <w:r w:rsidRPr="00AD56D7">
              <w:t>Wind_speed</w:t>
            </w:r>
          </w:p>
        </w:tc>
        <w:tc>
          <w:tcPr>
            <w:tcW w:w="1167" w:type="dxa"/>
          </w:tcPr>
          <w:p w14:paraId="1E8E8FAF" w14:textId="6A5C22CC" w:rsidR="00166A70" w:rsidRPr="00AD56D7" w:rsidRDefault="00166A70" w:rsidP="00166A70">
            <w:r w:rsidRPr="00AD56D7">
              <w:t>0.0474</w:t>
            </w:r>
          </w:p>
        </w:tc>
        <w:tc>
          <w:tcPr>
            <w:tcW w:w="1109" w:type="dxa"/>
          </w:tcPr>
          <w:p w14:paraId="5E2AF361" w14:textId="07771853" w:rsidR="00166A70" w:rsidRPr="00AD56D7" w:rsidRDefault="00166A70" w:rsidP="00166A70">
            <w:r w:rsidRPr="00AD56D7">
              <w:t>0.0641</w:t>
            </w:r>
          </w:p>
        </w:tc>
        <w:tc>
          <w:tcPr>
            <w:tcW w:w="990" w:type="dxa"/>
          </w:tcPr>
          <w:p w14:paraId="30C7C308" w14:textId="77F9F8C6" w:rsidR="00166A70" w:rsidRPr="00AD56D7" w:rsidRDefault="00166A70" w:rsidP="00166A70">
            <w:r w:rsidRPr="00AD56D7">
              <w:t>-0.1468</w:t>
            </w:r>
          </w:p>
        </w:tc>
        <w:tc>
          <w:tcPr>
            <w:tcW w:w="990" w:type="dxa"/>
          </w:tcPr>
          <w:p w14:paraId="7A91C7DE" w14:textId="3E7E602A" w:rsidR="00166A70" w:rsidRPr="00AD56D7" w:rsidRDefault="00166A70" w:rsidP="00166A70">
            <w:r w:rsidRPr="00AD56D7">
              <w:t>-0.2212</w:t>
            </w:r>
          </w:p>
        </w:tc>
        <w:tc>
          <w:tcPr>
            <w:tcW w:w="990" w:type="dxa"/>
          </w:tcPr>
          <w:p w14:paraId="45AD982B" w14:textId="5C2B78E3" w:rsidR="00166A70" w:rsidRPr="00AD56D7" w:rsidRDefault="00166A70" w:rsidP="00166A70">
            <w:r w:rsidRPr="00AD56D7">
              <w:t>-0.1922</w:t>
            </w:r>
          </w:p>
        </w:tc>
        <w:tc>
          <w:tcPr>
            <w:tcW w:w="1090" w:type="dxa"/>
          </w:tcPr>
          <w:p w14:paraId="2FB381AA" w14:textId="5E253645" w:rsidR="00166A70" w:rsidRPr="00AD56D7" w:rsidRDefault="00166A70" w:rsidP="00166A70">
            <w:r w:rsidRPr="00AD56D7">
              <w:t>0.3416</w:t>
            </w:r>
          </w:p>
        </w:tc>
        <w:tc>
          <w:tcPr>
            <w:tcW w:w="1340" w:type="dxa"/>
            <w:shd w:val="clear" w:color="auto" w:fill="FF0000"/>
          </w:tcPr>
          <w:p w14:paraId="14821AA5" w14:textId="4EAB2962" w:rsidR="00166A70" w:rsidRPr="00AD56D7" w:rsidRDefault="00166A70" w:rsidP="00166A70">
            <w:r w:rsidRPr="00AD56D7">
              <w:t>1</w:t>
            </w:r>
          </w:p>
        </w:tc>
      </w:tr>
    </w:tbl>
    <w:p w14:paraId="24225530" w14:textId="2BCF5F02" w:rsidR="002B0895" w:rsidRPr="00AD56D7" w:rsidRDefault="002E0339" w:rsidP="672D83DA">
      <w:r w:rsidRPr="00AD56D7">
        <w:br w:type="page"/>
      </w:r>
    </w:p>
    <w:p w14:paraId="148B4F5B" w14:textId="0D572FD7" w:rsidR="002B0895" w:rsidRPr="00AD56D7" w:rsidRDefault="2AA63DF6" w:rsidP="002E0339">
      <w:pPr>
        <w:pStyle w:val="Kop2"/>
      </w:pPr>
      <w:bookmarkStart w:id="95" w:name="_Toc160825229"/>
      <w:bookmarkStart w:id="96" w:name="_Toc771244903"/>
      <w:r w:rsidRPr="00AD56D7">
        <w:t>Vertrek vertraging</w:t>
      </w:r>
      <w:r w:rsidR="40715914" w:rsidRPr="00AD56D7">
        <w:t xml:space="preserve"> en </w:t>
      </w:r>
      <w:r w:rsidRPr="00AD56D7">
        <w:t>aankomst vertraging</w:t>
      </w:r>
      <w:bookmarkEnd w:id="95"/>
      <w:bookmarkEnd w:id="96"/>
    </w:p>
    <w:p w14:paraId="2E98ACE3" w14:textId="2D2B9B65" w:rsidR="1DE6A7D4" w:rsidRPr="00AD56D7" w:rsidRDefault="1DE6A7D4" w:rsidP="0E18EC40">
      <w:r w:rsidRPr="00AD56D7">
        <w:t>In de onderstaande scatter</w:t>
      </w:r>
      <w:r w:rsidR="0002322C" w:rsidRPr="00AD56D7">
        <w:t xml:space="preserve"> </w:t>
      </w:r>
      <w:r w:rsidRPr="00AD56D7">
        <w:t>plot zien we een duidelijke correlatie tussen vertragingen bij vertrek en vertragingen bij aankomst. Naarmate de vertraging bij vertrek toeneemt, neemt ook de vertraging bij aankomst toe. Dit is ook goed te zien in de</w:t>
      </w:r>
      <w:r w:rsidRPr="00AD56D7">
        <w:rPr>
          <w:rStyle w:val="Hyperlink"/>
        </w:rPr>
        <w:t xml:space="preserve"> </w:t>
      </w:r>
      <w:hyperlink w:anchor="_Correlatie_coëfficiënten">
        <w:r w:rsidR="00BF0D28" w:rsidRPr="00AD56D7">
          <w:rPr>
            <w:rStyle w:val="Hyperlink"/>
          </w:rPr>
          <w:t>correlatiecoëfficiënten</w:t>
        </w:r>
        <w:r w:rsidR="00832CB1" w:rsidRPr="00AD56D7">
          <w:rPr>
            <w:rStyle w:val="Hyperlink"/>
          </w:rPr>
          <w:t xml:space="preserve"> tabel</w:t>
        </w:r>
        <w:r w:rsidR="19547A23" w:rsidRPr="00AD56D7">
          <w:rPr>
            <w:rStyle w:val="Hyperlink"/>
          </w:rPr>
          <w:t>,</w:t>
        </w:r>
      </w:hyperlink>
      <w:r w:rsidR="00832CB1" w:rsidRPr="00AD56D7">
        <w:t xml:space="preserve"> </w:t>
      </w:r>
      <w:r w:rsidR="05CE2F20" w:rsidRPr="00AD56D7">
        <w:t>waar de correlatiecoëfficiënt tussen dep_delay en arr_delay 0.9148 is. Deze waarde ligt bijzonder dicht bij 1, wat betekent dat er een bijna perfecte positieve correlatie is tussen de twee features.</w:t>
      </w:r>
    </w:p>
    <w:p w14:paraId="101693BE" w14:textId="344608DB" w:rsidR="0E18EC40" w:rsidRPr="00AD56D7" w:rsidRDefault="05CE2F20" w:rsidP="0E18EC40">
      <w:r w:rsidRPr="00AD56D7">
        <w:t>Hieruit kunnen we concluderen dat het effect van vertragingen bij vertrek erg groot is op de vertragingen bij aankomst. Door de hoge correlatie tussen de vertrek- en aankomstvertragingen kunnen we een goede voorspelling doen dat wanneer een vlucht vertraging heeft bij vertrek, deze ook vertraging zal hebben bij aankomst en ook hoeveel die vertraging bij aankomst ongeveer zal zijn.</w:t>
      </w:r>
    </w:p>
    <w:p w14:paraId="32B89A92" w14:textId="50CD7784" w:rsidR="007B3B2F" w:rsidRPr="00AD56D7" w:rsidRDefault="008403A3" w:rsidP="007B3B2F">
      <w:pPr>
        <w:keepNext/>
      </w:pPr>
      <w:r w:rsidRPr="00AD56D7">
        <w:rPr>
          <w:noProof/>
        </w:rPr>
        <w:drawing>
          <wp:inline distT="0" distB="0" distL="0" distR="0" wp14:anchorId="4BD3D68E" wp14:editId="384A6BA0">
            <wp:extent cx="5731510" cy="3846195"/>
            <wp:effectExtent l="0" t="0" r="2540" b="1905"/>
            <wp:docPr id="2018469788" name="Afbeelding 1" descr="Afbeelding met tekst, schermopname, Perce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9788" name="Afbeelding 1" descr="Afbeelding met tekst, schermopname, Perceel, lijn&#10;&#10;Automatisch gegenereerde beschrijving"/>
                    <pic:cNvPicPr/>
                  </pic:nvPicPr>
                  <pic:blipFill>
                    <a:blip r:embed="rId36"/>
                    <a:stretch>
                      <a:fillRect/>
                    </a:stretch>
                  </pic:blipFill>
                  <pic:spPr>
                    <a:xfrm>
                      <a:off x="0" y="0"/>
                      <a:ext cx="5731510" cy="3846195"/>
                    </a:xfrm>
                    <a:prstGeom prst="rect">
                      <a:avLst/>
                    </a:prstGeom>
                  </pic:spPr>
                </pic:pic>
              </a:graphicData>
            </a:graphic>
          </wp:inline>
        </w:drawing>
      </w:r>
    </w:p>
    <w:p w14:paraId="4BD24201" w14:textId="303D3E3D" w:rsidR="00267C2C" w:rsidRPr="00AD56D7" w:rsidRDefault="007B3B2F" w:rsidP="007B3B2F">
      <w:pPr>
        <w:pStyle w:val="Bijschrift"/>
      </w:pPr>
      <w:bookmarkStart w:id="97" w:name="_Toc160825265"/>
      <w:r w:rsidRPr="00AD56D7">
        <w:t xml:space="preserve">Figuur </w:t>
      </w:r>
      <w:r w:rsidRPr="00AD56D7">
        <w:fldChar w:fldCharType="begin"/>
      </w:r>
      <w:r w:rsidRPr="00AD56D7">
        <w:instrText xml:space="preserve"> SEQ Figuur \* ARABIC </w:instrText>
      </w:r>
      <w:r w:rsidRPr="00AD56D7">
        <w:fldChar w:fldCharType="separate"/>
      </w:r>
      <w:r w:rsidR="00695BFA" w:rsidRPr="00AD56D7">
        <w:t>25</w:t>
      </w:r>
      <w:r w:rsidRPr="00AD56D7">
        <w:fldChar w:fldCharType="end"/>
      </w:r>
      <w:r w:rsidRPr="00AD56D7">
        <w:t xml:space="preserve"> Scatter plot </w:t>
      </w:r>
      <w:r w:rsidR="00205A4C" w:rsidRPr="00AD56D7">
        <w:t>vertrek vertraging</w:t>
      </w:r>
      <w:r w:rsidRPr="00AD56D7">
        <w:t xml:space="preserve"> </w:t>
      </w:r>
      <w:r w:rsidR="00687EB7" w:rsidRPr="00AD56D7">
        <w:t>en</w:t>
      </w:r>
      <w:r w:rsidRPr="00AD56D7">
        <w:t xml:space="preserve"> </w:t>
      </w:r>
      <w:r w:rsidR="00205A4C" w:rsidRPr="00AD56D7">
        <w:t>aankomst vertraging</w:t>
      </w:r>
      <w:bookmarkEnd w:id="97"/>
    </w:p>
    <w:p w14:paraId="3FD6306A" w14:textId="77777777" w:rsidR="007F7578" w:rsidRPr="00AD56D7" w:rsidRDefault="007F7578">
      <w:pPr>
        <w:rPr>
          <w:rFonts w:asciiTheme="majorHAnsi" w:eastAsiaTheme="majorEastAsia" w:hAnsiTheme="majorHAnsi" w:cstheme="majorBidi"/>
          <w:color w:val="2F5496" w:themeColor="accent1" w:themeShade="BF"/>
          <w:sz w:val="26"/>
          <w:szCs w:val="26"/>
        </w:rPr>
      </w:pPr>
      <w:r w:rsidRPr="00AD56D7">
        <w:br w:type="page"/>
      </w:r>
    </w:p>
    <w:p w14:paraId="503552DF" w14:textId="13FD552B" w:rsidR="00567663" w:rsidRPr="00AD56D7" w:rsidRDefault="00567663" w:rsidP="00567663">
      <w:pPr>
        <w:pStyle w:val="Kop2"/>
      </w:pPr>
      <w:bookmarkStart w:id="98" w:name="_Toc160825230"/>
      <w:bookmarkStart w:id="99" w:name="_Toc604489755"/>
      <w:r w:rsidRPr="00AD56D7">
        <w:t>Windrichting en vertrek vertraging</w:t>
      </w:r>
      <w:bookmarkEnd w:id="98"/>
      <w:bookmarkEnd w:id="99"/>
    </w:p>
    <w:p w14:paraId="1AF1A9FD" w14:textId="7A1020E2" w:rsidR="12EDE3BF" w:rsidRPr="00AD56D7" w:rsidRDefault="12EDE3BF" w:rsidP="50BD832B">
      <w:r w:rsidRPr="00AD56D7">
        <w:t>Als we naar de onderstaande scatter</w:t>
      </w:r>
      <w:r w:rsidR="00592193" w:rsidRPr="00AD56D7">
        <w:t xml:space="preserve"> </w:t>
      </w:r>
      <w:r w:rsidRPr="00AD56D7">
        <w:t>plot kijken, zien we geen duidelijke correlatie tussen de windrichting en de vertrekvertraging. Als we ook naar de correlatiecoëfficiënt kijken, zien we een waarde van -0.0176. Dit wijst op een extreem lichte negatieve correlatie, maar de waarde ligt te dicht bij nul om te concluderen dat er een significante correlatie is tussen windrichting en vertrekvertraging.</w:t>
      </w:r>
    </w:p>
    <w:p w14:paraId="19E795D7" w14:textId="49310EC3" w:rsidR="0E18EC40" w:rsidRPr="00AD56D7" w:rsidRDefault="12EDE3BF" w:rsidP="0E18EC40">
      <w:r w:rsidRPr="00AD56D7">
        <w:t>Hierdoor kunnen we ook niet concluderen dat windrichting een effect heeft op de vertrekvertraging, althans niet op basis van deze scatter</w:t>
      </w:r>
      <w:r w:rsidR="00592193" w:rsidRPr="00AD56D7">
        <w:t xml:space="preserve"> </w:t>
      </w:r>
      <w:r w:rsidRPr="00AD56D7">
        <w:t>plot.</w:t>
      </w:r>
    </w:p>
    <w:p w14:paraId="27FF3CD8" w14:textId="77777777" w:rsidR="00687EB7" w:rsidRPr="00AD56D7" w:rsidRDefault="00687EB7" w:rsidP="00687EB7">
      <w:pPr>
        <w:keepNext/>
      </w:pPr>
      <w:r w:rsidRPr="00AD56D7">
        <w:rPr>
          <w:noProof/>
        </w:rPr>
        <w:drawing>
          <wp:inline distT="0" distB="0" distL="0" distR="0" wp14:anchorId="319695B3" wp14:editId="20D86438">
            <wp:extent cx="5731510" cy="3854450"/>
            <wp:effectExtent l="0" t="0" r="2540" b="0"/>
            <wp:docPr id="1563052958"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52958" name="Afbeelding 1" descr="Afbeelding met tekst, schermopname, diagram, lijn&#10;&#10;Automatisch gegenereerde beschrijving"/>
                    <pic:cNvPicPr/>
                  </pic:nvPicPr>
                  <pic:blipFill>
                    <a:blip r:embed="rId37"/>
                    <a:stretch>
                      <a:fillRect/>
                    </a:stretch>
                  </pic:blipFill>
                  <pic:spPr>
                    <a:xfrm>
                      <a:off x="0" y="0"/>
                      <a:ext cx="5731510" cy="3854450"/>
                    </a:xfrm>
                    <a:prstGeom prst="rect">
                      <a:avLst/>
                    </a:prstGeom>
                  </pic:spPr>
                </pic:pic>
              </a:graphicData>
            </a:graphic>
          </wp:inline>
        </w:drawing>
      </w:r>
    </w:p>
    <w:p w14:paraId="60392C26" w14:textId="40ED707A" w:rsidR="00567663" w:rsidRPr="00AD56D7" w:rsidRDefault="00687EB7" w:rsidP="00687EB7">
      <w:pPr>
        <w:pStyle w:val="Bijschrift"/>
      </w:pPr>
      <w:bookmarkStart w:id="100" w:name="_Toc160825266"/>
      <w:r w:rsidRPr="00AD56D7">
        <w:t xml:space="preserve">Figuur </w:t>
      </w:r>
      <w:r w:rsidRPr="00AD56D7">
        <w:fldChar w:fldCharType="begin"/>
      </w:r>
      <w:r w:rsidRPr="00AD56D7">
        <w:instrText xml:space="preserve"> SEQ Figuur \* ARABIC </w:instrText>
      </w:r>
      <w:r w:rsidRPr="00AD56D7">
        <w:fldChar w:fldCharType="separate"/>
      </w:r>
      <w:r w:rsidR="00695BFA" w:rsidRPr="00AD56D7">
        <w:t>26</w:t>
      </w:r>
      <w:r w:rsidRPr="00AD56D7">
        <w:fldChar w:fldCharType="end"/>
      </w:r>
      <w:r w:rsidRPr="00AD56D7">
        <w:t xml:space="preserve"> Scatter plot </w:t>
      </w:r>
      <w:r w:rsidR="1BDD8A89">
        <w:t>windrichting</w:t>
      </w:r>
      <w:r w:rsidRPr="00AD56D7">
        <w:t xml:space="preserve"> en vertrek vertraging</w:t>
      </w:r>
      <w:bookmarkEnd w:id="100"/>
    </w:p>
    <w:p w14:paraId="154B3F64" w14:textId="77777777" w:rsidR="002E0339" w:rsidRPr="00AD56D7" w:rsidRDefault="002E0339">
      <w:pPr>
        <w:rPr>
          <w:rFonts w:asciiTheme="majorHAnsi" w:eastAsiaTheme="majorEastAsia" w:hAnsiTheme="majorHAnsi" w:cstheme="majorBidi"/>
          <w:color w:val="2F5496" w:themeColor="accent1" w:themeShade="BF"/>
          <w:sz w:val="26"/>
          <w:szCs w:val="26"/>
        </w:rPr>
      </w:pPr>
      <w:r w:rsidRPr="00AD56D7">
        <w:br w:type="page"/>
      </w:r>
    </w:p>
    <w:p w14:paraId="5C724897" w14:textId="23E23D87" w:rsidR="00567663" w:rsidRPr="00AD56D7" w:rsidRDefault="71EFEE32" w:rsidP="00567663">
      <w:pPr>
        <w:pStyle w:val="Kop2"/>
      </w:pPr>
      <w:bookmarkStart w:id="101" w:name="_Toc160825231"/>
      <w:bookmarkStart w:id="102" w:name="_Toc511819656"/>
      <w:commentRangeStart w:id="103"/>
      <w:r w:rsidRPr="00AD56D7">
        <w:t>Windsnelheid</w:t>
      </w:r>
      <w:r w:rsidR="7944CAF8" w:rsidRPr="00AD56D7">
        <w:t xml:space="preserve"> en vertrek vertraging</w:t>
      </w:r>
      <w:commentRangeEnd w:id="103"/>
      <w:r w:rsidR="53A3E87D" w:rsidRPr="00AD56D7">
        <w:rPr>
          <w:rStyle w:val="Verwijzingopmerking"/>
        </w:rPr>
        <w:commentReference w:id="103"/>
      </w:r>
      <w:bookmarkEnd w:id="101"/>
      <w:bookmarkEnd w:id="102"/>
    </w:p>
    <w:p w14:paraId="19AE984C" w14:textId="0DC3EF04" w:rsidR="0E285DAF" w:rsidRPr="00AD56D7" w:rsidRDefault="0E285DAF" w:rsidP="1082A27C">
      <w:r w:rsidRPr="00AD56D7">
        <w:t>Als we naar de onderstaande scatter</w:t>
      </w:r>
      <w:r w:rsidR="00592193" w:rsidRPr="00AD56D7">
        <w:t xml:space="preserve"> </w:t>
      </w:r>
      <w:r w:rsidRPr="00AD56D7">
        <w:t>plot kijken, zien we geen duidelijke correlatie tussen windsnelheid en vertrekvertragingen. De correlatiecoëfficiënt is 0.0474, wat aangeeft dat er nauwelijks een correlatie is tussen de windsnelheid en vertrekvertragingen. Opmerkelijk is dat het niet lijkt uit te maken of de windsnelheid hoog is, aangezien we ook bij hoge windsnelheden geen significant langere vertragingen waarnemen dan bij lage windsnelheden. Het tegenovergestelde is zelfs waar, aangezien we een aantal aanzienlijke vertragingen zien bij vrij lage windsnelheden. We zouden kunnen veronderstellen dat hoge windsnelheden van korte duur zijn en daarom de vertraging relatief kort is, maar deze conclusie kan niet rechtstreeks uit de scatter</w:t>
      </w:r>
      <w:r w:rsidR="00592193" w:rsidRPr="00AD56D7">
        <w:t xml:space="preserve"> </w:t>
      </w:r>
      <w:r w:rsidRPr="00AD56D7">
        <w:t>plot worden afgeleid.</w:t>
      </w:r>
    </w:p>
    <w:p w14:paraId="5B972F43" w14:textId="30B521A7" w:rsidR="0E285DAF" w:rsidRPr="00AD56D7" w:rsidRDefault="0E285DAF" w:rsidP="1082A27C">
      <w:r w:rsidRPr="00AD56D7">
        <w:t>Hierdoor kunnen we niet concluderen of de windsnelheid een effect heeft op de vertrekvertragingen, althans niet op basis van deze scatter</w:t>
      </w:r>
      <w:r w:rsidR="00592193" w:rsidRPr="00AD56D7">
        <w:t xml:space="preserve"> </w:t>
      </w:r>
      <w:r w:rsidRPr="00AD56D7">
        <w:t>plot.</w:t>
      </w:r>
    </w:p>
    <w:p w14:paraId="00CD1D78" w14:textId="77777777" w:rsidR="00F24B1A" w:rsidRPr="00AD56D7" w:rsidRDefault="00F24B1A" w:rsidP="00F24B1A">
      <w:pPr>
        <w:keepNext/>
      </w:pPr>
      <w:r w:rsidRPr="00AD56D7">
        <w:rPr>
          <w:noProof/>
        </w:rPr>
        <w:drawing>
          <wp:inline distT="0" distB="0" distL="0" distR="0" wp14:anchorId="1A61D41A" wp14:editId="260EA0E5">
            <wp:extent cx="5731510" cy="3961130"/>
            <wp:effectExtent l="0" t="0" r="2540" b="1270"/>
            <wp:docPr id="1000508477"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8477" name="Afbeelding 1" descr="Afbeelding met tekst, schermopname, diagram, lijn&#10;&#10;Automatisch gegenereerde beschrijving"/>
                    <pic:cNvPicPr/>
                  </pic:nvPicPr>
                  <pic:blipFill>
                    <a:blip r:embed="rId38"/>
                    <a:stretch>
                      <a:fillRect/>
                    </a:stretch>
                  </pic:blipFill>
                  <pic:spPr>
                    <a:xfrm>
                      <a:off x="0" y="0"/>
                      <a:ext cx="5731510" cy="3961130"/>
                    </a:xfrm>
                    <a:prstGeom prst="rect">
                      <a:avLst/>
                    </a:prstGeom>
                  </pic:spPr>
                </pic:pic>
              </a:graphicData>
            </a:graphic>
          </wp:inline>
        </w:drawing>
      </w:r>
    </w:p>
    <w:p w14:paraId="5185BDE5" w14:textId="6F73CA80" w:rsidR="00567663" w:rsidRPr="00AD56D7" w:rsidRDefault="00F24B1A" w:rsidP="00F24B1A">
      <w:pPr>
        <w:pStyle w:val="Bijschrift"/>
      </w:pPr>
      <w:bookmarkStart w:id="104" w:name="_Toc160825267"/>
      <w:r w:rsidRPr="00AD56D7">
        <w:t xml:space="preserve">Figuur </w:t>
      </w:r>
      <w:r w:rsidRPr="00AD56D7">
        <w:fldChar w:fldCharType="begin"/>
      </w:r>
      <w:r w:rsidRPr="00AD56D7">
        <w:instrText xml:space="preserve"> SEQ Figuur \* ARABIC </w:instrText>
      </w:r>
      <w:r w:rsidRPr="00AD56D7">
        <w:fldChar w:fldCharType="separate"/>
      </w:r>
      <w:r w:rsidR="00695BFA" w:rsidRPr="00AD56D7">
        <w:t>27</w:t>
      </w:r>
      <w:r w:rsidRPr="00AD56D7">
        <w:fldChar w:fldCharType="end"/>
      </w:r>
      <w:r w:rsidRPr="00AD56D7">
        <w:t xml:space="preserve"> Scatter plot </w:t>
      </w:r>
      <w:r w:rsidR="189C386A" w:rsidRPr="00AD56D7">
        <w:t>windsnelheid</w:t>
      </w:r>
      <w:r w:rsidRPr="00AD56D7">
        <w:t xml:space="preserve"> en vertrek vertraging</w:t>
      </w:r>
      <w:bookmarkEnd w:id="104"/>
    </w:p>
    <w:p w14:paraId="5AFBEA45" w14:textId="77777777" w:rsidR="002E0339" w:rsidRPr="00AD56D7" w:rsidRDefault="002E0339">
      <w:pPr>
        <w:rPr>
          <w:rFonts w:asciiTheme="majorHAnsi" w:eastAsiaTheme="majorEastAsia" w:hAnsiTheme="majorHAnsi" w:cstheme="majorBidi"/>
          <w:color w:val="2F5496" w:themeColor="accent1" w:themeShade="BF"/>
          <w:sz w:val="26"/>
          <w:szCs w:val="26"/>
        </w:rPr>
      </w:pPr>
      <w:r w:rsidRPr="00AD56D7">
        <w:br w:type="page"/>
      </w:r>
    </w:p>
    <w:p w14:paraId="0BE69B77" w14:textId="2FFE0C7C" w:rsidR="00C75044" w:rsidRPr="00AD56D7" w:rsidRDefault="00BF0D28" w:rsidP="00FD6458">
      <w:pPr>
        <w:pStyle w:val="Kop2"/>
      </w:pPr>
      <w:bookmarkStart w:id="105" w:name="_Toc160825232"/>
      <w:bookmarkStart w:id="106" w:name="_Toc972621129"/>
      <w:r w:rsidRPr="00AD56D7">
        <w:t>Windsnelheid</w:t>
      </w:r>
      <w:r w:rsidR="00FD6458" w:rsidRPr="00AD56D7">
        <w:t xml:space="preserve"> en </w:t>
      </w:r>
      <w:r w:rsidR="00FD6458">
        <w:t>windrichting</w:t>
      </w:r>
      <w:bookmarkEnd w:id="105"/>
      <w:bookmarkEnd w:id="106"/>
    </w:p>
    <w:p w14:paraId="3914F82F" w14:textId="745AC055" w:rsidR="00695BFA" w:rsidRPr="00AD56D7" w:rsidRDefault="00695BFA" w:rsidP="00695BFA">
      <w:r w:rsidRPr="00AD56D7">
        <w:t xml:space="preserve">Als we naar onderstaande scatter plot kijken, zien we </w:t>
      </w:r>
      <w:r w:rsidR="00FA59B6" w:rsidRPr="00AD56D7">
        <w:t xml:space="preserve">een zwakke correlatie tussen </w:t>
      </w:r>
      <w:r w:rsidR="00FA59B6">
        <w:t>windrichting</w:t>
      </w:r>
      <w:r w:rsidR="00FA59B6" w:rsidRPr="00AD56D7">
        <w:t xml:space="preserve"> en </w:t>
      </w:r>
      <w:r w:rsidR="00BF0D28" w:rsidRPr="00AD56D7">
        <w:t>windsnelheid</w:t>
      </w:r>
      <w:r w:rsidR="00FA59B6" w:rsidRPr="00AD56D7">
        <w:t xml:space="preserve">, zit zou betekenen dat er wel een verband kan zijn tussen </w:t>
      </w:r>
      <w:r w:rsidR="0060669C" w:rsidRPr="00AD56D7">
        <w:t xml:space="preserve">de </w:t>
      </w:r>
      <w:r w:rsidR="00BF0D28" w:rsidRPr="00AD56D7">
        <w:t>windsnelheid</w:t>
      </w:r>
      <w:r w:rsidR="0060669C" w:rsidRPr="00AD56D7">
        <w:t xml:space="preserve"> en de </w:t>
      </w:r>
      <w:r w:rsidR="1BDD8A89">
        <w:t>windrichting</w:t>
      </w:r>
      <w:r w:rsidR="0060669C" w:rsidRPr="00AD56D7">
        <w:t xml:space="preserve"> maar dat dit zeker niet altijd het geval is. Een </w:t>
      </w:r>
      <w:r w:rsidR="00BF0D28" w:rsidRPr="00AD56D7">
        <w:t>correlatiecoëfficiënt</w:t>
      </w:r>
      <w:r w:rsidR="0060669C" w:rsidRPr="00AD56D7">
        <w:t xml:space="preserve"> van 0.3416 laat ook zien dat er sprake is van een zwakke positieve correlatie tussen de beide features.</w:t>
      </w:r>
    </w:p>
    <w:p w14:paraId="24C46592" w14:textId="11775C8B" w:rsidR="006132A6" w:rsidRPr="00AD56D7" w:rsidRDefault="006132A6" w:rsidP="00695BFA">
      <w:r w:rsidRPr="00AD56D7">
        <w:t xml:space="preserve">We kunnen wel de aanname maken dat de wind uit bepaalde richtingen een hogere snelheid kan hebben, dit zien we in de realiteit ook vaak zat gebeuren namelijk, echter kunnen </w:t>
      </w:r>
      <w:r w:rsidR="00DD5C21" w:rsidRPr="00AD56D7">
        <w:t xml:space="preserve">we dit niet concluderen. </w:t>
      </w:r>
      <w:r w:rsidR="00D67DF3" w:rsidRPr="00AD56D7">
        <w:t xml:space="preserve">We zien wel uitschieters rond de 270 en 50 graden maar ook in het omliggende gebied en rond de 180 graden vinden hoge windsnelheden plaats, dit is een heel groot bereik waardoor het moeilijk is om te zeggen of </w:t>
      </w:r>
      <w:r w:rsidR="00BF0D28" w:rsidRPr="00AD56D7">
        <w:t>windsnelheid</w:t>
      </w:r>
      <w:r w:rsidR="00D67DF3" w:rsidRPr="00AD56D7">
        <w:t xml:space="preserve"> en </w:t>
      </w:r>
      <w:r w:rsidR="1BDD8A89">
        <w:t>windrichting</w:t>
      </w:r>
      <w:r w:rsidR="00D67DF3" w:rsidRPr="00AD56D7">
        <w:t xml:space="preserve"> elkaar echt sterk beïnvloeden.</w:t>
      </w:r>
    </w:p>
    <w:p w14:paraId="2C832EBE" w14:textId="77777777" w:rsidR="00C75044" w:rsidRPr="00AD56D7" w:rsidRDefault="00C75044" w:rsidP="00C75044">
      <w:pPr>
        <w:keepNext/>
      </w:pPr>
      <w:commentRangeStart w:id="107"/>
      <w:r>
        <w:rPr>
          <w:noProof/>
        </w:rPr>
        <w:drawing>
          <wp:inline distT="0" distB="0" distL="0" distR="0" wp14:anchorId="03B8C0DF" wp14:editId="45B36C7D">
            <wp:extent cx="5731510" cy="4119245"/>
            <wp:effectExtent l="0" t="0" r="2540" b="0"/>
            <wp:docPr id="1805492377"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39">
                      <a:extLst>
                        <a:ext uri="{28A0092B-C50C-407E-A947-70E740481C1C}">
                          <a14:useLocalDpi xmlns:a14="http://schemas.microsoft.com/office/drawing/2010/main" val="0"/>
                        </a:ext>
                      </a:extLst>
                    </a:blip>
                    <a:stretch>
                      <a:fillRect/>
                    </a:stretch>
                  </pic:blipFill>
                  <pic:spPr>
                    <a:xfrm>
                      <a:off x="0" y="0"/>
                      <a:ext cx="5731510" cy="4119245"/>
                    </a:xfrm>
                    <a:prstGeom prst="rect">
                      <a:avLst/>
                    </a:prstGeom>
                  </pic:spPr>
                </pic:pic>
              </a:graphicData>
            </a:graphic>
          </wp:inline>
        </w:drawing>
      </w:r>
      <w:commentRangeEnd w:id="107"/>
      <w:r>
        <w:rPr>
          <w:rStyle w:val="Verwijzingopmerking"/>
        </w:rPr>
        <w:commentReference w:id="107"/>
      </w:r>
    </w:p>
    <w:p w14:paraId="3FA504F7" w14:textId="466B29F5" w:rsidR="00C75044" w:rsidRPr="00AD56D7" w:rsidRDefault="00C75044" w:rsidP="00C75044">
      <w:pPr>
        <w:pStyle w:val="Bijschrift"/>
      </w:pPr>
      <w:bookmarkStart w:id="108" w:name="_Toc160825268"/>
      <w:r w:rsidRPr="00AD56D7">
        <w:t xml:space="preserve">Figuur </w:t>
      </w:r>
      <w:r w:rsidRPr="00AD56D7">
        <w:fldChar w:fldCharType="begin"/>
      </w:r>
      <w:r w:rsidRPr="00AD56D7">
        <w:instrText xml:space="preserve"> SEQ Figuur \* ARABIC </w:instrText>
      </w:r>
      <w:r w:rsidRPr="00AD56D7">
        <w:fldChar w:fldCharType="separate"/>
      </w:r>
      <w:r w:rsidR="00695BFA" w:rsidRPr="00AD56D7">
        <w:t>28</w:t>
      </w:r>
      <w:r w:rsidRPr="00AD56D7">
        <w:fldChar w:fldCharType="end"/>
      </w:r>
      <w:r w:rsidRPr="00AD56D7">
        <w:t xml:space="preserve"> Scatter plot </w:t>
      </w:r>
      <w:r w:rsidR="00BF0D28" w:rsidRPr="00AD56D7">
        <w:t>windsnelheid</w:t>
      </w:r>
      <w:r w:rsidRPr="00AD56D7">
        <w:t xml:space="preserve"> en </w:t>
      </w:r>
      <w:r w:rsidR="1BDD8A89">
        <w:t>windrichting</w:t>
      </w:r>
      <w:bookmarkEnd w:id="108"/>
    </w:p>
    <w:p w14:paraId="7B2F6181" w14:textId="6F946F6A" w:rsidR="00FD6458" w:rsidRPr="00AD56D7" w:rsidRDefault="00FD6458" w:rsidP="00C75044">
      <w:r w:rsidRPr="00AD56D7">
        <w:br w:type="page"/>
      </w:r>
    </w:p>
    <w:p w14:paraId="1E5F429F" w14:textId="5CBDDF61" w:rsidR="002B0895" w:rsidRPr="00AD56D7" w:rsidRDefault="00072B07" w:rsidP="002B0895">
      <w:pPr>
        <w:pStyle w:val="Kop2"/>
      </w:pPr>
      <w:bookmarkStart w:id="109" w:name="_Toc160825233"/>
      <w:bookmarkStart w:id="110" w:name="_Toc1883750653"/>
      <w:r w:rsidRPr="00AD56D7">
        <w:t>Temperatuur</w:t>
      </w:r>
      <w:r w:rsidR="002B0895" w:rsidRPr="00AD56D7">
        <w:t xml:space="preserve"> en d</w:t>
      </w:r>
      <w:r w:rsidRPr="00AD56D7">
        <w:t>auwpunt</w:t>
      </w:r>
      <w:bookmarkEnd w:id="109"/>
      <w:bookmarkEnd w:id="110"/>
    </w:p>
    <w:p w14:paraId="7A7C75EC" w14:textId="12D412C6" w:rsidR="27EBDBE6" w:rsidRPr="00AD56D7" w:rsidRDefault="27EBDBE6" w:rsidP="1082A27C">
      <w:r w:rsidRPr="00AD56D7">
        <w:t>In de onderstaande scatter</w:t>
      </w:r>
      <w:r w:rsidR="00592193" w:rsidRPr="00AD56D7">
        <w:t xml:space="preserve"> </w:t>
      </w:r>
      <w:r w:rsidRPr="00AD56D7">
        <w:t>plot zien we, net als bij de vertragingen, een positieve correlatie tussen temperatuur en dauwpunt. De overeenkomst is niet zo sterk als bij de vertragingen, maar er is wel degelijk een positieve correlatie waar te nemen. Er is meer variatie in de datapunten, wat te zien is aan de grotere spreiding en een zichtbaar lineair verband. Als we naar de</w:t>
      </w:r>
      <w:r w:rsidR="002C57A2" w:rsidRPr="00AD56D7">
        <w:t xml:space="preserve"> </w:t>
      </w:r>
      <w:hyperlink w:anchor="_Correlatie_coëfficiënten">
        <w:r w:rsidR="00BF0D28" w:rsidRPr="00AD56D7">
          <w:rPr>
            <w:rStyle w:val="Hyperlink"/>
          </w:rPr>
          <w:t>correlatiecoëfficiënten</w:t>
        </w:r>
        <w:r w:rsidR="002C57A2" w:rsidRPr="00AD56D7">
          <w:rPr>
            <w:rStyle w:val="Hyperlink"/>
          </w:rPr>
          <w:t xml:space="preserve"> tabel</w:t>
        </w:r>
      </w:hyperlink>
      <w:r w:rsidR="002C57A2" w:rsidRPr="00AD56D7">
        <w:t xml:space="preserve"> </w:t>
      </w:r>
      <w:r w:rsidR="519E56E5" w:rsidRPr="00AD56D7">
        <w:t>kijken, zien we een correlatiecoëfficiënt van 0.8823. Dit laat zien dat er een sterk positieve correlatie is tussen de temperatuur en het dauwpunt; 0.8823 ligt ook dicht bij 1.</w:t>
      </w:r>
    </w:p>
    <w:p w14:paraId="27D581A2" w14:textId="1DA32FFF" w:rsidR="519E56E5" w:rsidRPr="00AD56D7" w:rsidRDefault="519E56E5" w:rsidP="1082A27C">
      <w:r w:rsidRPr="00AD56D7">
        <w:t>We kunnen daarom concluderen dat we op basis van de temperatuur het dauwpunt kunnen voorspellen. Door de hoge correlatie tussen beide waarden kunnen we redelijkerwijs een goede voorspelling doen met betrekking tot het dauwpunt aan de hand van de temperatuur.</w:t>
      </w:r>
    </w:p>
    <w:p w14:paraId="065DC11C" w14:textId="1449536D" w:rsidR="000C0ABE" w:rsidRPr="00AD56D7" w:rsidRDefault="00567663" w:rsidP="000C0ABE">
      <w:pPr>
        <w:keepNext/>
      </w:pPr>
      <w:r w:rsidRPr="00AD56D7">
        <w:rPr>
          <w:noProof/>
        </w:rPr>
        <w:drawing>
          <wp:inline distT="0" distB="0" distL="0" distR="0" wp14:anchorId="374D9B96" wp14:editId="5DBBCE9A">
            <wp:extent cx="5731510" cy="4051300"/>
            <wp:effectExtent l="0" t="0" r="2540" b="6350"/>
            <wp:docPr id="1162561820"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61820" name="Afbeelding 1" descr="Afbeelding met tekst, schermopname, diagram, lijn&#10;&#10;Automatisch gegenereerde beschrijving"/>
                    <pic:cNvPicPr/>
                  </pic:nvPicPr>
                  <pic:blipFill>
                    <a:blip r:embed="rId40"/>
                    <a:stretch>
                      <a:fillRect/>
                    </a:stretch>
                  </pic:blipFill>
                  <pic:spPr>
                    <a:xfrm>
                      <a:off x="0" y="0"/>
                      <a:ext cx="5731510" cy="4051300"/>
                    </a:xfrm>
                    <a:prstGeom prst="rect">
                      <a:avLst/>
                    </a:prstGeom>
                  </pic:spPr>
                </pic:pic>
              </a:graphicData>
            </a:graphic>
          </wp:inline>
        </w:drawing>
      </w:r>
    </w:p>
    <w:p w14:paraId="276B6714" w14:textId="3C8D1D1E" w:rsidR="00267C2C" w:rsidRPr="00AD56D7" w:rsidRDefault="000C0ABE" w:rsidP="000C0ABE">
      <w:pPr>
        <w:pStyle w:val="Bijschrift"/>
      </w:pPr>
      <w:bookmarkStart w:id="111" w:name="_Toc160825269"/>
      <w:r w:rsidRPr="00AD56D7">
        <w:t xml:space="preserve">Figuur </w:t>
      </w:r>
      <w:r w:rsidRPr="00AD56D7">
        <w:fldChar w:fldCharType="begin"/>
      </w:r>
      <w:r w:rsidRPr="00AD56D7">
        <w:instrText xml:space="preserve"> SEQ Figuur \* ARABIC </w:instrText>
      </w:r>
      <w:r w:rsidRPr="00AD56D7">
        <w:fldChar w:fldCharType="separate"/>
      </w:r>
      <w:r w:rsidR="00695BFA" w:rsidRPr="00AD56D7">
        <w:t>29</w:t>
      </w:r>
      <w:r w:rsidRPr="00AD56D7">
        <w:fldChar w:fldCharType="end"/>
      </w:r>
      <w:r w:rsidRPr="00AD56D7">
        <w:t xml:space="preserve"> Scatter plot </w:t>
      </w:r>
      <w:r w:rsidR="00205A4C" w:rsidRPr="00AD56D7">
        <w:t>temperatuur</w:t>
      </w:r>
      <w:r w:rsidRPr="00AD56D7">
        <w:t xml:space="preserve"> </w:t>
      </w:r>
      <w:r w:rsidR="00CA6D06" w:rsidRPr="00AD56D7">
        <w:t>en</w:t>
      </w:r>
      <w:r w:rsidRPr="00AD56D7">
        <w:t xml:space="preserve"> </w:t>
      </w:r>
      <w:r w:rsidR="00205A4C" w:rsidRPr="00AD56D7">
        <w:t>dauw pun</w:t>
      </w:r>
      <w:r w:rsidRPr="00AD56D7">
        <w:t>t</w:t>
      </w:r>
      <w:bookmarkEnd w:id="111"/>
    </w:p>
    <w:p w14:paraId="5DA9A6A5" w14:textId="77777777" w:rsidR="00AC01B5" w:rsidRPr="00AD56D7" w:rsidRDefault="00AC01B5">
      <w:pPr>
        <w:rPr>
          <w:rFonts w:asciiTheme="majorHAnsi" w:eastAsiaTheme="majorEastAsia" w:hAnsiTheme="majorHAnsi" w:cstheme="majorBidi"/>
          <w:color w:val="2F5496" w:themeColor="accent1" w:themeShade="BF"/>
          <w:sz w:val="26"/>
          <w:szCs w:val="26"/>
        </w:rPr>
      </w:pPr>
      <w:r w:rsidRPr="00AD56D7">
        <w:br w:type="page"/>
      </w:r>
    </w:p>
    <w:p w14:paraId="18EFA530" w14:textId="25C04F29" w:rsidR="00267C2C" w:rsidRPr="00AD56D7" w:rsidRDefault="2AA63DF6" w:rsidP="002B0895">
      <w:pPr>
        <w:pStyle w:val="Kop2"/>
      </w:pPr>
      <w:bookmarkStart w:id="112" w:name="_Toc160825234"/>
      <w:bookmarkStart w:id="113" w:name="_Toc392523019"/>
      <w:commentRangeStart w:id="114"/>
      <w:commentRangeStart w:id="115"/>
      <w:r w:rsidRPr="00AD56D7">
        <w:t>Temperatuur</w:t>
      </w:r>
      <w:r w:rsidR="40715914" w:rsidRPr="00AD56D7">
        <w:t xml:space="preserve"> en </w:t>
      </w:r>
      <w:r w:rsidRPr="00AD56D7">
        <w:t>luchtvochtigheid</w:t>
      </w:r>
      <w:commentRangeEnd w:id="114"/>
      <w:r w:rsidR="00072B07" w:rsidRPr="00AD56D7">
        <w:rPr>
          <w:rStyle w:val="Verwijzingopmerking"/>
        </w:rPr>
        <w:commentReference w:id="114"/>
      </w:r>
      <w:commentRangeEnd w:id="115"/>
      <w:r w:rsidR="00072B07" w:rsidRPr="00AD56D7">
        <w:rPr>
          <w:rStyle w:val="Verwijzingopmerking"/>
        </w:rPr>
        <w:commentReference w:id="115"/>
      </w:r>
      <w:bookmarkEnd w:id="112"/>
      <w:bookmarkEnd w:id="113"/>
    </w:p>
    <w:p w14:paraId="1D06FAC7" w14:textId="0AA6751F" w:rsidR="0BC61FA9" w:rsidRPr="00AD56D7" w:rsidRDefault="0BC61FA9" w:rsidP="1082A27C">
      <w:r w:rsidRPr="00AD56D7">
        <w:t>In het onderstaande scatter</w:t>
      </w:r>
      <w:r w:rsidR="00592193" w:rsidRPr="00AD56D7">
        <w:t xml:space="preserve"> </w:t>
      </w:r>
      <w:r w:rsidRPr="00AD56D7">
        <w:t>plot zien we geen correlatie tussen temperatuur en luchtvochtigheid. De datapunten zijn erg verspreid en er is geen duidelijk verband zichtbaar in het diagram. We observeren geen positieve noch negatieve correlatie tussen beide variabelen. Wanneer we naar de</w:t>
      </w:r>
      <w:r w:rsidR="008C0BA3" w:rsidRPr="00AD56D7">
        <w:t xml:space="preserve"> </w:t>
      </w:r>
      <w:hyperlink w:anchor="_Correlatie_coëfficiënten">
        <w:r w:rsidR="00BF0D28" w:rsidRPr="00AD56D7">
          <w:rPr>
            <w:rStyle w:val="Hyperlink"/>
          </w:rPr>
          <w:t>correlatiecoëfficiënten</w:t>
        </w:r>
        <w:r w:rsidR="008C0BA3" w:rsidRPr="00AD56D7">
          <w:rPr>
            <w:rStyle w:val="Hyperlink"/>
          </w:rPr>
          <w:t xml:space="preserve"> tabel</w:t>
        </w:r>
      </w:hyperlink>
      <w:r w:rsidR="008C0BA3" w:rsidRPr="00AD56D7">
        <w:t xml:space="preserve"> </w:t>
      </w:r>
      <w:r w:rsidR="1B0C1DD6" w:rsidRPr="00AD56D7">
        <w:t>kijken, zien we een waarde van 0.0355. Dit getal ligt zeer dicht bij nul, wat bevestigt dat er geen significante correlatie bestaat tussen temperatuur en luchtvochtigheid.</w:t>
      </w:r>
    </w:p>
    <w:p w14:paraId="7651BC74" w14:textId="00D12311" w:rsidR="1B0C1DD6" w:rsidRPr="00AD56D7" w:rsidRDefault="1B0C1DD6" w:rsidP="1082A27C">
      <w:r w:rsidRPr="00AD56D7">
        <w:t>Hieruit kunnen we concluderen dat we niet in staat zijn om de luchtvochtigheid te voorspellen aan de hand van de temperatuur. De correlatie is te laag, of eigenlijk nauwelijks aanwezig, waardoor het moeilijk is om de luchtvochtigheid te voorspellen op basis van de temperatuur.</w:t>
      </w:r>
    </w:p>
    <w:p w14:paraId="53DF3DB7" w14:textId="679D0899" w:rsidR="00205A4C" w:rsidRPr="00AD56D7" w:rsidRDefault="00567663" w:rsidP="00205A4C">
      <w:pPr>
        <w:keepNext/>
      </w:pPr>
      <w:r w:rsidRPr="00AD56D7">
        <w:rPr>
          <w:noProof/>
        </w:rPr>
        <w:drawing>
          <wp:inline distT="0" distB="0" distL="0" distR="0" wp14:anchorId="4F6604A7" wp14:editId="172B5B82">
            <wp:extent cx="5731510" cy="4009390"/>
            <wp:effectExtent l="0" t="0" r="2540" b="0"/>
            <wp:docPr id="434528427" name="Afbeelding 1" descr="Afbeelding met tekst, schermopname, diagram,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8427" name="Afbeelding 1" descr="Afbeelding met tekst, schermopname, diagram, patroon&#10;&#10;Automatisch gegenereerde beschrijving"/>
                    <pic:cNvPicPr/>
                  </pic:nvPicPr>
                  <pic:blipFill>
                    <a:blip r:embed="rId41"/>
                    <a:stretch>
                      <a:fillRect/>
                    </a:stretch>
                  </pic:blipFill>
                  <pic:spPr>
                    <a:xfrm>
                      <a:off x="0" y="0"/>
                      <a:ext cx="5731510" cy="4009390"/>
                    </a:xfrm>
                    <a:prstGeom prst="rect">
                      <a:avLst/>
                    </a:prstGeom>
                  </pic:spPr>
                </pic:pic>
              </a:graphicData>
            </a:graphic>
          </wp:inline>
        </w:drawing>
      </w:r>
    </w:p>
    <w:p w14:paraId="60989ACA" w14:textId="30FDCC46" w:rsidR="00267C2C" w:rsidRPr="00AD56D7" w:rsidRDefault="00205A4C" w:rsidP="00205A4C">
      <w:pPr>
        <w:pStyle w:val="Bijschrift"/>
      </w:pPr>
      <w:bookmarkStart w:id="116" w:name="_Toc160825270"/>
      <w:r w:rsidRPr="00AD56D7">
        <w:t xml:space="preserve">Figuur </w:t>
      </w:r>
      <w:r w:rsidRPr="00AD56D7">
        <w:fldChar w:fldCharType="begin"/>
      </w:r>
      <w:r w:rsidRPr="00AD56D7">
        <w:instrText xml:space="preserve"> SEQ Figuur \* ARABIC </w:instrText>
      </w:r>
      <w:r w:rsidRPr="00AD56D7">
        <w:fldChar w:fldCharType="separate"/>
      </w:r>
      <w:r w:rsidR="00695BFA" w:rsidRPr="00AD56D7">
        <w:t>30</w:t>
      </w:r>
      <w:r w:rsidRPr="00AD56D7">
        <w:fldChar w:fldCharType="end"/>
      </w:r>
      <w:r w:rsidRPr="00AD56D7">
        <w:t xml:space="preserve"> Scatter plot temperatuur </w:t>
      </w:r>
      <w:r w:rsidR="00CA6D06" w:rsidRPr="00AD56D7">
        <w:t>en</w:t>
      </w:r>
      <w:r w:rsidRPr="00AD56D7">
        <w:t xml:space="preserve"> luchtvochtigheid</w:t>
      </w:r>
      <w:bookmarkEnd w:id="116"/>
    </w:p>
    <w:p w14:paraId="2B19EA1B" w14:textId="77777777" w:rsidR="00695BFA" w:rsidRPr="00AD56D7" w:rsidRDefault="00695BFA"/>
    <w:p w14:paraId="7EF4B8E8" w14:textId="77777777" w:rsidR="00695BFA" w:rsidRPr="00AD56D7" w:rsidRDefault="00695BFA">
      <w:r w:rsidRPr="00AD56D7">
        <w:br w:type="page"/>
      </w:r>
    </w:p>
    <w:p w14:paraId="0D66A3D4" w14:textId="77777777" w:rsidR="00695BFA" w:rsidRPr="00AD56D7" w:rsidRDefault="00695BFA" w:rsidP="00695BFA">
      <w:pPr>
        <w:pStyle w:val="Kop2"/>
      </w:pPr>
      <w:bookmarkStart w:id="117" w:name="_Toc160825235"/>
      <w:bookmarkStart w:id="118" w:name="_Toc1452868770"/>
      <w:r w:rsidRPr="00AD56D7">
        <w:t>Dauwpunt en luchtvochtigheid</w:t>
      </w:r>
      <w:bookmarkEnd w:id="117"/>
      <w:bookmarkEnd w:id="118"/>
    </w:p>
    <w:p w14:paraId="35A7C61F" w14:textId="77777777" w:rsidR="00695BFA" w:rsidRPr="00AD56D7" w:rsidRDefault="00695BFA" w:rsidP="00695BFA">
      <w:r w:rsidRPr="00AD56D7">
        <w:t>In het onderstaande scatter plot zien we een matige tot sterke correlatie tussen het dauwpunt en de luchtvochtigheid. Er lijkt enigszins een lineair verband duidelijk te worden uit het diagram, hoewel de spreiding groot is. Als we kijken naar de correlatiecoëfficiënt in de tabel, zien we een correlatiecoëfficiënt van 0.4922 tussen dauwpunt en luchtvochtigheid. Dit toont aan dat er een matige correlatie bestaat tussen de features, die zich vrijwel precies tussen 0 en 1 bevindt. Het is moeilijk te zeggen of beide features een directe invloed hebben op elkaar, maar er is wel een correlatie waar te nemen tussen dauwpunt en luchtvochtigheid.</w:t>
      </w:r>
    </w:p>
    <w:p w14:paraId="00685F65" w14:textId="77777777" w:rsidR="00695BFA" w:rsidRPr="00AD56D7" w:rsidRDefault="00695BFA" w:rsidP="00695BFA">
      <w:r w:rsidRPr="00AD56D7">
        <w:t>Omdat we aan de hand van de temperatuur het dauwpunt kunnen voorspellen, en er toch een sterke positieve correlatie bestaat tussen dauwpunt en luchtvochtigheid, zouden we met behulp van de temperatuur via het dauwpunt nog steeds een redelijk betrouwbare voorspelling kunnen doen met betrekking tot de luchtvochtigheid. Wel moeten we oppassen, omdat we dan een voorspelling zouden doen op basis van een andere voorspelling, wat de betrouwbaarheid enigszins kan verminderen. Echter, dit is nog steeds betrouwbaarder dan het voorspellen van luchtvochtigheid op basis van alleen de temperatuur.</w:t>
      </w:r>
    </w:p>
    <w:p w14:paraId="3F2047C9" w14:textId="77777777" w:rsidR="00695BFA" w:rsidRPr="00AD56D7" w:rsidRDefault="00695BFA" w:rsidP="00695BFA">
      <w:pPr>
        <w:keepNext/>
      </w:pPr>
      <w:r w:rsidRPr="00AD56D7">
        <w:rPr>
          <w:noProof/>
        </w:rPr>
        <w:drawing>
          <wp:inline distT="0" distB="0" distL="0" distR="0" wp14:anchorId="5EE8C991" wp14:editId="2389A535">
            <wp:extent cx="5731510" cy="4128770"/>
            <wp:effectExtent l="0" t="0" r="2540" b="5080"/>
            <wp:docPr id="396601151" name="Afbeelding 1"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1151" name="Afbeelding 1" descr="Afbeelding met tekst, schermopname, diagram, kaart&#10;&#10;Automatisch gegenereerde beschrijving"/>
                    <pic:cNvPicPr/>
                  </pic:nvPicPr>
                  <pic:blipFill>
                    <a:blip r:embed="rId42"/>
                    <a:stretch>
                      <a:fillRect/>
                    </a:stretch>
                  </pic:blipFill>
                  <pic:spPr>
                    <a:xfrm>
                      <a:off x="0" y="0"/>
                      <a:ext cx="5731510" cy="4128770"/>
                    </a:xfrm>
                    <a:prstGeom prst="rect">
                      <a:avLst/>
                    </a:prstGeom>
                  </pic:spPr>
                </pic:pic>
              </a:graphicData>
            </a:graphic>
          </wp:inline>
        </w:drawing>
      </w:r>
    </w:p>
    <w:p w14:paraId="546EB64C" w14:textId="77777777" w:rsidR="00695BFA" w:rsidRPr="00AD56D7" w:rsidRDefault="00695BFA" w:rsidP="00695BFA">
      <w:pPr>
        <w:pStyle w:val="Bijschrift"/>
      </w:pPr>
      <w:bookmarkStart w:id="119" w:name="_Toc160825271"/>
      <w:r w:rsidRPr="00AD56D7">
        <w:t xml:space="preserve">Figuur </w:t>
      </w:r>
      <w:r w:rsidRPr="00AD56D7">
        <w:fldChar w:fldCharType="begin"/>
      </w:r>
      <w:r w:rsidRPr="00AD56D7">
        <w:instrText xml:space="preserve"> SEQ Figuur \* ARABIC </w:instrText>
      </w:r>
      <w:r w:rsidRPr="00AD56D7">
        <w:fldChar w:fldCharType="separate"/>
      </w:r>
      <w:r w:rsidRPr="00AD56D7">
        <w:t>33</w:t>
      </w:r>
      <w:r w:rsidRPr="00AD56D7">
        <w:fldChar w:fldCharType="end"/>
      </w:r>
      <w:r w:rsidRPr="00AD56D7">
        <w:t xml:space="preserve"> Scatter plot dauwpunt en luchtvochtigheid</w:t>
      </w:r>
      <w:bookmarkEnd w:id="119"/>
    </w:p>
    <w:p w14:paraId="46C808B4" w14:textId="423A08F8" w:rsidR="003C7205" w:rsidRPr="00AD56D7" w:rsidRDefault="003C7205">
      <w:pPr>
        <w:rPr>
          <w:rFonts w:asciiTheme="majorHAnsi" w:eastAsiaTheme="majorEastAsia" w:hAnsiTheme="majorHAnsi" w:cstheme="majorBidi"/>
          <w:color w:val="2F5496" w:themeColor="accent1" w:themeShade="BF"/>
          <w:sz w:val="26"/>
          <w:szCs w:val="26"/>
        </w:rPr>
      </w:pPr>
      <w:r w:rsidRPr="00AD56D7">
        <w:br w:type="page"/>
      </w:r>
    </w:p>
    <w:p w14:paraId="1DD86C4E" w14:textId="7147B70D" w:rsidR="003C7205" w:rsidRPr="00AD56D7" w:rsidRDefault="003C7205" w:rsidP="003C7205">
      <w:pPr>
        <w:pStyle w:val="Kop2"/>
      </w:pPr>
      <w:bookmarkStart w:id="120" w:name="_Toc160825236"/>
      <w:bookmarkStart w:id="121" w:name="_Toc2128312259"/>
      <w:r w:rsidRPr="00AD56D7">
        <w:t xml:space="preserve">Temperatuur en </w:t>
      </w:r>
      <w:r w:rsidR="00BF0D28" w:rsidRPr="00AD56D7">
        <w:t>windsnelheid</w:t>
      </w:r>
      <w:bookmarkEnd w:id="120"/>
      <w:bookmarkEnd w:id="121"/>
    </w:p>
    <w:p w14:paraId="0258B324" w14:textId="4D3A4D94" w:rsidR="00D67DF3" w:rsidRPr="00AD56D7" w:rsidRDefault="00D67DF3" w:rsidP="00D67DF3">
      <w:r w:rsidRPr="00AD56D7">
        <w:t xml:space="preserve">Als we naar onderstaande scatter plot kijken, dan zien we een lichte negatieve correlatie tussen temperatuur en </w:t>
      </w:r>
      <w:r w:rsidR="00BF0D28" w:rsidRPr="00AD56D7">
        <w:t>windsnelheid</w:t>
      </w:r>
      <w:r w:rsidRPr="00AD56D7">
        <w:t xml:space="preserve">, dit wijst erop dat ze elkaar niet </w:t>
      </w:r>
      <w:r w:rsidR="008445FB" w:rsidRPr="00AD56D7">
        <w:t>beïnvloeden</w:t>
      </w:r>
      <w:r w:rsidR="006B1967" w:rsidRPr="00AD56D7">
        <w:t xml:space="preserve">. Ook de </w:t>
      </w:r>
      <w:r w:rsidR="00BF0D28" w:rsidRPr="00AD56D7">
        <w:t>correlatiecoëfficiënt</w:t>
      </w:r>
      <w:r w:rsidR="006B1967" w:rsidRPr="00AD56D7">
        <w:t xml:space="preserve"> van -0.1468 laat zien dat er een zeer matige negatieve correlatie is tussen de beide features wat er wederom op wijst dat ze elkaar niet </w:t>
      </w:r>
      <w:r w:rsidR="008445FB" w:rsidRPr="00AD56D7">
        <w:t>beïnvloeden</w:t>
      </w:r>
      <w:r w:rsidR="006B1967" w:rsidRPr="00AD56D7">
        <w:t xml:space="preserve">, alleen met zo’n lage </w:t>
      </w:r>
      <w:r w:rsidR="00BF0D28" w:rsidRPr="00AD56D7">
        <w:t>correlatiecoëfficiënt</w:t>
      </w:r>
      <w:r w:rsidR="006B1967" w:rsidRPr="00AD56D7">
        <w:t xml:space="preserve"> kun je ook wel stellen dat er geen correlatie is.</w:t>
      </w:r>
    </w:p>
    <w:p w14:paraId="67160A68" w14:textId="4B6FE181" w:rsidR="008445FB" w:rsidRPr="00AD56D7" w:rsidRDefault="008445FB" w:rsidP="00D67DF3">
      <w:r w:rsidRPr="00AD56D7">
        <w:t xml:space="preserve">Dit betekent dat het dus niet uit lijkt te maken wat de temperatuur of de </w:t>
      </w:r>
      <w:r w:rsidR="00BF0D28" w:rsidRPr="00AD56D7">
        <w:t>windsnelheid</w:t>
      </w:r>
      <w:r w:rsidRPr="00AD56D7">
        <w:t xml:space="preserve"> is voor de </w:t>
      </w:r>
      <w:r w:rsidR="00BF0D28" w:rsidRPr="00AD56D7">
        <w:t>windsnelheid</w:t>
      </w:r>
      <w:r w:rsidRPr="00AD56D7">
        <w:t xml:space="preserve"> of de temperatuur, respectievelijk. Dit betekent ook dat we aan de hand van de temperatuur geen voorspellingen kunnen maken over de </w:t>
      </w:r>
      <w:r w:rsidR="00BF0D28" w:rsidRPr="00AD56D7">
        <w:t>windsnelheid</w:t>
      </w:r>
      <w:r w:rsidRPr="00AD56D7">
        <w:t>.</w:t>
      </w:r>
    </w:p>
    <w:p w14:paraId="011FF633" w14:textId="77777777" w:rsidR="004B4DC7" w:rsidRPr="00AD56D7" w:rsidRDefault="004B4DC7" w:rsidP="004B4DC7">
      <w:pPr>
        <w:keepNext/>
      </w:pPr>
      <w:r w:rsidRPr="00AD56D7">
        <w:rPr>
          <w:noProof/>
        </w:rPr>
        <w:drawing>
          <wp:inline distT="0" distB="0" distL="0" distR="0" wp14:anchorId="0490EC50" wp14:editId="7C183128">
            <wp:extent cx="5731510" cy="4140835"/>
            <wp:effectExtent l="0" t="0" r="2540" b="0"/>
            <wp:docPr id="675727806"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7806" name="Afbeelding 1" descr="Afbeelding met tekst, schermopname, Lettertype, diagram&#10;&#10;Automatisch gegenereerde beschrijving"/>
                    <pic:cNvPicPr/>
                  </pic:nvPicPr>
                  <pic:blipFill>
                    <a:blip r:embed="rId43"/>
                    <a:stretch>
                      <a:fillRect/>
                    </a:stretch>
                  </pic:blipFill>
                  <pic:spPr>
                    <a:xfrm>
                      <a:off x="0" y="0"/>
                      <a:ext cx="5731510" cy="4140835"/>
                    </a:xfrm>
                    <a:prstGeom prst="rect">
                      <a:avLst/>
                    </a:prstGeom>
                  </pic:spPr>
                </pic:pic>
              </a:graphicData>
            </a:graphic>
          </wp:inline>
        </w:drawing>
      </w:r>
    </w:p>
    <w:p w14:paraId="4234AE10" w14:textId="0EF4A388" w:rsidR="004B4DC7" w:rsidRPr="00AD56D7" w:rsidRDefault="004B4DC7" w:rsidP="004B4DC7">
      <w:pPr>
        <w:pStyle w:val="Bijschrift"/>
      </w:pPr>
      <w:bookmarkStart w:id="122" w:name="_Toc160825272"/>
      <w:r w:rsidRPr="00AD56D7">
        <w:t xml:space="preserve">Figuur </w:t>
      </w:r>
      <w:r w:rsidRPr="00AD56D7">
        <w:fldChar w:fldCharType="begin"/>
      </w:r>
      <w:r w:rsidRPr="00AD56D7">
        <w:instrText xml:space="preserve"> SEQ Figuur \* ARABIC </w:instrText>
      </w:r>
      <w:r w:rsidRPr="00AD56D7">
        <w:fldChar w:fldCharType="separate"/>
      </w:r>
      <w:r w:rsidR="00695BFA" w:rsidRPr="00AD56D7">
        <w:t>31</w:t>
      </w:r>
      <w:r w:rsidRPr="00AD56D7">
        <w:fldChar w:fldCharType="end"/>
      </w:r>
      <w:r w:rsidRPr="00AD56D7">
        <w:t xml:space="preserve"> Scatter plot temperatuur en </w:t>
      </w:r>
      <w:r w:rsidR="00BF0D28" w:rsidRPr="00AD56D7">
        <w:t>windsnelheid</w:t>
      </w:r>
      <w:bookmarkEnd w:id="122"/>
    </w:p>
    <w:p w14:paraId="5EFAC25C" w14:textId="063D84E5" w:rsidR="003C7205" w:rsidRPr="00AD56D7" w:rsidRDefault="003C7205">
      <w:pPr>
        <w:rPr>
          <w:rFonts w:asciiTheme="majorHAnsi" w:eastAsiaTheme="majorEastAsia" w:hAnsiTheme="majorHAnsi" w:cstheme="majorBidi"/>
          <w:color w:val="2F5496" w:themeColor="accent1" w:themeShade="BF"/>
          <w:sz w:val="26"/>
          <w:szCs w:val="26"/>
        </w:rPr>
      </w:pPr>
      <w:r w:rsidRPr="00AD56D7">
        <w:br w:type="page"/>
      </w:r>
    </w:p>
    <w:p w14:paraId="5D70FD15" w14:textId="696BFEC8" w:rsidR="004B4DC7" w:rsidRPr="00AD56D7" w:rsidRDefault="003C7205" w:rsidP="003C7205">
      <w:pPr>
        <w:pStyle w:val="Kop2"/>
      </w:pPr>
      <w:bookmarkStart w:id="123" w:name="_Toc160825237"/>
      <w:bookmarkStart w:id="124" w:name="_Toc1797017638"/>
      <w:r w:rsidRPr="00AD56D7">
        <w:t xml:space="preserve">Temperatuur en </w:t>
      </w:r>
      <w:r w:rsidR="1BDD8A89">
        <w:t>windrichting</w:t>
      </w:r>
      <w:bookmarkEnd w:id="123"/>
      <w:bookmarkEnd w:id="124"/>
    </w:p>
    <w:p w14:paraId="7B48A47F" w14:textId="290B0DD5" w:rsidR="00A70C82" w:rsidRPr="00AD56D7" w:rsidRDefault="00A70C82" w:rsidP="00A70C82">
      <w:r w:rsidRPr="00AD56D7">
        <w:t xml:space="preserve">Als we naar onderstaande scatter plot kijken, dan zien we dat er geen correlatie is tussen temperatuur en </w:t>
      </w:r>
      <w:r w:rsidR="1BDD8A89">
        <w:t>windrichting</w:t>
      </w:r>
      <w:r w:rsidR="00EF5E3F">
        <w:t>.</w:t>
      </w:r>
      <w:r w:rsidR="00EF5E3F" w:rsidRPr="00AD56D7">
        <w:t xml:space="preserve"> Ook de </w:t>
      </w:r>
      <w:r w:rsidR="00BF0D28" w:rsidRPr="00AD56D7">
        <w:t>correlatiecoëfficiënt</w:t>
      </w:r>
      <w:r w:rsidR="00CA6D06" w:rsidRPr="00AD56D7">
        <w:t xml:space="preserve"> van -0.0999 laat zien dat er geen correlatie is tussen beide features, hoewel de </w:t>
      </w:r>
      <w:r w:rsidR="00B86CFB" w:rsidRPr="00AD56D7">
        <w:t>coëfficiënt</w:t>
      </w:r>
      <w:r w:rsidR="00CA6D06" w:rsidRPr="00AD56D7">
        <w:t xml:space="preserve"> wel onder de 0 zit en daarmee negatief is</w:t>
      </w:r>
      <w:r w:rsidR="005A61CB" w:rsidRPr="00AD56D7">
        <w:t xml:space="preserve"> zit het zo dicht op de 0 dat er geen sprake is van een correlatie.</w:t>
      </w:r>
    </w:p>
    <w:p w14:paraId="4BD1AE82" w14:textId="1B55EF92" w:rsidR="002B1789" w:rsidRPr="00AD56D7" w:rsidRDefault="005A61CB" w:rsidP="00A70C82">
      <w:r w:rsidRPr="00AD56D7">
        <w:t>Dit is wel interessant omdat wij wel verwacht hadden dat met name wind die van het zuiden komt meer warme lucht mee zou nemen dan wind</w:t>
      </w:r>
      <w:r w:rsidR="00BF0D28">
        <w:t>t</w:t>
      </w:r>
      <w:r w:rsidRPr="00AD56D7">
        <w:t xml:space="preserve"> die van het noorden af komt</w:t>
      </w:r>
      <w:r w:rsidR="00F83C1C" w:rsidRPr="00AD56D7">
        <w:t xml:space="preserve"> maar als we naar de scatter plot kijken zien we tussen de 250 en </w:t>
      </w:r>
      <w:r w:rsidR="00B71FB5" w:rsidRPr="00AD56D7">
        <w:t>20 graden (0 en 360 graden liggen immers naast elkaar, ook al zijn ze ver van elkaar verwijderd op de scatter plot)</w:t>
      </w:r>
      <w:r w:rsidR="00267107" w:rsidRPr="00AD56D7">
        <w:t xml:space="preserve"> een grote spreiding in temperaturen en tussen de 50 en 200 graden juist een veel kleinere spreiding van temperaturen</w:t>
      </w:r>
      <w:r w:rsidR="00217246" w:rsidRPr="00AD56D7">
        <w:t xml:space="preserve">. </w:t>
      </w:r>
    </w:p>
    <w:p w14:paraId="0A5A3BCE" w14:textId="54922989" w:rsidR="005A61CB" w:rsidRPr="00AD56D7" w:rsidRDefault="00217246" w:rsidP="00A70C82">
      <w:r w:rsidRPr="00AD56D7">
        <w:t xml:space="preserve">De grote spreiding van temperatuur komt met wind vanuit het noorden </w:t>
      </w:r>
      <w:r w:rsidR="00C5762E" w:rsidRPr="00AD56D7">
        <w:t>tot en met het</w:t>
      </w:r>
      <w:r w:rsidRPr="00AD56D7">
        <w:t xml:space="preserve"> oosten en de kleine spreiding</w:t>
      </w:r>
      <w:r w:rsidR="00C5762E" w:rsidRPr="00AD56D7">
        <w:t xml:space="preserve"> komt vanuit het noordwesten tot en met het zuiden</w:t>
      </w:r>
      <w:r w:rsidR="00BE723B" w:rsidRPr="00AD56D7">
        <w:t xml:space="preserve">. Dit is dan weer wel in lijn met onze verwachten in zekere zin omdat het betekend dat uit het zuiden meer warme lucht komt alleen zien we vanuit het noorden zowel warme als koude lucht komen, deze spreiding maakt het moeilijk om voorspellingen te doen aan de hand van de temperatuur </w:t>
      </w:r>
      <w:r w:rsidR="004466C0" w:rsidRPr="00AD56D7">
        <w:t xml:space="preserve">op de </w:t>
      </w:r>
      <w:r w:rsidR="1BDD8A89">
        <w:t>windrichting</w:t>
      </w:r>
      <w:r w:rsidR="004466C0" w:rsidRPr="00AD56D7">
        <w:t xml:space="preserve"> of visa versa. Om hier een beter beeld van te krijgen zouden we ook kunnen kijken naar de temperatuur en </w:t>
      </w:r>
      <w:r w:rsidR="1BDD8A89">
        <w:t>windrichting</w:t>
      </w:r>
      <w:r w:rsidR="004466C0" w:rsidRPr="00AD56D7">
        <w:t xml:space="preserve"> per maand of seizoen, echter valt dit buiten</w:t>
      </w:r>
      <w:r w:rsidR="002B1789" w:rsidRPr="00AD56D7">
        <w:t xml:space="preserve"> wat zichtbaar is in deze scatter plot.</w:t>
      </w:r>
    </w:p>
    <w:p w14:paraId="165ABFF5" w14:textId="77777777" w:rsidR="00695BFA" w:rsidRPr="00AD56D7" w:rsidRDefault="00695BFA" w:rsidP="00695BFA">
      <w:pPr>
        <w:keepNext/>
      </w:pPr>
      <w:r w:rsidRPr="00AD56D7">
        <w:rPr>
          <w:noProof/>
        </w:rPr>
        <w:drawing>
          <wp:inline distT="0" distB="0" distL="0" distR="0" wp14:anchorId="5DAF27D6" wp14:editId="39BC507E">
            <wp:extent cx="5731510" cy="4085590"/>
            <wp:effectExtent l="0" t="0" r="2540" b="0"/>
            <wp:docPr id="127497044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0441" name="Afbeelding 1" descr="Afbeelding met tekst, schermopname, Lettertype, nummer&#10;&#10;Automatisch gegenereerde beschrijving"/>
                    <pic:cNvPicPr/>
                  </pic:nvPicPr>
                  <pic:blipFill>
                    <a:blip r:embed="rId44"/>
                    <a:stretch>
                      <a:fillRect/>
                    </a:stretch>
                  </pic:blipFill>
                  <pic:spPr>
                    <a:xfrm>
                      <a:off x="0" y="0"/>
                      <a:ext cx="5731510" cy="4085590"/>
                    </a:xfrm>
                    <a:prstGeom prst="rect">
                      <a:avLst/>
                    </a:prstGeom>
                  </pic:spPr>
                </pic:pic>
              </a:graphicData>
            </a:graphic>
          </wp:inline>
        </w:drawing>
      </w:r>
    </w:p>
    <w:p w14:paraId="3282DD97" w14:textId="6C03870B" w:rsidR="00695BFA" w:rsidRPr="00AD56D7" w:rsidRDefault="00695BFA" w:rsidP="00695BFA">
      <w:pPr>
        <w:pStyle w:val="Bijschrift"/>
      </w:pPr>
      <w:bookmarkStart w:id="125" w:name="_Toc160825273"/>
      <w:r w:rsidRPr="00AD56D7">
        <w:t xml:space="preserve">Figuur </w:t>
      </w:r>
      <w:r w:rsidRPr="00AD56D7">
        <w:fldChar w:fldCharType="begin"/>
      </w:r>
      <w:r w:rsidRPr="00AD56D7">
        <w:instrText xml:space="preserve"> SEQ Figuur \* ARABIC </w:instrText>
      </w:r>
      <w:r w:rsidRPr="00AD56D7">
        <w:fldChar w:fldCharType="separate"/>
      </w:r>
      <w:r w:rsidRPr="00AD56D7">
        <w:t>32</w:t>
      </w:r>
      <w:r w:rsidRPr="00AD56D7">
        <w:fldChar w:fldCharType="end"/>
      </w:r>
      <w:r w:rsidRPr="00AD56D7">
        <w:t xml:space="preserve"> Scatter plot temperatuur en </w:t>
      </w:r>
      <w:r w:rsidR="1BDD8A89">
        <w:t>windrichting</w:t>
      </w:r>
      <w:bookmarkEnd w:id="125"/>
    </w:p>
    <w:p w14:paraId="324A25F7" w14:textId="68C63135" w:rsidR="00AC01B5" w:rsidRPr="00AD56D7" w:rsidRDefault="00AC01B5" w:rsidP="004B4DC7">
      <w:r w:rsidRPr="00AD56D7">
        <w:br w:type="page"/>
      </w:r>
    </w:p>
    <w:p w14:paraId="094DB174" w14:textId="77777777" w:rsidR="00981DC7" w:rsidRPr="00AD56D7" w:rsidRDefault="4320D2C7" w:rsidP="00981DC7">
      <w:pPr>
        <w:pStyle w:val="Kop1"/>
      </w:pPr>
      <w:bookmarkStart w:id="126" w:name="_Conclusie"/>
      <w:bookmarkStart w:id="127" w:name="_Toc160825238"/>
      <w:bookmarkStart w:id="128" w:name="_Toc1334357710"/>
      <w:bookmarkEnd w:id="126"/>
      <w:commentRangeStart w:id="129"/>
      <w:commentRangeStart w:id="130"/>
      <w:r w:rsidRPr="00AD56D7">
        <w:t>Conclusie</w:t>
      </w:r>
      <w:commentRangeEnd w:id="129"/>
      <w:r w:rsidR="00981DC7" w:rsidRPr="00AD56D7">
        <w:rPr>
          <w:rStyle w:val="Verwijzingopmerking"/>
        </w:rPr>
        <w:commentReference w:id="129"/>
      </w:r>
      <w:commentRangeEnd w:id="130"/>
      <w:r w:rsidR="0044544D">
        <w:rPr>
          <w:rStyle w:val="Verwijzingopmerking"/>
        </w:rPr>
        <w:commentReference w:id="130"/>
      </w:r>
      <w:bookmarkEnd w:id="127"/>
      <w:bookmarkEnd w:id="128"/>
    </w:p>
    <w:p w14:paraId="1DABE080" w14:textId="20592E1A" w:rsidR="41F42603" w:rsidRPr="00AD56D7" w:rsidRDefault="41F42603" w:rsidP="672D83DA">
      <w:r w:rsidRPr="00AD56D7">
        <w:t>Op basis van de analyses lijkt de dataset bruikbaar om de gestelde informatievragen te beantwoorden. Er zijn duidelijke verbanden tussen verschillende features en de onderzochte aspecten van vluchtvertragingen en weersomstandigheden.</w:t>
      </w:r>
    </w:p>
    <w:p w14:paraId="1058079E" w14:textId="5B1D9EEF" w:rsidR="008F1B04" w:rsidRPr="00AD56D7" w:rsidRDefault="4B0246F2" w:rsidP="672D83DA">
      <w:pPr>
        <w:pStyle w:val="Lijstalinea"/>
        <w:numPr>
          <w:ilvl w:val="0"/>
          <w:numId w:val="1"/>
        </w:numPr>
        <w:rPr>
          <w:rFonts w:ascii="system-ui" w:eastAsia="system-ui" w:hAnsi="system-ui" w:cs="system-ui"/>
          <w:b/>
          <w:bCs/>
          <w:color w:val="ECECEC"/>
          <w:sz w:val="24"/>
          <w:szCs w:val="24"/>
        </w:rPr>
      </w:pPr>
      <w:r w:rsidRPr="00AD56D7">
        <w:rPr>
          <w:b/>
          <w:bCs/>
        </w:rPr>
        <w:t>Wat is het effect van vertrekvertragingen op aankomstvertragingen?</w:t>
      </w:r>
    </w:p>
    <w:p w14:paraId="32F54EFE" w14:textId="2D1E6832" w:rsidR="008F1B04" w:rsidRPr="00AD56D7" w:rsidRDefault="2D53DDB1" w:rsidP="672D83DA">
      <w:r w:rsidRPr="00AD56D7">
        <w:t>Met de verzamelde informatie kunnen we concluderen dat er een significant effect is van vertrekvertragingen op aankomstvertragingen, zoals blijkt uit de correlatie tussen deze twee variabelen.</w:t>
      </w:r>
    </w:p>
    <w:p w14:paraId="24BB4405" w14:textId="213F7B7E" w:rsidR="008F1B04" w:rsidRPr="00AD56D7" w:rsidRDefault="225DEFAE" w:rsidP="672D83DA">
      <w:pPr>
        <w:rPr>
          <w:rFonts w:ascii="system-ui" w:eastAsia="system-ui" w:hAnsi="system-ui" w:cs="system-ui"/>
          <w:color w:val="ECECEC"/>
          <w:sz w:val="24"/>
          <w:szCs w:val="24"/>
        </w:rPr>
      </w:pPr>
      <w:r w:rsidRPr="00AD56D7">
        <w:t>Uit het scatter</w:t>
      </w:r>
      <w:r w:rsidR="00592193" w:rsidRPr="00AD56D7">
        <w:t xml:space="preserve"> </w:t>
      </w:r>
      <w:r w:rsidRPr="00AD56D7">
        <w:t>plot blijkt een duidelijke correlatie tussen vertrekvertragingen en aankomstvertragingen. Naarmate de vertrekvertraging toeneemt, neemt ook de aankomstvertraging toe. Dit wordt ondersteund door de hoge correlatiecoëfficiënt van 0.9148 tussen de vertrek- en aankomstvertragingen. Deze waarde ligt dicht bij 1 wat duidt op een bijna perfecte positieve correlatie tussen de twee features.</w:t>
      </w:r>
    </w:p>
    <w:p w14:paraId="19134A3E" w14:textId="5AB2B221" w:rsidR="008F1B04" w:rsidRPr="00AD56D7" w:rsidRDefault="225DEFAE" w:rsidP="672D83DA">
      <w:pPr>
        <w:rPr>
          <w:rFonts w:ascii="system-ui" w:eastAsia="system-ui" w:hAnsi="system-ui" w:cs="system-ui"/>
          <w:color w:val="ECECEC"/>
          <w:sz w:val="24"/>
          <w:szCs w:val="24"/>
        </w:rPr>
      </w:pPr>
      <w:r w:rsidRPr="00AD56D7">
        <w:t xml:space="preserve">Hieruit kunnen we concluderen dat het effect van vertrekvertragingen </w:t>
      </w:r>
      <w:r w:rsidR="35F39AD3">
        <w:t xml:space="preserve">significant </w:t>
      </w:r>
      <w:r>
        <w:t xml:space="preserve">is </w:t>
      </w:r>
      <w:r w:rsidRPr="00AD56D7">
        <w:t>op de aankomstvertragingen. Wanneer een vlucht vertraging heeft bij vertrek, is de kans groot dat deze ook vertraging zal hebben bij aankomst, en de mate van vertraging bij aankomst kan redelijkerwijs worden voorspeld aan de hand van de vertrekvertraging.</w:t>
      </w:r>
      <w:r w:rsidR="24D54E74">
        <w:t xml:space="preserve"> Het is belangrijk om voorop te stellen dat dit enkel een correlatie is, een causaal verband kunnen we nog niet definitief aannemen.</w:t>
      </w:r>
    </w:p>
    <w:p w14:paraId="227AE951" w14:textId="74CB291A" w:rsidR="008F1B04" w:rsidRPr="00AD56D7" w:rsidRDefault="4B0246F2" w:rsidP="672D83DA">
      <w:pPr>
        <w:pStyle w:val="Lijstalinea"/>
        <w:numPr>
          <w:ilvl w:val="0"/>
          <w:numId w:val="1"/>
        </w:numPr>
        <w:rPr>
          <w:rFonts w:ascii="system-ui" w:eastAsia="system-ui" w:hAnsi="system-ui" w:cs="system-ui"/>
          <w:b/>
          <w:bCs/>
          <w:color w:val="ECECEC"/>
          <w:sz w:val="24"/>
          <w:szCs w:val="24"/>
        </w:rPr>
      </w:pPr>
      <w:r w:rsidRPr="00AD56D7">
        <w:rPr>
          <w:b/>
          <w:bCs/>
        </w:rPr>
        <w:t>Kunnen we op basis van temperatuur andere weersomstandigheden voorspellen?</w:t>
      </w:r>
    </w:p>
    <w:p w14:paraId="576C6764" w14:textId="16B812F9" w:rsidR="008F1B04" w:rsidRPr="00AD56D7" w:rsidRDefault="74325A57" w:rsidP="672D83DA">
      <w:r w:rsidRPr="00AD56D7">
        <w:t>O</w:t>
      </w:r>
      <w:r w:rsidR="78E2A05A" w:rsidRPr="00AD56D7">
        <w:t>p basis van de informatie die is verzameld over de correlatie tussen temperatuur en andere weersomstandigheden, kunnen we concluderen dat temperatuur een goede voorspeller is voor bepaalde weersomstandigheden:</w:t>
      </w:r>
    </w:p>
    <w:p w14:paraId="5517F58D" w14:textId="4099381A" w:rsidR="008F1B04" w:rsidRPr="00AD56D7" w:rsidRDefault="78E2A05A" w:rsidP="672D83DA">
      <w:pPr>
        <w:rPr>
          <w:rFonts w:ascii="system-ui" w:eastAsia="system-ui" w:hAnsi="system-ui" w:cs="system-ui"/>
          <w:color w:val="ECECEC"/>
          <w:sz w:val="24"/>
          <w:szCs w:val="24"/>
        </w:rPr>
      </w:pPr>
      <w:r w:rsidRPr="00AD56D7">
        <w:t>Er is een sterke positieve correlatie (correlatiecoëfficiënt van 0.8823) tussen temperatuur en dauwpunt. Dit suggereert dat we het dauwpunt kunnen voorspellen aan de hand van de temperatuur, gezien het sterke verband tussen de variabelen.</w:t>
      </w:r>
    </w:p>
    <w:p w14:paraId="42A52637" w14:textId="23C1D3AD" w:rsidR="008F1B04" w:rsidRPr="00AD56D7" w:rsidRDefault="78E2A05A" w:rsidP="672D83DA">
      <w:r w:rsidRPr="00AD56D7">
        <w:t>Hoewel er geen significante correlatie is tussen temperatuur en luchtvochtigheid (correlatiecoëfficiënt van 0.0355), kunnen we indirect via het dauwpunt redelijk betrouwbaar voorspellingen doen over de luchtvochtigheid. Dit komt door de sterke correlatie tussen dauwpunt en luchtvochtigheid</w:t>
      </w:r>
      <w:r w:rsidR="1C0FB56C" w:rsidRPr="00AD56D7">
        <w:t xml:space="preserve"> en</w:t>
      </w:r>
      <w:r w:rsidRPr="00AD56D7">
        <w:t xml:space="preserve"> de correlatie tussen temperatuur en dauwpunt.</w:t>
      </w:r>
    </w:p>
    <w:p w14:paraId="0DE2787D" w14:textId="1A463E22" w:rsidR="008F1B04" w:rsidRPr="00AD56D7" w:rsidRDefault="78E2A05A" w:rsidP="672D83DA">
      <w:r w:rsidRPr="00AD56D7">
        <w:t>Aangezien temperatuur een sterke correlatie heeft met het dauwpunt en een matige tot sterke correlatie met luchtvochtigheid, kunnen we stellen dat temperatuur een belangrijke factor is bij het voorspellen van weersomstandigheden die afhankelijk zijn van dauwpunt en luchtvochtigheid.</w:t>
      </w:r>
      <w:r w:rsidR="6D2B4E1F">
        <w:t xml:space="preserve"> Dit blijft een aanname, pas na tests met modelering of voorspellingsanalyses kunnen we dit met zekerheid zeggen.</w:t>
      </w:r>
    </w:p>
    <w:p w14:paraId="03250B66" w14:textId="446AF65F" w:rsidR="00E62704" w:rsidRDefault="00E62704" w:rsidP="672D83DA">
      <w:r w:rsidRPr="00AD56D7">
        <w:t xml:space="preserve">Als we dan kijken naar de temperatuur en </w:t>
      </w:r>
      <w:r w:rsidR="1BDD8A89">
        <w:t>windrichting</w:t>
      </w:r>
      <w:r w:rsidRPr="00AD56D7">
        <w:t xml:space="preserve"> en </w:t>
      </w:r>
      <w:r w:rsidR="00BF0D28" w:rsidRPr="00AD56D7">
        <w:t>windsnelheid</w:t>
      </w:r>
      <w:r w:rsidRPr="00AD56D7">
        <w:t xml:space="preserve"> zien we eigenlijk geen correlatie, dit maakt het heel lastig </w:t>
      </w:r>
      <w:r w:rsidR="002B6EF3" w:rsidRPr="00AD56D7">
        <w:t xml:space="preserve">om </w:t>
      </w:r>
      <w:r w:rsidR="002D72CD" w:rsidRPr="00AD56D7">
        <w:t xml:space="preserve">aan de hand van temperatuur de </w:t>
      </w:r>
      <w:r w:rsidR="1BDD8A89">
        <w:t>windrichting</w:t>
      </w:r>
      <w:r w:rsidR="002D72CD" w:rsidRPr="00AD56D7">
        <w:t xml:space="preserve"> of </w:t>
      </w:r>
      <w:r w:rsidR="67679565">
        <w:t>windsnelheid</w:t>
      </w:r>
      <w:r w:rsidR="002D72CD" w:rsidRPr="00AD56D7">
        <w:t xml:space="preserve"> te voorspellen.</w:t>
      </w:r>
    </w:p>
    <w:p w14:paraId="796F6974" w14:textId="77777777" w:rsidR="0037528B" w:rsidRDefault="0037528B" w:rsidP="672D83DA"/>
    <w:p w14:paraId="66101F56" w14:textId="77777777" w:rsidR="0037528B" w:rsidRDefault="0037528B" w:rsidP="672D83DA"/>
    <w:p w14:paraId="73AEED02" w14:textId="77777777" w:rsidR="0037528B" w:rsidRPr="00AD56D7" w:rsidRDefault="0037528B" w:rsidP="672D83DA">
      <w:pPr>
        <w:rPr>
          <w:rFonts w:ascii="system-ui" w:eastAsia="system-ui" w:hAnsi="system-ui" w:cs="system-ui"/>
          <w:color w:val="ECECEC"/>
          <w:sz w:val="24"/>
          <w:szCs w:val="24"/>
        </w:rPr>
      </w:pPr>
    </w:p>
    <w:p w14:paraId="0C7476E4" w14:textId="0E6FDF09" w:rsidR="008F1B04" w:rsidRPr="00AD56D7" w:rsidRDefault="4B0246F2" w:rsidP="672D83DA">
      <w:pPr>
        <w:pStyle w:val="Lijstalinea"/>
        <w:numPr>
          <w:ilvl w:val="0"/>
          <w:numId w:val="1"/>
        </w:numPr>
        <w:rPr>
          <w:rFonts w:ascii="system-ui" w:eastAsia="system-ui" w:hAnsi="system-ui" w:cs="system-ui"/>
          <w:b/>
          <w:bCs/>
          <w:color w:val="ECECEC"/>
          <w:sz w:val="24"/>
          <w:szCs w:val="24"/>
        </w:rPr>
      </w:pPr>
      <w:r w:rsidRPr="00AD56D7">
        <w:rPr>
          <w:b/>
          <w:bCs/>
        </w:rPr>
        <w:t>Hebben windsnelheid en windrichting effect op vertragingen?</w:t>
      </w:r>
    </w:p>
    <w:p w14:paraId="60F31D51" w14:textId="21F81EFE" w:rsidR="008F1B04" w:rsidRPr="00AD56D7" w:rsidRDefault="21C5A6A3" w:rsidP="672D83DA">
      <w:r w:rsidRPr="00AD56D7">
        <w:t>Met de informatie die we hebben kunnen we concluderen dat er geen duidelijk verband is tussen windrichting, windsnelheid en vertrekvertragingen, althans niet op basis van de gevonden scatter</w:t>
      </w:r>
      <w:r w:rsidR="00487C19" w:rsidRPr="00AD56D7">
        <w:t xml:space="preserve"> </w:t>
      </w:r>
      <w:r w:rsidRPr="00AD56D7">
        <w:t>plots en correlatiecoëfficiënten.</w:t>
      </w:r>
    </w:p>
    <w:p w14:paraId="0ABF87B6" w14:textId="219CC0B4" w:rsidR="008F1B04" w:rsidRPr="00AD56D7" w:rsidRDefault="393C3782" w:rsidP="672D83DA">
      <w:pPr>
        <w:rPr>
          <w:rFonts w:ascii="system-ui" w:eastAsia="system-ui" w:hAnsi="system-ui" w:cs="system-ui"/>
          <w:b/>
          <w:bCs/>
          <w:color w:val="ECECEC"/>
          <w:sz w:val="24"/>
          <w:szCs w:val="24"/>
        </w:rPr>
      </w:pPr>
      <w:r w:rsidRPr="00AD56D7">
        <w:rPr>
          <w:b/>
          <w:bCs/>
        </w:rPr>
        <w:t>Effect van windrichting op vertrekvertragingen:</w:t>
      </w:r>
    </w:p>
    <w:p w14:paraId="6BD89EC5" w14:textId="77777777" w:rsidR="00515476" w:rsidRPr="00AD56D7" w:rsidRDefault="393C3782" w:rsidP="672D83DA">
      <w:r w:rsidRPr="00AD56D7">
        <w:t>Uit dit scatter</w:t>
      </w:r>
      <w:r w:rsidR="00487C19" w:rsidRPr="00AD56D7">
        <w:t xml:space="preserve"> </w:t>
      </w:r>
      <w:r w:rsidRPr="00AD56D7">
        <w:t>plot blijkt dat er geen significante correlatie is tussen windrichting en vertrekvertragingen, zoals aangegeven door de lichte negatieve correlatiecoëfficiënt (0.0176). Hieruit kunnen we niet concluderen dat windrichting een significant effect heeft op vertrekvertragingen.</w:t>
      </w:r>
    </w:p>
    <w:p w14:paraId="127CD8B5" w14:textId="1991077A" w:rsidR="008F1B04" w:rsidRPr="00AD56D7" w:rsidRDefault="393C3782" w:rsidP="672D83DA">
      <w:pPr>
        <w:rPr>
          <w:rFonts w:ascii="system-ui" w:eastAsia="system-ui" w:hAnsi="system-ui" w:cs="system-ui"/>
          <w:color w:val="ECECEC"/>
          <w:sz w:val="24"/>
          <w:szCs w:val="24"/>
        </w:rPr>
      </w:pPr>
      <w:r w:rsidRPr="00AD56D7">
        <w:rPr>
          <w:b/>
          <w:bCs/>
        </w:rPr>
        <w:t>Effect van windsnelheid op vertrekvertragingen:</w:t>
      </w:r>
    </w:p>
    <w:p w14:paraId="59AD5052" w14:textId="4433DD62" w:rsidR="008F1B04" w:rsidRPr="00AD56D7" w:rsidRDefault="393C3782" w:rsidP="672D83DA">
      <w:pPr>
        <w:rPr>
          <w:rFonts w:ascii="system-ui" w:eastAsia="system-ui" w:hAnsi="system-ui" w:cs="system-ui"/>
          <w:color w:val="ECECEC"/>
          <w:sz w:val="24"/>
          <w:szCs w:val="24"/>
        </w:rPr>
      </w:pPr>
      <w:r w:rsidRPr="00AD56D7">
        <w:t>Dit scatter</w:t>
      </w:r>
      <w:r w:rsidR="00487C19" w:rsidRPr="00AD56D7">
        <w:t xml:space="preserve"> </w:t>
      </w:r>
      <w:r w:rsidRPr="00AD56D7">
        <w:t>plot toont eveneens geen duidelijk verband tussen windsnelheid en vertrekvertragingen, met een correlatiecoëfficiënt van 0.0474. Er lijkt geen consistent patroon te zijn waarbij hogere windsnelheden leiden tot langere vertrekvertragingen. De aanwezigheid van aanzienlijke vertragingen bij zowel lage als hoge windsnelheden suggereert dat andere factoren een grotere rol spelen bij vertrekvertragingen dan alleen windsnelheid.</w:t>
      </w:r>
    </w:p>
    <w:p w14:paraId="5ED95AF8" w14:textId="1E443B9D" w:rsidR="008F1B04" w:rsidRPr="00AD56D7" w:rsidRDefault="008F1B04" w:rsidP="672D83DA"/>
    <w:p w14:paraId="09FC9E42" w14:textId="7F165813" w:rsidR="008F1B04" w:rsidRPr="00AD56D7" w:rsidRDefault="008F1B04" w:rsidP="672D83DA"/>
    <w:p w14:paraId="5C07346C" w14:textId="51A2038E" w:rsidR="672D83DA" w:rsidRPr="00AD56D7" w:rsidRDefault="672D83DA">
      <w:r w:rsidRPr="00AD56D7">
        <w:br w:type="page"/>
      </w:r>
    </w:p>
    <w:p w14:paraId="580B581F" w14:textId="12AC971A" w:rsidR="007400EC" w:rsidRPr="00AD56D7" w:rsidRDefault="00EB472F" w:rsidP="00EB472F">
      <w:pPr>
        <w:pStyle w:val="Kop1"/>
      </w:pPr>
      <w:bookmarkStart w:id="131" w:name="_Toc160825239"/>
      <w:bookmarkStart w:id="132" w:name="_Toc1288096491"/>
      <w:r w:rsidRPr="00AD56D7">
        <w:t>Figurenlijst</w:t>
      </w:r>
      <w:bookmarkEnd w:id="131"/>
      <w:bookmarkEnd w:id="132"/>
    </w:p>
    <w:p w14:paraId="393F8C52" w14:textId="39B82556" w:rsidR="0037528B" w:rsidRDefault="0037528B">
      <w:pPr>
        <w:pStyle w:val="Lijstmetafbeeldingen"/>
        <w:tabs>
          <w:tab w:val="right" w:leader="dot" w:pos="9016"/>
        </w:tabs>
        <w:rPr>
          <w:rFonts w:eastAsiaTheme="minorEastAsia"/>
          <w:noProof/>
          <w:kern w:val="2"/>
          <w:sz w:val="24"/>
          <w:szCs w:val="24"/>
          <w:lang w:val="en-US"/>
          <w14:ligatures w14:val="standardContextual"/>
        </w:rPr>
      </w:pPr>
      <w:r>
        <w:fldChar w:fldCharType="begin"/>
      </w:r>
      <w:r>
        <w:instrText xml:space="preserve"> TOC \h \z \c "Figuur" </w:instrText>
      </w:r>
      <w:r>
        <w:fldChar w:fldCharType="separate"/>
      </w:r>
      <w:hyperlink w:anchor="_Toc160825241" w:history="1">
        <w:r w:rsidRPr="00114D37">
          <w:rPr>
            <w:rStyle w:val="Hyperlink"/>
            <w:noProof/>
          </w:rPr>
          <w:t>Figuur 1 Histogram temperatuur</w:t>
        </w:r>
        <w:r>
          <w:rPr>
            <w:noProof/>
            <w:webHidden/>
          </w:rPr>
          <w:tab/>
        </w:r>
        <w:r>
          <w:rPr>
            <w:noProof/>
            <w:webHidden/>
          </w:rPr>
          <w:fldChar w:fldCharType="begin"/>
        </w:r>
        <w:r>
          <w:rPr>
            <w:noProof/>
            <w:webHidden/>
          </w:rPr>
          <w:instrText xml:space="preserve"> PAGEREF _Toc160825241 \h </w:instrText>
        </w:r>
        <w:r>
          <w:rPr>
            <w:noProof/>
            <w:webHidden/>
          </w:rPr>
        </w:r>
        <w:r>
          <w:rPr>
            <w:noProof/>
            <w:webHidden/>
          </w:rPr>
          <w:fldChar w:fldCharType="separate"/>
        </w:r>
        <w:r>
          <w:rPr>
            <w:noProof/>
            <w:webHidden/>
          </w:rPr>
          <w:t>6</w:t>
        </w:r>
        <w:r>
          <w:rPr>
            <w:noProof/>
            <w:webHidden/>
          </w:rPr>
          <w:fldChar w:fldCharType="end"/>
        </w:r>
      </w:hyperlink>
    </w:p>
    <w:p w14:paraId="55F6F031" w14:textId="09C95273"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42" w:history="1">
        <w:r w:rsidRPr="00114D37">
          <w:rPr>
            <w:rStyle w:val="Hyperlink"/>
            <w:noProof/>
          </w:rPr>
          <w:t>Figuur 2 Density plot temperatuur</w:t>
        </w:r>
        <w:r>
          <w:rPr>
            <w:noProof/>
            <w:webHidden/>
          </w:rPr>
          <w:tab/>
        </w:r>
        <w:r>
          <w:rPr>
            <w:noProof/>
            <w:webHidden/>
          </w:rPr>
          <w:fldChar w:fldCharType="begin"/>
        </w:r>
        <w:r>
          <w:rPr>
            <w:noProof/>
            <w:webHidden/>
          </w:rPr>
          <w:instrText xml:space="preserve"> PAGEREF _Toc160825242 \h </w:instrText>
        </w:r>
        <w:r>
          <w:rPr>
            <w:noProof/>
            <w:webHidden/>
          </w:rPr>
        </w:r>
        <w:r>
          <w:rPr>
            <w:noProof/>
            <w:webHidden/>
          </w:rPr>
          <w:fldChar w:fldCharType="separate"/>
        </w:r>
        <w:r>
          <w:rPr>
            <w:noProof/>
            <w:webHidden/>
          </w:rPr>
          <w:t>7</w:t>
        </w:r>
        <w:r>
          <w:rPr>
            <w:noProof/>
            <w:webHidden/>
          </w:rPr>
          <w:fldChar w:fldCharType="end"/>
        </w:r>
      </w:hyperlink>
    </w:p>
    <w:p w14:paraId="7D696FCC" w14:textId="01E78741"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43" w:history="1">
        <w:r w:rsidRPr="00114D37">
          <w:rPr>
            <w:rStyle w:val="Hyperlink"/>
            <w:noProof/>
            <w:lang w:val="en-US"/>
          </w:rPr>
          <w:t>Figuur 3 Histogram dauwpunt</w:t>
        </w:r>
        <w:r>
          <w:rPr>
            <w:noProof/>
            <w:webHidden/>
          </w:rPr>
          <w:tab/>
        </w:r>
        <w:r>
          <w:rPr>
            <w:noProof/>
            <w:webHidden/>
          </w:rPr>
          <w:fldChar w:fldCharType="begin"/>
        </w:r>
        <w:r>
          <w:rPr>
            <w:noProof/>
            <w:webHidden/>
          </w:rPr>
          <w:instrText xml:space="preserve"> PAGEREF _Toc160825243 \h </w:instrText>
        </w:r>
        <w:r>
          <w:rPr>
            <w:noProof/>
            <w:webHidden/>
          </w:rPr>
        </w:r>
        <w:r>
          <w:rPr>
            <w:noProof/>
            <w:webHidden/>
          </w:rPr>
          <w:fldChar w:fldCharType="separate"/>
        </w:r>
        <w:r>
          <w:rPr>
            <w:noProof/>
            <w:webHidden/>
          </w:rPr>
          <w:t>8</w:t>
        </w:r>
        <w:r>
          <w:rPr>
            <w:noProof/>
            <w:webHidden/>
          </w:rPr>
          <w:fldChar w:fldCharType="end"/>
        </w:r>
      </w:hyperlink>
    </w:p>
    <w:p w14:paraId="50F2E9CF" w14:textId="33816699"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44" w:history="1">
        <w:r w:rsidRPr="00114D37">
          <w:rPr>
            <w:rStyle w:val="Hyperlink"/>
            <w:noProof/>
          </w:rPr>
          <w:t>Figuur 4 Density plot dauwpunt</w:t>
        </w:r>
        <w:r>
          <w:rPr>
            <w:noProof/>
            <w:webHidden/>
          </w:rPr>
          <w:tab/>
        </w:r>
        <w:r>
          <w:rPr>
            <w:noProof/>
            <w:webHidden/>
          </w:rPr>
          <w:fldChar w:fldCharType="begin"/>
        </w:r>
        <w:r>
          <w:rPr>
            <w:noProof/>
            <w:webHidden/>
          </w:rPr>
          <w:instrText xml:space="preserve"> PAGEREF _Toc160825244 \h </w:instrText>
        </w:r>
        <w:r>
          <w:rPr>
            <w:noProof/>
            <w:webHidden/>
          </w:rPr>
        </w:r>
        <w:r>
          <w:rPr>
            <w:noProof/>
            <w:webHidden/>
          </w:rPr>
          <w:fldChar w:fldCharType="separate"/>
        </w:r>
        <w:r>
          <w:rPr>
            <w:noProof/>
            <w:webHidden/>
          </w:rPr>
          <w:t>9</w:t>
        </w:r>
        <w:r>
          <w:rPr>
            <w:noProof/>
            <w:webHidden/>
          </w:rPr>
          <w:fldChar w:fldCharType="end"/>
        </w:r>
      </w:hyperlink>
    </w:p>
    <w:p w14:paraId="1200780E" w14:textId="7891C937"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45" w:history="1">
        <w:r w:rsidRPr="00114D37">
          <w:rPr>
            <w:rStyle w:val="Hyperlink"/>
            <w:noProof/>
          </w:rPr>
          <w:t>Figuur 5 Histogram luchtvochtigheid</w:t>
        </w:r>
        <w:r>
          <w:rPr>
            <w:noProof/>
            <w:webHidden/>
          </w:rPr>
          <w:tab/>
        </w:r>
        <w:r>
          <w:rPr>
            <w:noProof/>
            <w:webHidden/>
          </w:rPr>
          <w:fldChar w:fldCharType="begin"/>
        </w:r>
        <w:r>
          <w:rPr>
            <w:noProof/>
            <w:webHidden/>
          </w:rPr>
          <w:instrText xml:space="preserve"> PAGEREF _Toc160825245 \h </w:instrText>
        </w:r>
        <w:r>
          <w:rPr>
            <w:noProof/>
            <w:webHidden/>
          </w:rPr>
        </w:r>
        <w:r>
          <w:rPr>
            <w:noProof/>
            <w:webHidden/>
          </w:rPr>
          <w:fldChar w:fldCharType="separate"/>
        </w:r>
        <w:r>
          <w:rPr>
            <w:noProof/>
            <w:webHidden/>
          </w:rPr>
          <w:t>10</w:t>
        </w:r>
        <w:r>
          <w:rPr>
            <w:noProof/>
            <w:webHidden/>
          </w:rPr>
          <w:fldChar w:fldCharType="end"/>
        </w:r>
      </w:hyperlink>
    </w:p>
    <w:p w14:paraId="370A59FF" w14:textId="79DD6B53"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46" w:history="1">
        <w:r w:rsidRPr="00114D37">
          <w:rPr>
            <w:rStyle w:val="Hyperlink"/>
            <w:noProof/>
          </w:rPr>
          <w:t>Figuur 6 Density plot luchtvochtigheid</w:t>
        </w:r>
        <w:r>
          <w:rPr>
            <w:noProof/>
            <w:webHidden/>
          </w:rPr>
          <w:tab/>
        </w:r>
        <w:r>
          <w:rPr>
            <w:noProof/>
            <w:webHidden/>
          </w:rPr>
          <w:fldChar w:fldCharType="begin"/>
        </w:r>
        <w:r>
          <w:rPr>
            <w:noProof/>
            <w:webHidden/>
          </w:rPr>
          <w:instrText xml:space="preserve"> PAGEREF _Toc160825246 \h </w:instrText>
        </w:r>
        <w:r>
          <w:rPr>
            <w:noProof/>
            <w:webHidden/>
          </w:rPr>
        </w:r>
        <w:r>
          <w:rPr>
            <w:noProof/>
            <w:webHidden/>
          </w:rPr>
          <w:fldChar w:fldCharType="separate"/>
        </w:r>
        <w:r>
          <w:rPr>
            <w:noProof/>
            <w:webHidden/>
          </w:rPr>
          <w:t>11</w:t>
        </w:r>
        <w:r>
          <w:rPr>
            <w:noProof/>
            <w:webHidden/>
          </w:rPr>
          <w:fldChar w:fldCharType="end"/>
        </w:r>
      </w:hyperlink>
    </w:p>
    <w:p w14:paraId="232B6C39" w14:textId="01EC579A"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47" w:history="1">
        <w:r w:rsidRPr="00114D37">
          <w:rPr>
            <w:rStyle w:val="Hyperlink"/>
            <w:noProof/>
          </w:rPr>
          <w:t>Figuur 7 Histogram windrichting</w:t>
        </w:r>
        <w:r>
          <w:rPr>
            <w:noProof/>
            <w:webHidden/>
          </w:rPr>
          <w:tab/>
        </w:r>
        <w:r>
          <w:rPr>
            <w:noProof/>
            <w:webHidden/>
          </w:rPr>
          <w:fldChar w:fldCharType="begin"/>
        </w:r>
        <w:r>
          <w:rPr>
            <w:noProof/>
            <w:webHidden/>
          </w:rPr>
          <w:instrText xml:space="preserve"> PAGEREF _Toc160825247 \h </w:instrText>
        </w:r>
        <w:r>
          <w:rPr>
            <w:noProof/>
            <w:webHidden/>
          </w:rPr>
        </w:r>
        <w:r>
          <w:rPr>
            <w:noProof/>
            <w:webHidden/>
          </w:rPr>
          <w:fldChar w:fldCharType="separate"/>
        </w:r>
        <w:r>
          <w:rPr>
            <w:noProof/>
            <w:webHidden/>
          </w:rPr>
          <w:t>12</w:t>
        </w:r>
        <w:r>
          <w:rPr>
            <w:noProof/>
            <w:webHidden/>
          </w:rPr>
          <w:fldChar w:fldCharType="end"/>
        </w:r>
      </w:hyperlink>
    </w:p>
    <w:p w14:paraId="53E37F5A" w14:textId="341BB4AB"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48" w:history="1">
        <w:r w:rsidRPr="00114D37">
          <w:rPr>
            <w:rStyle w:val="Hyperlink"/>
            <w:noProof/>
          </w:rPr>
          <w:t>Figuur 8 Density plot windrichting</w:t>
        </w:r>
        <w:r>
          <w:rPr>
            <w:noProof/>
            <w:webHidden/>
          </w:rPr>
          <w:tab/>
        </w:r>
        <w:r>
          <w:rPr>
            <w:noProof/>
            <w:webHidden/>
          </w:rPr>
          <w:fldChar w:fldCharType="begin"/>
        </w:r>
        <w:r>
          <w:rPr>
            <w:noProof/>
            <w:webHidden/>
          </w:rPr>
          <w:instrText xml:space="preserve"> PAGEREF _Toc160825248 \h </w:instrText>
        </w:r>
        <w:r>
          <w:rPr>
            <w:noProof/>
            <w:webHidden/>
          </w:rPr>
        </w:r>
        <w:r>
          <w:rPr>
            <w:noProof/>
            <w:webHidden/>
          </w:rPr>
          <w:fldChar w:fldCharType="separate"/>
        </w:r>
        <w:r>
          <w:rPr>
            <w:noProof/>
            <w:webHidden/>
          </w:rPr>
          <w:t>13</w:t>
        </w:r>
        <w:r>
          <w:rPr>
            <w:noProof/>
            <w:webHidden/>
          </w:rPr>
          <w:fldChar w:fldCharType="end"/>
        </w:r>
      </w:hyperlink>
    </w:p>
    <w:p w14:paraId="599985D2" w14:textId="667E1D36"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49" w:history="1">
        <w:r w:rsidRPr="00114D37">
          <w:rPr>
            <w:rStyle w:val="Hyperlink"/>
            <w:noProof/>
          </w:rPr>
          <w:t>Figuur 9 Histogram windsnelheid</w:t>
        </w:r>
        <w:r>
          <w:rPr>
            <w:noProof/>
            <w:webHidden/>
          </w:rPr>
          <w:tab/>
        </w:r>
        <w:r>
          <w:rPr>
            <w:noProof/>
            <w:webHidden/>
          </w:rPr>
          <w:fldChar w:fldCharType="begin"/>
        </w:r>
        <w:r>
          <w:rPr>
            <w:noProof/>
            <w:webHidden/>
          </w:rPr>
          <w:instrText xml:space="preserve"> PAGEREF _Toc160825249 \h </w:instrText>
        </w:r>
        <w:r>
          <w:rPr>
            <w:noProof/>
            <w:webHidden/>
          </w:rPr>
        </w:r>
        <w:r>
          <w:rPr>
            <w:noProof/>
            <w:webHidden/>
          </w:rPr>
          <w:fldChar w:fldCharType="separate"/>
        </w:r>
        <w:r>
          <w:rPr>
            <w:noProof/>
            <w:webHidden/>
          </w:rPr>
          <w:t>14</w:t>
        </w:r>
        <w:r>
          <w:rPr>
            <w:noProof/>
            <w:webHidden/>
          </w:rPr>
          <w:fldChar w:fldCharType="end"/>
        </w:r>
      </w:hyperlink>
    </w:p>
    <w:p w14:paraId="71AFB93B" w14:textId="44D853A4"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0" w:history="1">
        <w:r w:rsidRPr="00114D37">
          <w:rPr>
            <w:rStyle w:val="Hyperlink"/>
            <w:noProof/>
          </w:rPr>
          <w:t>Figuur 10 Density plot windsnelheid</w:t>
        </w:r>
        <w:r>
          <w:rPr>
            <w:noProof/>
            <w:webHidden/>
          </w:rPr>
          <w:tab/>
        </w:r>
        <w:r>
          <w:rPr>
            <w:noProof/>
            <w:webHidden/>
          </w:rPr>
          <w:fldChar w:fldCharType="begin"/>
        </w:r>
        <w:r>
          <w:rPr>
            <w:noProof/>
            <w:webHidden/>
          </w:rPr>
          <w:instrText xml:space="preserve"> PAGEREF _Toc160825250 \h </w:instrText>
        </w:r>
        <w:r>
          <w:rPr>
            <w:noProof/>
            <w:webHidden/>
          </w:rPr>
        </w:r>
        <w:r>
          <w:rPr>
            <w:noProof/>
            <w:webHidden/>
          </w:rPr>
          <w:fldChar w:fldCharType="separate"/>
        </w:r>
        <w:r>
          <w:rPr>
            <w:noProof/>
            <w:webHidden/>
          </w:rPr>
          <w:t>15</w:t>
        </w:r>
        <w:r>
          <w:rPr>
            <w:noProof/>
            <w:webHidden/>
          </w:rPr>
          <w:fldChar w:fldCharType="end"/>
        </w:r>
      </w:hyperlink>
    </w:p>
    <w:p w14:paraId="7D61F481" w14:textId="1042DE4E"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1" w:history="1">
        <w:r w:rsidRPr="00114D37">
          <w:rPr>
            <w:rStyle w:val="Hyperlink"/>
            <w:noProof/>
          </w:rPr>
          <w:t>Figuur 11 Boxplot vertrek vertraging</w:t>
        </w:r>
        <w:r>
          <w:rPr>
            <w:noProof/>
            <w:webHidden/>
          </w:rPr>
          <w:tab/>
        </w:r>
        <w:r>
          <w:rPr>
            <w:noProof/>
            <w:webHidden/>
          </w:rPr>
          <w:fldChar w:fldCharType="begin"/>
        </w:r>
        <w:r>
          <w:rPr>
            <w:noProof/>
            <w:webHidden/>
          </w:rPr>
          <w:instrText xml:space="preserve"> PAGEREF _Toc160825251 \h </w:instrText>
        </w:r>
        <w:r>
          <w:rPr>
            <w:noProof/>
            <w:webHidden/>
          </w:rPr>
        </w:r>
        <w:r>
          <w:rPr>
            <w:noProof/>
            <w:webHidden/>
          </w:rPr>
          <w:fldChar w:fldCharType="separate"/>
        </w:r>
        <w:r>
          <w:rPr>
            <w:noProof/>
            <w:webHidden/>
          </w:rPr>
          <w:t>16</w:t>
        </w:r>
        <w:r>
          <w:rPr>
            <w:noProof/>
            <w:webHidden/>
          </w:rPr>
          <w:fldChar w:fldCharType="end"/>
        </w:r>
      </w:hyperlink>
    </w:p>
    <w:p w14:paraId="31EE049B" w14:textId="4E20183F"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2" w:history="1">
        <w:r w:rsidRPr="00114D37">
          <w:rPr>
            <w:rStyle w:val="Hyperlink"/>
            <w:noProof/>
          </w:rPr>
          <w:t>Figuur 12 Boxplot vertrek vertraging gegroepeerd op luchtvaartmaatschappij</w:t>
        </w:r>
        <w:r>
          <w:rPr>
            <w:noProof/>
            <w:webHidden/>
          </w:rPr>
          <w:tab/>
        </w:r>
        <w:r>
          <w:rPr>
            <w:noProof/>
            <w:webHidden/>
          </w:rPr>
          <w:fldChar w:fldCharType="begin"/>
        </w:r>
        <w:r>
          <w:rPr>
            <w:noProof/>
            <w:webHidden/>
          </w:rPr>
          <w:instrText xml:space="preserve"> PAGEREF _Toc160825252 \h </w:instrText>
        </w:r>
        <w:r>
          <w:rPr>
            <w:noProof/>
            <w:webHidden/>
          </w:rPr>
        </w:r>
        <w:r>
          <w:rPr>
            <w:noProof/>
            <w:webHidden/>
          </w:rPr>
          <w:fldChar w:fldCharType="separate"/>
        </w:r>
        <w:r>
          <w:rPr>
            <w:noProof/>
            <w:webHidden/>
          </w:rPr>
          <w:t>17</w:t>
        </w:r>
        <w:r>
          <w:rPr>
            <w:noProof/>
            <w:webHidden/>
          </w:rPr>
          <w:fldChar w:fldCharType="end"/>
        </w:r>
      </w:hyperlink>
    </w:p>
    <w:p w14:paraId="13337F02" w14:textId="3C38C09D"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3" w:history="1">
        <w:r w:rsidRPr="00114D37">
          <w:rPr>
            <w:rStyle w:val="Hyperlink"/>
            <w:noProof/>
          </w:rPr>
          <w:t>Figuur 13 Boxplot aankomst vertraging</w:t>
        </w:r>
        <w:r>
          <w:rPr>
            <w:noProof/>
            <w:webHidden/>
          </w:rPr>
          <w:tab/>
        </w:r>
        <w:r>
          <w:rPr>
            <w:noProof/>
            <w:webHidden/>
          </w:rPr>
          <w:fldChar w:fldCharType="begin"/>
        </w:r>
        <w:r>
          <w:rPr>
            <w:noProof/>
            <w:webHidden/>
          </w:rPr>
          <w:instrText xml:space="preserve"> PAGEREF _Toc160825253 \h </w:instrText>
        </w:r>
        <w:r>
          <w:rPr>
            <w:noProof/>
            <w:webHidden/>
          </w:rPr>
        </w:r>
        <w:r>
          <w:rPr>
            <w:noProof/>
            <w:webHidden/>
          </w:rPr>
          <w:fldChar w:fldCharType="separate"/>
        </w:r>
        <w:r>
          <w:rPr>
            <w:noProof/>
            <w:webHidden/>
          </w:rPr>
          <w:t>18</w:t>
        </w:r>
        <w:r>
          <w:rPr>
            <w:noProof/>
            <w:webHidden/>
          </w:rPr>
          <w:fldChar w:fldCharType="end"/>
        </w:r>
      </w:hyperlink>
    </w:p>
    <w:p w14:paraId="399C3B41" w14:textId="3E301C36"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4" w:history="1">
        <w:r w:rsidRPr="00114D37">
          <w:rPr>
            <w:rStyle w:val="Hyperlink"/>
            <w:noProof/>
          </w:rPr>
          <w:t>Figuur 14 Boxplot aankomst vertraging gegroepeerd op luchtvaartmaatschappij</w:t>
        </w:r>
        <w:r>
          <w:rPr>
            <w:noProof/>
            <w:webHidden/>
          </w:rPr>
          <w:tab/>
        </w:r>
        <w:r>
          <w:rPr>
            <w:noProof/>
            <w:webHidden/>
          </w:rPr>
          <w:fldChar w:fldCharType="begin"/>
        </w:r>
        <w:r>
          <w:rPr>
            <w:noProof/>
            <w:webHidden/>
          </w:rPr>
          <w:instrText xml:space="preserve"> PAGEREF _Toc160825254 \h </w:instrText>
        </w:r>
        <w:r>
          <w:rPr>
            <w:noProof/>
            <w:webHidden/>
          </w:rPr>
        </w:r>
        <w:r>
          <w:rPr>
            <w:noProof/>
            <w:webHidden/>
          </w:rPr>
          <w:fldChar w:fldCharType="separate"/>
        </w:r>
        <w:r>
          <w:rPr>
            <w:noProof/>
            <w:webHidden/>
          </w:rPr>
          <w:t>19</w:t>
        </w:r>
        <w:r>
          <w:rPr>
            <w:noProof/>
            <w:webHidden/>
          </w:rPr>
          <w:fldChar w:fldCharType="end"/>
        </w:r>
      </w:hyperlink>
    </w:p>
    <w:p w14:paraId="399A0A0D" w14:textId="53DE5F08"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5" w:history="1">
        <w:r w:rsidRPr="00114D37">
          <w:rPr>
            <w:rStyle w:val="Hyperlink"/>
            <w:noProof/>
          </w:rPr>
          <w:t>Figuur 15 Boxplot temperatuur</w:t>
        </w:r>
        <w:r>
          <w:rPr>
            <w:noProof/>
            <w:webHidden/>
          </w:rPr>
          <w:tab/>
        </w:r>
        <w:r>
          <w:rPr>
            <w:noProof/>
            <w:webHidden/>
          </w:rPr>
          <w:fldChar w:fldCharType="begin"/>
        </w:r>
        <w:r>
          <w:rPr>
            <w:noProof/>
            <w:webHidden/>
          </w:rPr>
          <w:instrText xml:space="preserve"> PAGEREF _Toc160825255 \h </w:instrText>
        </w:r>
        <w:r>
          <w:rPr>
            <w:noProof/>
            <w:webHidden/>
          </w:rPr>
        </w:r>
        <w:r>
          <w:rPr>
            <w:noProof/>
            <w:webHidden/>
          </w:rPr>
          <w:fldChar w:fldCharType="separate"/>
        </w:r>
        <w:r>
          <w:rPr>
            <w:noProof/>
            <w:webHidden/>
          </w:rPr>
          <w:t>20</w:t>
        </w:r>
        <w:r>
          <w:rPr>
            <w:noProof/>
            <w:webHidden/>
          </w:rPr>
          <w:fldChar w:fldCharType="end"/>
        </w:r>
      </w:hyperlink>
    </w:p>
    <w:p w14:paraId="65805B9A" w14:textId="68A6A949"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6" w:history="1">
        <w:r w:rsidRPr="00114D37">
          <w:rPr>
            <w:rStyle w:val="Hyperlink"/>
            <w:noProof/>
          </w:rPr>
          <w:t>Figuur 16 Boxplot temperatuur gegroepeerd op uur</w:t>
        </w:r>
        <w:r>
          <w:rPr>
            <w:noProof/>
            <w:webHidden/>
          </w:rPr>
          <w:tab/>
        </w:r>
        <w:r>
          <w:rPr>
            <w:noProof/>
            <w:webHidden/>
          </w:rPr>
          <w:fldChar w:fldCharType="begin"/>
        </w:r>
        <w:r>
          <w:rPr>
            <w:noProof/>
            <w:webHidden/>
          </w:rPr>
          <w:instrText xml:space="preserve"> PAGEREF _Toc160825256 \h </w:instrText>
        </w:r>
        <w:r>
          <w:rPr>
            <w:noProof/>
            <w:webHidden/>
          </w:rPr>
        </w:r>
        <w:r>
          <w:rPr>
            <w:noProof/>
            <w:webHidden/>
          </w:rPr>
          <w:fldChar w:fldCharType="separate"/>
        </w:r>
        <w:r>
          <w:rPr>
            <w:noProof/>
            <w:webHidden/>
          </w:rPr>
          <w:t>21</w:t>
        </w:r>
        <w:r>
          <w:rPr>
            <w:noProof/>
            <w:webHidden/>
          </w:rPr>
          <w:fldChar w:fldCharType="end"/>
        </w:r>
      </w:hyperlink>
    </w:p>
    <w:p w14:paraId="08471CB5" w14:textId="4F639324"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7" w:history="1">
        <w:r w:rsidRPr="00114D37">
          <w:rPr>
            <w:rStyle w:val="Hyperlink"/>
            <w:noProof/>
          </w:rPr>
          <w:t>Figuur 17 Boxplot dauwpunt</w:t>
        </w:r>
        <w:r>
          <w:rPr>
            <w:noProof/>
            <w:webHidden/>
          </w:rPr>
          <w:tab/>
        </w:r>
        <w:r>
          <w:rPr>
            <w:noProof/>
            <w:webHidden/>
          </w:rPr>
          <w:fldChar w:fldCharType="begin"/>
        </w:r>
        <w:r>
          <w:rPr>
            <w:noProof/>
            <w:webHidden/>
          </w:rPr>
          <w:instrText xml:space="preserve"> PAGEREF _Toc160825257 \h </w:instrText>
        </w:r>
        <w:r>
          <w:rPr>
            <w:noProof/>
            <w:webHidden/>
          </w:rPr>
        </w:r>
        <w:r>
          <w:rPr>
            <w:noProof/>
            <w:webHidden/>
          </w:rPr>
          <w:fldChar w:fldCharType="separate"/>
        </w:r>
        <w:r>
          <w:rPr>
            <w:noProof/>
            <w:webHidden/>
          </w:rPr>
          <w:t>22</w:t>
        </w:r>
        <w:r>
          <w:rPr>
            <w:noProof/>
            <w:webHidden/>
          </w:rPr>
          <w:fldChar w:fldCharType="end"/>
        </w:r>
      </w:hyperlink>
    </w:p>
    <w:p w14:paraId="2B25059A" w14:textId="70DDCB81"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8" w:history="1">
        <w:r w:rsidRPr="00114D37">
          <w:rPr>
            <w:rStyle w:val="Hyperlink"/>
            <w:noProof/>
          </w:rPr>
          <w:t>Figuur 18 Boxplot dauwpunt gegroepeerd op uur</w:t>
        </w:r>
        <w:r>
          <w:rPr>
            <w:noProof/>
            <w:webHidden/>
          </w:rPr>
          <w:tab/>
        </w:r>
        <w:r>
          <w:rPr>
            <w:noProof/>
            <w:webHidden/>
          </w:rPr>
          <w:fldChar w:fldCharType="begin"/>
        </w:r>
        <w:r>
          <w:rPr>
            <w:noProof/>
            <w:webHidden/>
          </w:rPr>
          <w:instrText xml:space="preserve"> PAGEREF _Toc160825258 \h </w:instrText>
        </w:r>
        <w:r>
          <w:rPr>
            <w:noProof/>
            <w:webHidden/>
          </w:rPr>
        </w:r>
        <w:r>
          <w:rPr>
            <w:noProof/>
            <w:webHidden/>
          </w:rPr>
          <w:fldChar w:fldCharType="separate"/>
        </w:r>
        <w:r>
          <w:rPr>
            <w:noProof/>
            <w:webHidden/>
          </w:rPr>
          <w:t>23</w:t>
        </w:r>
        <w:r>
          <w:rPr>
            <w:noProof/>
            <w:webHidden/>
          </w:rPr>
          <w:fldChar w:fldCharType="end"/>
        </w:r>
      </w:hyperlink>
    </w:p>
    <w:p w14:paraId="4654A11D" w14:textId="6737A893"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59" w:history="1">
        <w:r w:rsidRPr="00114D37">
          <w:rPr>
            <w:rStyle w:val="Hyperlink"/>
            <w:noProof/>
          </w:rPr>
          <w:t>Figuur 19 Boxplot luchtvochtigheid</w:t>
        </w:r>
        <w:r>
          <w:rPr>
            <w:noProof/>
            <w:webHidden/>
          </w:rPr>
          <w:tab/>
        </w:r>
        <w:r>
          <w:rPr>
            <w:noProof/>
            <w:webHidden/>
          </w:rPr>
          <w:fldChar w:fldCharType="begin"/>
        </w:r>
        <w:r>
          <w:rPr>
            <w:noProof/>
            <w:webHidden/>
          </w:rPr>
          <w:instrText xml:space="preserve"> PAGEREF _Toc160825259 \h </w:instrText>
        </w:r>
        <w:r>
          <w:rPr>
            <w:noProof/>
            <w:webHidden/>
          </w:rPr>
        </w:r>
        <w:r>
          <w:rPr>
            <w:noProof/>
            <w:webHidden/>
          </w:rPr>
          <w:fldChar w:fldCharType="separate"/>
        </w:r>
        <w:r>
          <w:rPr>
            <w:noProof/>
            <w:webHidden/>
          </w:rPr>
          <w:t>24</w:t>
        </w:r>
        <w:r>
          <w:rPr>
            <w:noProof/>
            <w:webHidden/>
          </w:rPr>
          <w:fldChar w:fldCharType="end"/>
        </w:r>
      </w:hyperlink>
    </w:p>
    <w:p w14:paraId="37B5A9E8" w14:textId="6D5E2308"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0" w:history="1">
        <w:r w:rsidRPr="00114D37">
          <w:rPr>
            <w:rStyle w:val="Hyperlink"/>
            <w:noProof/>
          </w:rPr>
          <w:t>Figuur 20 Boxplot luchtvochtigheid gegroepeerd op uur</w:t>
        </w:r>
        <w:r>
          <w:rPr>
            <w:noProof/>
            <w:webHidden/>
          </w:rPr>
          <w:tab/>
        </w:r>
        <w:r>
          <w:rPr>
            <w:noProof/>
            <w:webHidden/>
          </w:rPr>
          <w:fldChar w:fldCharType="begin"/>
        </w:r>
        <w:r>
          <w:rPr>
            <w:noProof/>
            <w:webHidden/>
          </w:rPr>
          <w:instrText xml:space="preserve"> PAGEREF _Toc160825260 \h </w:instrText>
        </w:r>
        <w:r>
          <w:rPr>
            <w:noProof/>
            <w:webHidden/>
          </w:rPr>
        </w:r>
        <w:r>
          <w:rPr>
            <w:noProof/>
            <w:webHidden/>
          </w:rPr>
          <w:fldChar w:fldCharType="separate"/>
        </w:r>
        <w:r>
          <w:rPr>
            <w:noProof/>
            <w:webHidden/>
          </w:rPr>
          <w:t>25</w:t>
        </w:r>
        <w:r>
          <w:rPr>
            <w:noProof/>
            <w:webHidden/>
          </w:rPr>
          <w:fldChar w:fldCharType="end"/>
        </w:r>
      </w:hyperlink>
    </w:p>
    <w:p w14:paraId="4F43F0FD" w14:textId="6103BBE2"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1" w:history="1">
        <w:r w:rsidRPr="00114D37">
          <w:rPr>
            <w:rStyle w:val="Hyperlink"/>
            <w:noProof/>
          </w:rPr>
          <w:t>Figuur 21 Boxplot windrichting</w:t>
        </w:r>
        <w:r>
          <w:rPr>
            <w:noProof/>
            <w:webHidden/>
          </w:rPr>
          <w:tab/>
        </w:r>
        <w:r>
          <w:rPr>
            <w:noProof/>
            <w:webHidden/>
          </w:rPr>
          <w:fldChar w:fldCharType="begin"/>
        </w:r>
        <w:r>
          <w:rPr>
            <w:noProof/>
            <w:webHidden/>
          </w:rPr>
          <w:instrText xml:space="preserve"> PAGEREF _Toc160825261 \h </w:instrText>
        </w:r>
        <w:r>
          <w:rPr>
            <w:noProof/>
            <w:webHidden/>
          </w:rPr>
        </w:r>
        <w:r>
          <w:rPr>
            <w:noProof/>
            <w:webHidden/>
          </w:rPr>
          <w:fldChar w:fldCharType="separate"/>
        </w:r>
        <w:r>
          <w:rPr>
            <w:noProof/>
            <w:webHidden/>
          </w:rPr>
          <w:t>26</w:t>
        </w:r>
        <w:r>
          <w:rPr>
            <w:noProof/>
            <w:webHidden/>
          </w:rPr>
          <w:fldChar w:fldCharType="end"/>
        </w:r>
      </w:hyperlink>
    </w:p>
    <w:p w14:paraId="7C80ED3A" w14:textId="2A3048DE"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2" w:history="1">
        <w:r w:rsidRPr="00114D37">
          <w:rPr>
            <w:rStyle w:val="Hyperlink"/>
            <w:noProof/>
          </w:rPr>
          <w:t>Figuur 22 Boxplot windsnelheid</w:t>
        </w:r>
        <w:r>
          <w:rPr>
            <w:noProof/>
            <w:webHidden/>
          </w:rPr>
          <w:tab/>
        </w:r>
        <w:r>
          <w:rPr>
            <w:noProof/>
            <w:webHidden/>
          </w:rPr>
          <w:fldChar w:fldCharType="begin"/>
        </w:r>
        <w:r>
          <w:rPr>
            <w:noProof/>
            <w:webHidden/>
          </w:rPr>
          <w:instrText xml:space="preserve"> PAGEREF _Toc160825262 \h </w:instrText>
        </w:r>
        <w:r>
          <w:rPr>
            <w:noProof/>
            <w:webHidden/>
          </w:rPr>
        </w:r>
        <w:r>
          <w:rPr>
            <w:noProof/>
            <w:webHidden/>
          </w:rPr>
          <w:fldChar w:fldCharType="separate"/>
        </w:r>
        <w:r>
          <w:rPr>
            <w:noProof/>
            <w:webHidden/>
          </w:rPr>
          <w:t>27</w:t>
        </w:r>
        <w:r>
          <w:rPr>
            <w:noProof/>
            <w:webHidden/>
          </w:rPr>
          <w:fldChar w:fldCharType="end"/>
        </w:r>
      </w:hyperlink>
    </w:p>
    <w:p w14:paraId="7919C9AC" w14:textId="37D7271A"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3" w:history="1">
        <w:r w:rsidRPr="00114D37">
          <w:rPr>
            <w:rStyle w:val="Hyperlink"/>
            <w:noProof/>
          </w:rPr>
          <w:t>Figuur 23 Boxplot Anova test temperatuur per maand</w:t>
        </w:r>
        <w:r>
          <w:rPr>
            <w:noProof/>
            <w:webHidden/>
          </w:rPr>
          <w:tab/>
        </w:r>
        <w:r>
          <w:rPr>
            <w:noProof/>
            <w:webHidden/>
          </w:rPr>
          <w:fldChar w:fldCharType="begin"/>
        </w:r>
        <w:r>
          <w:rPr>
            <w:noProof/>
            <w:webHidden/>
          </w:rPr>
          <w:instrText xml:space="preserve"> PAGEREF _Toc160825263 \h </w:instrText>
        </w:r>
        <w:r>
          <w:rPr>
            <w:noProof/>
            <w:webHidden/>
          </w:rPr>
        </w:r>
        <w:r>
          <w:rPr>
            <w:noProof/>
            <w:webHidden/>
          </w:rPr>
          <w:fldChar w:fldCharType="separate"/>
        </w:r>
        <w:r>
          <w:rPr>
            <w:noProof/>
            <w:webHidden/>
          </w:rPr>
          <w:t>30</w:t>
        </w:r>
        <w:r>
          <w:rPr>
            <w:noProof/>
            <w:webHidden/>
          </w:rPr>
          <w:fldChar w:fldCharType="end"/>
        </w:r>
      </w:hyperlink>
    </w:p>
    <w:p w14:paraId="6D5AB235" w14:textId="625D7D9D"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4" w:history="1">
        <w:r w:rsidRPr="00114D37">
          <w:rPr>
            <w:rStyle w:val="Hyperlink"/>
            <w:noProof/>
          </w:rPr>
          <w:t>Figuur 24 Pairplot</w:t>
        </w:r>
        <w:r>
          <w:rPr>
            <w:noProof/>
            <w:webHidden/>
          </w:rPr>
          <w:tab/>
        </w:r>
        <w:r>
          <w:rPr>
            <w:noProof/>
            <w:webHidden/>
          </w:rPr>
          <w:fldChar w:fldCharType="begin"/>
        </w:r>
        <w:r>
          <w:rPr>
            <w:noProof/>
            <w:webHidden/>
          </w:rPr>
          <w:instrText xml:space="preserve"> PAGEREF _Toc160825264 \h </w:instrText>
        </w:r>
        <w:r>
          <w:rPr>
            <w:noProof/>
            <w:webHidden/>
          </w:rPr>
        </w:r>
        <w:r>
          <w:rPr>
            <w:noProof/>
            <w:webHidden/>
          </w:rPr>
          <w:fldChar w:fldCharType="separate"/>
        </w:r>
        <w:r>
          <w:rPr>
            <w:noProof/>
            <w:webHidden/>
          </w:rPr>
          <w:t>31</w:t>
        </w:r>
        <w:r>
          <w:rPr>
            <w:noProof/>
            <w:webHidden/>
          </w:rPr>
          <w:fldChar w:fldCharType="end"/>
        </w:r>
      </w:hyperlink>
    </w:p>
    <w:p w14:paraId="4B739CA8" w14:textId="3806CAD1"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5" w:history="1">
        <w:r w:rsidRPr="00114D37">
          <w:rPr>
            <w:rStyle w:val="Hyperlink"/>
            <w:noProof/>
          </w:rPr>
          <w:t>Figuur 25 Scatter plot vertrek vertraging en aankomst vertraging</w:t>
        </w:r>
        <w:r>
          <w:rPr>
            <w:noProof/>
            <w:webHidden/>
          </w:rPr>
          <w:tab/>
        </w:r>
        <w:r>
          <w:rPr>
            <w:noProof/>
            <w:webHidden/>
          </w:rPr>
          <w:fldChar w:fldCharType="begin"/>
        </w:r>
        <w:r>
          <w:rPr>
            <w:noProof/>
            <w:webHidden/>
          </w:rPr>
          <w:instrText xml:space="preserve"> PAGEREF _Toc160825265 \h </w:instrText>
        </w:r>
        <w:r>
          <w:rPr>
            <w:noProof/>
            <w:webHidden/>
          </w:rPr>
        </w:r>
        <w:r>
          <w:rPr>
            <w:noProof/>
            <w:webHidden/>
          </w:rPr>
          <w:fldChar w:fldCharType="separate"/>
        </w:r>
        <w:r>
          <w:rPr>
            <w:noProof/>
            <w:webHidden/>
          </w:rPr>
          <w:t>33</w:t>
        </w:r>
        <w:r>
          <w:rPr>
            <w:noProof/>
            <w:webHidden/>
          </w:rPr>
          <w:fldChar w:fldCharType="end"/>
        </w:r>
      </w:hyperlink>
    </w:p>
    <w:p w14:paraId="2D4DA72F" w14:textId="37117C19"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6" w:history="1">
        <w:r w:rsidRPr="00114D37">
          <w:rPr>
            <w:rStyle w:val="Hyperlink"/>
            <w:noProof/>
          </w:rPr>
          <w:t>Figuur 26 Scatter plot windrichting en vertrek vertraging</w:t>
        </w:r>
        <w:r>
          <w:rPr>
            <w:noProof/>
            <w:webHidden/>
          </w:rPr>
          <w:tab/>
        </w:r>
        <w:r>
          <w:rPr>
            <w:noProof/>
            <w:webHidden/>
          </w:rPr>
          <w:fldChar w:fldCharType="begin"/>
        </w:r>
        <w:r>
          <w:rPr>
            <w:noProof/>
            <w:webHidden/>
          </w:rPr>
          <w:instrText xml:space="preserve"> PAGEREF _Toc160825266 \h </w:instrText>
        </w:r>
        <w:r>
          <w:rPr>
            <w:noProof/>
            <w:webHidden/>
          </w:rPr>
        </w:r>
        <w:r>
          <w:rPr>
            <w:noProof/>
            <w:webHidden/>
          </w:rPr>
          <w:fldChar w:fldCharType="separate"/>
        </w:r>
        <w:r>
          <w:rPr>
            <w:noProof/>
            <w:webHidden/>
          </w:rPr>
          <w:t>34</w:t>
        </w:r>
        <w:r>
          <w:rPr>
            <w:noProof/>
            <w:webHidden/>
          </w:rPr>
          <w:fldChar w:fldCharType="end"/>
        </w:r>
      </w:hyperlink>
    </w:p>
    <w:p w14:paraId="17137ADC" w14:textId="2FFCCE49"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7" w:history="1">
        <w:r w:rsidRPr="00114D37">
          <w:rPr>
            <w:rStyle w:val="Hyperlink"/>
            <w:noProof/>
          </w:rPr>
          <w:t>Figuur 27 Scatter plot windsnelheid en vertrek vertraging</w:t>
        </w:r>
        <w:r>
          <w:rPr>
            <w:noProof/>
            <w:webHidden/>
          </w:rPr>
          <w:tab/>
        </w:r>
        <w:r>
          <w:rPr>
            <w:noProof/>
            <w:webHidden/>
          </w:rPr>
          <w:fldChar w:fldCharType="begin"/>
        </w:r>
        <w:r>
          <w:rPr>
            <w:noProof/>
            <w:webHidden/>
          </w:rPr>
          <w:instrText xml:space="preserve"> PAGEREF _Toc160825267 \h </w:instrText>
        </w:r>
        <w:r>
          <w:rPr>
            <w:noProof/>
            <w:webHidden/>
          </w:rPr>
        </w:r>
        <w:r>
          <w:rPr>
            <w:noProof/>
            <w:webHidden/>
          </w:rPr>
          <w:fldChar w:fldCharType="separate"/>
        </w:r>
        <w:r>
          <w:rPr>
            <w:noProof/>
            <w:webHidden/>
          </w:rPr>
          <w:t>35</w:t>
        </w:r>
        <w:r>
          <w:rPr>
            <w:noProof/>
            <w:webHidden/>
          </w:rPr>
          <w:fldChar w:fldCharType="end"/>
        </w:r>
      </w:hyperlink>
    </w:p>
    <w:p w14:paraId="615D1A05" w14:textId="649F249B"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8" w:history="1">
        <w:r w:rsidRPr="00114D37">
          <w:rPr>
            <w:rStyle w:val="Hyperlink"/>
            <w:noProof/>
          </w:rPr>
          <w:t>Figuur 28 Scatter plot windsnelheid en windrichting</w:t>
        </w:r>
        <w:r>
          <w:rPr>
            <w:noProof/>
            <w:webHidden/>
          </w:rPr>
          <w:tab/>
        </w:r>
        <w:r>
          <w:rPr>
            <w:noProof/>
            <w:webHidden/>
          </w:rPr>
          <w:fldChar w:fldCharType="begin"/>
        </w:r>
        <w:r>
          <w:rPr>
            <w:noProof/>
            <w:webHidden/>
          </w:rPr>
          <w:instrText xml:space="preserve"> PAGEREF _Toc160825268 \h </w:instrText>
        </w:r>
        <w:r>
          <w:rPr>
            <w:noProof/>
            <w:webHidden/>
          </w:rPr>
        </w:r>
        <w:r>
          <w:rPr>
            <w:noProof/>
            <w:webHidden/>
          </w:rPr>
          <w:fldChar w:fldCharType="separate"/>
        </w:r>
        <w:r>
          <w:rPr>
            <w:noProof/>
            <w:webHidden/>
          </w:rPr>
          <w:t>36</w:t>
        </w:r>
        <w:r>
          <w:rPr>
            <w:noProof/>
            <w:webHidden/>
          </w:rPr>
          <w:fldChar w:fldCharType="end"/>
        </w:r>
      </w:hyperlink>
    </w:p>
    <w:p w14:paraId="4BBC1253" w14:textId="5014070F"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69" w:history="1">
        <w:r w:rsidRPr="00114D37">
          <w:rPr>
            <w:rStyle w:val="Hyperlink"/>
            <w:noProof/>
          </w:rPr>
          <w:t>Figuur 29 Scatter plot temperatuur en dauw punt</w:t>
        </w:r>
        <w:r>
          <w:rPr>
            <w:noProof/>
            <w:webHidden/>
          </w:rPr>
          <w:tab/>
        </w:r>
        <w:r>
          <w:rPr>
            <w:noProof/>
            <w:webHidden/>
          </w:rPr>
          <w:fldChar w:fldCharType="begin"/>
        </w:r>
        <w:r>
          <w:rPr>
            <w:noProof/>
            <w:webHidden/>
          </w:rPr>
          <w:instrText xml:space="preserve"> PAGEREF _Toc160825269 \h </w:instrText>
        </w:r>
        <w:r>
          <w:rPr>
            <w:noProof/>
            <w:webHidden/>
          </w:rPr>
        </w:r>
        <w:r>
          <w:rPr>
            <w:noProof/>
            <w:webHidden/>
          </w:rPr>
          <w:fldChar w:fldCharType="separate"/>
        </w:r>
        <w:r>
          <w:rPr>
            <w:noProof/>
            <w:webHidden/>
          </w:rPr>
          <w:t>37</w:t>
        </w:r>
        <w:r>
          <w:rPr>
            <w:noProof/>
            <w:webHidden/>
          </w:rPr>
          <w:fldChar w:fldCharType="end"/>
        </w:r>
      </w:hyperlink>
    </w:p>
    <w:p w14:paraId="0917D232" w14:textId="2844C7A9"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70" w:history="1">
        <w:r w:rsidRPr="00114D37">
          <w:rPr>
            <w:rStyle w:val="Hyperlink"/>
            <w:noProof/>
          </w:rPr>
          <w:t>Figuur 30 Scatter plot temperatuur en luchtvochtigheid</w:t>
        </w:r>
        <w:r>
          <w:rPr>
            <w:noProof/>
            <w:webHidden/>
          </w:rPr>
          <w:tab/>
        </w:r>
        <w:r>
          <w:rPr>
            <w:noProof/>
            <w:webHidden/>
          </w:rPr>
          <w:fldChar w:fldCharType="begin"/>
        </w:r>
        <w:r>
          <w:rPr>
            <w:noProof/>
            <w:webHidden/>
          </w:rPr>
          <w:instrText xml:space="preserve"> PAGEREF _Toc160825270 \h </w:instrText>
        </w:r>
        <w:r>
          <w:rPr>
            <w:noProof/>
            <w:webHidden/>
          </w:rPr>
        </w:r>
        <w:r>
          <w:rPr>
            <w:noProof/>
            <w:webHidden/>
          </w:rPr>
          <w:fldChar w:fldCharType="separate"/>
        </w:r>
        <w:r>
          <w:rPr>
            <w:noProof/>
            <w:webHidden/>
          </w:rPr>
          <w:t>38</w:t>
        </w:r>
        <w:r>
          <w:rPr>
            <w:noProof/>
            <w:webHidden/>
          </w:rPr>
          <w:fldChar w:fldCharType="end"/>
        </w:r>
      </w:hyperlink>
    </w:p>
    <w:p w14:paraId="71E78C0C" w14:textId="0EDFD072"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71" w:history="1">
        <w:r w:rsidRPr="00114D37">
          <w:rPr>
            <w:rStyle w:val="Hyperlink"/>
            <w:noProof/>
          </w:rPr>
          <w:t>Figuur 33 Scatter plot dauwpunt en luchtvochtigheid</w:t>
        </w:r>
        <w:r>
          <w:rPr>
            <w:noProof/>
            <w:webHidden/>
          </w:rPr>
          <w:tab/>
        </w:r>
        <w:r>
          <w:rPr>
            <w:noProof/>
            <w:webHidden/>
          </w:rPr>
          <w:fldChar w:fldCharType="begin"/>
        </w:r>
        <w:r>
          <w:rPr>
            <w:noProof/>
            <w:webHidden/>
          </w:rPr>
          <w:instrText xml:space="preserve"> PAGEREF _Toc160825271 \h </w:instrText>
        </w:r>
        <w:r>
          <w:rPr>
            <w:noProof/>
            <w:webHidden/>
          </w:rPr>
        </w:r>
        <w:r>
          <w:rPr>
            <w:noProof/>
            <w:webHidden/>
          </w:rPr>
          <w:fldChar w:fldCharType="separate"/>
        </w:r>
        <w:r>
          <w:rPr>
            <w:noProof/>
            <w:webHidden/>
          </w:rPr>
          <w:t>39</w:t>
        </w:r>
        <w:r>
          <w:rPr>
            <w:noProof/>
            <w:webHidden/>
          </w:rPr>
          <w:fldChar w:fldCharType="end"/>
        </w:r>
      </w:hyperlink>
    </w:p>
    <w:p w14:paraId="5AF497ED" w14:textId="2D9E81F6"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72" w:history="1">
        <w:r w:rsidRPr="00114D37">
          <w:rPr>
            <w:rStyle w:val="Hyperlink"/>
            <w:noProof/>
          </w:rPr>
          <w:t>Figuur 31 Scatter plot temperatuur en windsnelheid</w:t>
        </w:r>
        <w:r>
          <w:rPr>
            <w:noProof/>
            <w:webHidden/>
          </w:rPr>
          <w:tab/>
        </w:r>
        <w:r>
          <w:rPr>
            <w:noProof/>
            <w:webHidden/>
          </w:rPr>
          <w:fldChar w:fldCharType="begin"/>
        </w:r>
        <w:r>
          <w:rPr>
            <w:noProof/>
            <w:webHidden/>
          </w:rPr>
          <w:instrText xml:space="preserve"> PAGEREF _Toc160825272 \h </w:instrText>
        </w:r>
        <w:r>
          <w:rPr>
            <w:noProof/>
            <w:webHidden/>
          </w:rPr>
        </w:r>
        <w:r>
          <w:rPr>
            <w:noProof/>
            <w:webHidden/>
          </w:rPr>
          <w:fldChar w:fldCharType="separate"/>
        </w:r>
        <w:r>
          <w:rPr>
            <w:noProof/>
            <w:webHidden/>
          </w:rPr>
          <w:t>40</w:t>
        </w:r>
        <w:r>
          <w:rPr>
            <w:noProof/>
            <w:webHidden/>
          </w:rPr>
          <w:fldChar w:fldCharType="end"/>
        </w:r>
      </w:hyperlink>
    </w:p>
    <w:p w14:paraId="74754AC4" w14:textId="7312F6A0" w:rsidR="0037528B" w:rsidRDefault="0037528B">
      <w:pPr>
        <w:pStyle w:val="Lijstmetafbeeldingen"/>
        <w:tabs>
          <w:tab w:val="right" w:leader="dot" w:pos="9016"/>
        </w:tabs>
        <w:rPr>
          <w:rFonts w:eastAsiaTheme="minorEastAsia"/>
          <w:noProof/>
          <w:kern w:val="2"/>
          <w:sz w:val="24"/>
          <w:szCs w:val="24"/>
          <w:lang w:val="en-US"/>
          <w14:ligatures w14:val="standardContextual"/>
        </w:rPr>
      </w:pPr>
      <w:hyperlink w:anchor="_Toc160825273" w:history="1">
        <w:r w:rsidRPr="00114D37">
          <w:rPr>
            <w:rStyle w:val="Hyperlink"/>
            <w:noProof/>
          </w:rPr>
          <w:t>Figuur 32 Scatter plot temperatuur en windrichting</w:t>
        </w:r>
        <w:r>
          <w:rPr>
            <w:noProof/>
            <w:webHidden/>
          </w:rPr>
          <w:tab/>
        </w:r>
        <w:r>
          <w:rPr>
            <w:noProof/>
            <w:webHidden/>
          </w:rPr>
          <w:fldChar w:fldCharType="begin"/>
        </w:r>
        <w:r>
          <w:rPr>
            <w:noProof/>
            <w:webHidden/>
          </w:rPr>
          <w:instrText xml:space="preserve"> PAGEREF _Toc160825273 \h </w:instrText>
        </w:r>
        <w:r>
          <w:rPr>
            <w:noProof/>
            <w:webHidden/>
          </w:rPr>
        </w:r>
        <w:r>
          <w:rPr>
            <w:noProof/>
            <w:webHidden/>
          </w:rPr>
          <w:fldChar w:fldCharType="separate"/>
        </w:r>
        <w:r>
          <w:rPr>
            <w:noProof/>
            <w:webHidden/>
          </w:rPr>
          <w:t>41</w:t>
        </w:r>
        <w:r>
          <w:rPr>
            <w:noProof/>
            <w:webHidden/>
          </w:rPr>
          <w:fldChar w:fldCharType="end"/>
        </w:r>
      </w:hyperlink>
    </w:p>
    <w:p w14:paraId="3D333009" w14:textId="52C24214" w:rsidR="0035224D" w:rsidRPr="00AD56D7" w:rsidRDefault="0037528B" w:rsidP="007400EC">
      <w:r>
        <w:fldChar w:fldCharType="end"/>
      </w:r>
      <w:r w:rsidR="00F441DC" w:rsidRPr="00AD56D7">
        <w:br w:type="page"/>
      </w:r>
    </w:p>
    <w:bookmarkStart w:id="133" w:name="_Toc1912114058" w:displacedByCustomXml="next"/>
    <w:bookmarkStart w:id="134" w:name="_Toc160825240" w:displacedByCustomXml="next"/>
    <w:sdt>
      <w:sdtPr>
        <w:rPr>
          <w:rFonts w:asciiTheme="minorHAnsi" w:eastAsiaTheme="minorEastAsia" w:hAnsiTheme="minorHAnsi" w:cstheme="minorBidi"/>
          <w:color w:val="auto"/>
          <w:sz w:val="22"/>
          <w:szCs w:val="22"/>
        </w:rPr>
        <w:id w:val="-532353974"/>
        <w:docPartObj>
          <w:docPartGallery w:val="Bibliographies"/>
          <w:docPartUnique/>
        </w:docPartObj>
      </w:sdtPr>
      <w:sdtContent>
        <w:p w14:paraId="6FC6916C" w14:textId="77777777" w:rsidR="0035224D" w:rsidRPr="00AD56D7" w:rsidRDefault="0035224D">
          <w:pPr>
            <w:pStyle w:val="Kop1"/>
          </w:pPr>
          <w:r w:rsidRPr="00AD56D7">
            <w:t>Bibliografie</w:t>
          </w:r>
          <w:bookmarkEnd w:id="134"/>
          <w:bookmarkEnd w:id="133"/>
        </w:p>
        <w:sdt>
          <w:sdtPr>
            <w:id w:val="111145805"/>
            <w:bibliography/>
          </w:sdtPr>
          <w:sdtContent>
            <w:p w14:paraId="31A3FFB9" w14:textId="77777777" w:rsidR="0037528B" w:rsidRPr="0037528B" w:rsidRDefault="0035224D" w:rsidP="0037528B">
              <w:pPr>
                <w:pStyle w:val="Bibliografie"/>
                <w:ind w:left="720" w:hanging="720"/>
                <w:rPr>
                  <w:noProof/>
                  <w:sz w:val="24"/>
                  <w:szCs w:val="24"/>
                  <w:lang w:val="en-US"/>
                </w:rPr>
              </w:pPr>
              <w:r w:rsidRPr="00AD56D7">
                <w:fldChar w:fldCharType="begin"/>
              </w:r>
              <w:r w:rsidRPr="0037528B">
                <w:rPr>
                  <w:lang w:val="en-US"/>
                </w:rPr>
                <w:instrText>BIBLIOGRAPHY</w:instrText>
              </w:r>
              <w:r w:rsidRPr="00AD56D7">
                <w:fldChar w:fldCharType="separate"/>
              </w:r>
              <w:r w:rsidR="0037528B" w:rsidRPr="0037528B">
                <w:rPr>
                  <w:noProof/>
                  <w:lang w:val="en-US"/>
                </w:rPr>
                <w:t xml:space="preserve">Gareth James, D. W. (2009). </w:t>
              </w:r>
              <w:r w:rsidR="0037528B" w:rsidRPr="0037528B">
                <w:rPr>
                  <w:i/>
                  <w:iCs/>
                  <w:noProof/>
                  <w:lang w:val="en-US"/>
                </w:rPr>
                <w:t>An introduction to statistical learning with application in R.</w:t>
              </w:r>
              <w:r w:rsidR="0037528B" w:rsidRPr="0037528B">
                <w:rPr>
                  <w:noProof/>
                  <w:lang w:val="en-US"/>
                </w:rPr>
                <w:t xml:space="preserve"> Springer.</w:t>
              </w:r>
            </w:p>
            <w:p w14:paraId="7B96251C" w14:textId="77777777" w:rsidR="0037528B" w:rsidRDefault="0037528B" w:rsidP="0037528B">
              <w:pPr>
                <w:pStyle w:val="Bibliografie"/>
                <w:ind w:left="720" w:hanging="720"/>
                <w:rPr>
                  <w:noProof/>
                </w:rPr>
              </w:pPr>
              <w:r>
                <w:rPr>
                  <w:noProof/>
                </w:rPr>
                <w:t xml:space="preserve">HAN. (sd). </w:t>
              </w:r>
              <w:r>
                <w:rPr>
                  <w:i/>
                  <w:iCs/>
                  <w:noProof/>
                </w:rPr>
                <w:t>PP1_Desc_Stat_2024.pptx.</w:t>
              </w:r>
              <w:r>
                <w:rPr>
                  <w:noProof/>
                </w:rPr>
                <w:t xml:space="preserve"> Opgehaald van Onderwijsonline: https://han.onderwijsonline.nl/elearning/lessonfile/VNzA5R1q/eyJpdiI6InoyaHlCbWRMZk15ZDRhTDVPeTJtbnc9PSIsInZhbHVlIjoiSXhOMTNLeDN1TGdBWXprUjBQakF0U3c3ZEg3eDMvT1NJbURpS0dubGY1UT0iLCJtYWMiOiI0ZmE3MDdlOTc0NjMwMzk3NjIzYjA0M2JmY2ZjMGU4MDlhOWI1NWNkZjFkMGMzZTQyND</w:t>
              </w:r>
            </w:p>
            <w:p w14:paraId="4A1A9942" w14:textId="77777777" w:rsidR="0037528B" w:rsidRDefault="0037528B" w:rsidP="0037528B">
              <w:pPr>
                <w:pStyle w:val="Bibliografie"/>
                <w:ind w:left="720" w:hanging="720"/>
                <w:rPr>
                  <w:noProof/>
                </w:rPr>
              </w:pPr>
              <w:r>
                <w:rPr>
                  <w:noProof/>
                </w:rPr>
                <w:t xml:space="preserve">HAN. (sd). </w:t>
              </w:r>
              <w:r>
                <w:rPr>
                  <w:i/>
                  <w:iCs/>
                  <w:noProof/>
                </w:rPr>
                <w:t>PP2_Inf_Stat_CI_2024.pptx.</w:t>
              </w:r>
              <w:r>
                <w:rPr>
                  <w:noProof/>
                </w:rPr>
                <w:t xml:space="preserve"> Opgehaald van Onderwijsonline: https://han.onderwijsonline.nl/elearning/lessonfile/VNzA5R1q/eyJpdiI6IkltRmhVeEdSVW9kMXQzTGxyOWY1N1E9PSIsInZhbHVlIjoidXFmN1hlUldqb1MyMlErYTVRei9wVk5nUzBlNXcvMnloVk5zdU1HaXNyZ0kwZjZnRmNiRFlWbjhyQks5ZWQ5dCIsIm1hYyI6Ijg5ZTRmMmI4MTUxZDlhNTAyOGY2NTc3MTQ5OTdkND</w:t>
              </w:r>
            </w:p>
            <w:p w14:paraId="79765D01" w14:textId="77777777" w:rsidR="0037528B" w:rsidRDefault="0037528B" w:rsidP="0037528B">
              <w:pPr>
                <w:pStyle w:val="Bibliografie"/>
                <w:ind w:left="720" w:hanging="720"/>
                <w:rPr>
                  <w:noProof/>
                </w:rPr>
              </w:pPr>
              <w:r>
                <w:rPr>
                  <w:noProof/>
                </w:rPr>
                <w:t xml:space="preserve">HAN. (sd). </w:t>
              </w:r>
              <w:r>
                <w:rPr>
                  <w:i/>
                  <w:iCs/>
                  <w:noProof/>
                </w:rPr>
                <w:t>PP3_Inf_Stat_Pval_2024.pptx.</w:t>
              </w:r>
              <w:r>
                <w:rPr>
                  <w:noProof/>
                </w:rPr>
                <w:t xml:space="preserve"> Opgehaald van Onderwijsonline: https://han.onderwijsonline.nl/elearning/lessonfile/VNzA5R1q/eyJpdiI6IjBXNWFWeFQ5R1NlcEpmUHI4RHZ4T0E9PSIsInZhbHVlIjoiU0VJR1FycjZrd3Y2dy9RY0RHNi9IUTBLWGk1NnhVd2lDS1pkb28vSGliRm4yNGdkTHFtRkdsLzJUOEFGK1dZSyIsIm1hYyI6IjIzZmIzNzhhYTdhZDYzNzcyNmE1ZDM1NTllZTFiYT</w:t>
              </w:r>
            </w:p>
            <w:p w14:paraId="4CDADC02" w14:textId="77777777" w:rsidR="0037528B" w:rsidRDefault="0037528B" w:rsidP="0037528B">
              <w:pPr>
                <w:pStyle w:val="Bibliografie"/>
                <w:ind w:left="720" w:hanging="720"/>
                <w:rPr>
                  <w:noProof/>
                </w:rPr>
              </w:pPr>
              <w:r>
                <w:rPr>
                  <w:noProof/>
                </w:rPr>
                <w:t xml:space="preserve">HAN. (sd). </w:t>
              </w:r>
              <w:r>
                <w:rPr>
                  <w:i/>
                  <w:iCs/>
                  <w:noProof/>
                </w:rPr>
                <w:t>PP4_Inf_Stat_CorrRegr_2024.pptx.</w:t>
              </w:r>
              <w:r>
                <w:rPr>
                  <w:noProof/>
                </w:rPr>
                <w:t xml:space="preserve"> Opgehaald van Onderwijsonline: https://han.onderwijsonline.nl/elearning/lessonfile/VNzA5R1q/eyJpdiI6IkorR3o2UDdqUnptbE54TzVJN2poRFE9PSIsInZhbHVlIjoiRGRqeDUwTm56K2ZwaURVL0JtQmphZTlMYUQ1SGx4cVB5V2RmbkhtbVdzeGVIb2RIUGdXVHB0aXJNb0ZEUUN4ayIsIm1hYyI6Ijc2YThmYWIyNDQ2ZTQyZDVjMDk2ODVlZWEyYmE0MD</w:t>
              </w:r>
            </w:p>
            <w:p w14:paraId="03372141" w14:textId="77777777" w:rsidR="0037528B" w:rsidRDefault="0037528B" w:rsidP="0037528B">
              <w:pPr>
                <w:pStyle w:val="Bibliografie"/>
                <w:ind w:left="720" w:hanging="720"/>
                <w:rPr>
                  <w:noProof/>
                </w:rPr>
              </w:pPr>
              <w:r>
                <w:rPr>
                  <w:noProof/>
                </w:rPr>
                <w:t xml:space="preserve">HAN. (sd). </w:t>
              </w:r>
              <w:r>
                <w:rPr>
                  <w:i/>
                  <w:iCs/>
                  <w:noProof/>
                </w:rPr>
                <w:t>PP5_Inf_Stat_MultComp_2024.pptx.</w:t>
              </w:r>
              <w:r>
                <w:rPr>
                  <w:noProof/>
                </w:rPr>
                <w:t xml:space="preserve"> Opgehaald van Onderwijsonline: https://han.onderwijsonline.nl/elearning/lessonfile/VNzA5R1q/eyJpdiI6Ik5Xc2NSNnozdmp4enlFdzIraGdJV1E9PSIsInZhbHVlIjoiUS9LQ1U0Z3pNejBpNXkyMm9NemxRN05PVXlYV254NTJKTEJNVU92aTN0MmR3a1BWQkx2bzJjN0Y5WDVqSktTTSIsIm1hYyI6ImVhMzY5ZjVkOTMzODQwNmUyZmIxZDkzMWU3M2E0MD</w:t>
              </w:r>
            </w:p>
            <w:p w14:paraId="75037CFF" w14:textId="77777777" w:rsidR="0037528B" w:rsidRDefault="0037528B" w:rsidP="0037528B">
              <w:pPr>
                <w:pStyle w:val="Bibliografie"/>
                <w:ind w:left="720" w:hanging="720"/>
                <w:rPr>
                  <w:noProof/>
                </w:rPr>
              </w:pPr>
              <w:r>
                <w:rPr>
                  <w:noProof/>
                </w:rPr>
                <w:t xml:space="preserve">HAN. (sd). </w:t>
              </w:r>
              <w:r>
                <w:rPr>
                  <w:i/>
                  <w:iCs/>
                  <w:noProof/>
                </w:rPr>
                <w:t>PPT2_slide_12.ipynb.</w:t>
              </w:r>
              <w:r>
                <w:rPr>
                  <w:noProof/>
                </w:rPr>
                <w:t xml:space="preserve"> Opgehaald van Onderwijsonline: https://han.onderwijsonline.nl/elearning/lessonfile/VNzA5R1q/eyJpdiI6IlZVL2FaenBKSjNpb1czKzFSTTNrSFE9PSIsInZhbHVlIjoiR1lRZmJleitTV1AwYTd5OEsvdHhEWUZrVXliWmxJV1pRTE1qWkd5bDVYRT0iLCJtYWMiOiJjOGQ1YTA5ODFiZTE4MWZiYjg4ZTk1OWZkMTY1ZTdhZjdmNWEyZTFjNGE4ZDY0ZjVjNm</w:t>
              </w:r>
            </w:p>
            <w:p w14:paraId="21DF404C" w14:textId="77777777" w:rsidR="0037528B" w:rsidRDefault="0037528B" w:rsidP="0037528B">
              <w:pPr>
                <w:pStyle w:val="Bibliografie"/>
                <w:ind w:left="720" w:hanging="720"/>
                <w:rPr>
                  <w:noProof/>
                </w:rPr>
              </w:pPr>
              <w:r>
                <w:rPr>
                  <w:noProof/>
                </w:rPr>
                <w:t xml:space="preserve">HAN. (sd). </w:t>
              </w:r>
              <w:r>
                <w:rPr>
                  <w:i/>
                  <w:iCs/>
                  <w:noProof/>
                </w:rPr>
                <w:t>PPT2_slide_16.ipynb.</w:t>
              </w:r>
              <w:r>
                <w:rPr>
                  <w:noProof/>
                </w:rPr>
                <w:t xml:space="preserve"> Opgehaald van Onderwijsonline: https://han.onderwijsonline.nl/elearning/lessonfile/VNzA5R1q/eyJpdiI6Imtwc1BTWHZsRExRRCtBLzBJSDBwbGc9PSIsInZhbHVlIjoiWmlZdU1qWnZtc2gzS0cwWmFIa2FHUHE4K2FTQ1hQeHowT24vK1hHVHlSST0iLCJtYWMiOiIwZTY0YTE3YzFiNmFhNzZkYTE2YjcxMThkNjZmZmIxMmIwZGE2MmQ2YzUzYjNlMmUyYW</w:t>
              </w:r>
            </w:p>
            <w:p w14:paraId="0CB25F2E" w14:textId="77777777" w:rsidR="0037528B" w:rsidRDefault="0037528B" w:rsidP="0037528B">
              <w:pPr>
                <w:pStyle w:val="Bibliografie"/>
                <w:ind w:left="720" w:hanging="720"/>
                <w:rPr>
                  <w:noProof/>
                </w:rPr>
              </w:pPr>
              <w:r>
                <w:rPr>
                  <w:noProof/>
                </w:rPr>
                <w:t xml:space="preserve">HAN. (sd). </w:t>
              </w:r>
              <w:r>
                <w:rPr>
                  <w:i/>
                  <w:iCs/>
                  <w:noProof/>
                </w:rPr>
                <w:t>PPT2_slide_25_26_27.ipynb.</w:t>
              </w:r>
              <w:r>
                <w:rPr>
                  <w:noProof/>
                </w:rPr>
                <w:t xml:space="preserve"> Opgehaald van Onderwijsonline: https://han.onderwijsonline.nl/elearning/lessonfile/VNzA5R1q/eyJpdiI6IlJwWXlicFAyK21tVmNmMmJaamtnSFE9PSIsInZhbHVlIjoiUzFnZHRjNnJ2Z0dzSUVOMHlyY29iTXE4N29BVmJkNmZ5S2JULytWRUZOK2txbk5ObFNNN3JIVHUvNW55T0NueCIsIm1hYyI6IjE0NzZmMDU0NzZhNTY1NGI3ZTllOWZkZjZhZjNhMz</w:t>
              </w:r>
            </w:p>
            <w:p w14:paraId="31FA2AB3" w14:textId="77777777" w:rsidR="0037528B" w:rsidRDefault="0037528B" w:rsidP="0037528B">
              <w:pPr>
                <w:pStyle w:val="Bibliografie"/>
                <w:ind w:left="720" w:hanging="720"/>
                <w:rPr>
                  <w:noProof/>
                </w:rPr>
              </w:pPr>
              <w:r w:rsidRPr="0037528B">
                <w:rPr>
                  <w:noProof/>
                  <w:lang w:val="en-US"/>
                </w:rPr>
                <w:t xml:space="preserve">John D. Kelleher, B. M. (2015). </w:t>
              </w:r>
              <w:r w:rsidRPr="0037528B">
                <w:rPr>
                  <w:i/>
                  <w:iCs/>
                  <w:noProof/>
                  <w:lang w:val="en-US"/>
                </w:rPr>
                <w:t>Fundamentals of machine learning for predictive data analytics.</w:t>
              </w:r>
              <w:r w:rsidRPr="0037528B">
                <w:rPr>
                  <w:noProof/>
                  <w:lang w:val="en-US"/>
                </w:rPr>
                <w:t xml:space="preserve"> </w:t>
              </w:r>
              <w:r>
                <w:rPr>
                  <w:noProof/>
                </w:rPr>
                <w:t>The MIT Press.</w:t>
              </w:r>
            </w:p>
            <w:p w14:paraId="6544D756" w14:textId="77777777" w:rsidR="0037528B" w:rsidRDefault="0037528B" w:rsidP="0037528B">
              <w:pPr>
                <w:pStyle w:val="Bibliografie"/>
                <w:ind w:left="720" w:hanging="720"/>
                <w:rPr>
                  <w:noProof/>
                </w:rPr>
              </w:pPr>
              <w:r>
                <w:rPr>
                  <w:noProof/>
                </w:rPr>
                <w:t xml:space="preserve">Merkus, J. (2023, 02 09). </w:t>
              </w:r>
              <w:r>
                <w:rPr>
                  <w:i/>
                  <w:iCs/>
                  <w:noProof/>
                </w:rPr>
                <w:t>Boxplot maken en aflezen | Stappenplan &amp; Voorbeelden</w:t>
              </w:r>
              <w:r>
                <w:rPr>
                  <w:noProof/>
                </w:rPr>
                <w:t>. Opgehaald van Scribbr: https://www.scribbr.nl/statistiek/boxplot/</w:t>
              </w:r>
            </w:p>
            <w:p w14:paraId="1D05F4EE" w14:textId="77777777" w:rsidR="0037528B" w:rsidRPr="0037528B" w:rsidRDefault="0037528B" w:rsidP="0037528B">
              <w:pPr>
                <w:pStyle w:val="Bibliografie"/>
                <w:ind w:left="720" w:hanging="720"/>
                <w:rPr>
                  <w:noProof/>
                  <w:lang w:val="en-US"/>
                </w:rPr>
              </w:pPr>
              <w:r>
                <w:rPr>
                  <w:noProof/>
                </w:rPr>
                <w:t xml:space="preserve">Motulsky, H. (2018). </w:t>
              </w:r>
              <w:r w:rsidRPr="0037528B">
                <w:rPr>
                  <w:i/>
                  <w:iCs/>
                  <w:noProof/>
                  <w:lang w:val="en-US"/>
                </w:rPr>
                <w:t>Intuitive biostatistics A nonmathemetical guide to statistical thinking.</w:t>
              </w:r>
              <w:r w:rsidRPr="0037528B">
                <w:rPr>
                  <w:noProof/>
                  <w:lang w:val="en-US"/>
                </w:rPr>
                <w:t xml:space="preserve"> New York: Oxford university press.</w:t>
              </w:r>
            </w:p>
            <w:p w14:paraId="08921D84" w14:textId="77777777" w:rsidR="0037528B" w:rsidRPr="0037528B" w:rsidRDefault="0037528B" w:rsidP="0037528B">
              <w:pPr>
                <w:pStyle w:val="Bibliografie"/>
                <w:ind w:left="720" w:hanging="720"/>
                <w:rPr>
                  <w:noProof/>
                  <w:lang w:val="en-US"/>
                </w:rPr>
              </w:pPr>
              <w:r w:rsidRPr="0037528B">
                <w:rPr>
                  <w:noProof/>
                  <w:lang w:val="en-US"/>
                </w:rPr>
                <w:t xml:space="preserve">n.a. (sd). </w:t>
              </w:r>
              <w:r w:rsidRPr="0037528B">
                <w:rPr>
                  <w:i/>
                  <w:iCs/>
                  <w:noProof/>
                  <w:lang w:val="en-US"/>
                </w:rPr>
                <w:t>QuickCalcs</w:t>
              </w:r>
              <w:r w:rsidRPr="0037528B">
                <w:rPr>
                  <w:noProof/>
                  <w:lang w:val="en-US"/>
                </w:rPr>
                <w:t>. Opgehaald van Graphpad: https://www.graphpad.com/quickcalcs/</w:t>
              </w:r>
            </w:p>
            <w:p w14:paraId="6882F644" w14:textId="77777777" w:rsidR="0037528B" w:rsidRDefault="0037528B" w:rsidP="0037528B">
              <w:pPr>
                <w:pStyle w:val="Bibliografie"/>
                <w:ind w:left="720" w:hanging="720"/>
                <w:rPr>
                  <w:noProof/>
                </w:rPr>
              </w:pPr>
              <w:r>
                <w:rPr>
                  <w:noProof/>
                </w:rPr>
                <w:t xml:space="preserve">Scipy. (sd). </w:t>
              </w:r>
              <w:r>
                <w:rPr>
                  <w:i/>
                  <w:iCs/>
                  <w:noProof/>
                </w:rPr>
                <w:t>Docs</w:t>
              </w:r>
              <w:r>
                <w:rPr>
                  <w:noProof/>
                </w:rPr>
                <w:t>. Opgehaald van Scipy: https://docs.scipy.org/doc/scipy/</w:t>
              </w:r>
            </w:p>
            <w:p w14:paraId="032E7A14" w14:textId="77777777" w:rsidR="0037528B" w:rsidRDefault="0037528B" w:rsidP="0037528B">
              <w:pPr>
                <w:pStyle w:val="Bibliografie"/>
                <w:ind w:left="720" w:hanging="720"/>
                <w:rPr>
                  <w:noProof/>
                </w:rPr>
              </w:pPr>
              <w:r w:rsidRPr="0037528B">
                <w:rPr>
                  <w:noProof/>
                  <w:lang w:val="en-US"/>
                </w:rPr>
                <w:t xml:space="preserve">Scipy. (sd). </w:t>
              </w:r>
              <w:r w:rsidRPr="0037528B">
                <w:rPr>
                  <w:i/>
                  <w:iCs/>
                  <w:noProof/>
                  <w:lang w:val="en-US"/>
                </w:rPr>
                <w:t>scipy.stats.f_oneway</w:t>
              </w:r>
              <w:r w:rsidRPr="0037528B">
                <w:rPr>
                  <w:noProof/>
                  <w:lang w:val="en-US"/>
                </w:rPr>
                <w:t xml:space="preserve">. </w:t>
              </w:r>
              <w:r>
                <w:rPr>
                  <w:noProof/>
                </w:rPr>
                <w:t>Opgehaald van Scipy docs: https://docs.scipy.org/doc/scipy/reference/generated/scipy.stats.f_oneway.html</w:t>
              </w:r>
            </w:p>
            <w:p w14:paraId="290E0FE8" w14:textId="77777777" w:rsidR="0037528B" w:rsidRDefault="0037528B" w:rsidP="0037528B">
              <w:pPr>
                <w:pStyle w:val="Bibliografie"/>
                <w:ind w:left="720" w:hanging="720"/>
                <w:rPr>
                  <w:noProof/>
                </w:rPr>
              </w:pPr>
              <w:r w:rsidRPr="0037528B">
                <w:rPr>
                  <w:noProof/>
                  <w:lang w:val="en-US"/>
                </w:rPr>
                <w:t xml:space="preserve">Scipy. (sd). </w:t>
              </w:r>
              <w:r w:rsidRPr="0037528B">
                <w:rPr>
                  <w:i/>
                  <w:iCs/>
                  <w:noProof/>
                  <w:lang w:val="en-US"/>
                </w:rPr>
                <w:t>scipy.stats.tukey_hsd</w:t>
              </w:r>
              <w:r w:rsidRPr="0037528B">
                <w:rPr>
                  <w:noProof/>
                  <w:lang w:val="en-US"/>
                </w:rPr>
                <w:t xml:space="preserve">. </w:t>
              </w:r>
              <w:r>
                <w:rPr>
                  <w:noProof/>
                </w:rPr>
                <w:t>Opgehaald van Scipy docs: https://docs.scipy.org/doc/scipy/reference/generated/scipy.stats.tukey_hsd.html</w:t>
              </w:r>
            </w:p>
            <w:p w14:paraId="1B850B6E" w14:textId="77777777" w:rsidR="0037528B" w:rsidRDefault="0037528B" w:rsidP="0037528B">
              <w:pPr>
                <w:pStyle w:val="Bibliografie"/>
                <w:ind w:left="720" w:hanging="720"/>
                <w:rPr>
                  <w:noProof/>
                </w:rPr>
              </w:pPr>
              <w:r>
                <w:rPr>
                  <w:noProof/>
                </w:rPr>
                <w:t xml:space="preserve">team, C. (sd). </w:t>
              </w:r>
              <w:r>
                <w:rPr>
                  <w:i/>
                  <w:iCs/>
                  <w:noProof/>
                </w:rPr>
                <w:t>Histogram</w:t>
              </w:r>
              <w:r>
                <w:rPr>
                  <w:noProof/>
                </w:rPr>
                <w:t>. Opgehaald van CFI: https://corporatefinanceinstitute.com/resources/excel/histogram/</w:t>
              </w:r>
            </w:p>
            <w:p w14:paraId="5430ABD0" w14:textId="0B6F26CD" w:rsidR="00C34EC8" w:rsidRPr="00AD56D7" w:rsidRDefault="0035224D" w:rsidP="0037528B">
              <w:r w:rsidRPr="00AD56D7">
                <w:rPr>
                  <w:b/>
                  <w:bCs/>
                </w:rPr>
                <w:fldChar w:fldCharType="end"/>
              </w:r>
            </w:p>
          </w:sdtContent>
        </w:sdt>
      </w:sdtContent>
    </w:sdt>
    <w:p w14:paraId="6A3C1B09" w14:textId="2C7A1237" w:rsidR="00944260" w:rsidRDefault="00944260"/>
    <w:sectPr w:rsidR="00944260" w:rsidSect="00E5557C">
      <w:footerReference w:type="default" r:id="rId4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Daan van Vugt (student)" w:date="2024-03-08T12:37:00Z" w:initials="D(">
    <w:p w14:paraId="125AB706" w14:textId="744454EE" w:rsidR="1082A27C" w:rsidRPr="00AD56D7" w:rsidRDefault="1082A27C">
      <w:pPr>
        <w:pStyle w:val="Tekstopmerking"/>
      </w:pPr>
      <w:r w:rsidRPr="00AD56D7">
        <w:t>Ik heb hier nog even type variabele toegevoegd aangezien dat ook in de casus staat</w:t>
      </w:r>
      <w:r w:rsidRPr="00AD56D7">
        <w:rPr>
          <w:rStyle w:val="Verwijzingopmerking"/>
        </w:rPr>
        <w:annotationRef/>
      </w:r>
    </w:p>
  </w:comment>
  <w:comment w:id="12" w:author="Daan van Vugt (student)" w:date="2024-03-08T10:02:00Z" w:initials="D(">
    <w:p w14:paraId="3A0AD65E" w14:textId="0CA8F108" w:rsidR="1A3EBD80" w:rsidRPr="00AD56D7" w:rsidRDefault="1A3EBD80">
      <w:r w:rsidRPr="00AD56D7">
        <w:t>Klopt dit? dat zou betekenen dat meer dan een derde van alle vluchten in de dataset afkomstig zijn uit EWR en daarna uit JFK</w:t>
      </w:r>
      <w:r w:rsidRPr="00AD56D7">
        <w:annotationRef/>
      </w:r>
    </w:p>
  </w:comment>
  <w:comment w:id="13" w:author="Timoy van Balkom (student)" w:date="2024-03-08T12:02:00Z" w:initials="Tv">
    <w:p w14:paraId="130AEFF8" w14:textId="77777777" w:rsidR="00E71542" w:rsidRPr="00AD56D7" w:rsidRDefault="00E71542" w:rsidP="00E71542">
      <w:pPr>
        <w:pStyle w:val="Tekstopmerking"/>
      </w:pPr>
      <w:r w:rsidRPr="00AD56D7">
        <w:rPr>
          <w:rStyle w:val="Verwijzingopmerking"/>
        </w:rPr>
        <w:annotationRef/>
      </w:r>
      <w:r w:rsidRPr="00AD56D7">
        <w:t>Ik heb dat betekent met python, in de notebook staat die code maar JFK is een new York airport dus het zou goed kunnen dat dit klopt</w:t>
      </w:r>
    </w:p>
  </w:comment>
  <w:comment w:id="14" w:author="Daan van Vugt (student)" w:date="2024-03-08T12:36:00Z" w:initials="D(">
    <w:p w14:paraId="0FE82536" w14:textId="26359F76" w:rsidR="1082A27C" w:rsidRPr="00AD56D7" w:rsidRDefault="1082A27C">
      <w:pPr>
        <w:pStyle w:val="Tekstopmerking"/>
      </w:pPr>
      <w:r w:rsidRPr="00AD56D7">
        <w:t>ja EWR is new jersey wat natuurlijk ook heel dichtbij ligt. Ik vraag het even ter verificatie</w:t>
      </w:r>
      <w:r w:rsidRPr="00AD56D7">
        <w:rPr>
          <w:rStyle w:val="Verwijzingopmerking"/>
        </w:rPr>
        <w:annotationRef/>
      </w:r>
    </w:p>
    <w:p w14:paraId="1337F057" w14:textId="5041F7CA" w:rsidR="1082A27C" w:rsidRPr="00AD56D7" w:rsidRDefault="1082A27C">
      <w:pPr>
        <w:pStyle w:val="Tekstopmerking"/>
      </w:pPr>
    </w:p>
  </w:comment>
  <w:comment w:id="15" w:author="Timoy van Balkom (student)" w:date="2024-03-08T18:47:00Z" w:initials="Tv">
    <w:p w14:paraId="4CDF56BB" w14:textId="77777777" w:rsidR="00340F52" w:rsidRPr="00AD56D7" w:rsidRDefault="00340F52" w:rsidP="00340F52">
      <w:pPr>
        <w:pStyle w:val="Tekstopmerking"/>
      </w:pPr>
      <w:r w:rsidRPr="00AD56D7">
        <w:rPr>
          <w:rStyle w:val="Verwijzingopmerking"/>
        </w:rPr>
        <w:annotationRef/>
      </w:r>
      <w:r w:rsidRPr="00AD56D7">
        <w:t>Ja heb je goed, maar ik denk dat dit de aard van de dataset gewoon is</w:t>
      </w:r>
    </w:p>
  </w:comment>
  <w:comment w:id="18" w:author="Timoy van Balkom (student)" w:date="2024-03-08T18:48:00Z" w:initials="Tv">
    <w:p w14:paraId="13622CB0" w14:textId="77777777" w:rsidR="0039177C" w:rsidRPr="00AD56D7" w:rsidRDefault="0039177C" w:rsidP="0039177C">
      <w:pPr>
        <w:pStyle w:val="Tekstopmerking"/>
      </w:pPr>
      <w:r w:rsidRPr="00AD56D7">
        <w:rPr>
          <w:rStyle w:val="Verwijzingopmerking"/>
        </w:rPr>
        <w:annotationRef/>
      </w:r>
      <w:r w:rsidRPr="00AD56D7">
        <w:t>Vele malen…. Wat lol</w:t>
      </w:r>
    </w:p>
  </w:comment>
  <w:comment w:id="19" w:author="Daan van Vugt (student)" w:date="2024-03-08T21:06:00Z" w:initials="D(">
    <w:p w14:paraId="15667988" w14:textId="6C5D0EAF" w:rsidR="76F86CB1" w:rsidRDefault="76F86CB1">
      <w:pPr>
        <w:pStyle w:val="Tekstopmerking"/>
      </w:pPr>
      <w:r>
        <w:t>scherp</w:t>
      </w:r>
      <w:r>
        <w:rPr>
          <w:rStyle w:val="Verwijzingopmerking"/>
        </w:rPr>
        <w:annotationRef/>
      </w:r>
    </w:p>
    <w:p w14:paraId="2E8ECE1F" w14:textId="53168123" w:rsidR="76F86CB1" w:rsidRDefault="76F86CB1">
      <w:pPr>
        <w:pStyle w:val="Tekstopmerking"/>
      </w:pPr>
    </w:p>
  </w:comment>
  <w:comment w:id="20" w:author="Timoy van Balkom (student)" w:date="2024-03-08T18:48:00Z" w:initials="Tv">
    <w:p w14:paraId="46FA0DF6" w14:textId="77777777" w:rsidR="0039177C" w:rsidRPr="00AD56D7" w:rsidRDefault="0039177C" w:rsidP="0039177C">
      <w:pPr>
        <w:pStyle w:val="Tekstopmerking"/>
      </w:pPr>
      <w:r w:rsidRPr="00AD56D7">
        <w:rPr>
          <w:rStyle w:val="Verwijzingopmerking"/>
        </w:rPr>
        <w:annotationRef/>
      </w:r>
      <w:r w:rsidRPr="00AD56D7">
        <w:t>Miss hier ipv diagrammen het woord visualisaties gebruiken?</w:t>
      </w:r>
    </w:p>
  </w:comment>
  <w:comment w:id="21" w:author="Daan van Vugt (student)" w:date="2024-03-08T21:06:00Z" w:initials="D(">
    <w:p w14:paraId="65D28133" w14:textId="761FE258" w:rsidR="20B1A4E1" w:rsidRDefault="20B1A4E1">
      <w:pPr>
        <w:pStyle w:val="Tekstopmerking"/>
      </w:pPr>
      <w:r>
        <w:t>is op zich prima toch, histogrammen, density plots, boxplots etc zijn allemaal diagrammen</w:t>
      </w:r>
      <w:r>
        <w:rPr>
          <w:rStyle w:val="Verwijzingopmerking"/>
        </w:rPr>
        <w:annotationRef/>
      </w:r>
    </w:p>
  </w:comment>
  <w:comment w:id="30" w:author="Daan van Vugt (student)" w:date="2024-03-08T10:06:00Z" w:initials="D(">
    <w:p w14:paraId="5808C81A" w14:textId="158AA49A" w:rsidR="1A3EBD80" w:rsidRPr="00AD56D7" w:rsidRDefault="1A3EBD80">
      <w:r w:rsidRPr="00AD56D7">
        <w:t>is het aantal bins hier wel goed gekozen aangezien je die gekke drie pieken hebt met lege bins ernaast?</w:t>
      </w:r>
      <w:r w:rsidRPr="00AD56D7">
        <w:annotationRef/>
      </w:r>
    </w:p>
  </w:comment>
  <w:comment w:id="31" w:author="Timoy van Balkom (student)" w:date="2024-03-08T12:03:00Z" w:initials="Tv">
    <w:p w14:paraId="08A6D28C" w14:textId="77777777" w:rsidR="00291D70" w:rsidRPr="00AD56D7" w:rsidRDefault="00291D70" w:rsidP="00291D70">
      <w:pPr>
        <w:pStyle w:val="Tekstopmerking"/>
      </w:pPr>
      <w:r w:rsidRPr="00AD56D7">
        <w:rPr>
          <w:rStyle w:val="Verwijzingopmerking"/>
        </w:rPr>
        <w:annotationRef/>
      </w:r>
      <w:r w:rsidRPr="00AD56D7">
        <w:t xml:space="preserve">Bins zijn automatisch gekozen afhankelijk van de spreiding van de data maar ik kan hier vanavond nog wel even naar kijken (kan niet bij notebook vanaf m'n telefoon) </w:t>
      </w:r>
    </w:p>
  </w:comment>
  <w:comment w:id="32" w:author="Daan van Vugt (student)" w:date="2024-03-08T12:34:00Z" w:initials="D(">
    <w:p w14:paraId="0B0C0268" w14:textId="6BDA8DB6" w:rsidR="1082A27C" w:rsidRPr="00AD56D7" w:rsidRDefault="1082A27C">
      <w:pPr>
        <w:pStyle w:val="Tekstopmerking"/>
      </w:pPr>
      <w:r w:rsidRPr="00AD56D7">
        <w:t>in de casus 4a staat specifiek dat je moet nadenken over de grootte van je bins dus ik zou niet per definitie de automatisch gekozen grootte kiezen</w:t>
      </w:r>
      <w:r w:rsidRPr="00AD56D7">
        <w:rPr>
          <w:rStyle w:val="Verwijzingopmerking"/>
        </w:rPr>
        <w:annotationRef/>
      </w:r>
    </w:p>
    <w:p w14:paraId="3B94B32C" w14:textId="517B5802" w:rsidR="1082A27C" w:rsidRPr="00AD56D7" w:rsidRDefault="1082A27C">
      <w:pPr>
        <w:pStyle w:val="Tekstopmerking"/>
      </w:pPr>
    </w:p>
  </w:comment>
  <w:comment w:id="33" w:author="Timoy van Balkom (student) [2]" w:date="2024-03-08T09:46:00Z" w:initials="">
    <w:p w14:paraId="28F48C19" w14:textId="0B25D5F1" w:rsidR="00A331BF" w:rsidRPr="00AD56D7" w:rsidRDefault="00A331BF">
      <w:pPr>
        <w:pStyle w:val="Tekstopmerking"/>
      </w:pPr>
      <w:r w:rsidRPr="00AD56D7">
        <w:rPr>
          <w:rStyle w:val="Verwijzingopmerking"/>
        </w:rPr>
        <w:annotationRef/>
      </w:r>
      <w:r w:rsidRPr="00AD56D7">
        <w:t>Ja er is ook nagedacht over de hoeveelheid bins, de bins worden bepaald door de hoeveelheid data punten maar die gaten in de staaf zal een ander aantal bins niks aan veranderen want die data is er gewoon niet</w:t>
      </w:r>
    </w:p>
  </w:comment>
  <w:comment w:id="34" w:author="Daan van Vugt (student)" w:date="2024-03-08T21:06:00Z" w:initials="D(">
    <w:p w14:paraId="6CAD43BE" w14:textId="7C0DCB4F" w:rsidR="558E0E66" w:rsidRDefault="558E0E66">
      <w:pPr>
        <w:pStyle w:val="Tekstopmerking"/>
      </w:pPr>
      <w:r>
        <w:t>dit ziet er goed uit</w:t>
      </w:r>
      <w:r>
        <w:rPr>
          <w:rStyle w:val="Verwijzingopmerking"/>
        </w:rPr>
        <w:annotationRef/>
      </w:r>
    </w:p>
    <w:p w14:paraId="3749426C" w14:textId="0BB7B382" w:rsidR="558E0E66" w:rsidRDefault="558E0E66">
      <w:pPr>
        <w:pStyle w:val="Tekstopmerking"/>
      </w:pPr>
    </w:p>
  </w:comment>
  <w:comment w:id="103" w:author="Daan van Vugt (student)" w:date="2024-03-08T14:46:00Z" w:initials="D(">
    <w:p w14:paraId="1159E960" w14:textId="38B7EAA0" w:rsidR="672D83DA" w:rsidRPr="00AD56D7" w:rsidRDefault="672D83DA">
      <w:pPr>
        <w:pStyle w:val="Tekstopmerking"/>
      </w:pPr>
      <w:r w:rsidRPr="00AD56D7">
        <w:t>Misschien hier nog kijken of windrichting en snelheid een verband hebben</w:t>
      </w:r>
      <w:r w:rsidRPr="00AD56D7">
        <w:rPr>
          <w:rStyle w:val="Verwijzingopmerking"/>
        </w:rPr>
        <w:annotationRef/>
      </w:r>
    </w:p>
  </w:comment>
  <w:comment w:id="107" w:author="Daan van Vugt (student)" w:date="2024-03-08T21:09:00Z" w:initials="D(">
    <w:p w14:paraId="73ADDF34" w14:textId="3D77165B" w:rsidR="0D6D9348" w:rsidRDefault="0D6D9348">
      <w:pPr>
        <w:pStyle w:val="Tekstopmerking"/>
      </w:pPr>
      <w:r>
        <w:t>is nog best interessant, je ziet wel pieken bij bepaalde richtingen</w:t>
      </w:r>
      <w:r>
        <w:rPr>
          <w:rStyle w:val="Verwijzingopmerking"/>
        </w:rPr>
        <w:annotationRef/>
      </w:r>
    </w:p>
  </w:comment>
  <w:comment w:id="114" w:author="Daan van Vugt (student)" w:date="2024-03-08T14:45:00Z" w:initials="D(">
    <w:p w14:paraId="38CB6671" w14:textId="70CD795D" w:rsidR="672D83DA" w:rsidRPr="00AD56D7" w:rsidRDefault="672D83DA">
      <w:pPr>
        <w:pStyle w:val="Tekstopmerking"/>
      </w:pPr>
      <w:r w:rsidRPr="00AD56D7">
        <w:t>misschien nog temperatuur met windsnelheid vergelijken? voor compleetheid</w:t>
      </w:r>
      <w:r w:rsidRPr="00AD56D7">
        <w:rPr>
          <w:rStyle w:val="Verwijzingopmerking"/>
        </w:rPr>
        <w:annotationRef/>
      </w:r>
    </w:p>
  </w:comment>
  <w:comment w:id="115" w:author="Daan van Vugt (student)" w:date="2024-03-08T14:47:00Z" w:initials="D(">
    <w:p w14:paraId="76B951AF" w14:textId="00993FE8" w:rsidR="672D83DA" w:rsidRPr="00AD56D7" w:rsidRDefault="672D83DA">
      <w:pPr>
        <w:pStyle w:val="Tekstopmerking"/>
      </w:pPr>
      <w:r w:rsidRPr="00AD56D7">
        <w:t>Het enige wat nu wordt voorspeld met temperatuur is luchtvochtigheid en dauwpunt, voelt een beetje incompleet om vraag 2 te kunnen beantwoorden</w:t>
      </w:r>
      <w:r w:rsidRPr="00AD56D7">
        <w:rPr>
          <w:rStyle w:val="Verwijzingopmerking"/>
        </w:rPr>
        <w:annotationRef/>
      </w:r>
    </w:p>
    <w:p w14:paraId="05B0660B" w14:textId="59E6C1B9" w:rsidR="672D83DA" w:rsidRPr="00AD56D7" w:rsidRDefault="672D83DA">
      <w:pPr>
        <w:pStyle w:val="Tekstopmerking"/>
      </w:pPr>
    </w:p>
  </w:comment>
  <w:comment w:id="129" w:author="Daan van Vugt (student)" w:date="2024-03-08T12:39:00Z" w:initials="D(">
    <w:p w14:paraId="64766812" w14:textId="0D9C3F9B" w:rsidR="1082A27C" w:rsidRPr="00AD56D7" w:rsidRDefault="1082A27C">
      <w:pPr>
        <w:pStyle w:val="Tekstopmerking"/>
      </w:pPr>
      <w:r w:rsidRPr="00AD56D7">
        <w:t>Je hebt statistische aannames moeten doen bij het kiezen van de gevraagde statistische testen en in je argumentatie van allerlei conclusies die je hebt getrokken. Geef aan waar je welke aannames hebt gedaan/hebt moeten doen of had moeten doen. Gebruik de informatie in Essential Biostatistics (kijk b.v. op pagina 59, maar zoek verder in de index naar de secties die over aannames/assumptions gaan) en loop je werk na.</w:t>
      </w:r>
      <w:r w:rsidRPr="00AD56D7">
        <w:rPr>
          <w:rStyle w:val="Verwijzingopmerking"/>
        </w:rPr>
        <w:annotationRef/>
      </w:r>
    </w:p>
    <w:p w14:paraId="233782EC" w14:textId="7995082F" w:rsidR="1082A27C" w:rsidRPr="00AD56D7" w:rsidRDefault="1082A27C">
      <w:pPr>
        <w:pStyle w:val="Tekstopmerking"/>
      </w:pPr>
    </w:p>
    <w:p w14:paraId="63966649" w14:textId="1088BAC9" w:rsidR="1082A27C" w:rsidRPr="00AD56D7" w:rsidRDefault="1082A27C">
      <w:pPr>
        <w:pStyle w:val="Tekstopmerking"/>
      </w:pPr>
      <w:r w:rsidRPr="00AD56D7">
        <w:t>Dit is punt 9 uit de casus. wat wil je daar nog mee doen, we missen dat wel een beetje denk ik</w:t>
      </w:r>
    </w:p>
  </w:comment>
  <w:comment w:id="130" w:author="Timoy van Balkom (student)" w:date="2024-03-08T18:53:00Z" w:initials="Tv">
    <w:p w14:paraId="615BBCFA" w14:textId="77777777" w:rsidR="0044544D" w:rsidRDefault="0044544D" w:rsidP="0044544D">
      <w:pPr>
        <w:pStyle w:val="Tekstopmerking"/>
      </w:pPr>
      <w:r w:rsidRPr="00AD56D7">
        <w:rPr>
          <w:rStyle w:val="Verwijzingopmerking"/>
        </w:rPr>
        <w:annotationRef/>
      </w:r>
      <w:r w:rsidRPr="00AD56D7">
        <w:t>Ja we hebben natuurlijk wel aannames gedaan op bepaalde plekken bij het toelichten van de visualisatie, ik denk dat we dat hier wel kunnen toepassen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5AB706" w15:done="1"/>
  <w15:commentEx w15:paraId="3A0AD65E" w15:done="1"/>
  <w15:commentEx w15:paraId="130AEFF8" w15:paraIdParent="3A0AD65E" w15:done="1"/>
  <w15:commentEx w15:paraId="1337F057" w15:paraIdParent="3A0AD65E" w15:done="1"/>
  <w15:commentEx w15:paraId="4CDF56BB" w15:paraIdParent="3A0AD65E" w15:done="1"/>
  <w15:commentEx w15:paraId="13622CB0" w15:done="1"/>
  <w15:commentEx w15:paraId="2E8ECE1F" w15:paraIdParent="13622CB0" w15:done="1"/>
  <w15:commentEx w15:paraId="46FA0DF6" w15:done="1"/>
  <w15:commentEx w15:paraId="65D28133" w15:paraIdParent="46FA0DF6" w15:done="1"/>
  <w15:commentEx w15:paraId="5808C81A" w15:done="1"/>
  <w15:commentEx w15:paraId="08A6D28C" w15:paraIdParent="5808C81A" w15:done="1"/>
  <w15:commentEx w15:paraId="3B94B32C" w15:paraIdParent="5808C81A" w15:done="1"/>
  <w15:commentEx w15:paraId="28F48C19" w15:paraIdParent="5808C81A" w15:done="1"/>
  <w15:commentEx w15:paraId="3749426C" w15:paraIdParent="5808C81A" w15:done="1"/>
  <w15:commentEx w15:paraId="1159E960" w15:done="1"/>
  <w15:commentEx w15:paraId="73ADDF34" w15:done="1"/>
  <w15:commentEx w15:paraId="38CB6671" w15:done="1"/>
  <w15:commentEx w15:paraId="05B0660B" w15:paraIdParent="38CB6671" w15:done="1"/>
  <w15:commentEx w15:paraId="63966649" w15:done="1"/>
  <w15:commentEx w15:paraId="615BBCFA" w15:paraIdParent="6396664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17C1275" w16cex:dateUtc="2024-03-08T11:37:00Z"/>
  <w16cex:commentExtensible w16cex:durableId="355AC406" w16cex:dateUtc="2024-03-08T09:02:00Z"/>
  <w16cex:commentExtensible w16cex:durableId="1D988C98" w16cex:dateUtc="2024-03-08T11:02:00Z"/>
  <w16cex:commentExtensible w16cex:durableId="37581650" w16cex:dateUtc="2024-03-08T11:36:00Z"/>
  <w16cex:commentExtensible w16cex:durableId="50CFAEEB" w16cex:dateUtc="2024-03-08T17:47:00Z"/>
  <w16cex:commentExtensible w16cex:durableId="4F474C8A" w16cex:dateUtc="2024-03-08T17:48:00Z"/>
  <w16cex:commentExtensible w16cex:durableId="34743245" w16cex:dateUtc="2024-03-08T20:06:00Z"/>
  <w16cex:commentExtensible w16cex:durableId="2EE440B0" w16cex:dateUtc="2024-03-08T17:48:00Z"/>
  <w16cex:commentExtensible w16cex:durableId="3FD50BB4" w16cex:dateUtc="2024-03-08T20:06:00Z"/>
  <w16cex:commentExtensible w16cex:durableId="5DDE8DFF" w16cex:dateUtc="2024-03-08T09:06:00Z"/>
  <w16cex:commentExtensible w16cex:durableId="0D8C0CD1" w16cex:dateUtc="2024-03-08T11:03:00Z"/>
  <w16cex:commentExtensible w16cex:durableId="26AB95F1" w16cex:dateUtc="2024-03-08T11:34:00Z"/>
  <w16cex:commentExtensible w16cex:durableId="29955D0A" w16cex:dateUtc="2024-03-08T17:46:00Z"/>
  <w16cex:commentExtensible w16cex:durableId="6DCA07D8" w16cex:dateUtc="2024-03-08T20:06:00Z"/>
  <w16cex:commentExtensible w16cex:durableId="660F1394" w16cex:dateUtc="2024-03-08T13:46:00Z"/>
  <w16cex:commentExtensible w16cex:durableId="63979AE4" w16cex:dateUtc="2024-03-08T20:09:00Z"/>
  <w16cex:commentExtensible w16cex:durableId="66C6232C" w16cex:dateUtc="2024-03-08T13:45:00Z">
    <w16cex:extLst>
      <w16:ext w16:uri="{CE6994B0-6A32-4C9F-8C6B-6E91EDA988CE}">
        <cr:reactions xmlns:cr="http://schemas.microsoft.com/office/comments/2020/reactions">
          <cr:reaction reactionType="1">
            <cr:reactionInfo dateUtc="2024-03-08T18:16:55Z">
              <cr:user userId="S::T.vanBalkom@student.han.nl::207c33e1-b912-4b57-b2ce-f72aab57bd88" userProvider="AD" userName="Timoy van Balkom (student)"/>
            </cr:reactionInfo>
          </cr:reaction>
        </cr:reactions>
      </w16:ext>
    </w16cex:extLst>
  </w16cex:commentExtensible>
  <w16cex:commentExtensible w16cex:durableId="760CE570" w16cex:dateUtc="2024-03-08T13:47:00Z"/>
  <w16cex:commentExtensible w16cex:durableId="3281A3B0" w16cex:dateUtc="2024-03-08T11:39:00Z"/>
  <w16cex:commentExtensible w16cex:durableId="46C795CA" w16cex:dateUtc="2024-03-08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5AB706" w16cid:durableId="117C1275"/>
  <w16cid:commentId w16cid:paraId="3A0AD65E" w16cid:durableId="355AC406"/>
  <w16cid:commentId w16cid:paraId="130AEFF8" w16cid:durableId="1D988C98"/>
  <w16cid:commentId w16cid:paraId="1337F057" w16cid:durableId="37581650"/>
  <w16cid:commentId w16cid:paraId="4CDF56BB" w16cid:durableId="50CFAEEB"/>
  <w16cid:commentId w16cid:paraId="13622CB0" w16cid:durableId="4F474C8A"/>
  <w16cid:commentId w16cid:paraId="2E8ECE1F" w16cid:durableId="34743245"/>
  <w16cid:commentId w16cid:paraId="46FA0DF6" w16cid:durableId="2EE440B0"/>
  <w16cid:commentId w16cid:paraId="65D28133" w16cid:durableId="3FD50BB4"/>
  <w16cid:commentId w16cid:paraId="5808C81A" w16cid:durableId="5DDE8DFF"/>
  <w16cid:commentId w16cid:paraId="08A6D28C" w16cid:durableId="0D8C0CD1"/>
  <w16cid:commentId w16cid:paraId="3B94B32C" w16cid:durableId="26AB95F1"/>
  <w16cid:commentId w16cid:paraId="28F48C19" w16cid:durableId="29955D0A"/>
  <w16cid:commentId w16cid:paraId="3749426C" w16cid:durableId="6DCA07D8"/>
  <w16cid:commentId w16cid:paraId="1159E960" w16cid:durableId="660F1394"/>
  <w16cid:commentId w16cid:paraId="73ADDF34" w16cid:durableId="63979AE4"/>
  <w16cid:commentId w16cid:paraId="38CB6671" w16cid:durableId="66C6232C"/>
  <w16cid:commentId w16cid:paraId="05B0660B" w16cid:durableId="760CE570"/>
  <w16cid:commentId w16cid:paraId="63966649" w16cid:durableId="3281A3B0"/>
  <w16cid:commentId w16cid:paraId="615BBCFA" w16cid:durableId="46C795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F6AF4" w14:textId="77777777" w:rsidR="00E5557C" w:rsidRPr="00AD56D7" w:rsidRDefault="00E5557C" w:rsidP="0035224D">
      <w:pPr>
        <w:spacing w:after="0" w:line="240" w:lineRule="auto"/>
      </w:pPr>
      <w:r w:rsidRPr="00AD56D7">
        <w:separator/>
      </w:r>
    </w:p>
  </w:endnote>
  <w:endnote w:type="continuationSeparator" w:id="0">
    <w:p w14:paraId="6F842F0C" w14:textId="77777777" w:rsidR="00E5557C" w:rsidRPr="00AD56D7" w:rsidRDefault="00E5557C" w:rsidP="0035224D">
      <w:pPr>
        <w:spacing w:after="0" w:line="240" w:lineRule="auto"/>
      </w:pPr>
      <w:r w:rsidRPr="00AD56D7">
        <w:continuationSeparator/>
      </w:r>
    </w:p>
  </w:endnote>
  <w:endnote w:type="continuationNotice" w:id="1">
    <w:p w14:paraId="58D62297" w14:textId="77777777" w:rsidR="00E5557C" w:rsidRPr="00AD56D7" w:rsidRDefault="00E555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971220"/>
      <w:docPartObj>
        <w:docPartGallery w:val="Page Numbers (Bottom of Page)"/>
        <w:docPartUnique/>
      </w:docPartObj>
    </w:sdtPr>
    <w:sdtContent>
      <w:p w14:paraId="0F1C082E" w14:textId="77777777" w:rsidR="0035224D" w:rsidRPr="00AD56D7" w:rsidRDefault="0035224D">
        <w:pPr>
          <w:pStyle w:val="Voettekst"/>
          <w:jc w:val="right"/>
        </w:pPr>
        <w:r w:rsidRPr="00AD56D7">
          <w:fldChar w:fldCharType="begin"/>
        </w:r>
        <w:r w:rsidRPr="00AD56D7">
          <w:instrText>PAGE   \* MERGEFORMAT</w:instrText>
        </w:r>
        <w:r w:rsidRPr="00AD56D7">
          <w:fldChar w:fldCharType="separate"/>
        </w:r>
        <w:r w:rsidRPr="00AD56D7">
          <w:t>2</w:t>
        </w:r>
        <w:r w:rsidRPr="00AD56D7">
          <w:fldChar w:fldCharType="end"/>
        </w:r>
      </w:p>
    </w:sdtContent>
  </w:sdt>
  <w:p w14:paraId="4172777F" w14:textId="77777777" w:rsidR="0035224D" w:rsidRPr="00AD56D7" w:rsidRDefault="0035224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C8ED8" w14:textId="77777777" w:rsidR="00E5557C" w:rsidRPr="00AD56D7" w:rsidRDefault="00E5557C" w:rsidP="0035224D">
      <w:pPr>
        <w:spacing w:after="0" w:line="240" w:lineRule="auto"/>
      </w:pPr>
      <w:r w:rsidRPr="00AD56D7">
        <w:separator/>
      </w:r>
    </w:p>
  </w:footnote>
  <w:footnote w:type="continuationSeparator" w:id="0">
    <w:p w14:paraId="60DAA074" w14:textId="77777777" w:rsidR="00E5557C" w:rsidRPr="00AD56D7" w:rsidRDefault="00E5557C" w:rsidP="0035224D">
      <w:pPr>
        <w:spacing w:after="0" w:line="240" w:lineRule="auto"/>
      </w:pPr>
      <w:r w:rsidRPr="00AD56D7">
        <w:continuationSeparator/>
      </w:r>
    </w:p>
  </w:footnote>
  <w:footnote w:type="continuationNotice" w:id="1">
    <w:p w14:paraId="4AC7E387" w14:textId="77777777" w:rsidR="00E5557C" w:rsidRPr="00AD56D7" w:rsidRDefault="00E5557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43F"/>
    <w:multiLevelType w:val="hybridMultilevel"/>
    <w:tmpl w:val="A7388E84"/>
    <w:lvl w:ilvl="0" w:tplc="4DB6C85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CE02669"/>
    <w:multiLevelType w:val="hybridMultilevel"/>
    <w:tmpl w:val="60D2D632"/>
    <w:lvl w:ilvl="0" w:tplc="FFFFFFFF">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91832"/>
    <w:multiLevelType w:val="hybridMultilevel"/>
    <w:tmpl w:val="FCB08DFE"/>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5E3A23"/>
    <w:multiLevelType w:val="hybridMultilevel"/>
    <w:tmpl w:val="322C1F1A"/>
    <w:lvl w:ilvl="0" w:tplc="F57054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646740"/>
    <w:multiLevelType w:val="hybridMultilevel"/>
    <w:tmpl w:val="C0E0D85A"/>
    <w:lvl w:ilvl="0" w:tplc="5D6457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2845EB"/>
    <w:multiLevelType w:val="hybridMultilevel"/>
    <w:tmpl w:val="ECE49EF6"/>
    <w:lvl w:ilvl="0" w:tplc="BA28044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C8BEE6C"/>
    <w:multiLevelType w:val="hybridMultilevel"/>
    <w:tmpl w:val="11007B84"/>
    <w:lvl w:ilvl="0" w:tplc="1D303BB8">
      <w:start w:val="1"/>
      <w:numFmt w:val="decimal"/>
      <w:lvlText w:val="%1."/>
      <w:lvlJc w:val="left"/>
      <w:pPr>
        <w:ind w:left="720" w:hanging="360"/>
      </w:pPr>
    </w:lvl>
    <w:lvl w:ilvl="1" w:tplc="5B4CF0CA">
      <w:start w:val="1"/>
      <w:numFmt w:val="lowerLetter"/>
      <w:lvlText w:val="%2."/>
      <w:lvlJc w:val="left"/>
      <w:pPr>
        <w:ind w:left="1440" w:hanging="360"/>
      </w:pPr>
    </w:lvl>
    <w:lvl w:ilvl="2" w:tplc="14042EAE">
      <w:start w:val="1"/>
      <w:numFmt w:val="lowerRoman"/>
      <w:lvlText w:val="%3."/>
      <w:lvlJc w:val="right"/>
      <w:pPr>
        <w:ind w:left="2160" w:hanging="180"/>
      </w:pPr>
    </w:lvl>
    <w:lvl w:ilvl="3" w:tplc="20BAFEF6">
      <w:start w:val="1"/>
      <w:numFmt w:val="decimal"/>
      <w:lvlText w:val="%4."/>
      <w:lvlJc w:val="left"/>
      <w:pPr>
        <w:ind w:left="2880" w:hanging="360"/>
      </w:pPr>
    </w:lvl>
    <w:lvl w:ilvl="4" w:tplc="B9E8995A">
      <w:start w:val="1"/>
      <w:numFmt w:val="lowerLetter"/>
      <w:lvlText w:val="%5."/>
      <w:lvlJc w:val="left"/>
      <w:pPr>
        <w:ind w:left="3600" w:hanging="360"/>
      </w:pPr>
    </w:lvl>
    <w:lvl w:ilvl="5" w:tplc="7B12E8DE">
      <w:start w:val="1"/>
      <w:numFmt w:val="lowerRoman"/>
      <w:lvlText w:val="%6."/>
      <w:lvlJc w:val="right"/>
      <w:pPr>
        <w:ind w:left="4320" w:hanging="180"/>
      </w:pPr>
    </w:lvl>
    <w:lvl w:ilvl="6" w:tplc="456A8984">
      <w:start w:val="1"/>
      <w:numFmt w:val="decimal"/>
      <w:lvlText w:val="%7."/>
      <w:lvlJc w:val="left"/>
      <w:pPr>
        <w:ind w:left="5040" w:hanging="360"/>
      </w:pPr>
    </w:lvl>
    <w:lvl w:ilvl="7" w:tplc="EDE89FCA">
      <w:start w:val="1"/>
      <w:numFmt w:val="lowerLetter"/>
      <w:lvlText w:val="%8."/>
      <w:lvlJc w:val="left"/>
      <w:pPr>
        <w:ind w:left="5760" w:hanging="360"/>
      </w:pPr>
    </w:lvl>
    <w:lvl w:ilvl="8" w:tplc="B12C506E">
      <w:start w:val="1"/>
      <w:numFmt w:val="lowerRoman"/>
      <w:lvlText w:val="%9."/>
      <w:lvlJc w:val="right"/>
      <w:pPr>
        <w:ind w:left="6480" w:hanging="180"/>
      </w:pPr>
    </w:lvl>
  </w:abstractNum>
  <w:abstractNum w:abstractNumId="7" w15:restartNumberingAfterBreak="0">
    <w:nsid w:val="50116337"/>
    <w:multiLevelType w:val="hybridMultilevel"/>
    <w:tmpl w:val="3B50C08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BA64750"/>
    <w:multiLevelType w:val="hybridMultilevel"/>
    <w:tmpl w:val="F906F280"/>
    <w:lvl w:ilvl="0" w:tplc="203039C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AF7310"/>
    <w:multiLevelType w:val="hybridMultilevel"/>
    <w:tmpl w:val="FCB08DFE"/>
    <w:lvl w:ilvl="0" w:tplc="FFFFFFFF">
      <w:start w:val="1"/>
      <w:numFmt w:val="decimal"/>
      <w:lvlText w:val="%1."/>
      <w:lvlJc w:val="left"/>
      <w:pPr>
        <w:ind w:left="720" w:hanging="360"/>
      </w:pPr>
      <w:rPr>
        <w:rFonts w:asciiTheme="minorHAnsi" w:eastAsiaTheme="minorHAnsi" w:hAnsiTheme="minorHAnsi" w:cstheme="minorBidi"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41F25CA"/>
    <w:multiLevelType w:val="hybridMultilevel"/>
    <w:tmpl w:val="FCB08DFE"/>
    <w:lvl w:ilvl="0" w:tplc="5756F642">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8599029">
    <w:abstractNumId w:val="6"/>
  </w:num>
  <w:num w:numId="2" w16cid:durableId="891306636">
    <w:abstractNumId w:val="0"/>
  </w:num>
  <w:num w:numId="3" w16cid:durableId="1848325816">
    <w:abstractNumId w:val="5"/>
  </w:num>
  <w:num w:numId="4" w16cid:durableId="1050155453">
    <w:abstractNumId w:val="7"/>
  </w:num>
  <w:num w:numId="5" w16cid:durableId="1371029088">
    <w:abstractNumId w:val="10"/>
  </w:num>
  <w:num w:numId="6" w16cid:durableId="1674450906">
    <w:abstractNumId w:val="4"/>
  </w:num>
  <w:num w:numId="7" w16cid:durableId="704790678">
    <w:abstractNumId w:val="3"/>
  </w:num>
  <w:num w:numId="8" w16cid:durableId="1538855476">
    <w:abstractNumId w:val="8"/>
  </w:num>
  <w:num w:numId="9" w16cid:durableId="1209104172">
    <w:abstractNumId w:val="1"/>
  </w:num>
  <w:num w:numId="10" w16cid:durableId="1924607290">
    <w:abstractNumId w:val="9"/>
  </w:num>
  <w:num w:numId="11" w16cid:durableId="183325007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an van Vugt (student)">
    <w15:presenceInfo w15:providerId="AD" w15:userId="S::d.vanvugt@student.han.nl::fb7e4c57-a5ff-47f5-9a83-78a6518913dc"/>
  </w15:person>
  <w15:person w15:author="Timoy van Balkom (student)">
    <w15:presenceInfo w15:providerId="AD" w15:userId="S::T.vanBalkom@student.han.nl::207c33e1-b912-4b57-b2ce-f72aab57bd88"/>
  </w15:person>
  <w15:person w15:author="Timoy van Balkom (student) [2]">
    <w15:presenceInfo w15:providerId="AD" w15:userId="S::t.vanbalkom@student.han.nl::207c33e1-b912-4b57-b2ce-f72aab57bd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819"/>
    <w:rsid w:val="00000BFE"/>
    <w:rsid w:val="000135E0"/>
    <w:rsid w:val="00016096"/>
    <w:rsid w:val="000207AA"/>
    <w:rsid w:val="0002322C"/>
    <w:rsid w:val="00023AF9"/>
    <w:rsid w:val="000244C2"/>
    <w:rsid w:val="00025ADD"/>
    <w:rsid w:val="000359D8"/>
    <w:rsid w:val="00042051"/>
    <w:rsid w:val="000438CD"/>
    <w:rsid w:val="00052010"/>
    <w:rsid w:val="00057CCA"/>
    <w:rsid w:val="00061814"/>
    <w:rsid w:val="00070B2C"/>
    <w:rsid w:val="0007285E"/>
    <w:rsid w:val="00072B07"/>
    <w:rsid w:val="0007303F"/>
    <w:rsid w:val="00073087"/>
    <w:rsid w:val="00073A79"/>
    <w:rsid w:val="00075411"/>
    <w:rsid w:val="00080F7E"/>
    <w:rsid w:val="00082F22"/>
    <w:rsid w:val="000836D9"/>
    <w:rsid w:val="000853B8"/>
    <w:rsid w:val="000875B7"/>
    <w:rsid w:val="00092735"/>
    <w:rsid w:val="00092F7C"/>
    <w:rsid w:val="00093D7F"/>
    <w:rsid w:val="00094D09"/>
    <w:rsid w:val="00096504"/>
    <w:rsid w:val="000A2ACA"/>
    <w:rsid w:val="000A4B64"/>
    <w:rsid w:val="000A548D"/>
    <w:rsid w:val="000A6A6F"/>
    <w:rsid w:val="000B0499"/>
    <w:rsid w:val="000C0ABE"/>
    <w:rsid w:val="000C3D94"/>
    <w:rsid w:val="000C59CB"/>
    <w:rsid w:val="000C6CFF"/>
    <w:rsid w:val="000D035F"/>
    <w:rsid w:val="000D0BD9"/>
    <w:rsid w:val="000D1C61"/>
    <w:rsid w:val="000D3826"/>
    <w:rsid w:val="000D5E47"/>
    <w:rsid w:val="000E01DA"/>
    <w:rsid w:val="000E04A6"/>
    <w:rsid w:val="000E11AF"/>
    <w:rsid w:val="000E1E61"/>
    <w:rsid w:val="000F11DD"/>
    <w:rsid w:val="000F2A94"/>
    <w:rsid w:val="000F314D"/>
    <w:rsid w:val="000F3819"/>
    <w:rsid w:val="000F4432"/>
    <w:rsid w:val="000F5706"/>
    <w:rsid w:val="00100DDB"/>
    <w:rsid w:val="00107E94"/>
    <w:rsid w:val="00116EFC"/>
    <w:rsid w:val="001205E3"/>
    <w:rsid w:val="00130F23"/>
    <w:rsid w:val="001319CE"/>
    <w:rsid w:val="00132C1F"/>
    <w:rsid w:val="00137641"/>
    <w:rsid w:val="0014041E"/>
    <w:rsid w:val="001432AE"/>
    <w:rsid w:val="00146CD4"/>
    <w:rsid w:val="00147B78"/>
    <w:rsid w:val="00150033"/>
    <w:rsid w:val="001504C5"/>
    <w:rsid w:val="00152054"/>
    <w:rsid w:val="00152D66"/>
    <w:rsid w:val="00153D85"/>
    <w:rsid w:val="001604A5"/>
    <w:rsid w:val="00161348"/>
    <w:rsid w:val="00161B4C"/>
    <w:rsid w:val="00162D43"/>
    <w:rsid w:val="001641F0"/>
    <w:rsid w:val="00165A0A"/>
    <w:rsid w:val="00166A70"/>
    <w:rsid w:val="00172A68"/>
    <w:rsid w:val="00177648"/>
    <w:rsid w:val="0018163E"/>
    <w:rsid w:val="001825E8"/>
    <w:rsid w:val="00183103"/>
    <w:rsid w:val="0018563C"/>
    <w:rsid w:val="00185967"/>
    <w:rsid w:val="00190023"/>
    <w:rsid w:val="00193599"/>
    <w:rsid w:val="00194079"/>
    <w:rsid w:val="001A2AA5"/>
    <w:rsid w:val="001A310B"/>
    <w:rsid w:val="001A7065"/>
    <w:rsid w:val="001B013E"/>
    <w:rsid w:val="001B2650"/>
    <w:rsid w:val="001B384B"/>
    <w:rsid w:val="001B54AA"/>
    <w:rsid w:val="001B6D15"/>
    <w:rsid w:val="001B762F"/>
    <w:rsid w:val="001C191F"/>
    <w:rsid w:val="001C2143"/>
    <w:rsid w:val="001C551E"/>
    <w:rsid w:val="001C724C"/>
    <w:rsid w:val="001D14DA"/>
    <w:rsid w:val="001D152E"/>
    <w:rsid w:val="001D3101"/>
    <w:rsid w:val="001D4B30"/>
    <w:rsid w:val="001D4EEE"/>
    <w:rsid w:val="001D727D"/>
    <w:rsid w:val="001D7B3F"/>
    <w:rsid w:val="001D7CE6"/>
    <w:rsid w:val="001E0070"/>
    <w:rsid w:val="001E0B3A"/>
    <w:rsid w:val="001E24A5"/>
    <w:rsid w:val="001E34F6"/>
    <w:rsid w:val="001E535E"/>
    <w:rsid w:val="001F1526"/>
    <w:rsid w:val="001F3C6F"/>
    <w:rsid w:val="001F4E39"/>
    <w:rsid w:val="001F77A4"/>
    <w:rsid w:val="00201308"/>
    <w:rsid w:val="00202C5A"/>
    <w:rsid w:val="0020319E"/>
    <w:rsid w:val="00205A4C"/>
    <w:rsid w:val="00207B8F"/>
    <w:rsid w:val="00213932"/>
    <w:rsid w:val="00217246"/>
    <w:rsid w:val="002174C9"/>
    <w:rsid w:val="0022131F"/>
    <w:rsid w:val="002234A6"/>
    <w:rsid w:val="00225E45"/>
    <w:rsid w:val="00230EBB"/>
    <w:rsid w:val="00231B1F"/>
    <w:rsid w:val="0023495B"/>
    <w:rsid w:val="002425AD"/>
    <w:rsid w:val="00242F36"/>
    <w:rsid w:val="002433FC"/>
    <w:rsid w:val="002445AA"/>
    <w:rsid w:val="00246DB6"/>
    <w:rsid w:val="002472E4"/>
    <w:rsid w:val="00251FBF"/>
    <w:rsid w:val="002562DC"/>
    <w:rsid w:val="00257A34"/>
    <w:rsid w:val="002619D5"/>
    <w:rsid w:val="00262926"/>
    <w:rsid w:val="002640B0"/>
    <w:rsid w:val="00267107"/>
    <w:rsid w:val="002679B3"/>
    <w:rsid w:val="00267C2C"/>
    <w:rsid w:val="002710F3"/>
    <w:rsid w:val="002725C7"/>
    <w:rsid w:val="00272D58"/>
    <w:rsid w:val="0027413F"/>
    <w:rsid w:val="00274F1A"/>
    <w:rsid w:val="002769B7"/>
    <w:rsid w:val="002776B3"/>
    <w:rsid w:val="00281C5F"/>
    <w:rsid w:val="00281CDD"/>
    <w:rsid w:val="002856FA"/>
    <w:rsid w:val="002916C8"/>
    <w:rsid w:val="00291D70"/>
    <w:rsid w:val="002921C5"/>
    <w:rsid w:val="002939E4"/>
    <w:rsid w:val="00295485"/>
    <w:rsid w:val="002961E9"/>
    <w:rsid w:val="00296CB6"/>
    <w:rsid w:val="00297184"/>
    <w:rsid w:val="002A008A"/>
    <w:rsid w:val="002A152C"/>
    <w:rsid w:val="002A6CF7"/>
    <w:rsid w:val="002B0895"/>
    <w:rsid w:val="002B1789"/>
    <w:rsid w:val="002B5979"/>
    <w:rsid w:val="002B6EF3"/>
    <w:rsid w:val="002C236F"/>
    <w:rsid w:val="002C57A2"/>
    <w:rsid w:val="002C7563"/>
    <w:rsid w:val="002D37FB"/>
    <w:rsid w:val="002D3D4C"/>
    <w:rsid w:val="002D5976"/>
    <w:rsid w:val="002D5F13"/>
    <w:rsid w:val="002D72CD"/>
    <w:rsid w:val="002E0339"/>
    <w:rsid w:val="002E7D0C"/>
    <w:rsid w:val="002F16D0"/>
    <w:rsid w:val="002F1717"/>
    <w:rsid w:val="002F53DE"/>
    <w:rsid w:val="002F7E23"/>
    <w:rsid w:val="00302155"/>
    <w:rsid w:val="0031032A"/>
    <w:rsid w:val="00316EC7"/>
    <w:rsid w:val="003173F2"/>
    <w:rsid w:val="00317D09"/>
    <w:rsid w:val="00321201"/>
    <w:rsid w:val="0032140E"/>
    <w:rsid w:val="00322D0F"/>
    <w:rsid w:val="00323EB7"/>
    <w:rsid w:val="00324D92"/>
    <w:rsid w:val="00327981"/>
    <w:rsid w:val="0033081F"/>
    <w:rsid w:val="00335DA2"/>
    <w:rsid w:val="00340EF2"/>
    <w:rsid w:val="00340F52"/>
    <w:rsid w:val="00341F91"/>
    <w:rsid w:val="00342C92"/>
    <w:rsid w:val="0034447E"/>
    <w:rsid w:val="00345378"/>
    <w:rsid w:val="0034567B"/>
    <w:rsid w:val="00347052"/>
    <w:rsid w:val="0035224D"/>
    <w:rsid w:val="00356320"/>
    <w:rsid w:val="0036104D"/>
    <w:rsid w:val="00361253"/>
    <w:rsid w:val="0036623E"/>
    <w:rsid w:val="00366757"/>
    <w:rsid w:val="003708D0"/>
    <w:rsid w:val="00374C87"/>
    <w:rsid w:val="00374F2F"/>
    <w:rsid w:val="0037528B"/>
    <w:rsid w:val="003779C1"/>
    <w:rsid w:val="003808C0"/>
    <w:rsid w:val="00385C92"/>
    <w:rsid w:val="00386275"/>
    <w:rsid w:val="003864B2"/>
    <w:rsid w:val="00387164"/>
    <w:rsid w:val="0039177C"/>
    <w:rsid w:val="003927E9"/>
    <w:rsid w:val="003945BB"/>
    <w:rsid w:val="003A015F"/>
    <w:rsid w:val="003A0630"/>
    <w:rsid w:val="003A108A"/>
    <w:rsid w:val="003A19A2"/>
    <w:rsid w:val="003A7660"/>
    <w:rsid w:val="003A7C95"/>
    <w:rsid w:val="003B2AB2"/>
    <w:rsid w:val="003B4704"/>
    <w:rsid w:val="003B4C59"/>
    <w:rsid w:val="003B7069"/>
    <w:rsid w:val="003C21C1"/>
    <w:rsid w:val="003C3248"/>
    <w:rsid w:val="003C7205"/>
    <w:rsid w:val="003D131E"/>
    <w:rsid w:val="003D47F1"/>
    <w:rsid w:val="003D6377"/>
    <w:rsid w:val="003D6D7F"/>
    <w:rsid w:val="003D6FAC"/>
    <w:rsid w:val="003E302B"/>
    <w:rsid w:val="003E4D5B"/>
    <w:rsid w:val="003E76EE"/>
    <w:rsid w:val="003F0B82"/>
    <w:rsid w:val="003F0F2E"/>
    <w:rsid w:val="003F277C"/>
    <w:rsid w:val="003F3AD4"/>
    <w:rsid w:val="003F7BB2"/>
    <w:rsid w:val="00400FDD"/>
    <w:rsid w:val="004013CC"/>
    <w:rsid w:val="00401791"/>
    <w:rsid w:val="00402EB6"/>
    <w:rsid w:val="004040AF"/>
    <w:rsid w:val="00410651"/>
    <w:rsid w:val="00414A17"/>
    <w:rsid w:val="00414A81"/>
    <w:rsid w:val="0041542A"/>
    <w:rsid w:val="00415623"/>
    <w:rsid w:val="0041774F"/>
    <w:rsid w:val="0042158D"/>
    <w:rsid w:val="004238D8"/>
    <w:rsid w:val="00424F45"/>
    <w:rsid w:val="00425432"/>
    <w:rsid w:val="00427115"/>
    <w:rsid w:val="0043461A"/>
    <w:rsid w:val="0043762B"/>
    <w:rsid w:val="00437E3E"/>
    <w:rsid w:val="00441451"/>
    <w:rsid w:val="00441B1C"/>
    <w:rsid w:val="0044275E"/>
    <w:rsid w:val="00443DBE"/>
    <w:rsid w:val="0044544D"/>
    <w:rsid w:val="004466C0"/>
    <w:rsid w:val="00452BC3"/>
    <w:rsid w:val="00452FB1"/>
    <w:rsid w:val="00460B3A"/>
    <w:rsid w:val="0046213C"/>
    <w:rsid w:val="00462A89"/>
    <w:rsid w:val="00463463"/>
    <w:rsid w:val="00467295"/>
    <w:rsid w:val="00474464"/>
    <w:rsid w:val="00474643"/>
    <w:rsid w:val="00474969"/>
    <w:rsid w:val="00481136"/>
    <w:rsid w:val="004823E2"/>
    <w:rsid w:val="00486FA7"/>
    <w:rsid w:val="00487C19"/>
    <w:rsid w:val="00487F4D"/>
    <w:rsid w:val="00491040"/>
    <w:rsid w:val="00491339"/>
    <w:rsid w:val="00491E06"/>
    <w:rsid w:val="0049445D"/>
    <w:rsid w:val="00495256"/>
    <w:rsid w:val="004A028F"/>
    <w:rsid w:val="004A02DF"/>
    <w:rsid w:val="004A0D0F"/>
    <w:rsid w:val="004A3A9C"/>
    <w:rsid w:val="004B3F50"/>
    <w:rsid w:val="004B4DC7"/>
    <w:rsid w:val="004C4485"/>
    <w:rsid w:val="004C4E58"/>
    <w:rsid w:val="004C6DDF"/>
    <w:rsid w:val="004D2E26"/>
    <w:rsid w:val="004D3B24"/>
    <w:rsid w:val="004D4106"/>
    <w:rsid w:val="004D484F"/>
    <w:rsid w:val="004E46F7"/>
    <w:rsid w:val="004E513F"/>
    <w:rsid w:val="004E5C71"/>
    <w:rsid w:val="004F03F1"/>
    <w:rsid w:val="004F244B"/>
    <w:rsid w:val="004F3F34"/>
    <w:rsid w:val="004F595C"/>
    <w:rsid w:val="004F7446"/>
    <w:rsid w:val="00506451"/>
    <w:rsid w:val="0050689C"/>
    <w:rsid w:val="00510680"/>
    <w:rsid w:val="005108E3"/>
    <w:rsid w:val="00511A05"/>
    <w:rsid w:val="0051310E"/>
    <w:rsid w:val="00514800"/>
    <w:rsid w:val="00515476"/>
    <w:rsid w:val="005225D6"/>
    <w:rsid w:val="005229FC"/>
    <w:rsid w:val="00524CA1"/>
    <w:rsid w:val="005257E0"/>
    <w:rsid w:val="00532D4C"/>
    <w:rsid w:val="005373D9"/>
    <w:rsid w:val="00543BDF"/>
    <w:rsid w:val="0054538F"/>
    <w:rsid w:val="00547C97"/>
    <w:rsid w:val="00556745"/>
    <w:rsid w:val="00556D5A"/>
    <w:rsid w:val="005603C1"/>
    <w:rsid w:val="00563490"/>
    <w:rsid w:val="00567663"/>
    <w:rsid w:val="00567ABD"/>
    <w:rsid w:val="00570768"/>
    <w:rsid w:val="00570FD1"/>
    <w:rsid w:val="00571538"/>
    <w:rsid w:val="0057181E"/>
    <w:rsid w:val="005743BE"/>
    <w:rsid w:val="00577A2B"/>
    <w:rsid w:val="00577B4A"/>
    <w:rsid w:val="00587B13"/>
    <w:rsid w:val="00591562"/>
    <w:rsid w:val="00592193"/>
    <w:rsid w:val="0059272F"/>
    <w:rsid w:val="00592BC3"/>
    <w:rsid w:val="005942AB"/>
    <w:rsid w:val="00595254"/>
    <w:rsid w:val="00597E5A"/>
    <w:rsid w:val="005A368B"/>
    <w:rsid w:val="005A3E93"/>
    <w:rsid w:val="005A4475"/>
    <w:rsid w:val="005A4B6C"/>
    <w:rsid w:val="005A4CE6"/>
    <w:rsid w:val="005A5D78"/>
    <w:rsid w:val="005A61CB"/>
    <w:rsid w:val="005A65D4"/>
    <w:rsid w:val="005A6D52"/>
    <w:rsid w:val="005B04AF"/>
    <w:rsid w:val="005B0815"/>
    <w:rsid w:val="005B4603"/>
    <w:rsid w:val="005B6816"/>
    <w:rsid w:val="005C126D"/>
    <w:rsid w:val="005C29F3"/>
    <w:rsid w:val="005C319E"/>
    <w:rsid w:val="005C7198"/>
    <w:rsid w:val="005D27E2"/>
    <w:rsid w:val="005D35C7"/>
    <w:rsid w:val="005D403A"/>
    <w:rsid w:val="005D6841"/>
    <w:rsid w:val="005D7AA5"/>
    <w:rsid w:val="005E0E2F"/>
    <w:rsid w:val="005E1C0F"/>
    <w:rsid w:val="005E3392"/>
    <w:rsid w:val="005E4C6B"/>
    <w:rsid w:val="005E5068"/>
    <w:rsid w:val="005F03A1"/>
    <w:rsid w:val="005F1F46"/>
    <w:rsid w:val="005F238D"/>
    <w:rsid w:val="005F3360"/>
    <w:rsid w:val="005F6289"/>
    <w:rsid w:val="005F6672"/>
    <w:rsid w:val="005F7751"/>
    <w:rsid w:val="005F7C1E"/>
    <w:rsid w:val="00601555"/>
    <w:rsid w:val="00604D31"/>
    <w:rsid w:val="00605096"/>
    <w:rsid w:val="0060669C"/>
    <w:rsid w:val="006066CC"/>
    <w:rsid w:val="006117D4"/>
    <w:rsid w:val="006132A6"/>
    <w:rsid w:val="00613ED7"/>
    <w:rsid w:val="00614534"/>
    <w:rsid w:val="00614BD8"/>
    <w:rsid w:val="0061507C"/>
    <w:rsid w:val="0061623E"/>
    <w:rsid w:val="00616F99"/>
    <w:rsid w:val="006256BA"/>
    <w:rsid w:val="00631FDF"/>
    <w:rsid w:val="00634096"/>
    <w:rsid w:val="006355A8"/>
    <w:rsid w:val="0063670B"/>
    <w:rsid w:val="00636BBB"/>
    <w:rsid w:val="0064151A"/>
    <w:rsid w:val="006430E8"/>
    <w:rsid w:val="006444CE"/>
    <w:rsid w:val="00645594"/>
    <w:rsid w:val="0065300D"/>
    <w:rsid w:val="0065532C"/>
    <w:rsid w:val="006600E6"/>
    <w:rsid w:val="0066694A"/>
    <w:rsid w:val="00666995"/>
    <w:rsid w:val="00674CD1"/>
    <w:rsid w:val="00675F40"/>
    <w:rsid w:val="00677688"/>
    <w:rsid w:val="006807E8"/>
    <w:rsid w:val="00682F90"/>
    <w:rsid w:val="00683F2D"/>
    <w:rsid w:val="00685203"/>
    <w:rsid w:val="00685FCE"/>
    <w:rsid w:val="00687EB7"/>
    <w:rsid w:val="006933FD"/>
    <w:rsid w:val="006945E0"/>
    <w:rsid w:val="00695BFA"/>
    <w:rsid w:val="006971D6"/>
    <w:rsid w:val="006A0D15"/>
    <w:rsid w:val="006A2908"/>
    <w:rsid w:val="006A2F40"/>
    <w:rsid w:val="006B053A"/>
    <w:rsid w:val="006B1218"/>
    <w:rsid w:val="006B1967"/>
    <w:rsid w:val="006B2DAF"/>
    <w:rsid w:val="006C0055"/>
    <w:rsid w:val="006C7024"/>
    <w:rsid w:val="006D1ED8"/>
    <w:rsid w:val="006D217B"/>
    <w:rsid w:val="006D316C"/>
    <w:rsid w:val="006D3D05"/>
    <w:rsid w:val="006D5143"/>
    <w:rsid w:val="006D612D"/>
    <w:rsid w:val="006D67FB"/>
    <w:rsid w:val="006E0BEE"/>
    <w:rsid w:val="006E1B06"/>
    <w:rsid w:val="006E335A"/>
    <w:rsid w:val="006E4410"/>
    <w:rsid w:val="006E5013"/>
    <w:rsid w:val="006E636E"/>
    <w:rsid w:val="006E75F2"/>
    <w:rsid w:val="006E7666"/>
    <w:rsid w:val="006F26CC"/>
    <w:rsid w:val="006F385F"/>
    <w:rsid w:val="006F3A95"/>
    <w:rsid w:val="006F4257"/>
    <w:rsid w:val="006F555C"/>
    <w:rsid w:val="006F6DAF"/>
    <w:rsid w:val="00701925"/>
    <w:rsid w:val="00704162"/>
    <w:rsid w:val="00706DD2"/>
    <w:rsid w:val="00711DE6"/>
    <w:rsid w:val="007143F0"/>
    <w:rsid w:val="00714A53"/>
    <w:rsid w:val="00716FBC"/>
    <w:rsid w:val="007175F1"/>
    <w:rsid w:val="007178AB"/>
    <w:rsid w:val="0072706F"/>
    <w:rsid w:val="00727E0B"/>
    <w:rsid w:val="00732BEC"/>
    <w:rsid w:val="00734C46"/>
    <w:rsid w:val="00734D5D"/>
    <w:rsid w:val="00736042"/>
    <w:rsid w:val="00737B4A"/>
    <w:rsid w:val="007400EC"/>
    <w:rsid w:val="007456A0"/>
    <w:rsid w:val="00745C01"/>
    <w:rsid w:val="00754766"/>
    <w:rsid w:val="00757629"/>
    <w:rsid w:val="00757993"/>
    <w:rsid w:val="00761137"/>
    <w:rsid w:val="00765049"/>
    <w:rsid w:val="00771067"/>
    <w:rsid w:val="0077714F"/>
    <w:rsid w:val="007819D8"/>
    <w:rsid w:val="0078719D"/>
    <w:rsid w:val="0079031B"/>
    <w:rsid w:val="00790A5A"/>
    <w:rsid w:val="007910CC"/>
    <w:rsid w:val="00792C86"/>
    <w:rsid w:val="007931BB"/>
    <w:rsid w:val="0079544A"/>
    <w:rsid w:val="007A1BD7"/>
    <w:rsid w:val="007A3235"/>
    <w:rsid w:val="007A39F3"/>
    <w:rsid w:val="007B1B43"/>
    <w:rsid w:val="007B2232"/>
    <w:rsid w:val="007B2E10"/>
    <w:rsid w:val="007B32FD"/>
    <w:rsid w:val="007B3A58"/>
    <w:rsid w:val="007B3B2F"/>
    <w:rsid w:val="007B56CD"/>
    <w:rsid w:val="007C12B4"/>
    <w:rsid w:val="007C45D7"/>
    <w:rsid w:val="007C4B64"/>
    <w:rsid w:val="007C6F06"/>
    <w:rsid w:val="007C799B"/>
    <w:rsid w:val="007D0AC7"/>
    <w:rsid w:val="007D0C56"/>
    <w:rsid w:val="007E0BB4"/>
    <w:rsid w:val="007E2413"/>
    <w:rsid w:val="007E30DA"/>
    <w:rsid w:val="007E3520"/>
    <w:rsid w:val="007E6A7D"/>
    <w:rsid w:val="007E74D6"/>
    <w:rsid w:val="007F09B4"/>
    <w:rsid w:val="007F111F"/>
    <w:rsid w:val="007F7578"/>
    <w:rsid w:val="00801109"/>
    <w:rsid w:val="008036B0"/>
    <w:rsid w:val="00821F9E"/>
    <w:rsid w:val="00830E7B"/>
    <w:rsid w:val="00832CB1"/>
    <w:rsid w:val="0083338E"/>
    <w:rsid w:val="0083431C"/>
    <w:rsid w:val="00836426"/>
    <w:rsid w:val="008367C5"/>
    <w:rsid w:val="008403A3"/>
    <w:rsid w:val="00843250"/>
    <w:rsid w:val="008436D0"/>
    <w:rsid w:val="008445FB"/>
    <w:rsid w:val="00845EAB"/>
    <w:rsid w:val="00854663"/>
    <w:rsid w:val="00854DF2"/>
    <w:rsid w:val="00856D53"/>
    <w:rsid w:val="008570D6"/>
    <w:rsid w:val="00862B27"/>
    <w:rsid w:val="0086418B"/>
    <w:rsid w:val="008661CF"/>
    <w:rsid w:val="008662DA"/>
    <w:rsid w:val="00866DD2"/>
    <w:rsid w:val="00874BFB"/>
    <w:rsid w:val="00881E24"/>
    <w:rsid w:val="00881FED"/>
    <w:rsid w:val="008831EE"/>
    <w:rsid w:val="00883FB1"/>
    <w:rsid w:val="00887BBD"/>
    <w:rsid w:val="008907BF"/>
    <w:rsid w:val="008919AF"/>
    <w:rsid w:val="00892825"/>
    <w:rsid w:val="00892DE1"/>
    <w:rsid w:val="008945FA"/>
    <w:rsid w:val="00896BD5"/>
    <w:rsid w:val="008978DC"/>
    <w:rsid w:val="008A205D"/>
    <w:rsid w:val="008A3E4B"/>
    <w:rsid w:val="008A5FC9"/>
    <w:rsid w:val="008B0E5F"/>
    <w:rsid w:val="008B33AD"/>
    <w:rsid w:val="008B34F4"/>
    <w:rsid w:val="008C0BA3"/>
    <w:rsid w:val="008C0CD8"/>
    <w:rsid w:val="008C25D5"/>
    <w:rsid w:val="008C5D3C"/>
    <w:rsid w:val="008D2E6A"/>
    <w:rsid w:val="008D3FC3"/>
    <w:rsid w:val="008D70A6"/>
    <w:rsid w:val="008E07E7"/>
    <w:rsid w:val="008E16E8"/>
    <w:rsid w:val="008E601D"/>
    <w:rsid w:val="008F1B04"/>
    <w:rsid w:val="008F36B6"/>
    <w:rsid w:val="008F78E0"/>
    <w:rsid w:val="008F7AF4"/>
    <w:rsid w:val="00901221"/>
    <w:rsid w:val="009022AE"/>
    <w:rsid w:val="00902A4F"/>
    <w:rsid w:val="00905A73"/>
    <w:rsid w:val="00910A1F"/>
    <w:rsid w:val="0091318E"/>
    <w:rsid w:val="00925964"/>
    <w:rsid w:val="00937614"/>
    <w:rsid w:val="00940287"/>
    <w:rsid w:val="0094155D"/>
    <w:rsid w:val="00943515"/>
    <w:rsid w:val="00944260"/>
    <w:rsid w:val="00946CBA"/>
    <w:rsid w:val="0095027F"/>
    <w:rsid w:val="00951F35"/>
    <w:rsid w:val="00962DDF"/>
    <w:rsid w:val="00965234"/>
    <w:rsid w:val="00966727"/>
    <w:rsid w:val="009715F0"/>
    <w:rsid w:val="00974E23"/>
    <w:rsid w:val="00981DC7"/>
    <w:rsid w:val="00984120"/>
    <w:rsid w:val="009849B8"/>
    <w:rsid w:val="00990C5F"/>
    <w:rsid w:val="00993A6F"/>
    <w:rsid w:val="00996125"/>
    <w:rsid w:val="009A34BD"/>
    <w:rsid w:val="009A60CA"/>
    <w:rsid w:val="009B25E9"/>
    <w:rsid w:val="009B4CDE"/>
    <w:rsid w:val="009C0669"/>
    <w:rsid w:val="009C0C93"/>
    <w:rsid w:val="009C19AF"/>
    <w:rsid w:val="009C1AAD"/>
    <w:rsid w:val="009C20D2"/>
    <w:rsid w:val="009C45C8"/>
    <w:rsid w:val="009C4614"/>
    <w:rsid w:val="009C579E"/>
    <w:rsid w:val="009D20D1"/>
    <w:rsid w:val="009D75C1"/>
    <w:rsid w:val="009E0B9B"/>
    <w:rsid w:val="009E0F06"/>
    <w:rsid w:val="009E1EF5"/>
    <w:rsid w:val="009E213B"/>
    <w:rsid w:val="009F1099"/>
    <w:rsid w:val="009F409D"/>
    <w:rsid w:val="00A006C2"/>
    <w:rsid w:val="00A00C91"/>
    <w:rsid w:val="00A0124B"/>
    <w:rsid w:val="00A038CD"/>
    <w:rsid w:val="00A0459A"/>
    <w:rsid w:val="00A047A9"/>
    <w:rsid w:val="00A13A09"/>
    <w:rsid w:val="00A147D2"/>
    <w:rsid w:val="00A171A9"/>
    <w:rsid w:val="00A216C4"/>
    <w:rsid w:val="00A22A9B"/>
    <w:rsid w:val="00A264C5"/>
    <w:rsid w:val="00A26EAC"/>
    <w:rsid w:val="00A271B2"/>
    <w:rsid w:val="00A30ED4"/>
    <w:rsid w:val="00A33029"/>
    <w:rsid w:val="00A331BF"/>
    <w:rsid w:val="00A33E89"/>
    <w:rsid w:val="00A36FD1"/>
    <w:rsid w:val="00A4193A"/>
    <w:rsid w:val="00A422E8"/>
    <w:rsid w:val="00A43341"/>
    <w:rsid w:val="00A462BA"/>
    <w:rsid w:val="00A476DD"/>
    <w:rsid w:val="00A50577"/>
    <w:rsid w:val="00A54BE9"/>
    <w:rsid w:val="00A5535D"/>
    <w:rsid w:val="00A61D6A"/>
    <w:rsid w:val="00A636CC"/>
    <w:rsid w:val="00A70C82"/>
    <w:rsid w:val="00A7145E"/>
    <w:rsid w:val="00A7439D"/>
    <w:rsid w:val="00A85A9D"/>
    <w:rsid w:val="00A91A7F"/>
    <w:rsid w:val="00A93964"/>
    <w:rsid w:val="00A93CC4"/>
    <w:rsid w:val="00A93F5E"/>
    <w:rsid w:val="00A95B63"/>
    <w:rsid w:val="00AA185F"/>
    <w:rsid w:val="00AA3337"/>
    <w:rsid w:val="00AA40F3"/>
    <w:rsid w:val="00AA4840"/>
    <w:rsid w:val="00AA72BA"/>
    <w:rsid w:val="00AA78E4"/>
    <w:rsid w:val="00AB1A72"/>
    <w:rsid w:val="00AB3AF6"/>
    <w:rsid w:val="00AC01B5"/>
    <w:rsid w:val="00AD0BF1"/>
    <w:rsid w:val="00AD1480"/>
    <w:rsid w:val="00AD3E9E"/>
    <w:rsid w:val="00AD557B"/>
    <w:rsid w:val="00AD56D7"/>
    <w:rsid w:val="00AD6799"/>
    <w:rsid w:val="00AE16B4"/>
    <w:rsid w:val="00AE19BD"/>
    <w:rsid w:val="00AE1CE3"/>
    <w:rsid w:val="00AE502B"/>
    <w:rsid w:val="00AE620E"/>
    <w:rsid w:val="00AE6938"/>
    <w:rsid w:val="00AF0AEE"/>
    <w:rsid w:val="00AF2349"/>
    <w:rsid w:val="00AF53A5"/>
    <w:rsid w:val="00AF5E8B"/>
    <w:rsid w:val="00B01728"/>
    <w:rsid w:val="00B01C48"/>
    <w:rsid w:val="00B04E61"/>
    <w:rsid w:val="00B05772"/>
    <w:rsid w:val="00B121C2"/>
    <w:rsid w:val="00B16982"/>
    <w:rsid w:val="00B24D3F"/>
    <w:rsid w:val="00B30932"/>
    <w:rsid w:val="00B31FE1"/>
    <w:rsid w:val="00B32FC6"/>
    <w:rsid w:val="00B33DBE"/>
    <w:rsid w:val="00B35391"/>
    <w:rsid w:val="00B359AE"/>
    <w:rsid w:val="00B360B8"/>
    <w:rsid w:val="00B36389"/>
    <w:rsid w:val="00B36D9C"/>
    <w:rsid w:val="00B37807"/>
    <w:rsid w:val="00B401AF"/>
    <w:rsid w:val="00B40367"/>
    <w:rsid w:val="00B40999"/>
    <w:rsid w:val="00B40AB3"/>
    <w:rsid w:val="00B42276"/>
    <w:rsid w:val="00B47D70"/>
    <w:rsid w:val="00B607CD"/>
    <w:rsid w:val="00B614D1"/>
    <w:rsid w:val="00B61ADC"/>
    <w:rsid w:val="00B64908"/>
    <w:rsid w:val="00B65417"/>
    <w:rsid w:val="00B654B5"/>
    <w:rsid w:val="00B6663E"/>
    <w:rsid w:val="00B675A3"/>
    <w:rsid w:val="00B6784D"/>
    <w:rsid w:val="00B67F58"/>
    <w:rsid w:val="00B71AA8"/>
    <w:rsid w:val="00B71FB5"/>
    <w:rsid w:val="00B761E4"/>
    <w:rsid w:val="00B76762"/>
    <w:rsid w:val="00B818D2"/>
    <w:rsid w:val="00B822ED"/>
    <w:rsid w:val="00B83834"/>
    <w:rsid w:val="00B86523"/>
    <w:rsid w:val="00B86CFB"/>
    <w:rsid w:val="00B86F6B"/>
    <w:rsid w:val="00B86FA1"/>
    <w:rsid w:val="00B877EE"/>
    <w:rsid w:val="00B87FCF"/>
    <w:rsid w:val="00B8943B"/>
    <w:rsid w:val="00B93032"/>
    <w:rsid w:val="00B97061"/>
    <w:rsid w:val="00BB0614"/>
    <w:rsid w:val="00BB304D"/>
    <w:rsid w:val="00BC071A"/>
    <w:rsid w:val="00BC0D16"/>
    <w:rsid w:val="00BD2C96"/>
    <w:rsid w:val="00BD3640"/>
    <w:rsid w:val="00BD3F99"/>
    <w:rsid w:val="00BD4A86"/>
    <w:rsid w:val="00BD5C8D"/>
    <w:rsid w:val="00BE1499"/>
    <w:rsid w:val="00BE362E"/>
    <w:rsid w:val="00BE4AC3"/>
    <w:rsid w:val="00BE5E2A"/>
    <w:rsid w:val="00BE723B"/>
    <w:rsid w:val="00BE7D1B"/>
    <w:rsid w:val="00BF0D28"/>
    <w:rsid w:val="00BF1AFF"/>
    <w:rsid w:val="00BF240F"/>
    <w:rsid w:val="00BF3E07"/>
    <w:rsid w:val="00BF47E3"/>
    <w:rsid w:val="00C0043F"/>
    <w:rsid w:val="00C01CE2"/>
    <w:rsid w:val="00C02E28"/>
    <w:rsid w:val="00C03FD6"/>
    <w:rsid w:val="00C048A2"/>
    <w:rsid w:val="00C04BAB"/>
    <w:rsid w:val="00C05AD7"/>
    <w:rsid w:val="00C05C2D"/>
    <w:rsid w:val="00C06EBE"/>
    <w:rsid w:val="00C07897"/>
    <w:rsid w:val="00C12705"/>
    <w:rsid w:val="00C13431"/>
    <w:rsid w:val="00C14A66"/>
    <w:rsid w:val="00C1592C"/>
    <w:rsid w:val="00C1781E"/>
    <w:rsid w:val="00C21B5B"/>
    <w:rsid w:val="00C229C9"/>
    <w:rsid w:val="00C27872"/>
    <w:rsid w:val="00C32B79"/>
    <w:rsid w:val="00C32C4E"/>
    <w:rsid w:val="00C34EC8"/>
    <w:rsid w:val="00C42A3D"/>
    <w:rsid w:val="00C4447E"/>
    <w:rsid w:val="00C46215"/>
    <w:rsid w:val="00C47808"/>
    <w:rsid w:val="00C47D8E"/>
    <w:rsid w:val="00C50608"/>
    <w:rsid w:val="00C51ED1"/>
    <w:rsid w:val="00C5219B"/>
    <w:rsid w:val="00C53FA9"/>
    <w:rsid w:val="00C547DA"/>
    <w:rsid w:val="00C55886"/>
    <w:rsid w:val="00C5762E"/>
    <w:rsid w:val="00C5784B"/>
    <w:rsid w:val="00C60B5A"/>
    <w:rsid w:val="00C61086"/>
    <w:rsid w:val="00C64457"/>
    <w:rsid w:val="00C64CF4"/>
    <w:rsid w:val="00C656CA"/>
    <w:rsid w:val="00C66800"/>
    <w:rsid w:val="00C67D54"/>
    <w:rsid w:val="00C717FC"/>
    <w:rsid w:val="00C74994"/>
    <w:rsid w:val="00C75044"/>
    <w:rsid w:val="00C87381"/>
    <w:rsid w:val="00C914F2"/>
    <w:rsid w:val="00C94CFB"/>
    <w:rsid w:val="00C95CDE"/>
    <w:rsid w:val="00CA323D"/>
    <w:rsid w:val="00CA5AAB"/>
    <w:rsid w:val="00CA6D06"/>
    <w:rsid w:val="00CA6D38"/>
    <w:rsid w:val="00CA75B2"/>
    <w:rsid w:val="00CB0D3B"/>
    <w:rsid w:val="00CB1D34"/>
    <w:rsid w:val="00CB3230"/>
    <w:rsid w:val="00CC5C77"/>
    <w:rsid w:val="00CC7B9C"/>
    <w:rsid w:val="00CD0D90"/>
    <w:rsid w:val="00CD36FF"/>
    <w:rsid w:val="00CD4696"/>
    <w:rsid w:val="00CE0260"/>
    <w:rsid w:val="00CE0608"/>
    <w:rsid w:val="00CE2D32"/>
    <w:rsid w:val="00CE2EE1"/>
    <w:rsid w:val="00CE65CC"/>
    <w:rsid w:val="00CE67FF"/>
    <w:rsid w:val="00CF009B"/>
    <w:rsid w:val="00CF02F6"/>
    <w:rsid w:val="00CF075D"/>
    <w:rsid w:val="00CF0BC2"/>
    <w:rsid w:val="00CF1705"/>
    <w:rsid w:val="00CF1DAA"/>
    <w:rsid w:val="00CF339D"/>
    <w:rsid w:val="00D00918"/>
    <w:rsid w:val="00D013FD"/>
    <w:rsid w:val="00D10872"/>
    <w:rsid w:val="00D140FA"/>
    <w:rsid w:val="00D20C59"/>
    <w:rsid w:val="00D21AD4"/>
    <w:rsid w:val="00D22E29"/>
    <w:rsid w:val="00D22E5D"/>
    <w:rsid w:val="00D25624"/>
    <w:rsid w:val="00D25A84"/>
    <w:rsid w:val="00D273D3"/>
    <w:rsid w:val="00D32156"/>
    <w:rsid w:val="00D32B75"/>
    <w:rsid w:val="00D340A7"/>
    <w:rsid w:val="00D40375"/>
    <w:rsid w:val="00D4090C"/>
    <w:rsid w:val="00D42F24"/>
    <w:rsid w:val="00D44983"/>
    <w:rsid w:val="00D47428"/>
    <w:rsid w:val="00D479EF"/>
    <w:rsid w:val="00D507B4"/>
    <w:rsid w:val="00D50B15"/>
    <w:rsid w:val="00D51A23"/>
    <w:rsid w:val="00D53FEB"/>
    <w:rsid w:val="00D54913"/>
    <w:rsid w:val="00D65049"/>
    <w:rsid w:val="00D67DF3"/>
    <w:rsid w:val="00D70F24"/>
    <w:rsid w:val="00D7306A"/>
    <w:rsid w:val="00D75579"/>
    <w:rsid w:val="00D75603"/>
    <w:rsid w:val="00D8276D"/>
    <w:rsid w:val="00D83851"/>
    <w:rsid w:val="00D85B24"/>
    <w:rsid w:val="00D86601"/>
    <w:rsid w:val="00D96955"/>
    <w:rsid w:val="00DA09E7"/>
    <w:rsid w:val="00DA1BD6"/>
    <w:rsid w:val="00DA1C4B"/>
    <w:rsid w:val="00DA2304"/>
    <w:rsid w:val="00DA324D"/>
    <w:rsid w:val="00DA34A9"/>
    <w:rsid w:val="00DA4910"/>
    <w:rsid w:val="00DA783A"/>
    <w:rsid w:val="00DB0778"/>
    <w:rsid w:val="00DB1437"/>
    <w:rsid w:val="00DB1E90"/>
    <w:rsid w:val="00DB7151"/>
    <w:rsid w:val="00DC083E"/>
    <w:rsid w:val="00DC08F4"/>
    <w:rsid w:val="00DD2005"/>
    <w:rsid w:val="00DD2EAB"/>
    <w:rsid w:val="00DD5C21"/>
    <w:rsid w:val="00DD6730"/>
    <w:rsid w:val="00DE1393"/>
    <w:rsid w:val="00DF0674"/>
    <w:rsid w:val="00E001EB"/>
    <w:rsid w:val="00E0225F"/>
    <w:rsid w:val="00E05D16"/>
    <w:rsid w:val="00E12B79"/>
    <w:rsid w:val="00E225DB"/>
    <w:rsid w:val="00E24E23"/>
    <w:rsid w:val="00E2522D"/>
    <w:rsid w:val="00E305AC"/>
    <w:rsid w:val="00E30E60"/>
    <w:rsid w:val="00E31F32"/>
    <w:rsid w:val="00E338B1"/>
    <w:rsid w:val="00E3634C"/>
    <w:rsid w:val="00E415AF"/>
    <w:rsid w:val="00E42191"/>
    <w:rsid w:val="00E428CD"/>
    <w:rsid w:val="00E436BD"/>
    <w:rsid w:val="00E52CCE"/>
    <w:rsid w:val="00E534AA"/>
    <w:rsid w:val="00E53CAC"/>
    <w:rsid w:val="00E53FAA"/>
    <w:rsid w:val="00E54723"/>
    <w:rsid w:val="00E54CB3"/>
    <w:rsid w:val="00E5557C"/>
    <w:rsid w:val="00E55841"/>
    <w:rsid w:val="00E5741A"/>
    <w:rsid w:val="00E62704"/>
    <w:rsid w:val="00E6458A"/>
    <w:rsid w:val="00E65690"/>
    <w:rsid w:val="00E65C5A"/>
    <w:rsid w:val="00E665FD"/>
    <w:rsid w:val="00E71542"/>
    <w:rsid w:val="00E72F3A"/>
    <w:rsid w:val="00E73E7D"/>
    <w:rsid w:val="00E803B6"/>
    <w:rsid w:val="00E826FB"/>
    <w:rsid w:val="00E8677A"/>
    <w:rsid w:val="00E87314"/>
    <w:rsid w:val="00E87BC5"/>
    <w:rsid w:val="00E87D41"/>
    <w:rsid w:val="00E90B12"/>
    <w:rsid w:val="00E91537"/>
    <w:rsid w:val="00E9652C"/>
    <w:rsid w:val="00EA30B7"/>
    <w:rsid w:val="00EA391B"/>
    <w:rsid w:val="00EA4587"/>
    <w:rsid w:val="00EA4F50"/>
    <w:rsid w:val="00EA5EB0"/>
    <w:rsid w:val="00EA735B"/>
    <w:rsid w:val="00EB472F"/>
    <w:rsid w:val="00EB56AD"/>
    <w:rsid w:val="00EB59F8"/>
    <w:rsid w:val="00EB6A64"/>
    <w:rsid w:val="00EB7377"/>
    <w:rsid w:val="00EC15D1"/>
    <w:rsid w:val="00EC4297"/>
    <w:rsid w:val="00EC42AD"/>
    <w:rsid w:val="00EC67F3"/>
    <w:rsid w:val="00EC6957"/>
    <w:rsid w:val="00ED16CE"/>
    <w:rsid w:val="00ED3195"/>
    <w:rsid w:val="00ED3557"/>
    <w:rsid w:val="00ED468A"/>
    <w:rsid w:val="00ED4A6A"/>
    <w:rsid w:val="00EE1547"/>
    <w:rsid w:val="00EE2C47"/>
    <w:rsid w:val="00EE3471"/>
    <w:rsid w:val="00EE4FD3"/>
    <w:rsid w:val="00EF148F"/>
    <w:rsid w:val="00EF209B"/>
    <w:rsid w:val="00EF5E3F"/>
    <w:rsid w:val="00F00EB5"/>
    <w:rsid w:val="00F018E6"/>
    <w:rsid w:val="00F03B45"/>
    <w:rsid w:val="00F05828"/>
    <w:rsid w:val="00F069BF"/>
    <w:rsid w:val="00F07334"/>
    <w:rsid w:val="00F0791D"/>
    <w:rsid w:val="00F07D6D"/>
    <w:rsid w:val="00F1059D"/>
    <w:rsid w:val="00F10D67"/>
    <w:rsid w:val="00F1302F"/>
    <w:rsid w:val="00F13470"/>
    <w:rsid w:val="00F16422"/>
    <w:rsid w:val="00F20376"/>
    <w:rsid w:val="00F20C8E"/>
    <w:rsid w:val="00F24B1A"/>
    <w:rsid w:val="00F25E30"/>
    <w:rsid w:val="00F27466"/>
    <w:rsid w:val="00F31BF2"/>
    <w:rsid w:val="00F3333C"/>
    <w:rsid w:val="00F356C8"/>
    <w:rsid w:val="00F37D69"/>
    <w:rsid w:val="00F440BC"/>
    <w:rsid w:val="00F441DC"/>
    <w:rsid w:val="00F526FB"/>
    <w:rsid w:val="00F54F6E"/>
    <w:rsid w:val="00F56CD4"/>
    <w:rsid w:val="00F65F08"/>
    <w:rsid w:val="00F666DE"/>
    <w:rsid w:val="00F66C81"/>
    <w:rsid w:val="00F7155F"/>
    <w:rsid w:val="00F751F0"/>
    <w:rsid w:val="00F7709B"/>
    <w:rsid w:val="00F81EA5"/>
    <w:rsid w:val="00F81F1E"/>
    <w:rsid w:val="00F83C1C"/>
    <w:rsid w:val="00F84152"/>
    <w:rsid w:val="00F8598F"/>
    <w:rsid w:val="00F875A5"/>
    <w:rsid w:val="00F8786C"/>
    <w:rsid w:val="00FA1916"/>
    <w:rsid w:val="00FA47D4"/>
    <w:rsid w:val="00FA59B6"/>
    <w:rsid w:val="00FA62A6"/>
    <w:rsid w:val="00FA667E"/>
    <w:rsid w:val="00FA6D20"/>
    <w:rsid w:val="00FA7FF6"/>
    <w:rsid w:val="00FB05BF"/>
    <w:rsid w:val="00FB0F45"/>
    <w:rsid w:val="00FB3DA4"/>
    <w:rsid w:val="00FB5BCF"/>
    <w:rsid w:val="00FB7A20"/>
    <w:rsid w:val="00FC2900"/>
    <w:rsid w:val="00FC3491"/>
    <w:rsid w:val="00FC7147"/>
    <w:rsid w:val="00FD43C8"/>
    <w:rsid w:val="00FD5DB5"/>
    <w:rsid w:val="00FD6458"/>
    <w:rsid w:val="00FE0AB9"/>
    <w:rsid w:val="00FE1468"/>
    <w:rsid w:val="00FE2FBA"/>
    <w:rsid w:val="00FE3A15"/>
    <w:rsid w:val="00FE4E36"/>
    <w:rsid w:val="00FE4F4D"/>
    <w:rsid w:val="00FF15CC"/>
    <w:rsid w:val="00FF4986"/>
    <w:rsid w:val="00FF6589"/>
    <w:rsid w:val="00FF6F81"/>
    <w:rsid w:val="01426533"/>
    <w:rsid w:val="04DD7DBC"/>
    <w:rsid w:val="04EFE762"/>
    <w:rsid w:val="04F5D30B"/>
    <w:rsid w:val="04FC3EC6"/>
    <w:rsid w:val="05BDADF5"/>
    <w:rsid w:val="05CE2F20"/>
    <w:rsid w:val="063D1F92"/>
    <w:rsid w:val="073663FA"/>
    <w:rsid w:val="075AAAA8"/>
    <w:rsid w:val="07E25D51"/>
    <w:rsid w:val="08F5E62F"/>
    <w:rsid w:val="092F9847"/>
    <w:rsid w:val="098C214E"/>
    <w:rsid w:val="09FD6A2E"/>
    <w:rsid w:val="0B508477"/>
    <w:rsid w:val="0BC61FA9"/>
    <w:rsid w:val="0BDB1928"/>
    <w:rsid w:val="0BE33DC5"/>
    <w:rsid w:val="0C600981"/>
    <w:rsid w:val="0C7A524F"/>
    <w:rsid w:val="0CFD4BCC"/>
    <w:rsid w:val="0D6D9348"/>
    <w:rsid w:val="0E18EC40"/>
    <w:rsid w:val="0E285DAF"/>
    <w:rsid w:val="0EA6DFDF"/>
    <w:rsid w:val="0F74CC55"/>
    <w:rsid w:val="106E37B7"/>
    <w:rsid w:val="1082A27C"/>
    <w:rsid w:val="109B51DF"/>
    <w:rsid w:val="11973333"/>
    <w:rsid w:val="11F5E759"/>
    <w:rsid w:val="12CD2A8E"/>
    <w:rsid w:val="12EDE3BF"/>
    <w:rsid w:val="130938E0"/>
    <w:rsid w:val="1357F16A"/>
    <w:rsid w:val="13744EB7"/>
    <w:rsid w:val="14E2129D"/>
    <w:rsid w:val="15A3BCBF"/>
    <w:rsid w:val="15B8253F"/>
    <w:rsid w:val="16B473AA"/>
    <w:rsid w:val="16EAF56C"/>
    <w:rsid w:val="17747310"/>
    <w:rsid w:val="17DB8AC7"/>
    <w:rsid w:val="17DCA107"/>
    <w:rsid w:val="189C386A"/>
    <w:rsid w:val="1947AFFE"/>
    <w:rsid w:val="19547A23"/>
    <w:rsid w:val="195F724B"/>
    <w:rsid w:val="19CF40E0"/>
    <w:rsid w:val="1A3EBD80"/>
    <w:rsid w:val="1A60B593"/>
    <w:rsid w:val="1AE4E220"/>
    <w:rsid w:val="1B0C1DD6"/>
    <w:rsid w:val="1BDD8A89"/>
    <w:rsid w:val="1C0FB56C"/>
    <w:rsid w:val="1CD07050"/>
    <w:rsid w:val="1DC49408"/>
    <w:rsid w:val="1DE6A7D4"/>
    <w:rsid w:val="1E603A81"/>
    <w:rsid w:val="1F635877"/>
    <w:rsid w:val="20176F8B"/>
    <w:rsid w:val="2043FB97"/>
    <w:rsid w:val="20A74FCF"/>
    <w:rsid w:val="20AE523E"/>
    <w:rsid w:val="20B1A4E1"/>
    <w:rsid w:val="20C525D6"/>
    <w:rsid w:val="21AFB23F"/>
    <w:rsid w:val="21C5A6A3"/>
    <w:rsid w:val="21F7D809"/>
    <w:rsid w:val="225DEFAE"/>
    <w:rsid w:val="23925EBE"/>
    <w:rsid w:val="23B9ACBA"/>
    <w:rsid w:val="2439699A"/>
    <w:rsid w:val="243CEA51"/>
    <w:rsid w:val="24B0E293"/>
    <w:rsid w:val="24D54E74"/>
    <w:rsid w:val="2511D31B"/>
    <w:rsid w:val="25826C46"/>
    <w:rsid w:val="25BC075E"/>
    <w:rsid w:val="2654139A"/>
    <w:rsid w:val="274A9C36"/>
    <w:rsid w:val="277D0C78"/>
    <w:rsid w:val="27EBDBE6"/>
    <w:rsid w:val="27F22565"/>
    <w:rsid w:val="2827D50A"/>
    <w:rsid w:val="2AA63DF6"/>
    <w:rsid w:val="2AD3A4D8"/>
    <w:rsid w:val="2B81149F"/>
    <w:rsid w:val="2CF725DC"/>
    <w:rsid w:val="2D53DDB1"/>
    <w:rsid w:val="2E4B1FE6"/>
    <w:rsid w:val="2E6ADB48"/>
    <w:rsid w:val="2F742168"/>
    <w:rsid w:val="3128487C"/>
    <w:rsid w:val="327A6389"/>
    <w:rsid w:val="328A62D0"/>
    <w:rsid w:val="32928D9A"/>
    <w:rsid w:val="32C1A26D"/>
    <w:rsid w:val="32DF1138"/>
    <w:rsid w:val="341388C5"/>
    <w:rsid w:val="34589484"/>
    <w:rsid w:val="345A9361"/>
    <w:rsid w:val="345D0546"/>
    <w:rsid w:val="345D72CE"/>
    <w:rsid w:val="3527B1C6"/>
    <w:rsid w:val="352FDF53"/>
    <w:rsid w:val="354D8FA4"/>
    <w:rsid w:val="355E9304"/>
    <w:rsid w:val="35F39AD3"/>
    <w:rsid w:val="36072606"/>
    <w:rsid w:val="362F62A7"/>
    <w:rsid w:val="3708CFE6"/>
    <w:rsid w:val="3710CB43"/>
    <w:rsid w:val="37D1E706"/>
    <w:rsid w:val="3813468D"/>
    <w:rsid w:val="3855858D"/>
    <w:rsid w:val="3894FD26"/>
    <w:rsid w:val="39173A07"/>
    <w:rsid w:val="393C3782"/>
    <w:rsid w:val="3998426B"/>
    <w:rsid w:val="3B8F13F5"/>
    <w:rsid w:val="3C5C97FC"/>
    <w:rsid w:val="3D3B9765"/>
    <w:rsid w:val="3E37601F"/>
    <w:rsid w:val="3E776168"/>
    <w:rsid w:val="3EF28444"/>
    <w:rsid w:val="3F5228F6"/>
    <w:rsid w:val="3FA46BE3"/>
    <w:rsid w:val="40715914"/>
    <w:rsid w:val="411A63ED"/>
    <w:rsid w:val="4120564C"/>
    <w:rsid w:val="4198C155"/>
    <w:rsid w:val="41E50F99"/>
    <w:rsid w:val="41F42603"/>
    <w:rsid w:val="4233E6AE"/>
    <w:rsid w:val="42812FCA"/>
    <w:rsid w:val="4320D2C7"/>
    <w:rsid w:val="433C77C3"/>
    <w:rsid w:val="4394FBD6"/>
    <w:rsid w:val="43A6CBA9"/>
    <w:rsid w:val="446E9A4D"/>
    <w:rsid w:val="4477DD06"/>
    <w:rsid w:val="4482FC52"/>
    <w:rsid w:val="44F76D8E"/>
    <w:rsid w:val="45BC6345"/>
    <w:rsid w:val="45E42F90"/>
    <w:rsid w:val="470E9E2F"/>
    <w:rsid w:val="47974E0A"/>
    <w:rsid w:val="482FCEDE"/>
    <w:rsid w:val="484209F1"/>
    <w:rsid w:val="48C9AFDA"/>
    <w:rsid w:val="4921F2A7"/>
    <w:rsid w:val="4A0F52F0"/>
    <w:rsid w:val="4AD2FE0B"/>
    <w:rsid w:val="4B0246F2"/>
    <w:rsid w:val="4BB7DEEF"/>
    <w:rsid w:val="4CC6B6EA"/>
    <w:rsid w:val="4D3FB876"/>
    <w:rsid w:val="4D4B9D6E"/>
    <w:rsid w:val="4E0A9ECD"/>
    <w:rsid w:val="4F19F19A"/>
    <w:rsid w:val="4F36FBBE"/>
    <w:rsid w:val="4F468A75"/>
    <w:rsid w:val="508E6CA8"/>
    <w:rsid w:val="50BD832B"/>
    <w:rsid w:val="519E56E5"/>
    <w:rsid w:val="539CD926"/>
    <w:rsid w:val="53A3E87D"/>
    <w:rsid w:val="53F2A645"/>
    <w:rsid w:val="5419DEB2"/>
    <w:rsid w:val="54F16AE3"/>
    <w:rsid w:val="553C378D"/>
    <w:rsid w:val="556361E7"/>
    <w:rsid w:val="558E0E66"/>
    <w:rsid w:val="5679CAC6"/>
    <w:rsid w:val="573441FB"/>
    <w:rsid w:val="5745FAC3"/>
    <w:rsid w:val="5762C38C"/>
    <w:rsid w:val="578B5C56"/>
    <w:rsid w:val="57FF4AFD"/>
    <w:rsid w:val="5844537E"/>
    <w:rsid w:val="58500E5F"/>
    <w:rsid w:val="58518026"/>
    <w:rsid w:val="5992B555"/>
    <w:rsid w:val="59C7C549"/>
    <w:rsid w:val="5AC9D9D0"/>
    <w:rsid w:val="5ACB11B4"/>
    <w:rsid w:val="5B11B03D"/>
    <w:rsid w:val="5B2A7D3F"/>
    <w:rsid w:val="5B81BE88"/>
    <w:rsid w:val="5BCF09CF"/>
    <w:rsid w:val="5C2BEF34"/>
    <w:rsid w:val="5CB85E60"/>
    <w:rsid w:val="5D0A0869"/>
    <w:rsid w:val="5D48BE32"/>
    <w:rsid w:val="5D71C0A0"/>
    <w:rsid w:val="5DA474BD"/>
    <w:rsid w:val="5DF74059"/>
    <w:rsid w:val="5E958427"/>
    <w:rsid w:val="5ECF5CC5"/>
    <w:rsid w:val="5ED04B88"/>
    <w:rsid w:val="5F751997"/>
    <w:rsid w:val="60203CD2"/>
    <w:rsid w:val="61A63ED5"/>
    <w:rsid w:val="61C769E8"/>
    <w:rsid w:val="62284028"/>
    <w:rsid w:val="62F71962"/>
    <w:rsid w:val="62F74995"/>
    <w:rsid w:val="633609F6"/>
    <w:rsid w:val="63B66977"/>
    <w:rsid w:val="6435B1E1"/>
    <w:rsid w:val="645F813F"/>
    <w:rsid w:val="6464233B"/>
    <w:rsid w:val="6536E1EC"/>
    <w:rsid w:val="6669F0AC"/>
    <w:rsid w:val="670A4022"/>
    <w:rsid w:val="672D83DA"/>
    <w:rsid w:val="673F0910"/>
    <w:rsid w:val="67679565"/>
    <w:rsid w:val="681EDF3A"/>
    <w:rsid w:val="684F9660"/>
    <w:rsid w:val="689E6780"/>
    <w:rsid w:val="691D88AB"/>
    <w:rsid w:val="6998D730"/>
    <w:rsid w:val="6A3A37E1"/>
    <w:rsid w:val="6A76A9D2"/>
    <w:rsid w:val="6AE19131"/>
    <w:rsid w:val="6B84E3DA"/>
    <w:rsid w:val="6C77582D"/>
    <w:rsid w:val="6CCFB3BE"/>
    <w:rsid w:val="6CE18F9B"/>
    <w:rsid w:val="6D012852"/>
    <w:rsid w:val="6D0657AB"/>
    <w:rsid w:val="6D2B4E1F"/>
    <w:rsid w:val="6D6EBC0D"/>
    <w:rsid w:val="6E278CFB"/>
    <w:rsid w:val="6EBB35E4"/>
    <w:rsid w:val="6EBE8E7C"/>
    <w:rsid w:val="6F0A8C6E"/>
    <w:rsid w:val="6FE28CB6"/>
    <w:rsid w:val="6FED2E92"/>
    <w:rsid w:val="70CCE2DF"/>
    <w:rsid w:val="70D3C410"/>
    <w:rsid w:val="71145531"/>
    <w:rsid w:val="71EFEE32"/>
    <w:rsid w:val="722C2169"/>
    <w:rsid w:val="726CA8C7"/>
    <w:rsid w:val="72849469"/>
    <w:rsid w:val="72B02592"/>
    <w:rsid w:val="739C9E0A"/>
    <w:rsid w:val="74325A57"/>
    <w:rsid w:val="75B37E57"/>
    <w:rsid w:val="75ED5311"/>
    <w:rsid w:val="75F392A5"/>
    <w:rsid w:val="76149783"/>
    <w:rsid w:val="76C709F0"/>
    <w:rsid w:val="76F86CB1"/>
    <w:rsid w:val="77286CC1"/>
    <w:rsid w:val="7737881C"/>
    <w:rsid w:val="778469E7"/>
    <w:rsid w:val="786BB90F"/>
    <w:rsid w:val="78BEE04D"/>
    <w:rsid w:val="78DA7FD7"/>
    <w:rsid w:val="78E2A05A"/>
    <w:rsid w:val="791394A7"/>
    <w:rsid w:val="7944CAF8"/>
    <w:rsid w:val="79CFA390"/>
    <w:rsid w:val="7A46E621"/>
    <w:rsid w:val="7A4A71F6"/>
    <w:rsid w:val="7B417147"/>
    <w:rsid w:val="7B651862"/>
    <w:rsid w:val="7B6B73F1"/>
    <w:rsid w:val="7BC7FA8E"/>
    <w:rsid w:val="7BCA7DBF"/>
    <w:rsid w:val="7BFBBAFD"/>
    <w:rsid w:val="7C5F0A8E"/>
    <w:rsid w:val="7C8AD0CE"/>
    <w:rsid w:val="7CC6C6A2"/>
    <w:rsid w:val="7CF05CEF"/>
    <w:rsid w:val="7CFFD4F7"/>
    <w:rsid w:val="7D459FCC"/>
    <w:rsid w:val="7E1A2E8F"/>
    <w:rsid w:val="7E58255A"/>
    <w:rsid w:val="7F1CC295"/>
    <w:rsid w:val="7F329081"/>
    <w:rsid w:val="7F866200"/>
    <w:rsid w:val="7F86893E"/>
    <w:rsid w:val="7F97055F"/>
    <w:rsid w:val="7FB5E8B5"/>
    <w:rsid w:val="7FE1B332"/>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A89E2"/>
  <w15:chartTrackingRefBased/>
  <w15:docId w15:val="{E8935ADF-B8EE-4894-9101-C37E21AAB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A6D06"/>
  </w:style>
  <w:style w:type="paragraph" w:styleId="Kop1">
    <w:name w:val="heading 1"/>
    <w:basedOn w:val="Standaard"/>
    <w:next w:val="Standaard"/>
    <w:link w:val="Kop1Char"/>
    <w:uiPriority w:val="9"/>
    <w:qFormat/>
    <w:rsid w:val="003522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0438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0438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D50B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224D"/>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35224D"/>
    <w:rPr>
      <w:rFonts w:eastAsiaTheme="minorEastAsia"/>
      <w:lang w:eastAsia="nl-NL"/>
    </w:rPr>
  </w:style>
  <w:style w:type="paragraph" w:styleId="Koptekst">
    <w:name w:val="header"/>
    <w:basedOn w:val="Standaard"/>
    <w:link w:val="KoptekstChar"/>
    <w:uiPriority w:val="99"/>
    <w:unhideWhenUsed/>
    <w:rsid w:val="0035224D"/>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35224D"/>
  </w:style>
  <w:style w:type="paragraph" w:styleId="Voettekst">
    <w:name w:val="footer"/>
    <w:basedOn w:val="Standaard"/>
    <w:link w:val="VoettekstChar"/>
    <w:uiPriority w:val="99"/>
    <w:unhideWhenUsed/>
    <w:rsid w:val="0035224D"/>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35224D"/>
  </w:style>
  <w:style w:type="character" w:customStyle="1" w:styleId="Kop1Char">
    <w:name w:val="Kop 1 Char"/>
    <w:basedOn w:val="Standaardalinea-lettertype"/>
    <w:link w:val="Kop1"/>
    <w:uiPriority w:val="9"/>
    <w:rsid w:val="0035224D"/>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5224D"/>
    <w:pPr>
      <w:outlineLvl w:val="9"/>
    </w:pPr>
    <w:rPr>
      <w:lang w:eastAsia="nl-NL"/>
    </w:rPr>
  </w:style>
  <w:style w:type="paragraph" w:styleId="Inhopg1">
    <w:name w:val="toc 1"/>
    <w:basedOn w:val="Standaard"/>
    <w:next w:val="Standaard"/>
    <w:autoRedefine/>
    <w:uiPriority w:val="39"/>
    <w:unhideWhenUsed/>
    <w:rsid w:val="0035224D"/>
    <w:pPr>
      <w:spacing w:after="100"/>
    </w:pPr>
  </w:style>
  <w:style w:type="character" w:styleId="Hyperlink">
    <w:name w:val="Hyperlink"/>
    <w:basedOn w:val="Standaardalinea-lettertype"/>
    <w:uiPriority w:val="99"/>
    <w:unhideWhenUsed/>
    <w:rsid w:val="0035224D"/>
    <w:rPr>
      <w:color w:val="0563C1" w:themeColor="hyperlink"/>
      <w:u w:val="single"/>
    </w:rPr>
  </w:style>
  <w:style w:type="character" w:customStyle="1" w:styleId="Kop2Char">
    <w:name w:val="Kop 2 Char"/>
    <w:basedOn w:val="Standaardalinea-lettertype"/>
    <w:link w:val="Kop2"/>
    <w:uiPriority w:val="9"/>
    <w:rsid w:val="000438CD"/>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0438CD"/>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0438CD"/>
    <w:pPr>
      <w:ind w:left="720"/>
      <w:contextualSpacing/>
    </w:pPr>
  </w:style>
  <w:style w:type="paragraph" w:styleId="Inhopg2">
    <w:name w:val="toc 2"/>
    <w:basedOn w:val="Standaard"/>
    <w:next w:val="Standaard"/>
    <w:autoRedefine/>
    <w:uiPriority w:val="39"/>
    <w:unhideWhenUsed/>
    <w:rsid w:val="00231B1F"/>
    <w:pPr>
      <w:spacing w:after="100"/>
      <w:ind w:left="220"/>
    </w:pPr>
  </w:style>
  <w:style w:type="table" w:styleId="Tabelraster">
    <w:name w:val="Table Grid"/>
    <w:basedOn w:val="Standaardtabel"/>
    <w:uiPriority w:val="39"/>
    <w:rsid w:val="00452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B33DBE"/>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7400EC"/>
    <w:pPr>
      <w:spacing w:after="0"/>
    </w:pPr>
  </w:style>
  <w:style w:type="paragraph" w:styleId="Bibliografie">
    <w:name w:val="Bibliography"/>
    <w:basedOn w:val="Standaard"/>
    <w:next w:val="Standaard"/>
    <w:uiPriority w:val="37"/>
    <w:unhideWhenUsed/>
    <w:rsid w:val="00C34EC8"/>
  </w:style>
  <w:style w:type="character" w:styleId="Onopgelostemelding">
    <w:name w:val="Unresolved Mention"/>
    <w:basedOn w:val="Standaardalinea-lettertype"/>
    <w:uiPriority w:val="99"/>
    <w:semiHidden/>
    <w:unhideWhenUsed/>
    <w:rsid w:val="00A476DD"/>
    <w:rPr>
      <w:color w:val="605E5C"/>
      <w:shd w:val="clear" w:color="auto" w:fill="E1DFDD"/>
    </w:rPr>
  </w:style>
  <w:style w:type="character" w:customStyle="1" w:styleId="Kop4Char">
    <w:name w:val="Kop 4 Char"/>
    <w:basedOn w:val="Standaardalinea-lettertype"/>
    <w:link w:val="Kop4"/>
    <w:uiPriority w:val="9"/>
    <w:rsid w:val="00D50B15"/>
    <w:rPr>
      <w:rFonts w:asciiTheme="majorHAnsi" w:eastAsiaTheme="majorEastAsia" w:hAnsiTheme="majorHAnsi" w:cstheme="majorBidi"/>
      <w:i/>
      <w:iCs/>
      <w:color w:val="2F5496" w:themeColor="accent1" w:themeShade="BF"/>
    </w:rPr>
  </w:style>
  <w:style w:type="paragraph" w:styleId="HTML-voorafopgemaakt">
    <w:name w:val="HTML Preformatted"/>
    <w:basedOn w:val="Standaard"/>
    <w:link w:val="HTML-voorafopgemaaktChar"/>
    <w:uiPriority w:val="99"/>
    <w:unhideWhenUsed/>
    <w:rsid w:val="00856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voorafopgemaaktChar">
    <w:name w:val="HTML - vooraf opgemaakt Char"/>
    <w:basedOn w:val="Standaardalinea-lettertype"/>
    <w:link w:val="HTML-voorafopgemaakt"/>
    <w:uiPriority w:val="99"/>
    <w:rsid w:val="00856D53"/>
    <w:rPr>
      <w:rFonts w:ascii="Courier New" w:eastAsia="Times New Roman" w:hAnsi="Courier New" w:cs="Courier New"/>
      <w:sz w:val="20"/>
      <w:szCs w:val="20"/>
      <w:lang w:val="en-US"/>
    </w:rPr>
  </w:style>
  <w:style w:type="paragraph" w:styleId="Tekstopmerking">
    <w:name w:val="annotation text"/>
    <w:basedOn w:val="Standaard"/>
    <w:link w:val="TekstopmerkingChar"/>
    <w:uiPriority w:val="99"/>
    <w:unhideWhenUsed/>
    <w:rsid w:val="00E71542"/>
    <w:pPr>
      <w:spacing w:line="240" w:lineRule="auto"/>
    </w:pPr>
    <w:rPr>
      <w:sz w:val="20"/>
      <w:szCs w:val="20"/>
    </w:rPr>
  </w:style>
  <w:style w:type="character" w:customStyle="1" w:styleId="TekstopmerkingChar">
    <w:name w:val="Tekst opmerking Char"/>
    <w:basedOn w:val="Standaardalinea-lettertype"/>
    <w:link w:val="Tekstopmerking"/>
    <w:uiPriority w:val="99"/>
    <w:rsid w:val="00E71542"/>
    <w:rPr>
      <w:sz w:val="20"/>
      <w:szCs w:val="20"/>
    </w:rPr>
  </w:style>
  <w:style w:type="character" w:styleId="Verwijzingopmerking">
    <w:name w:val="annotation reference"/>
    <w:basedOn w:val="Standaardalinea-lettertype"/>
    <w:uiPriority w:val="99"/>
    <w:semiHidden/>
    <w:unhideWhenUsed/>
    <w:rsid w:val="00E71542"/>
    <w:rPr>
      <w:sz w:val="16"/>
      <w:szCs w:val="16"/>
    </w:rPr>
  </w:style>
  <w:style w:type="paragraph" w:styleId="Onderwerpvanopmerking">
    <w:name w:val="annotation subject"/>
    <w:basedOn w:val="Tekstopmerking"/>
    <w:next w:val="Tekstopmerking"/>
    <w:link w:val="OnderwerpvanopmerkingChar"/>
    <w:uiPriority w:val="99"/>
    <w:semiHidden/>
    <w:unhideWhenUsed/>
    <w:rsid w:val="00E71542"/>
    <w:rPr>
      <w:b/>
      <w:bCs/>
    </w:rPr>
  </w:style>
  <w:style w:type="character" w:customStyle="1" w:styleId="OnderwerpvanopmerkingChar">
    <w:name w:val="Onderwerp van opmerking Char"/>
    <w:basedOn w:val="TekstopmerkingChar"/>
    <w:link w:val="Onderwerpvanopmerking"/>
    <w:uiPriority w:val="99"/>
    <w:semiHidden/>
    <w:rsid w:val="00E7154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1061">
      <w:bodyDiv w:val="1"/>
      <w:marLeft w:val="0"/>
      <w:marRight w:val="0"/>
      <w:marTop w:val="0"/>
      <w:marBottom w:val="0"/>
      <w:divBdr>
        <w:top w:val="none" w:sz="0" w:space="0" w:color="auto"/>
        <w:left w:val="none" w:sz="0" w:space="0" w:color="auto"/>
        <w:bottom w:val="none" w:sz="0" w:space="0" w:color="auto"/>
        <w:right w:val="none" w:sz="0" w:space="0" w:color="auto"/>
      </w:divBdr>
    </w:div>
    <w:div w:id="11693080">
      <w:bodyDiv w:val="1"/>
      <w:marLeft w:val="0"/>
      <w:marRight w:val="0"/>
      <w:marTop w:val="0"/>
      <w:marBottom w:val="0"/>
      <w:divBdr>
        <w:top w:val="none" w:sz="0" w:space="0" w:color="auto"/>
        <w:left w:val="none" w:sz="0" w:space="0" w:color="auto"/>
        <w:bottom w:val="none" w:sz="0" w:space="0" w:color="auto"/>
        <w:right w:val="none" w:sz="0" w:space="0" w:color="auto"/>
      </w:divBdr>
    </w:div>
    <w:div w:id="15154419">
      <w:bodyDiv w:val="1"/>
      <w:marLeft w:val="0"/>
      <w:marRight w:val="0"/>
      <w:marTop w:val="0"/>
      <w:marBottom w:val="0"/>
      <w:divBdr>
        <w:top w:val="none" w:sz="0" w:space="0" w:color="auto"/>
        <w:left w:val="none" w:sz="0" w:space="0" w:color="auto"/>
        <w:bottom w:val="none" w:sz="0" w:space="0" w:color="auto"/>
        <w:right w:val="none" w:sz="0" w:space="0" w:color="auto"/>
      </w:divBdr>
    </w:div>
    <w:div w:id="116994127">
      <w:bodyDiv w:val="1"/>
      <w:marLeft w:val="0"/>
      <w:marRight w:val="0"/>
      <w:marTop w:val="0"/>
      <w:marBottom w:val="0"/>
      <w:divBdr>
        <w:top w:val="none" w:sz="0" w:space="0" w:color="auto"/>
        <w:left w:val="none" w:sz="0" w:space="0" w:color="auto"/>
        <w:bottom w:val="none" w:sz="0" w:space="0" w:color="auto"/>
        <w:right w:val="none" w:sz="0" w:space="0" w:color="auto"/>
      </w:divBdr>
    </w:div>
    <w:div w:id="128673523">
      <w:bodyDiv w:val="1"/>
      <w:marLeft w:val="0"/>
      <w:marRight w:val="0"/>
      <w:marTop w:val="0"/>
      <w:marBottom w:val="0"/>
      <w:divBdr>
        <w:top w:val="none" w:sz="0" w:space="0" w:color="auto"/>
        <w:left w:val="none" w:sz="0" w:space="0" w:color="auto"/>
        <w:bottom w:val="none" w:sz="0" w:space="0" w:color="auto"/>
        <w:right w:val="none" w:sz="0" w:space="0" w:color="auto"/>
      </w:divBdr>
    </w:div>
    <w:div w:id="352654327">
      <w:bodyDiv w:val="1"/>
      <w:marLeft w:val="0"/>
      <w:marRight w:val="0"/>
      <w:marTop w:val="0"/>
      <w:marBottom w:val="0"/>
      <w:divBdr>
        <w:top w:val="none" w:sz="0" w:space="0" w:color="auto"/>
        <w:left w:val="none" w:sz="0" w:space="0" w:color="auto"/>
        <w:bottom w:val="none" w:sz="0" w:space="0" w:color="auto"/>
        <w:right w:val="none" w:sz="0" w:space="0" w:color="auto"/>
      </w:divBdr>
    </w:div>
    <w:div w:id="355041070">
      <w:bodyDiv w:val="1"/>
      <w:marLeft w:val="0"/>
      <w:marRight w:val="0"/>
      <w:marTop w:val="0"/>
      <w:marBottom w:val="0"/>
      <w:divBdr>
        <w:top w:val="none" w:sz="0" w:space="0" w:color="auto"/>
        <w:left w:val="none" w:sz="0" w:space="0" w:color="auto"/>
        <w:bottom w:val="none" w:sz="0" w:space="0" w:color="auto"/>
        <w:right w:val="none" w:sz="0" w:space="0" w:color="auto"/>
      </w:divBdr>
    </w:div>
    <w:div w:id="452672892">
      <w:bodyDiv w:val="1"/>
      <w:marLeft w:val="0"/>
      <w:marRight w:val="0"/>
      <w:marTop w:val="0"/>
      <w:marBottom w:val="0"/>
      <w:divBdr>
        <w:top w:val="none" w:sz="0" w:space="0" w:color="auto"/>
        <w:left w:val="none" w:sz="0" w:space="0" w:color="auto"/>
        <w:bottom w:val="none" w:sz="0" w:space="0" w:color="auto"/>
        <w:right w:val="none" w:sz="0" w:space="0" w:color="auto"/>
      </w:divBdr>
    </w:div>
    <w:div w:id="551160451">
      <w:bodyDiv w:val="1"/>
      <w:marLeft w:val="0"/>
      <w:marRight w:val="0"/>
      <w:marTop w:val="0"/>
      <w:marBottom w:val="0"/>
      <w:divBdr>
        <w:top w:val="none" w:sz="0" w:space="0" w:color="auto"/>
        <w:left w:val="none" w:sz="0" w:space="0" w:color="auto"/>
        <w:bottom w:val="none" w:sz="0" w:space="0" w:color="auto"/>
        <w:right w:val="none" w:sz="0" w:space="0" w:color="auto"/>
      </w:divBdr>
    </w:div>
    <w:div w:id="591548405">
      <w:bodyDiv w:val="1"/>
      <w:marLeft w:val="0"/>
      <w:marRight w:val="0"/>
      <w:marTop w:val="0"/>
      <w:marBottom w:val="0"/>
      <w:divBdr>
        <w:top w:val="none" w:sz="0" w:space="0" w:color="auto"/>
        <w:left w:val="none" w:sz="0" w:space="0" w:color="auto"/>
        <w:bottom w:val="none" w:sz="0" w:space="0" w:color="auto"/>
        <w:right w:val="none" w:sz="0" w:space="0" w:color="auto"/>
      </w:divBdr>
    </w:div>
    <w:div w:id="610012439">
      <w:bodyDiv w:val="1"/>
      <w:marLeft w:val="0"/>
      <w:marRight w:val="0"/>
      <w:marTop w:val="0"/>
      <w:marBottom w:val="0"/>
      <w:divBdr>
        <w:top w:val="none" w:sz="0" w:space="0" w:color="auto"/>
        <w:left w:val="none" w:sz="0" w:space="0" w:color="auto"/>
        <w:bottom w:val="none" w:sz="0" w:space="0" w:color="auto"/>
        <w:right w:val="none" w:sz="0" w:space="0" w:color="auto"/>
      </w:divBdr>
    </w:div>
    <w:div w:id="646859567">
      <w:bodyDiv w:val="1"/>
      <w:marLeft w:val="0"/>
      <w:marRight w:val="0"/>
      <w:marTop w:val="0"/>
      <w:marBottom w:val="0"/>
      <w:divBdr>
        <w:top w:val="none" w:sz="0" w:space="0" w:color="auto"/>
        <w:left w:val="none" w:sz="0" w:space="0" w:color="auto"/>
        <w:bottom w:val="none" w:sz="0" w:space="0" w:color="auto"/>
        <w:right w:val="none" w:sz="0" w:space="0" w:color="auto"/>
      </w:divBdr>
    </w:div>
    <w:div w:id="716978727">
      <w:bodyDiv w:val="1"/>
      <w:marLeft w:val="0"/>
      <w:marRight w:val="0"/>
      <w:marTop w:val="0"/>
      <w:marBottom w:val="0"/>
      <w:divBdr>
        <w:top w:val="none" w:sz="0" w:space="0" w:color="auto"/>
        <w:left w:val="none" w:sz="0" w:space="0" w:color="auto"/>
        <w:bottom w:val="none" w:sz="0" w:space="0" w:color="auto"/>
        <w:right w:val="none" w:sz="0" w:space="0" w:color="auto"/>
      </w:divBdr>
    </w:div>
    <w:div w:id="739868457">
      <w:bodyDiv w:val="1"/>
      <w:marLeft w:val="0"/>
      <w:marRight w:val="0"/>
      <w:marTop w:val="0"/>
      <w:marBottom w:val="0"/>
      <w:divBdr>
        <w:top w:val="none" w:sz="0" w:space="0" w:color="auto"/>
        <w:left w:val="none" w:sz="0" w:space="0" w:color="auto"/>
        <w:bottom w:val="none" w:sz="0" w:space="0" w:color="auto"/>
        <w:right w:val="none" w:sz="0" w:space="0" w:color="auto"/>
      </w:divBdr>
    </w:div>
    <w:div w:id="772898117">
      <w:bodyDiv w:val="1"/>
      <w:marLeft w:val="0"/>
      <w:marRight w:val="0"/>
      <w:marTop w:val="0"/>
      <w:marBottom w:val="0"/>
      <w:divBdr>
        <w:top w:val="none" w:sz="0" w:space="0" w:color="auto"/>
        <w:left w:val="none" w:sz="0" w:space="0" w:color="auto"/>
        <w:bottom w:val="none" w:sz="0" w:space="0" w:color="auto"/>
        <w:right w:val="none" w:sz="0" w:space="0" w:color="auto"/>
      </w:divBdr>
    </w:div>
    <w:div w:id="805243470">
      <w:bodyDiv w:val="1"/>
      <w:marLeft w:val="0"/>
      <w:marRight w:val="0"/>
      <w:marTop w:val="0"/>
      <w:marBottom w:val="0"/>
      <w:divBdr>
        <w:top w:val="none" w:sz="0" w:space="0" w:color="auto"/>
        <w:left w:val="none" w:sz="0" w:space="0" w:color="auto"/>
        <w:bottom w:val="none" w:sz="0" w:space="0" w:color="auto"/>
        <w:right w:val="none" w:sz="0" w:space="0" w:color="auto"/>
      </w:divBdr>
    </w:div>
    <w:div w:id="854349456">
      <w:bodyDiv w:val="1"/>
      <w:marLeft w:val="0"/>
      <w:marRight w:val="0"/>
      <w:marTop w:val="0"/>
      <w:marBottom w:val="0"/>
      <w:divBdr>
        <w:top w:val="none" w:sz="0" w:space="0" w:color="auto"/>
        <w:left w:val="none" w:sz="0" w:space="0" w:color="auto"/>
        <w:bottom w:val="none" w:sz="0" w:space="0" w:color="auto"/>
        <w:right w:val="none" w:sz="0" w:space="0" w:color="auto"/>
      </w:divBdr>
    </w:div>
    <w:div w:id="877595178">
      <w:bodyDiv w:val="1"/>
      <w:marLeft w:val="0"/>
      <w:marRight w:val="0"/>
      <w:marTop w:val="0"/>
      <w:marBottom w:val="0"/>
      <w:divBdr>
        <w:top w:val="none" w:sz="0" w:space="0" w:color="auto"/>
        <w:left w:val="none" w:sz="0" w:space="0" w:color="auto"/>
        <w:bottom w:val="none" w:sz="0" w:space="0" w:color="auto"/>
        <w:right w:val="none" w:sz="0" w:space="0" w:color="auto"/>
      </w:divBdr>
    </w:div>
    <w:div w:id="989022256">
      <w:bodyDiv w:val="1"/>
      <w:marLeft w:val="0"/>
      <w:marRight w:val="0"/>
      <w:marTop w:val="0"/>
      <w:marBottom w:val="0"/>
      <w:divBdr>
        <w:top w:val="none" w:sz="0" w:space="0" w:color="auto"/>
        <w:left w:val="none" w:sz="0" w:space="0" w:color="auto"/>
        <w:bottom w:val="none" w:sz="0" w:space="0" w:color="auto"/>
        <w:right w:val="none" w:sz="0" w:space="0" w:color="auto"/>
      </w:divBdr>
    </w:div>
    <w:div w:id="1051467427">
      <w:bodyDiv w:val="1"/>
      <w:marLeft w:val="0"/>
      <w:marRight w:val="0"/>
      <w:marTop w:val="0"/>
      <w:marBottom w:val="0"/>
      <w:divBdr>
        <w:top w:val="none" w:sz="0" w:space="0" w:color="auto"/>
        <w:left w:val="none" w:sz="0" w:space="0" w:color="auto"/>
        <w:bottom w:val="none" w:sz="0" w:space="0" w:color="auto"/>
        <w:right w:val="none" w:sz="0" w:space="0" w:color="auto"/>
      </w:divBdr>
    </w:div>
    <w:div w:id="1145973802">
      <w:bodyDiv w:val="1"/>
      <w:marLeft w:val="0"/>
      <w:marRight w:val="0"/>
      <w:marTop w:val="0"/>
      <w:marBottom w:val="0"/>
      <w:divBdr>
        <w:top w:val="none" w:sz="0" w:space="0" w:color="auto"/>
        <w:left w:val="none" w:sz="0" w:space="0" w:color="auto"/>
        <w:bottom w:val="none" w:sz="0" w:space="0" w:color="auto"/>
        <w:right w:val="none" w:sz="0" w:space="0" w:color="auto"/>
      </w:divBdr>
    </w:div>
    <w:div w:id="1311709794">
      <w:bodyDiv w:val="1"/>
      <w:marLeft w:val="0"/>
      <w:marRight w:val="0"/>
      <w:marTop w:val="0"/>
      <w:marBottom w:val="0"/>
      <w:divBdr>
        <w:top w:val="none" w:sz="0" w:space="0" w:color="auto"/>
        <w:left w:val="none" w:sz="0" w:space="0" w:color="auto"/>
        <w:bottom w:val="none" w:sz="0" w:space="0" w:color="auto"/>
        <w:right w:val="none" w:sz="0" w:space="0" w:color="auto"/>
      </w:divBdr>
    </w:div>
    <w:div w:id="1390109754">
      <w:bodyDiv w:val="1"/>
      <w:marLeft w:val="0"/>
      <w:marRight w:val="0"/>
      <w:marTop w:val="0"/>
      <w:marBottom w:val="0"/>
      <w:divBdr>
        <w:top w:val="none" w:sz="0" w:space="0" w:color="auto"/>
        <w:left w:val="none" w:sz="0" w:space="0" w:color="auto"/>
        <w:bottom w:val="none" w:sz="0" w:space="0" w:color="auto"/>
        <w:right w:val="none" w:sz="0" w:space="0" w:color="auto"/>
      </w:divBdr>
    </w:div>
    <w:div w:id="1409231136">
      <w:bodyDiv w:val="1"/>
      <w:marLeft w:val="0"/>
      <w:marRight w:val="0"/>
      <w:marTop w:val="0"/>
      <w:marBottom w:val="0"/>
      <w:divBdr>
        <w:top w:val="none" w:sz="0" w:space="0" w:color="auto"/>
        <w:left w:val="none" w:sz="0" w:space="0" w:color="auto"/>
        <w:bottom w:val="none" w:sz="0" w:space="0" w:color="auto"/>
        <w:right w:val="none" w:sz="0" w:space="0" w:color="auto"/>
      </w:divBdr>
    </w:div>
    <w:div w:id="1582326047">
      <w:bodyDiv w:val="1"/>
      <w:marLeft w:val="0"/>
      <w:marRight w:val="0"/>
      <w:marTop w:val="0"/>
      <w:marBottom w:val="0"/>
      <w:divBdr>
        <w:top w:val="none" w:sz="0" w:space="0" w:color="auto"/>
        <w:left w:val="none" w:sz="0" w:space="0" w:color="auto"/>
        <w:bottom w:val="none" w:sz="0" w:space="0" w:color="auto"/>
        <w:right w:val="none" w:sz="0" w:space="0" w:color="auto"/>
      </w:divBdr>
    </w:div>
    <w:div w:id="1678145990">
      <w:bodyDiv w:val="1"/>
      <w:marLeft w:val="0"/>
      <w:marRight w:val="0"/>
      <w:marTop w:val="0"/>
      <w:marBottom w:val="0"/>
      <w:divBdr>
        <w:top w:val="none" w:sz="0" w:space="0" w:color="auto"/>
        <w:left w:val="none" w:sz="0" w:space="0" w:color="auto"/>
        <w:bottom w:val="none" w:sz="0" w:space="0" w:color="auto"/>
        <w:right w:val="none" w:sz="0" w:space="0" w:color="auto"/>
      </w:divBdr>
    </w:div>
    <w:div w:id="1684285448">
      <w:bodyDiv w:val="1"/>
      <w:marLeft w:val="0"/>
      <w:marRight w:val="0"/>
      <w:marTop w:val="0"/>
      <w:marBottom w:val="0"/>
      <w:divBdr>
        <w:top w:val="none" w:sz="0" w:space="0" w:color="auto"/>
        <w:left w:val="none" w:sz="0" w:space="0" w:color="auto"/>
        <w:bottom w:val="none" w:sz="0" w:space="0" w:color="auto"/>
        <w:right w:val="none" w:sz="0" w:space="0" w:color="auto"/>
      </w:divBdr>
    </w:div>
    <w:div w:id="1721778887">
      <w:bodyDiv w:val="1"/>
      <w:marLeft w:val="0"/>
      <w:marRight w:val="0"/>
      <w:marTop w:val="0"/>
      <w:marBottom w:val="0"/>
      <w:divBdr>
        <w:top w:val="none" w:sz="0" w:space="0" w:color="auto"/>
        <w:left w:val="none" w:sz="0" w:space="0" w:color="auto"/>
        <w:bottom w:val="none" w:sz="0" w:space="0" w:color="auto"/>
        <w:right w:val="none" w:sz="0" w:space="0" w:color="auto"/>
      </w:divBdr>
    </w:div>
    <w:div w:id="1724715983">
      <w:bodyDiv w:val="1"/>
      <w:marLeft w:val="0"/>
      <w:marRight w:val="0"/>
      <w:marTop w:val="0"/>
      <w:marBottom w:val="0"/>
      <w:divBdr>
        <w:top w:val="none" w:sz="0" w:space="0" w:color="auto"/>
        <w:left w:val="none" w:sz="0" w:space="0" w:color="auto"/>
        <w:bottom w:val="none" w:sz="0" w:space="0" w:color="auto"/>
        <w:right w:val="none" w:sz="0" w:space="0" w:color="auto"/>
      </w:divBdr>
    </w:div>
    <w:div w:id="1741979189">
      <w:bodyDiv w:val="1"/>
      <w:marLeft w:val="0"/>
      <w:marRight w:val="0"/>
      <w:marTop w:val="0"/>
      <w:marBottom w:val="0"/>
      <w:divBdr>
        <w:top w:val="none" w:sz="0" w:space="0" w:color="auto"/>
        <w:left w:val="none" w:sz="0" w:space="0" w:color="auto"/>
        <w:bottom w:val="none" w:sz="0" w:space="0" w:color="auto"/>
        <w:right w:val="none" w:sz="0" w:space="0" w:color="auto"/>
      </w:divBdr>
    </w:div>
    <w:div w:id="1815021369">
      <w:bodyDiv w:val="1"/>
      <w:marLeft w:val="0"/>
      <w:marRight w:val="0"/>
      <w:marTop w:val="0"/>
      <w:marBottom w:val="0"/>
      <w:divBdr>
        <w:top w:val="none" w:sz="0" w:space="0" w:color="auto"/>
        <w:left w:val="none" w:sz="0" w:space="0" w:color="auto"/>
        <w:bottom w:val="none" w:sz="0" w:space="0" w:color="auto"/>
        <w:right w:val="none" w:sz="0" w:space="0" w:color="auto"/>
      </w:divBdr>
    </w:div>
    <w:div w:id="1862209163">
      <w:bodyDiv w:val="1"/>
      <w:marLeft w:val="0"/>
      <w:marRight w:val="0"/>
      <w:marTop w:val="0"/>
      <w:marBottom w:val="0"/>
      <w:divBdr>
        <w:top w:val="none" w:sz="0" w:space="0" w:color="auto"/>
        <w:left w:val="none" w:sz="0" w:space="0" w:color="auto"/>
        <w:bottom w:val="none" w:sz="0" w:space="0" w:color="auto"/>
        <w:right w:val="none" w:sz="0" w:space="0" w:color="auto"/>
      </w:divBdr>
    </w:div>
    <w:div w:id="1940134386">
      <w:bodyDiv w:val="1"/>
      <w:marLeft w:val="0"/>
      <w:marRight w:val="0"/>
      <w:marTop w:val="0"/>
      <w:marBottom w:val="0"/>
      <w:divBdr>
        <w:top w:val="none" w:sz="0" w:space="0" w:color="auto"/>
        <w:left w:val="none" w:sz="0" w:space="0" w:color="auto"/>
        <w:bottom w:val="none" w:sz="0" w:space="0" w:color="auto"/>
        <w:right w:val="none" w:sz="0" w:space="0" w:color="auto"/>
      </w:divBdr>
    </w:div>
    <w:div w:id="2093774504">
      <w:bodyDiv w:val="1"/>
      <w:marLeft w:val="0"/>
      <w:marRight w:val="0"/>
      <w:marTop w:val="0"/>
      <w:marBottom w:val="0"/>
      <w:divBdr>
        <w:top w:val="none" w:sz="0" w:space="0" w:color="auto"/>
        <w:left w:val="none" w:sz="0" w:space="0" w:color="auto"/>
        <w:bottom w:val="none" w:sz="0" w:space="0" w:color="auto"/>
        <w:right w:val="none" w:sz="0" w:space="0" w:color="auto"/>
      </w:divBdr>
    </w:div>
    <w:div w:id="2117630968">
      <w:bodyDiv w:val="1"/>
      <w:marLeft w:val="0"/>
      <w:marRight w:val="0"/>
      <w:marTop w:val="0"/>
      <w:marBottom w:val="0"/>
      <w:divBdr>
        <w:top w:val="none" w:sz="0" w:space="0" w:color="auto"/>
        <w:left w:val="none" w:sz="0" w:space="0" w:color="auto"/>
        <w:bottom w:val="none" w:sz="0" w:space="0" w:color="auto"/>
        <w:right w:val="none" w:sz="0" w:space="0" w:color="auto"/>
      </w:divBdr>
    </w:div>
    <w:div w:id="212908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oy\OneDrive%20-%20HAN\Templates\Word\Person_han_template.dotx"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CFI</b:Tag>
    <b:SourceType>InternetSite</b:SourceType>
    <b:Guid>{858DAAC3-3A5F-42A1-9171-FA143DF9ED45}</b:Guid>
    <b:Title>Histogram</b:Title>
    <b:Author>
      <b:Author>
        <b:NameList>
          <b:Person>
            <b:Last>team</b:Last>
            <b:First>CFI</b:First>
          </b:Person>
        </b:NameList>
      </b:Author>
    </b:Author>
    <b:InternetSiteTitle>CFI</b:InternetSiteTitle>
    <b:URL>https://corporatefinanceinstitute.com/resources/excel/histogram/</b:URL>
    <b:RefOrder>1</b:RefOrder>
  </b:Source>
  <b:Source>
    <b:Tag>Joh15</b:Tag>
    <b:SourceType>Book</b:SourceType>
    <b:Guid>{337E0DA8-C818-4437-BACA-DB26535DA4FA}</b:Guid>
    <b:Author>
      <b:Author>
        <b:NameList>
          <b:Person>
            <b:Last>John D. Kelleher</b:Last>
            <b:First>Brian</b:First>
            <b:Middle>Mac Namee, Aoife D'Arcy</b:Middle>
          </b:Person>
        </b:NameList>
      </b:Author>
    </b:Author>
    <b:Title>Fundamentals of machine learning for predictive data analytics</b:Title>
    <b:Year>2015</b:Year>
    <b:Publisher>The MIT Press</b:Publisher>
    <b:RefOrder>2</b:RefOrder>
  </b:Source>
  <b:Source>
    <b:Tag>Har18</b:Tag>
    <b:SourceType>Book</b:SourceType>
    <b:Guid>{E79A93B2-ADBA-4623-9373-AE7181ACFBC9}</b:Guid>
    <b:Author>
      <b:Author>
        <b:NameList>
          <b:Person>
            <b:Last>Motulsky</b:Last>
            <b:First>Harvey</b:First>
          </b:Person>
        </b:NameList>
      </b:Author>
    </b:Author>
    <b:Title>Intuitive biostatistics A nonmathemetical guide to statistical thinking</b:Title>
    <b:Year>2018</b:Year>
    <b:City>New York</b:City>
    <b:Publisher>Oxford university press</b:Publisher>
    <b:RefOrder>3</b:RefOrder>
  </b:Source>
  <b:Source>
    <b:Tag>Gar09</b:Tag>
    <b:SourceType>Book</b:SourceType>
    <b:Guid>{AA6DB1D9-3424-4958-982B-277D0CDAA81C}</b:Guid>
    <b:Author>
      <b:Author>
        <b:NameList>
          <b:Person>
            <b:Last>Gareth James</b:Last>
            <b:First>Daniela</b:First>
            <b:Middle>Witten, Trevor Hastie, Robert Tibshirani</b:Middle>
          </b:Person>
        </b:NameList>
      </b:Author>
    </b:Author>
    <b:Title>An introduction to statistical learning with application in R</b:Title>
    <b:Year>2009</b:Year>
    <b:Publisher>Springer</b:Publisher>
    <b:RefOrder>4</b:RefOrder>
  </b:Source>
  <b:Source>
    <b:Tag>Jul23</b:Tag>
    <b:SourceType>InternetSite</b:SourceType>
    <b:Guid>{6B8AF5F5-A0D7-4031-8B8A-516A111DF604}</b:Guid>
    <b:Title>Boxplot maken en aflezen | Stappenplan &amp; Voorbeelden</b:Title>
    <b:Year>2023</b:Year>
    <b:Author>
      <b:Author>
        <b:NameList>
          <b:Person>
            <b:Last>Merkus</b:Last>
            <b:First>Julia</b:First>
          </b:Person>
        </b:NameList>
      </b:Author>
    </b:Author>
    <b:InternetSiteTitle>Scribbr</b:InternetSiteTitle>
    <b:Month>02</b:Month>
    <b:Day>09</b:Day>
    <b:URL>https://www.scribbr.nl/statistiek/boxplot/</b:URL>
    <b:RefOrder>5</b:RefOrder>
  </b:Source>
  <b:Source>
    <b:Tag>Sci</b:Tag>
    <b:SourceType>InternetSite</b:SourceType>
    <b:Guid>{D60220FF-10A3-4D69-8E28-90B0FA658EF4}</b:Guid>
    <b:Author>
      <b:Author>
        <b:NameList>
          <b:Person>
            <b:Last>Scipy</b:Last>
          </b:Person>
        </b:NameList>
      </b:Author>
    </b:Author>
    <b:Title>Docs</b:Title>
    <b:InternetSiteTitle>Scipy</b:InternetSiteTitle>
    <b:URL>https://docs.scipy.org/doc/scipy/</b:URL>
    <b:RefOrder>6</b:RefOrder>
  </b:Source>
  <b:Source>
    <b:Tag>na</b:Tag>
    <b:SourceType>InternetSite</b:SourceType>
    <b:Guid>{27385D8F-A157-4DA2-9DD9-7187524C86CE}</b:Guid>
    <b:Author>
      <b:Author>
        <b:NameList>
          <b:Person>
            <b:Last>n.a.</b:Last>
          </b:Person>
        </b:NameList>
      </b:Author>
    </b:Author>
    <b:Title>QuickCalcs</b:Title>
    <b:InternetSiteTitle>Graphpad</b:InternetSiteTitle>
    <b:URL>https://www.graphpad.com/quickcalcs/</b:URL>
    <b:RefOrder>7</b:RefOrder>
  </b:Source>
  <b:Source>
    <b:Tag>Sci1</b:Tag>
    <b:SourceType>InternetSite</b:SourceType>
    <b:Guid>{F8CF0885-9A45-45CA-B542-C1B8027AF2AD}</b:Guid>
    <b:Author>
      <b:Author>
        <b:NameList>
          <b:Person>
            <b:Last>Scipy</b:Last>
          </b:Person>
        </b:NameList>
      </b:Author>
    </b:Author>
    <b:Title>scipy.stats.tukey_hsd</b:Title>
    <b:InternetSiteTitle>Scipy docs</b:InternetSiteTitle>
    <b:URL>https://docs.scipy.org/doc/scipy/reference/generated/scipy.stats.tukey_hsd.html</b:URL>
    <b:RefOrder>8</b:RefOrder>
  </b:Source>
  <b:Source>
    <b:Tag>Sci2</b:Tag>
    <b:SourceType>InternetSite</b:SourceType>
    <b:Guid>{51FE3F7D-C421-45C1-97CB-F6FAE168FD62}</b:Guid>
    <b:Author>
      <b:Author>
        <b:NameList>
          <b:Person>
            <b:Last>Scipy</b:Last>
          </b:Person>
        </b:NameList>
      </b:Author>
    </b:Author>
    <b:Title>scipy.stats.f_oneway</b:Title>
    <b:InternetSiteTitle>Scipy docs</b:InternetSiteTitle>
    <b:URL>https://docs.scipy.org/doc/scipy/reference/generated/scipy.stats.f_oneway.html</b:URL>
    <b:RefOrder>9</b:RefOrder>
  </b:Source>
  <b:Source>
    <b:Tag>HAN</b:Tag>
    <b:SourceType>DocumentFromInternetSite</b:SourceType>
    <b:Guid>{0675C897-36EA-4922-AE6C-AAD35F6D5976}</b:Guid>
    <b:Title>PP3_Inf_Stat_Pval_2024.pptx</b:Title>
    <b:InternetSiteTitle>Onderwijsonline</b:InternetSiteTitle>
    <b:URL>https://han.onderwijsonline.nl/elearning/lessonfile/VNzA5R1q/eyJpdiI6IjBXNWFWeFQ5R1NlcEpmUHI4RHZ4T0E9PSIsInZhbHVlIjoiU0VJR1FycjZrd3Y2dy9RY0RHNi9IUTBLWGk1NnhVd2lDS1pkb28vSGliRm4yNGdkTHFtRkdsLzJUOEFGK1dZSyIsIm1hYyI6IjIzZmIzNzhhYTdhZDYzNzcyNmE1ZDM1NTllZTFiYT</b:URL>
    <b:Author>
      <b:Author>
        <b:NameList>
          <b:Person>
            <b:Last>HAN</b:Last>
          </b:Person>
        </b:NameList>
      </b:Author>
    </b:Author>
    <b:RefOrder>10</b:RefOrder>
  </b:Source>
  <b:Source>
    <b:Tag>HAN1</b:Tag>
    <b:SourceType>DocumentFromInternetSite</b:SourceType>
    <b:Guid>{B645523E-57F0-492F-8679-8BAFFA31E62A}</b:Guid>
    <b:Author>
      <b:Author>
        <b:NameList>
          <b:Person>
            <b:Last>HAN</b:Last>
          </b:Person>
        </b:NameList>
      </b:Author>
    </b:Author>
    <b:Title>PP2_Inf_Stat_CI_2024.pptx</b:Title>
    <b:InternetSiteTitle>Onderwijsonline</b:InternetSiteTitle>
    <b:URL>https://han.onderwijsonline.nl/elearning/lessonfile/VNzA5R1q/eyJpdiI6IkltRmhVeEdSVW9kMXQzTGxyOWY1N1E9PSIsInZhbHVlIjoidXFmN1hlUldqb1MyMlErYTVRei9wVk5nUzBlNXcvMnloVk5zdU1HaXNyZ0kwZjZnRmNiRFlWbjhyQks5ZWQ5dCIsIm1hYyI6Ijg5ZTRmMmI4MTUxZDlhNTAyOGY2NTc3MTQ5OTdkND</b:URL>
    <b:RefOrder>11</b:RefOrder>
  </b:Source>
  <b:Source>
    <b:Tag>HAN2</b:Tag>
    <b:SourceType>DocumentFromInternetSite</b:SourceType>
    <b:Guid>{7619FFFA-7467-46C2-AFF7-6F65B723B734}</b:Guid>
    <b:Author>
      <b:Author>
        <b:NameList>
          <b:Person>
            <b:Last>HAN</b:Last>
          </b:Person>
        </b:NameList>
      </b:Author>
    </b:Author>
    <b:Title>PP5_Inf_Stat_MultComp_2024.pptx</b:Title>
    <b:InternetSiteTitle>Onderwijsonline</b:InternetSiteTitle>
    <b:URL>https://han.onderwijsonline.nl/elearning/lessonfile/VNzA5R1q/eyJpdiI6Ik5Xc2NSNnozdmp4enlFdzIraGdJV1E9PSIsInZhbHVlIjoiUS9LQ1U0Z3pNejBpNXkyMm9NemxRN05PVXlYV254NTJKTEJNVU92aTN0MmR3a1BWQkx2bzJjN0Y5WDVqSktTTSIsIm1hYyI6ImVhMzY5ZjVkOTMzODQwNmUyZmIxZDkzMWU3M2E0MD</b:URL>
    <b:RefOrder>12</b:RefOrder>
  </b:Source>
  <b:Source>
    <b:Tag>HAN3</b:Tag>
    <b:SourceType>DocumentFromInternetSite</b:SourceType>
    <b:Guid>{20878518-DDDF-4156-A788-E945DC7D45A8}</b:Guid>
    <b:Author>
      <b:Author>
        <b:NameList>
          <b:Person>
            <b:Last>HAN</b:Last>
          </b:Person>
        </b:NameList>
      </b:Author>
    </b:Author>
    <b:Title>PP1_Desc_Stat_2024.pptx</b:Title>
    <b:InternetSiteTitle>Onderwijsonline</b:InternetSiteTitle>
    <b:URL>https://han.onderwijsonline.nl/elearning/lessonfile/VNzA5R1q/eyJpdiI6InoyaHlCbWRMZk15ZDRhTDVPeTJtbnc9PSIsInZhbHVlIjoiSXhOMTNLeDN1TGdBWXprUjBQakF0U3c3ZEg3eDMvT1NJbURpS0dubGY1UT0iLCJtYWMiOiI0ZmE3MDdlOTc0NjMwMzk3NjIzYjA0M2JmY2ZjMGU4MDlhOWI1NWNkZjFkMGMzZTQyND</b:URL>
    <b:RefOrder>13</b:RefOrder>
  </b:Source>
  <b:Source>
    <b:Tag>HAN4</b:Tag>
    <b:SourceType>DocumentFromInternetSite</b:SourceType>
    <b:Guid>{58761A4C-928C-4C21-B8CC-C5F7102A01EE}</b:Guid>
    <b:Author>
      <b:Author>
        <b:NameList>
          <b:Person>
            <b:Last>HAN</b:Last>
          </b:Person>
        </b:NameList>
      </b:Author>
    </b:Author>
    <b:Title>PP4_Inf_Stat_CorrRegr_2024.pptx</b:Title>
    <b:InternetSiteTitle>Onderwijsonline</b:InternetSiteTitle>
    <b:URL>https://han.onderwijsonline.nl/elearning/lessonfile/VNzA5R1q/eyJpdiI6IkorR3o2UDdqUnptbE54TzVJN2poRFE9PSIsInZhbHVlIjoiRGRqeDUwTm56K2ZwaURVL0JtQmphZTlMYUQ1SGx4cVB5V2RmbkhtbVdzeGVIb2RIUGdXVHB0aXJNb0ZEUUN4ayIsIm1hYyI6Ijc2YThmYWIyNDQ2ZTQyZDVjMDk2ODVlZWEyYmE0MD</b:URL>
    <b:RefOrder>14</b:RefOrder>
  </b:Source>
  <b:Source>
    <b:Tag>HAN5</b:Tag>
    <b:SourceType>DocumentFromInternetSite</b:SourceType>
    <b:Guid>{623FE9AB-731D-4F43-B38A-7A864AC83B72}</b:Guid>
    <b:Author>
      <b:Author>
        <b:NameList>
          <b:Person>
            <b:Last>HAN</b:Last>
          </b:Person>
        </b:NameList>
      </b:Author>
    </b:Author>
    <b:Title>PPT2_slide_12.ipynb</b:Title>
    <b:InternetSiteTitle>Onderwijsonline</b:InternetSiteTitle>
    <b:URL>https://han.onderwijsonline.nl/elearning/lessonfile/VNzA5R1q/eyJpdiI6IlZVL2FaenBKSjNpb1czKzFSTTNrSFE9PSIsInZhbHVlIjoiR1lRZmJleitTV1AwYTd5OEsvdHhEWUZrVXliWmxJV1pRTE1qWkd5bDVYRT0iLCJtYWMiOiJjOGQ1YTA5ODFiZTE4MWZiYjg4ZTk1OWZkMTY1ZTdhZjdmNWEyZTFjNGE4ZDY0ZjVjNm</b:URL>
    <b:RefOrder>15</b:RefOrder>
  </b:Source>
  <b:Source>
    <b:Tag>HAN6</b:Tag>
    <b:SourceType>DocumentFromInternetSite</b:SourceType>
    <b:Guid>{720EF619-11D9-43BC-A409-C6DF04A5744F}</b:Guid>
    <b:Author>
      <b:Author>
        <b:NameList>
          <b:Person>
            <b:Last>HAN</b:Last>
          </b:Person>
        </b:NameList>
      </b:Author>
    </b:Author>
    <b:Title>PPT2_slide_16.ipynb</b:Title>
    <b:InternetSiteTitle>Onderwijsonline</b:InternetSiteTitle>
    <b:URL>https://han.onderwijsonline.nl/elearning/lessonfile/VNzA5R1q/eyJpdiI6Imtwc1BTWHZsRExRRCtBLzBJSDBwbGc9PSIsInZhbHVlIjoiWmlZdU1qWnZtc2gzS0cwWmFIa2FHUHE4K2FTQ1hQeHowT24vK1hHVHlSST0iLCJtYWMiOiIwZTY0YTE3YzFiNmFhNzZkYTE2YjcxMThkNjZmZmIxMmIwZGE2MmQ2YzUzYjNlMmUyYW</b:URL>
    <b:RefOrder>16</b:RefOrder>
  </b:Source>
  <b:Source>
    <b:Tag>HAN7</b:Tag>
    <b:SourceType>DocumentFromInternetSite</b:SourceType>
    <b:Guid>{AE750D79-F7F7-487F-9882-9FE233C249FA}</b:Guid>
    <b:Author>
      <b:Author>
        <b:NameList>
          <b:Person>
            <b:Last>HAN</b:Last>
          </b:Person>
        </b:NameList>
      </b:Author>
    </b:Author>
    <b:Title>PPT2_slide_25_26_27.ipynb</b:Title>
    <b:InternetSiteTitle>Onderwijsonline</b:InternetSiteTitle>
    <b:URL>https://han.onderwijsonline.nl/elearning/lessonfile/VNzA5R1q/eyJpdiI6IlJwWXlicFAyK21tVmNmMmJaamtnSFE9PSIsInZhbHVlIjoiUzFnZHRjNnJ2Z0dzSUVOMHlyY29iTXE4N29BVmJkNmZ5S2JULytWRUZOK2txbk5ObFNNN3JIVHUvNW55T0NueCIsIm1hYyI6IjE0NzZmMDU0NzZhNTY1NGI3ZTllOWZkZjZhZjNhMz</b:URL>
    <b:RefOrder>17</b:RefOrder>
  </b:Source>
</b:Sources>
</file>

<file path=customXml/itemProps1.xml><?xml version="1.0" encoding="utf-8"?>
<ds:datastoreItem xmlns:ds="http://schemas.openxmlformats.org/officeDocument/2006/customXml" ds:itemID="{DD425A02-A19A-4754-A43C-F4CF549922B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Person_han_template</Template>
  <TotalTime>102</TotalTime>
  <Pages>1</Pages>
  <Words>6663</Words>
  <Characters>37983</Characters>
  <Application>Microsoft Office Word</Application>
  <DocSecurity>4</DocSecurity>
  <Lines>316</Lines>
  <Paragraphs>89</Paragraphs>
  <ScaleCrop>false</ScaleCrop>
  <Company>School: HAN</Company>
  <LinksUpToDate>false</LinksUpToDate>
  <CharactersWithSpaces>44557</CharactersWithSpaces>
  <SharedDoc>false</SharedDoc>
  <HLinks>
    <vt:vector size="462" baseType="variant">
      <vt:variant>
        <vt:i4>1769521</vt:i4>
      </vt:variant>
      <vt:variant>
        <vt:i4>548</vt:i4>
      </vt:variant>
      <vt:variant>
        <vt:i4>0</vt:i4>
      </vt:variant>
      <vt:variant>
        <vt:i4>5</vt:i4>
      </vt:variant>
      <vt:variant>
        <vt:lpwstr/>
      </vt:variant>
      <vt:variant>
        <vt:lpwstr>_Toc160825273</vt:lpwstr>
      </vt:variant>
      <vt:variant>
        <vt:i4>1769521</vt:i4>
      </vt:variant>
      <vt:variant>
        <vt:i4>542</vt:i4>
      </vt:variant>
      <vt:variant>
        <vt:i4>0</vt:i4>
      </vt:variant>
      <vt:variant>
        <vt:i4>5</vt:i4>
      </vt:variant>
      <vt:variant>
        <vt:lpwstr/>
      </vt:variant>
      <vt:variant>
        <vt:lpwstr>_Toc160825272</vt:lpwstr>
      </vt:variant>
      <vt:variant>
        <vt:i4>1769521</vt:i4>
      </vt:variant>
      <vt:variant>
        <vt:i4>536</vt:i4>
      </vt:variant>
      <vt:variant>
        <vt:i4>0</vt:i4>
      </vt:variant>
      <vt:variant>
        <vt:i4>5</vt:i4>
      </vt:variant>
      <vt:variant>
        <vt:lpwstr/>
      </vt:variant>
      <vt:variant>
        <vt:lpwstr>_Toc160825271</vt:lpwstr>
      </vt:variant>
      <vt:variant>
        <vt:i4>1769521</vt:i4>
      </vt:variant>
      <vt:variant>
        <vt:i4>530</vt:i4>
      </vt:variant>
      <vt:variant>
        <vt:i4>0</vt:i4>
      </vt:variant>
      <vt:variant>
        <vt:i4>5</vt:i4>
      </vt:variant>
      <vt:variant>
        <vt:lpwstr/>
      </vt:variant>
      <vt:variant>
        <vt:lpwstr>_Toc160825270</vt:lpwstr>
      </vt:variant>
      <vt:variant>
        <vt:i4>1703985</vt:i4>
      </vt:variant>
      <vt:variant>
        <vt:i4>524</vt:i4>
      </vt:variant>
      <vt:variant>
        <vt:i4>0</vt:i4>
      </vt:variant>
      <vt:variant>
        <vt:i4>5</vt:i4>
      </vt:variant>
      <vt:variant>
        <vt:lpwstr/>
      </vt:variant>
      <vt:variant>
        <vt:lpwstr>_Toc160825269</vt:lpwstr>
      </vt:variant>
      <vt:variant>
        <vt:i4>1703985</vt:i4>
      </vt:variant>
      <vt:variant>
        <vt:i4>518</vt:i4>
      </vt:variant>
      <vt:variant>
        <vt:i4>0</vt:i4>
      </vt:variant>
      <vt:variant>
        <vt:i4>5</vt:i4>
      </vt:variant>
      <vt:variant>
        <vt:lpwstr/>
      </vt:variant>
      <vt:variant>
        <vt:lpwstr>_Toc160825268</vt:lpwstr>
      </vt:variant>
      <vt:variant>
        <vt:i4>1703985</vt:i4>
      </vt:variant>
      <vt:variant>
        <vt:i4>512</vt:i4>
      </vt:variant>
      <vt:variant>
        <vt:i4>0</vt:i4>
      </vt:variant>
      <vt:variant>
        <vt:i4>5</vt:i4>
      </vt:variant>
      <vt:variant>
        <vt:lpwstr/>
      </vt:variant>
      <vt:variant>
        <vt:lpwstr>_Toc160825267</vt:lpwstr>
      </vt:variant>
      <vt:variant>
        <vt:i4>1703985</vt:i4>
      </vt:variant>
      <vt:variant>
        <vt:i4>506</vt:i4>
      </vt:variant>
      <vt:variant>
        <vt:i4>0</vt:i4>
      </vt:variant>
      <vt:variant>
        <vt:i4>5</vt:i4>
      </vt:variant>
      <vt:variant>
        <vt:lpwstr/>
      </vt:variant>
      <vt:variant>
        <vt:lpwstr>_Toc160825266</vt:lpwstr>
      </vt:variant>
      <vt:variant>
        <vt:i4>1703985</vt:i4>
      </vt:variant>
      <vt:variant>
        <vt:i4>500</vt:i4>
      </vt:variant>
      <vt:variant>
        <vt:i4>0</vt:i4>
      </vt:variant>
      <vt:variant>
        <vt:i4>5</vt:i4>
      </vt:variant>
      <vt:variant>
        <vt:lpwstr/>
      </vt:variant>
      <vt:variant>
        <vt:lpwstr>_Toc160825265</vt:lpwstr>
      </vt:variant>
      <vt:variant>
        <vt:i4>1703985</vt:i4>
      </vt:variant>
      <vt:variant>
        <vt:i4>494</vt:i4>
      </vt:variant>
      <vt:variant>
        <vt:i4>0</vt:i4>
      </vt:variant>
      <vt:variant>
        <vt:i4>5</vt:i4>
      </vt:variant>
      <vt:variant>
        <vt:lpwstr/>
      </vt:variant>
      <vt:variant>
        <vt:lpwstr>_Toc160825264</vt:lpwstr>
      </vt:variant>
      <vt:variant>
        <vt:i4>1703985</vt:i4>
      </vt:variant>
      <vt:variant>
        <vt:i4>488</vt:i4>
      </vt:variant>
      <vt:variant>
        <vt:i4>0</vt:i4>
      </vt:variant>
      <vt:variant>
        <vt:i4>5</vt:i4>
      </vt:variant>
      <vt:variant>
        <vt:lpwstr/>
      </vt:variant>
      <vt:variant>
        <vt:lpwstr>_Toc160825263</vt:lpwstr>
      </vt:variant>
      <vt:variant>
        <vt:i4>1703985</vt:i4>
      </vt:variant>
      <vt:variant>
        <vt:i4>482</vt:i4>
      </vt:variant>
      <vt:variant>
        <vt:i4>0</vt:i4>
      </vt:variant>
      <vt:variant>
        <vt:i4>5</vt:i4>
      </vt:variant>
      <vt:variant>
        <vt:lpwstr/>
      </vt:variant>
      <vt:variant>
        <vt:lpwstr>_Toc160825262</vt:lpwstr>
      </vt:variant>
      <vt:variant>
        <vt:i4>1703985</vt:i4>
      </vt:variant>
      <vt:variant>
        <vt:i4>476</vt:i4>
      </vt:variant>
      <vt:variant>
        <vt:i4>0</vt:i4>
      </vt:variant>
      <vt:variant>
        <vt:i4>5</vt:i4>
      </vt:variant>
      <vt:variant>
        <vt:lpwstr/>
      </vt:variant>
      <vt:variant>
        <vt:lpwstr>_Toc160825261</vt:lpwstr>
      </vt:variant>
      <vt:variant>
        <vt:i4>1703985</vt:i4>
      </vt:variant>
      <vt:variant>
        <vt:i4>470</vt:i4>
      </vt:variant>
      <vt:variant>
        <vt:i4>0</vt:i4>
      </vt:variant>
      <vt:variant>
        <vt:i4>5</vt:i4>
      </vt:variant>
      <vt:variant>
        <vt:lpwstr/>
      </vt:variant>
      <vt:variant>
        <vt:lpwstr>_Toc160825260</vt:lpwstr>
      </vt:variant>
      <vt:variant>
        <vt:i4>1638449</vt:i4>
      </vt:variant>
      <vt:variant>
        <vt:i4>464</vt:i4>
      </vt:variant>
      <vt:variant>
        <vt:i4>0</vt:i4>
      </vt:variant>
      <vt:variant>
        <vt:i4>5</vt:i4>
      </vt:variant>
      <vt:variant>
        <vt:lpwstr/>
      </vt:variant>
      <vt:variant>
        <vt:lpwstr>_Toc160825259</vt:lpwstr>
      </vt:variant>
      <vt:variant>
        <vt:i4>1638449</vt:i4>
      </vt:variant>
      <vt:variant>
        <vt:i4>458</vt:i4>
      </vt:variant>
      <vt:variant>
        <vt:i4>0</vt:i4>
      </vt:variant>
      <vt:variant>
        <vt:i4>5</vt:i4>
      </vt:variant>
      <vt:variant>
        <vt:lpwstr/>
      </vt:variant>
      <vt:variant>
        <vt:lpwstr>_Toc160825258</vt:lpwstr>
      </vt:variant>
      <vt:variant>
        <vt:i4>1638449</vt:i4>
      </vt:variant>
      <vt:variant>
        <vt:i4>452</vt:i4>
      </vt:variant>
      <vt:variant>
        <vt:i4>0</vt:i4>
      </vt:variant>
      <vt:variant>
        <vt:i4>5</vt:i4>
      </vt:variant>
      <vt:variant>
        <vt:lpwstr/>
      </vt:variant>
      <vt:variant>
        <vt:lpwstr>_Toc160825257</vt:lpwstr>
      </vt:variant>
      <vt:variant>
        <vt:i4>1638449</vt:i4>
      </vt:variant>
      <vt:variant>
        <vt:i4>446</vt:i4>
      </vt:variant>
      <vt:variant>
        <vt:i4>0</vt:i4>
      </vt:variant>
      <vt:variant>
        <vt:i4>5</vt:i4>
      </vt:variant>
      <vt:variant>
        <vt:lpwstr/>
      </vt:variant>
      <vt:variant>
        <vt:lpwstr>_Toc160825256</vt:lpwstr>
      </vt:variant>
      <vt:variant>
        <vt:i4>1638449</vt:i4>
      </vt:variant>
      <vt:variant>
        <vt:i4>440</vt:i4>
      </vt:variant>
      <vt:variant>
        <vt:i4>0</vt:i4>
      </vt:variant>
      <vt:variant>
        <vt:i4>5</vt:i4>
      </vt:variant>
      <vt:variant>
        <vt:lpwstr/>
      </vt:variant>
      <vt:variant>
        <vt:lpwstr>_Toc160825255</vt:lpwstr>
      </vt:variant>
      <vt:variant>
        <vt:i4>1638449</vt:i4>
      </vt:variant>
      <vt:variant>
        <vt:i4>434</vt:i4>
      </vt:variant>
      <vt:variant>
        <vt:i4>0</vt:i4>
      </vt:variant>
      <vt:variant>
        <vt:i4>5</vt:i4>
      </vt:variant>
      <vt:variant>
        <vt:lpwstr/>
      </vt:variant>
      <vt:variant>
        <vt:lpwstr>_Toc160825254</vt:lpwstr>
      </vt:variant>
      <vt:variant>
        <vt:i4>1638449</vt:i4>
      </vt:variant>
      <vt:variant>
        <vt:i4>428</vt:i4>
      </vt:variant>
      <vt:variant>
        <vt:i4>0</vt:i4>
      </vt:variant>
      <vt:variant>
        <vt:i4>5</vt:i4>
      </vt:variant>
      <vt:variant>
        <vt:lpwstr/>
      </vt:variant>
      <vt:variant>
        <vt:lpwstr>_Toc160825253</vt:lpwstr>
      </vt:variant>
      <vt:variant>
        <vt:i4>1638449</vt:i4>
      </vt:variant>
      <vt:variant>
        <vt:i4>422</vt:i4>
      </vt:variant>
      <vt:variant>
        <vt:i4>0</vt:i4>
      </vt:variant>
      <vt:variant>
        <vt:i4>5</vt:i4>
      </vt:variant>
      <vt:variant>
        <vt:lpwstr/>
      </vt:variant>
      <vt:variant>
        <vt:lpwstr>_Toc160825252</vt:lpwstr>
      </vt:variant>
      <vt:variant>
        <vt:i4>1638449</vt:i4>
      </vt:variant>
      <vt:variant>
        <vt:i4>416</vt:i4>
      </vt:variant>
      <vt:variant>
        <vt:i4>0</vt:i4>
      </vt:variant>
      <vt:variant>
        <vt:i4>5</vt:i4>
      </vt:variant>
      <vt:variant>
        <vt:lpwstr/>
      </vt:variant>
      <vt:variant>
        <vt:lpwstr>_Toc160825251</vt:lpwstr>
      </vt:variant>
      <vt:variant>
        <vt:i4>1638449</vt:i4>
      </vt:variant>
      <vt:variant>
        <vt:i4>410</vt:i4>
      </vt:variant>
      <vt:variant>
        <vt:i4>0</vt:i4>
      </vt:variant>
      <vt:variant>
        <vt:i4>5</vt:i4>
      </vt:variant>
      <vt:variant>
        <vt:lpwstr/>
      </vt:variant>
      <vt:variant>
        <vt:lpwstr>_Toc160825250</vt:lpwstr>
      </vt:variant>
      <vt:variant>
        <vt:i4>1572913</vt:i4>
      </vt:variant>
      <vt:variant>
        <vt:i4>404</vt:i4>
      </vt:variant>
      <vt:variant>
        <vt:i4>0</vt:i4>
      </vt:variant>
      <vt:variant>
        <vt:i4>5</vt:i4>
      </vt:variant>
      <vt:variant>
        <vt:lpwstr/>
      </vt:variant>
      <vt:variant>
        <vt:lpwstr>_Toc160825249</vt:lpwstr>
      </vt:variant>
      <vt:variant>
        <vt:i4>1572913</vt:i4>
      </vt:variant>
      <vt:variant>
        <vt:i4>398</vt:i4>
      </vt:variant>
      <vt:variant>
        <vt:i4>0</vt:i4>
      </vt:variant>
      <vt:variant>
        <vt:i4>5</vt:i4>
      </vt:variant>
      <vt:variant>
        <vt:lpwstr/>
      </vt:variant>
      <vt:variant>
        <vt:lpwstr>_Toc160825248</vt:lpwstr>
      </vt:variant>
      <vt:variant>
        <vt:i4>1572913</vt:i4>
      </vt:variant>
      <vt:variant>
        <vt:i4>392</vt:i4>
      </vt:variant>
      <vt:variant>
        <vt:i4>0</vt:i4>
      </vt:variant>
      <vt:variant>
        <vt:i4>5</vt:i4>
      </vt:variant>
      <vt:variant>
        <vt:lpwstr/>
      </vt:variant>
      <vt:variant>
        <vt:lpwstr>_Toc160825247</vt:lpwstr>
      </vt:variant>
      <vt:variant>
        <vt:i4>1572913</vt:i4>
      </vt:variant>
      <vt:variant>
        <vt:i4>386</vt:i4>
      </vt:variant>
      <vt:variant>
        <vt:i4>0</vt:i4>
      </vt:variant>
      <vt:variant>
        <vt:i4>5</vt:i4>
      </vt:variant>
      <vt:variant>
        <vt:lpwstr/>
      </vt:variant>
      <vt:variant>
        <vt:lpwstr>_Toc160825246</vt:lpwstr>
      </vt:variant>
      <vt:variant>
        <vt:i4>1572913</vt:i4>
      </vt:variant>
      <vt:variant>
        <vt:i4>380</vt:i4>
      </vt:variant>
      <vt:variant>
        <vt:i4>0</vt:i4>
      </vt:variant>
      <vt:variant>
        <vt:i4>5</vt:i4>
      </vt:variant>
      <vt:variant>
        <vt:lpwstr/>
      </vt:variant>
      <vt:variant>
        <vt:lpwstr>_Toc160825245</vt:lpwstr>
      </vt:variant>
      <vt:variant>
        <vt:i4>1572913</vt:i4>
      </vt:variant>
      <vt:variant>
        <vt:i4>374</vt:i4>
      </vt:variant>
      <vt:variant>
        <vt:i4>0</vt:i4>
      </vt:variant>
      <vt:variant>
        <vt:i4>5</vt:i4>
      </vt:variant>
      <vt:variant>
        <vt:lpwstr/>
      </vt:variant>
      <vt:variant>
        <vt:lpwstr>_Toc160825244</vt:lpwstr>
      </vt:variant>
      <vt:variant>
        <vt:i4>1572913</vt:i4>
      </vt:variant>
      <vt:variant>
        <vt:i4>368</vt:i4>
      </vt:variant>
      <vt:variant>
        <vt:i4>0</vt:i4>
      </vt:variant>
      <vt:variant>
        <vt:i4>5</vt:i4>
      </vt:variant>
      <vt:variant>
        <vt:lpwstr/>
      </vt:variant>
      <vt:variant>
        <vt:lpwstr>_Toc160825243</vt:lpwstr>
      </vt:variant>
      <vt:variant>
        <vt:i4>1572913</vt:i4>
      </vt:variant>
      <vt:variant>
        <vt:i4>362</vt:i4>
      </vt:variant>
      <vt:variant>
        <vt:i4>0</vt:i4>
      </vt:variant>
      <vt:variant>
        <vt:i4>5</vt:i4>
      </vt:variant>
      <vt:variant>
        <vt:lpwstr/>
      </vt:variant>
      <vt:variant>
        <vt:lpwstr>_Toc160825242</vt:lpwstr>
      </vt:variant>
      <vt:variant>
        <vt:i4>1572913</vt:i4>
      </vt:variant>
      <vt:variant>
        <vt:i4>356</vt:i4>
      </vt:variant>
      <vt:variant>
        <vt:i4>0</vt:i4>
      </vt:variant>
      <vt:variant>
        <vt:i4>5</vt:i4>
      </vt:variant>
      <vt:variant>
        <vt:lpwstr/>
      </vt:variant>
      <vt:variant>
        <vt:lpwstr>_Toc160825241</vt:lpwstr>
      </vt:variant>
      <vt:variant>
        <vt:i4>2162733</vt:i4>
      </vt:variant>
      <vt:variant>
        <vt:i4>339</vt:i4>
      </vt:variant>
      <vt:variant>
        <vt:i4>0</vt:i4>
      </vt:variant>
      <vt:variant>
        <vt:i4>5</vt:i4>
      </vt:variant>
      <vt:variant>
        <vt:lpwstr/>
      </vt:variant>
      <vt:variant>
        <vt:lpwstr>_Correlatie_coëfficiënten</vt:lpwstr>
      </vt:variant>
      <vt:variant>
        <vt:i4>2162733</vt:i4>
      </vt:variant>
      <vt:variant>
        <vt:i4>333</vt:i4>
      </vt:variant>
      <vt:variant>
        <vt:i4>0</vt:i4>
      </vt:variant>
      <vt:variant>
        <vt:i4>5</vt:i4>
      </vt:variant>
      <vt:variant>
        <vt:lpwstr/>
      </vt:variant>
      <vt:variant>
        <vt:lpwstr>_Correlatie_coëfficiënten</vt:lpwstr>
      </vt:variant>
      <vt:variant>
        <vt:i4>2162733</vt:i4>
      </vt:variant>
      <vt:variant>
        <vt:i4>318</vt:i4>
      </vt:variant>
      <vt:variant>
        <vt:i4>0</vt:i4>
      </vt:variant>
      <vt:variant>
        <vt:i4>5</vt:i4>
      </vt:variant>
      <vt:variant>
        <vt:lpwstr/>
      </vt:variant>
      <vt:variant>
        <vt:lpwstr>_Correlatie_coëfficiënten</vt:lpwstr>
      </vt:variant>
      <vt:variant>
        <vt:i4>458807</vt:i4>
      </vt:variant>
      <vt:variant>
        <vt:i4>312</vt:i4>
      </vt:variant>
      <vt:variant>
        <vt:i4>0</vt:i4>
      </vt:variant>
      <vt:variant>
        <vt:i4>5</vt:i4>
      </vt:variant>
      <vt:variant>
        <vt:lpwstr/>
      </vt:variant>
      <vt:variant>
        <vt:lpwstr>_Informatievragen</vt:lpwstr>
      </vt:variant>
      <vt:variant>
        <vt:i4>7798863</vt:i4>
      </vt:variant>
      <vt:variant>
        <vt:i4>237</vt:i4>
      </vt:variant>
      <vt:variant>
        <vt:i4>0</vt:i4>
      </vt:variant>
      <vt:variant>
        <vt:i4>5</vt:i4>
      </vt:variant>
      <vt:variant>
        <vt:lpwstr/>
      </vt:variant>
      <vt:variant>
        <vt:lpwstr>_Conclusie</vt:lpwstr>
      </vt:variant>
      <vt:variant>
        <vt:i4>1572913</vt:i4>
      </vt:variant>
      <vt:variant>
        <vt:i4>230</vt:i4>
      </vt:variant>
      <vt:variant>
        <vt:i4>0</vt:i4>
      </vt:variant>
      <vt:variant>
        <vt:i4>5</vt:i4>
      </vt:variant>
      <vt:variant>
        <vt:lpwstr/>
      </vt:variant>
      <vt:variant>
        <vt:lpwstr>_Toc160825240</vt:lpwstr>
      </vt:variant>
      <vt:variant>
        <vt:i4>2031665</vt:i4>
      </vt:variant>
      <vt:variant>
        <vt:i4>224</vt:i4>
      </vt:variant>
      <vt:variant>
        <vt:i4>0</vt:i4>
      </vt:variant>
      <vt:variant>
        <vt:i4>5</vt:i4>
      </vt:variant>
      <vt:variant>
        <vt:lpwstr/>
      </vt:variant>
      <vt:variant>
        <vt:lpwstr>_Toc160825239</vt:lpwstr>
      </vt:variant>
      <vt:variant>
        <vt:i4>2031665</vt:i4>
      </vt:variant>
      <vt:variant>
        <vt:i4>218</vt:i4>
      </vt:variant>
      <vt:variant>
        <vt:i4>0</vt:i4>
      </vt:variant>
      <vt:variant>
        <vt:i4>5</vt:i4>
      </vt:variant>
      <vt:variant>
        <vt:lpwstr/>
      </vt:variant>
      <vt:variant>
        <vt:lpwstr>_Toc160825238</vt:lpwstr>
      </vt:variant>
      <vt:variant>
        <vt:i4>2031665</vt:i4>
      </vt:variant>
      <vt:variant>
        <vt:i4>212</vt:i4>
      </vt:variant>
      <vt:variant>
        <vt:i4>0</vt:i4>
      </vt:variant>
      <vt:variant>
        <vt:i4>5</vt:i4>
      </vt:variant>
      <vt:variant>
        <vt:lpwstr/>
      </vt:variant>
      <vt:variant>
        <vt:lpwstr>_Toc160825237</vt:lpwstr>
      </vt:variant>
      <vt:variant>
        <vt:i4>2031665</vt:i4>
      </vt:variant>
      <vt:variant>
        <vt:i4>206</vt:i4>
      </vt:variant>
      <vt:variant>
        <vt:i4>0</vt:i4>
      </vt:variant>
      <vt:variant>
        <vt:i4>5</vt:i4>
      </vt:variant>
      <vt:variant>
        <vt:lpwstr/>
      </vt:variant>
      <vt:variant>
        <vt:lpwstr>_Toc160825236</vt:lpwstr>
      </vt:variant>
      <vt:variant>
        <vt:i4>2031665</vt:i4>
      </vt:variant>
      <vt:variant>
        <vt:i4>200</vt:i4>
      </vt:variant>
      <vt:variant>
        <vt:i4>0</vt:i4>
      </vt:variant>
      <vt:variant>
        <vt:i4>5</vt:i4>
      </vt:variant>
      <vt:variant>
        <vt:lpwstr/>
      </vt:variant>
      <vt:variant>
        <vt:lpwstr>_Toc160825235</vt:lpwstr>
      </vt:variant>
      <vt:variant>
        <vt:i4>2031665</vt:i4>
      </vt:variant>
      <vt:variant>
        <vt:i4>194</vt:i4>
      </vt:variant>
      <vt:variant>
        <vt:i4>0</vt:i4>
      </vt:variant>
      <vt:variant>
        <vt:i4>5</vt:i4>
      </vt:variant>
      <vt:variant>
        <vt:lpwstr/>
      </vt:variant>
      <vt:variant>
        <vt:lpwstr>_Toc160825234</vt:lpwstr>
      </vt:variant>
      <vt:variant>
        <vt:i4>2031665</vt:i4>
      </vt:variant>
      <vt:variant>
        <vt:i4>188</vt:i4>
      </vt:variant>
      <vt:variant>
        <vt:i4>0</vt:i4>
      </vt:variant>
      <vt:variant>
        <vt:i4>5</vt:i4>
      </vt:variant>
      <vt:variant>
        <vt:lpwstr/>
      </vt:variant>
      <vt:variant>
        <vt:lpwstr>_Toc160825233</vt:lpwstr>
      </vt:variant>
      <vt:variant>
        <vt:i4>2031665</vt:i4>
      </vt:variant>
      <vt:variant>
        <vt:i4>182</vt:i4>
      </vt:variant>
      <vt:variant>
        <vt:i4>0</vt:i4>
      </vt:variant>
      <vt:variant>
        <vt:i4>5</vt:i4>
      </vt:variant>
      <vt:variant>
        <vt:lpwstr/>
      </vt:variant>
      <vt:variant>
        <vt:lpwstr>_Toc160825232</vt:lpwstr>
      </vt:variant>
      <vt:variant>
        <vt:i4>2031665</vt:i4>
      </vt:variant>
      <vt:variant>
        <vt:i4>176</vt:i4>
      </vt:variant>
      <vt:variant>
        <vt:i4>0</vt:i4>
      </vt:variant>
      <vt:variant>
        <vt:i4>5</vt:i4>
      </vt:variant>
      <vt:variant>
        <vt:lpwstr/>
      </vt:variant>
      <vt:variant>
        <vt:lpwstr>_Toc160825231</vt:lpwstr>
      </vt:variant>
      <vt:variant>
        <vt:i4>2031665</vt:i4>
      </vt:variant>
      <vt:variant>
        <vt:i4>170</vt:i4>
      </vt:variant>
      <vt:variant>
        <vt:i4>0</vt:i4>
      </vt:variant>
      <vt:variant>
        <vt:i4>5</vt:i4>
      </vt:variant>
      <vt:variant>
        <vt:lpwstr/>
      </vt:variant>
      <vt:variant>
        <vt:lpwstr>_Toc160825230</vt:lpwstr>
      </vt:variant>
      <vt:variant>
        <vt:i4>1966129</vt:i4>
      </vt:variant>
      <vt:variant>
        <vt:i4>164</vt:i4>
      </vt:variant>
      <vt:variant>
        <vt:i4>0</vt:i4>
      </vt:variant>
      <vt:variant>
        <vt:i4>5</vt:i4>
      </vt:variant>
      <vt:variant>
        <vt:lpwstr/>
      </vt:variant>
      <vt:variant>
        <vt:lpwstr>_Toc160825229</vt:lpwstr>
      </vt:variant>
      <vt:variant>
        <vt:i4>1966129</vt:i4>
      </vt:variant>
      <vt:variant>
        <vt:i4>158</vt:i4>
      </vt:variant>
      <vt:variant>
        <vt:i4>0</vt:i4>
      </vt:variant>
      <vt:variant>
        <vt:i4>5</vt:i4>
      </vt:variant>
      <vt:variant>
        <vt:lpwstr/>
      </vt:variant>
      <vt:variant>
        <vt:lpwstr>_Toc160825228</vt:lpwstr>
      </vt:variant>
      <vt:variant>
        <vt:i4>1966129</vt:i4>
      </vt:variant>
      <vt:variant>
        <vt:i4>152</vt:i4>
      </vt:variant>
      <vt:variant>
        <vt:i4>0</vt:i4>
      </vt:variant>
      <vt:variant>
        <vt:i4>5</vt:i4>
      </vt:variant>
      <vt:variant>
        <vt:lpwstr/>
      </vt:variant>
      <vt:variant>
        <vt:lpwstr>_Toc160825227</vt:lpwstr>
      </vt:variant>
      <vt:variant>
        <vt:i4>1966129</vt:i4>
      </vt:variant>
      <vt:variant>
        <vt:i4>146</vt:i4>
      </vt:variant>
      <vt:variant>
        <vt:i4>0</vt:i4>
      </vt:variant>
      <vt:variant>
        <vt:i4>5</vt:i4>
      </vt:variant>
      <vt:variant>
        <vt:lpwstr/>
      </vt:variant>
      <vt:variant>
        <vt:lpwstr>_Toc160825226</vt:lpwstr>
      </vt:variant>
      <vt:variant>
        <vt:i4>1966129</vt:i4>
      </vt:variant>
      <vt:variant>
        <vt:i4>140</vt:i4>
      </vt:variant>
      <vt:variant>
        <vt:i4>0</vt:i4>
      </vt:variant>
      <vt:variant>
        <vt:i4>5</vt:i4>
      </vt:variant>
      <vt:variant>
        <vt:lpwstr/>
      </vt:variant>
      <vt:variant>
        <vt:lpwstr>_Toc160825225</vt:lpwstr>
      </vt:variant>
      <vt:variant>
        <vt:i4>1966129</vt:i4>
      </vt:variant>
      <vt:variant>
        <vt:i4>134</vt:i4>
      </vt:variant>
      <vt:variant>
        <vt:i4>0</vt:i4>
      </vt:variant>
      <vt:variant>
        <vt:i4>5</vt:i4>
      </vt:variant>
      <vt:variant>
        <vt:lpwstr/>
      </vt:variant>
      <vt:variant>
        <vt:lpwstr>_Toc160825224</vt:lpwstr>
      </vt:variant>
      <vt:variant>
        <vt:i4>1966129</vt:i4>
      </vt:variant>
      <vt:variant>
        <vt:i4>128</vt:i4>
      </vt:variant>
      <vt:variant>
        <vt:i4>0</vt:i4>
      </vt:variant>
      <vt:variant>
        <vt:i4>5</vt:i4>
      </vt:variant>
      <vt:variant>
        <vt:lpwstr/>
      </vt:variant>
      <vt:variant>
        <vt:lpwstr>_Toc160825223</vt:lpwstr>
      </vt:variant>
      <vt:variant>
        <vt:i4>1966129</vt:i4>
      </vt:variant>
      <vt:variant>
        <vt:i4>122</vt:i4>
      </vt:variant>
      <vt:variant>
        <vt:i4>0</vt:i4>
      </vt:variant>
      <vt:variant>
        <vt:i4>5</vt:i4>
      </vt:variant>
      <vt:variant>
        <vt:lpwstr/>
      </vt:variant>
      <vt:variant>
        <vt:lpwstr>_Toc160825222</vt:lpwstr>
      </vt:variant>
      <vt:variant>
        <vt:i4>1966129</vt:i4>
      </vt:variant>
      <vt:variant>
        <vt:i4>116</vt:i4>
      </vt:variant>
      <vt:variant>
        <vt:i4>0</vt:i4>
      </vt:variant>
      <vt:variant>
        <vt:i4>5</vt:i4>
      </vt:variant>
      <vt:variant>
        <vt:lpwstr/>
      </vt:variant>
      <vt:variant>
        <vt:lpwstr>_Toc160825221</vt:lpwstr>
      </vt:variant>
      <vt:variant>
        <vt:i4>1966129</vt:i4>
      </vt:variant>
      <vt:variant>
        <vt:i4>110</vt:i4>
      </vt:variant>
      <vt:variant>
        <vt:i4>0</vt:i4>
      </vt:variant>
      <vt:variant>
        <vt:i4>5</vt:i4>
      </vt:variant>
      <vt:variant>
        <vt:lpwstr/>
      </vt:variant>
      <vt:variant>
        <vt:lpwstr>_Toc160825220</vt:lpwstr>
      </vt:variant>
      <vt:variant>
        <vt:i4>1900593</vt:i4>
      </vt:variant>
      <vt:variant>
        <vt:i4>104</vt:i4>
      </vt:variant>
      <vt:variant>
        <vt:i4>0</vt:i4>
      </vt:variant>
      <vt:variant>
        <vt:i4>5</vt:i4>
      </vt:variant>
      <vt:variant>
        <vt:lpwstr/>
      </vt:variant>
      <vt:variant>
        <vt:lpwstr>_Toc160825219</vt:lpwstr>
      </vt:variant>
      <vt:variant>
        <vt:i4>1900593</vt:i4>
      </vt:variant>
      <vt:variant>
        <vt:i4>98</vt:i4>
      </vt:variant>
      <vt:variant>
        <vt:i4>0</vt:i4>
      </vt:variant>
      <vt:variant>
        <vt:i4>5</vt:i4>
      </vt:variant>
      <vt:variant>
        <vt:lpwstr/>
      </vt:variant>
      <vt:variant>
        <vt:lpwstr>_Toc160825218</vt:lpwstr>
      </vt:variant>
      <vt:variant>
        <vt:i4>1900593</vt:i4>
      </vt:variant>
      <vt:variant>
        <vt:i4>92</vt:i4>
      </vt:variant>
      <vt:variant>
        <vt:i4>0</vt:i4>
      </vt:variant>
      <vt:variant>
        <vt:i4>5</vt:i4>
      </vt:variant>
      <vt:variant>
        <vt:lpwstr/>
      </vt:variant>
      <vt:variant>
        <vt:lpwstr>_Toc160825217</vt:lpwstr>
      </vt:variant>
      <vt:variant>
        <vt:i4>1900593</vt:i4>
      </vt:variant>
      <vt:variant>
        <vt:i4>86</vt:i4>
      </vt:variant>
      <vt:variant>
        <vt:i4>0</vt:i4>
      </vt:variant>
      <vt:variant>
        <vt:i4>5</vt:i4>
      </vt:variant>
      <vt:variant>
        <vt:lpwstr/>
      </vt:variant>
      <vt:variant>
        <vt:lpwstr>_Toc160825216</vt:lpwstr>
      </vt:variant>
      <vt:variant>
        <vt:i4>1900593</vt:i4>
      </vt:variant>
      <vt:variant>
        <vt:i4>80</vt:i4>
      </vt:variant>
      <vt:variant>
        <vt:i4>0</vt:i4>
      </vt:variant>
      <vt:variant>
        <vt:i4>5</vt:i4>
      </vt:variant>
      <vt:variant>
        <vt:lpwstr/>
      </vt:variant>
      <vt:variant>
        <vt:lpwstr>_Toc160825215</vt:lpwstr>
      </vt:variant>
      <vt:variant>
        <vt:i4>1900593</vt:i4>
      </vt:variant>
      <vt:variant>
        <vt:i4>74</vt:i4>
      </vt:variant>
      <vt:variant>
        <vt:i4>0</vt:i4>
      </vt:variant>
      <vt:variant>
        <vt:i4>5</vt:i4>
      </vt:variant>
      <vt:variant>
        <vt:lpwstr/>
      </vt:variant>
      <vt:variant>
        <vt:lpwstr>_Toc160825214</vt:lpwstr>
      </vt:variant>
      <vt:variant>
        <vt:i4>1900593</vt:i4>
      </vt:variant>
      <vt:variant>
        <vt:i4>68</vt:i4>
      </vt:variant>
      <vt:variant>
        <vt:i4>0</vt:i4>
      </vt:variant>
      <vt:variant>
        <vt:i4>5</vt:i4>
      </vt:variant>
      <vt:variant>
        <vt:lpwstr/>
      </vt:variant>
      <vt:variant>
        <vt:lpwstr>_Toc160825213</vt:lpwstr>
      </vt:variant>
      <vt:variant>
        <vt:i4>1900593</vt:i4>
      </vt:variant>
      <vt:variant>
        <vt:i4>62</vt:i4>
      </vt:variant>
      <vt:variant>
        <vt:i4>0</vt:i4>
      </vt:variant>
      <vt:variant>
        <vt:i4>5</vt:i4>
      </vt:variant>
      <vt:variant>
        <vt:lpwstr/>
      </vt:variant>
      <vt:variant>
        <vt:lpwstr>_Toc160825212</vt:lpwstr>
      </vt:variant>
      <vt:variant>
        <vt:i4>1900593</vt:i4>
      </vt:variant>
      <vt:variant>
        <vt:i4>56</vt:i4>
      </vt:variant>
      <vt:variant>
        <vt:i4>0</vt:i4>
      </vt:variant>
      <vt:variant>
        <vt:i4>5</vt:i4>
      </vt:variant>
      <vt:variant>
        <vt:lpwstr/>
      </vt:variant>
      <vt:variant>
        <vt:lpwstr>_Toc160825211</vt:lpwstr>
      </vt:variant>
      <vt:variant>
        <vt:i4>1900593</vt:i4>
      </vt:variant>
      <vt:variant>
        <vt:i4>50</vt:i4>
      </vt:variant>
      <vt:variant>
        <vt:i4>0</vt:i4>
      </vt:variant>
      <vt:variant>
        <vt:i4>5</vt:i4>
      </vt:variant>
      <vt:variant>
        <vt:lpwstr/>
      </vt:variant>
      <vt:variant>
        <vt:lpwstr>_Toc160825210</vt:lpwstr>
      </vt:variant>
      <vt:variant>
        <vt:i4>1835057</vt:i4>
      </vt:variant>
      <vt:variant>
        <vt:i4>44</vt:i4>
      </vt:variant>
      <vt:variant>
        <vt:i4>0</vt:i4>
      </vt:variant>
      <vt:variant>
        <vt:i4>5</vt:i4>
      </vt:variant>
      <vt:variant>
        <vt:lpwstr/>
      </vt:variant>
      <vt:variant>
        <vt:lpwstr>_Toc160825209</vt:lpwstr>
      </vt:variant>
      <vt:variant>
        <vt:i4>1835057</vt:i4>
      </vt:variant>
      <vt:variant>
        <vt:i4>38</vt:i4>
      </vt:variant>
      <vt:variant>
        <vt:i4>0</vt:i4>
      </vt:variant>
      <vt:variant>
        <vt:i4>5</vt:i4>
      </vt:variant>
      <vt:variant>
        <vt:lpwstr/>
      </vt:variant>
      <vt:variant>
        <vt:lpwstr>_Toc160825208</vt:lpwstr>
      </vt:variant>
      <vt:variant>
        <vt:i4>1835057</vt:i4>
      </vt:variant>
      <vt:variant>
        <vt:i4>32</vt:i4>
      </vt:variant>
      <vt:variant>
        <vt:i4>0</vt:i4>
      </vt:variant>
      <vt:variant>
        <vt:i4>5</vt:i4>
      </vt:variant>
      <vt:variant>
        <vt:lpwstr/>
      </vt:variant>
      <vt:variant>
        <vt:lpwstr>_Toc160825207</vt:lpwstr>
      </vt:variant>
      <vt:variant>
        <vt:i4>1835057</vt:i4>
      </vt:variant>
      <vt:variant>
        <vt:i4>26</vt:i4>
      </vt:variant>
      <vt:variant>
        <vt:i4>0</vt:i4>
      </vt:variant>
      <vt:variant>
        <vt:i4>5</vt:i4>
      </vt:variant>
      <vt:variant>
        <vt:lpwstr/>
      </vt:variant>
      <vt:variant>
        <vt:lpwstr>_Toc160825206</vt:lpwstr>
      </vt:variant>
      <vt:variant>
        <vt:i4>1835057</vt:i4>
      </vt:variant>
      <vt:variant>
        <vt:i4>20</vt:i4>
      </vt:variant>
      <vt:variant>
        <vt:i4>0</vt:i4>
      </vt:variant>
      <vt:variant>
        <vt:i4>5</vt:i4>
      </vt:variant>
      <vt:variant>
        <vt:lpwstr/>
      </vt:variant>
      <vt:variant>
        <vt:lpwstr>_Toc160825205</vt:lpwstr>
      </vt:variant>
      <vt:variant>
        <vt:i4>1835057</vt:i4>
      </vt:variant>
      <vt:variant>
        <vt:i4>14</vt:i4>
      </vt:variant>
      <vt:variant>
        <vt:i4>0</vt:i4>
      </vt:variant>
      <vt:variant>
        <vt:i4>5</vt:i4>
      </vt:variant>
      <vt:variant>
        <vt:lpwstr/>
      </vt:variant>
      <vt:variant>
        <vt:lpwstr>_Toc160825204</vt:lpwstr>
      </vt:variant>
      <vt:variant>
        <vt:i4>1835057</vt:i4>
      </vt:variant>
      <vt:variant>
        <vt:i4>8</vt:i4>
      </vt:variant>
      <vt:variant>
        <vt:i4>0</vt:i4>
      </vt:variant>
      <vt:variant>
        <vt:i4>5</vt:i4>
      </vt:variant>
      <vt:variant>
        <vt:lpwstr/>
      </vt:variant>
      <vt:variant>
        <vt:lpwstr>_Toc160825203</vt:lpwstr>
      </vt:variant>
      <vt:variant>
        <vt:i4>1835057</vt:i4>
      </vt:variant>
      <vt:variant>
        <vt:i4>2</vt:i4>
      </vt:variant>
      <vt:variant>
        <vt:i4>0</vt:i4>
      </vt:variant>
      <vt:variant>
        <vt:i4>5</vt:i4>
      </vt:variant>
      <vt:variant>
        <vt:lpwstr/>
      </vt:variant>
      <vt:variant>
        <vt:lpwstr>_Toc160825202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quality report V2</dc:title>
  <dc:subject>Opdracht Data Exploratie ADS 2023-2024</dc:subject>
  <dc:creator>Timoy vB</dc:creator>
  <cp:keywords/>
  <dc:description/>
  <cp:lastModifiedBy>Timoy van Balkom</cp:lastModifiedBy>
  <cp:revision>936</cp:revision>
  <dcterms:created xsi:type="dcterms:W3CDTF">2024-02-04T20:39:00Z</dcterms:created>
  <dcterms:modified xsi:type="dcterms:W3CDTF">2024-03-08T20:20:00Z</dcterms:modified>
  <cp:category>Course: ADS</cp:category>
</cp:coreProperties>
</file>