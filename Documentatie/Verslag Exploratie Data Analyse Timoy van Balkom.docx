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eastAsia="en-US"/>
        </w:rPr>
        <w:id w:val="1025214094"/>
        <w:docPartObj>
          <w:docPartGallery w:val="Cover Pages"/>
          <w:docPartUnique/>
        </w:docPartObj>
      </w:sdtPr>
      <w:sdtEndPr>
        <w:rPr>
          <w:sz w:val="22"/>
        </w:rPr>
      </w:sdtEndPr>
      <w:sdtContent>
        <w:p w14:paraId="4F92F02E" w14:textId="77777777" w:rsidR="0035224D" w:rsidRPr="00D10872" w:rsidRDefault="0035224D">
          <w:pPr>
            <w:pStyle w:val="Geenafstand"/>
            <w:rPr>
              <w:sz w:val="2"/>
            </w:rPr>
          </w:pPr>
        </w:p>
        <w:p w14:paraId="53150494" w14:textId="77777777" w:rsidR="0035224D" w:rsidRPr="00D10872" w:rsidRDefault="0035224D">
          <w:r w:rsidRPr="00D10872">
            <w:rPr>
              <w:noProof/>
            </w:rPr>
            <mc:AlternateContent>
              <mc:Choice Requires="wps">
                <w:drawing>
                  <wp:anchor distT="0" distB="0" distL="114300" distR="114300" simplePos="0" relativeHeight="251658242" behindDoc="0" locked="0" layoutInCell="1" allowOverlap="1" wp14:anchorId="1EE60542" wp14:editId="79647869">
                    <wp:simplePos x="0" y="0"/>
                    <wp:positionH relativeFrom="page">
                      <wp:align>center</wp:align>
                    </wp:positionH>
                    <wp:positionV relativeFrom="margin">
                      <wp:align>top</wp:align>
                    </wp:positionV>
                    <wp:extent cx="5943600" cy="914400"/>
                    <wp:effectExtent l="0" t="0" r="0" b="3810"/>
                    <wp:wrapNone/>
                    <wp:docPr id="62" name="Tekstvak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7030A0"/>
                                    <w:sz w:val="64"/>
                                    <w:szCs w:val="64"/>
                                    <w:lang w:val="en-US"/>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color w:val="8496B0" w:themeColor="text2" w:themeTint="99"/>
                                    <w:sz w:val="68"/>
                                    <w:szCs w:val="68"/>
                                  </w:rPr>
                                </w:sdtEndPr>
                                <w:sdtContent>
                                  <w:p w14:paraId="7A8AE503" w14:textId="36AA8618" w:rsidR="0035224D" w:rsidRPr="00CB0D3B" w:rsidRDefault="00F20376">
                                    <w:pPr>
                                      <w:pStyle w:val="Geenafstand"/>
                                      <w:rPr>
                                        <w:rFonts w:asciiTheme="majorHAnsi" w:eastAsiaTheme="majorEastAsia" w:hAnsiTheme="majorHAnsi" w:cstheme="majorBidi"/>
                                        <w:caps/>
                                        <w:color w:val="8496B0" w:themeColor="text2" w:themeTint="99"/>
                                        <w:sz w:val="68"/>
                                        <w:szCs w:val="68"/>
                                        <w:lang w:val="en-US"/>
                                      </w:rPr>
                                    </w:pPr>
                                    <w:r w:rsidRPr="00CB0D3B">
                                      <w:rPr>
                                        <w:rFonts w:asciiTheme="majorHAnsi" w:eastAsiaTheme="majorEastAsia" w:hAnsiTheme="majorHAnsi" w:cstheme="majorBidi"/>
                                        <w:caps/>
                                        <w:color w:val="7030A0"/>
                                        <w:sz w:val="64"/>
                                        <w:szCs w:val="64"/>
                                        <w:lang w:val="en-US"/>
                                      </w:rPr>
                                      <w:t>Data quality report</w:t>
                                    </w:r>
                                  </w:p>
                                </w:sdtContent>
                              </w:sdt>
                              <w:p w14:paraId="3D80AF15" w14:textId="05832D0B" w:rsidR="0035224D" w:rsidRPr="00CB0D3B" w:rsidRDefault="00194079">
                                <w:pPr>
                                  <w:pStyle w:val="Geenafstand"/>
                                  <w:spacing w:before="120"/>
                                  <w:rPr>
                                    <w:color w:val="4472C4" w:themeColor="accent1"/>
                                    <w:sz w:val="36"/>
                                    <w:szCs w:val="36"/>
                                    <w:lang w:val="en-US"/>
                                  </w:rPr>
                                </w:pPr>
                                <w:sdt>
                                  <w:sdtPr>
                                    <w:rPr>
                                      <w:color w:val="4472C4" w:themeColor="accent1"/>
                                      <w:sz w:val="36"/>
                                      <w:szCs w:val="36"/>
                                      <w:lang w:val="en-US"/>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sidR="008F78E0" w:rsidRPr="00CB0D3B">
                                      <w:rPr>
                                        <w:color w:val="4472C4" w:themeColor="accent1"/>
                                        <w:sz w:val="36"/>
                                        <w:szCs w:val="36"/>
                                        <w:lang w:val="en-US"/>
                                      </w:rPr>
                                      <w:t>Casus Exploratie Data Analyse</w:t>
                                    </w:r>
                                  </w:sdtContent>
                                </w:sdt>
                                <w:r w:rsidR="0035224D" w:rsidRPr="00CB0D3B">
                                  <w:rPr>
                                    <w:lang w:val="en-US"/>
                                  </w:rPr>
                                  <w:t xml:space="preserve"> </w:t>
                                </w:r>
                              </w:p>
                              <w:p w14:paraId="0CC99060" w14:textId="77777777" w:rsidR="0035224D" w:rsidRPr="00CB0D3B" w:rsidRDefault="0035224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EE60542" id="_x0000_t202" coordsize="21600,21600" o:spt="202" path="m,l,21600r21600,l21600,xe">
                    <v:stroke joinstyle="miter"/>
                    <v:path gradientshapeok="t" o:connecttype="rect"/>
                  </v:shapetype>
                  <v:shape id="Tekstvak 62" o:spid="_x0000_s1026" type="#_x0000_t202" style="position:absolute;margin-left:0;margin-top:0;width:468pt;height:1in;z-index:25165824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7030A0"/>
                              <w:sz w:val="64"/>
                              <w:szCs w:val="64"/>
                              <w:lang w:val="en-US"/>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color w:val="8496B0" w:themeColor="text2" w:themeTint="99"/>
                              <w:sz w:val="68"/>
                              <w:szCs w:val="68"/>
                            </w:rPr>
                          </w:sdtEndPr>
                          <w:sdtContent>
                            <w:p w14:paraId="7A8AE503" w14:textId="36AA8618" w:rsidR="0035224D" w:rsidRPr="00CB0D3B" w:rsidRDefault="00F20376">
                              <w:pPr>
                                <w:pStyle w:val="Geenafstand"/>
                                <w:rPr>
                                  <w:rFonts w:asciiTheme="majorHAnsi" w:eastAsiaTheme="majorEastAsia" w:hAnsiTheme="majorHAnsi" w:cstheme="majorBidi"/>
                                  <w:caps/>
                                  <w:color w:val="8496B0" w:themeColor="text2" w:themeTint="99"/>
                                  <w:sz w:val="68"/>
                                  <w:szCs w:val="68"/>
                                  <w:lang w:val="en-US"/>
                                </w:rPr>
                              </w:pPr>
                              <w:r w:rsidRPr="00CB0D3B">
                                <w:rPr>
                                  <w:rFonts w:asciiTheme="majorHAnsi" w:eastAsiaTheme="majorEastAsia" w:hAnsiTheme="majorHAnsi" w:cstheme="majorBidi"/>
                                  <w:caps/>
                                  <w:color w:val="7030A0"/>
                                  <w:sz w:val="64"/>
                                  <w:szCs w:val="64"/>
                                  <w:lang w:val="en-US"/>
                                </w:rPr>
                                <w:t>Data quality report</w:t>
                              </w:r>
                            </w:p>
                          </w:sdtContent>
                        </w:sdt>
                        <w:p w14:paraId="3D80AF15" w14:textId="05832D0B" w:rsidR="0035224D" w:rsidRPr="00CB0D3B" w:rsidRDefault="00194079">
                          <w:pPr>
                            <w:pStyle w:val="Geenafstand"/>
                            <w:spacing w:before="120"/>
                            <w:rPr>
                              <w:color w:val="4472C4" w:themeColor="accent1"/>
                              <w:sz w:val="36"/>
                              <w:szCs w:val="36"/>
                              <w:lang w:val="en-US"/>
                            </w:rPr>
                          </w:pPr>
                          <w:sdt>
                            <w:sdtPr>
                              <w:rPr>
                                <w:color w:val="4472C4" w:themeColor="accent1"/>
                                <w:sz w:val="36"/>
                                <w:szCs w:val="36"/>
                                <w:lang w:val="en-US"/>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sidR="008F78E0" w:rsidRPr="00CB0D3B">
                                <w:rPr>
                                  <w:color w:val="4472C4" w:themeColor="accent1"/>
                                  <w:sz w:val="36"/>
                                  <w:szCs w:val="36"/>
                                  <w:lang w:val="en-US"/>
                                </w:rPr>
                                <w:t>Casus Exploratie Data Analyse</w:t>
                              </w:r>
                            </w:sdtContent>
                          </w:sdt>
                          <w:r w:rsidR="0035224D" w:rsidRPr="00CB0D3B">
                            <w:rPr>
                              <w:lang w:val="en-US"/>
                            </w:rPr>
                            <w:t xml:space="preserve"> </w:t>
                          </w:r>
                        </w:p>
                        <w:p w14:paraId="0CC99060" w14:textId="77777777" w:rsidR="0035224D" w:rsidRPr="00CB0D3B" w:rsidRDefault="0035224D">
                          <w:pPr>
                            <w:rPr>
                              <w:lang w:val="en-US"/>
                            </w:rPr>
                          </w:pPr>
                        </w:p>
                      </w:txbxContent>
                    </v:textbox>
                    <w10:wrap anchorx="page" anchory="margin"/>
                  </v:shape>
                </w:pict>
              </mc:Fallback>
            </mc:AlternateContent>
          </w:r>
          <w:r w:rsidRPr="00D10872">
            <w:rPr>
              <w:noProof/>
              <w:color w:val="4472C4" w:themeColor="accent1"/>
              <w:sz w:val="36"/>
              <w:szCs w:val="36"/>
            </w:rPr>
            <mc:AlternateContent>
              <mc:Choice Requires="wpg">
                <w:drawing>
                  <wp:anchor distT="0" distB="0" distL="114300" distR="114300" simplePos="0" relativeHeight="251658241" behindDoc="1" locked="0" layoutInCell="1" allowOverlap="1" wp14:anchorId="1E6C4045" wp14:editId="39EA4EBD">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15240" b="25400"/>
                    <wp:wrapNone/>
                    <wp:docPr id="63" name="Groe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rgbClr val="7030A0"/>
                            </a:solidFill>
                          </wpg:grpSpPr>
                          <wps:wsp>
                            <wps:cNvPr id="64" name="Vrije v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w="9525">
                                <a:solidFill>
                                  <a:schemeClr val="accent1">
                                    <a:lumMod val="75000"/>
                                  </a:schemeClr>
                                </a:solidFill>
                                <a:round/>
                                <a:headEnd/>
                                <a:tailEnd/>
                              </a:ln>
                            </wps:spPr>
                            <wps:bodyPr vert="horz" wrap="square" lIns="91440" tIns="45720" rIns="91440" bIns="45720" numCol="1" anchor="t" anchorCtr="0" compatLnSpc="1">
                              <a:prstTxWarp prst="textNoShape">
                                <a:avLst/>
                              </a:prstTxWarp>
                            </wps:bodyPr>
                          </wps:wsp>
                          <wps:wsp>
                            <wps:cNvPr id="65" name="Vrije v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w="9525">
                                <a:solidFill>
                                  <a:schemeClr val="accent1">
                                    <a:lumMod val="75000"/>
                                  </a:schemeClr>
                                </a:solidFill>
                                <a:round/>
                                <a:headEnd/>
                                <a:tailEnd/>
                              </a:ln>
                            </wps:spPr>
                            <wps:bodyPr vert="horz" wrap="square" lIns="91440" tIns="45720" rIns="91440" bIns="45720" numCol="1" anchor="t" anchorCtr="0" compatLnSpc="1">
                              <a:prstTxWarp prst="textNoShape">
                                <a:avLst/>
                              </a:prstTxWarp>
                            </wps:bodyPr>
                          </wps:wsp>
                          <wps:wsp>
                            <wps:cNvPr id="66" name="Vrije v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w="9525">
                                <a:solidFill>
                                  <a:schemeClr val="accent1">
                                    <a:lumMod val="75000"/>
                                  </a:schemeClr>
                                </a:solidFill>
                                <a:round/>
                                <a:headEnd/>
                                <a:tailEnd/>
                              </a:ln>
                            </wps:spPr>
                            <wps:bodyPr vert="horz" wrap="square" lIns="91440" tIns="45720" rIns="91440" bIns="45720" numCol="1" anchor="t" anchorCtr="0" compatLnSpc="1">
                              <a:prstTxWarp prst="textNoShape">
                                <a:avLst/>
                              </a:prstTxWarp>
                            </wps:bodyPr>
                          </wps:wsp>
                          <wps:wsp>
                            <wps:cNvPr id="67" name="Vrije v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w="9525">
                                <a:solidFill>
                                  <a:schemeClr val="accent1">
                                    <a:lumMod val="75000"/>
                                  </a:schemeClr>
                                </a:solidFill>
                                <a:round/>
                                <a:headEnd/>
                                <a:tailEnd/>
                              </a:ln>
                            </wps:spPr>
                            <wps:bodyPr vert="horz" wrap="square" lIns="91440" tIns="45720" rIns="91440" bIns="45720" numCol="1" anchor="t" anchorCtr="0" compatLnSpc="1">
                              <a:prstTxWarp prst="textNoShape">
                                <a:avLst/>
                              </a:prstTxWarp>
                            </wps:bodyPr>
                          </wps:wsp>
                          <wps:wsp>
                            <wps:cNvPr id="68" name="Vrije v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w="9525">
                                <a:solidFill>
                                  <a:schemeClr val="accent1">
                                    <a:lumMod val="75000"/>
                                  </a:schemeClr>
                                </a:solidFill>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arto="http://schemas.microsoft.com/office/word/2006/arto">
                <w:pict>
                  <v:group w14:anchorId="5C2E479E" id="Groe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">
                    <o:lock v:ext="edit" aspectratio="t"/>
                    <v:shape id="Vrije v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" path="m4,1786l,1782,1776,r5,5l4,1786xe" filled="f" strokecolor="#2f5496 [2404]">
                      <v:path arrowok="t" o:connecttype="custom" o:connectlocs="6350,2835275;0,2828925;2819400,0;2827338,7938;6350,2835275" o:connectangles="0,0,0,0,0"/>
                    </v:shape>
                    <v:shape id="Vrije v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" path="m5,2234l,2229,2229,r5,5l5,2234xe" filled="f" strokecolor="#2f5496 [2404]">
                      <v:path arrowok="t" o:connecttype="custom" o:connectlocs="7938,3546475;0,3538538;3538538,0;3546475,7938;7938,3546475" o:connectangles="0,0,0,0,0"/>
                    </v:shape>
                    <v:shape id="Vrije v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" path="m9,2197l,2193,2188,r9,10l9,2197xe" filled="f" strokecolor="#2f5496 [2404]">
                      <v:path arrowok="t" o:connecttype="custom" o:connectlocs="14288,3487738;0,3481388;3473450,0;3487738,15875;14288,3487738" o:connectangles="0,0,0,0,0"/>
                    </v:shape>
                    <v:shape id="Vrije v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" path="m9,1966l,1957,1952,r9,9l9,1966xe" filled="f" strokecolor="#2f5496 [2404]">
                      <v:path arrowok="t" o:connecttype="custom" o:connectlocs="14288,3121025;0,3106738;3098800,0;3113088,14288;14288,3121025" o:connectangles="0,0,0,0,0"/>
                    </v:shape>
                    <v:shape id="Vrije v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" path="m,2732r,-4l2722,r5,5l,2732xe" filled="f" strokecolor="#2f5496 [2404]">
                      <v:path arrowok="t" o:connecttype="custom" o:connectlocs="0,4337050;0,4330700;4321175,0;4329113,7938;0,4337050" o:connectangles="0,0,0,0,0"/>
                    </v:shape>
                    <w10:wrap anchorx="page" anchory="page"/>
                  </v:group>
                </w:pict>
              </mc:Fallback>
            </mc:AlternateContent>
          </w:r>
        </w:p>
        <w:p w14:paraId="685D82DF" w14:textId="77777777" w:rsidR="0035224D" w:rsidRPr="00D10872" w:rsidRDefault="0035224D">
          <w:pPr>
            <w:rPr>
              <w:rFonts w:eastAsiaTheme="minorEastAsia"/>
              <w:lang w:eastAsia="nl-NL"/>
            </w:rPr>
          </w:pPr>
          <w:r w:rsidRPr="00D10872">
            <w:rPr>
              <w:noProof/>
            </w:rPr>
            <mc:AlternateContent>
              <mc:Choice Requires="wps">
                <w:drawing>
                  <wp:anchor distT="0" distB="0" distL="114300" distR="114300" simplePos="0" relativeHeight="251658240" behindDoc="0" locked="0" layoutInCell="1" allowOverlap="1" wp14:anchorId="6CDB80EC" wp14:editId="3BEDDCE3">
                    <wp:simplePos x="0" y="0"/>
                    <wp:positionH relativeFrom="margin">
                      <wp:align>left</wp:align>
                    </wp:positionH>
                    <wp:positionV relativeFrom="margin">
                      <wp:align>bottom</wp:align>
                    </wp:positionV>
                    <wp:extent cx="5943600" cy="374650"/>
                    <wp:effectExtent l="0" t="0" r="0" b="8255"/>
                    <wp:wrapNone/>
                    <wp:docPr id="69" name="Tekstvak 69"/>
                    <wp:cNvGraphicFramePr/>
                    <a:graphic xmlns:a="http://schemas.openxmlformats.org/drawingml/2006/main">
                      <a:graphicData uri="http://schemas.microsoft.com/office/word/2010/wordprocessingShape">
                        <wps:wsp>
                          <wps:cNvSpPr txBox="1"/>
                          <wps:spPr>
                            <a:xfrm>
                              <a:off x="0" y="0"/>
                              <a:ext cx="5943600" cy="374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0F9027" w14:textId="77777777" w:rsidR="0035224D" w:rsidRPr="00D10872" w:rsidRDefault="00194079">
                                <w:pPr>
                                  <w:pStyle w:val="Geenafstand"/>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6F3A95" w:rsidRPr="00D10872">
                                      <w:rPr>
                                        <w:color w:val="4472C4" w:themeColor="accent1"/>
                                        <w:sz w:val="36"/>
                                        <w:szCs w:val="36"/>
                                      </w:rPr>
                                      <w:t>School:</w:t>
                                    </w:r>
                                    <w:r w:rsidR="00F441DC" w:rsidRPr="00D10872">
                                      <w:rPr>
                                        <w:color w:val="4472C4" w:themeColor="accent1"/>
                                        <w:sz w:val="36"/>
                                        <w:szCs w:val="36"/>
                                      </w:rPr>
                                      <w:t xml:space="preserve"> HAN</w:t>
                                    </w:r>
                                  </w:sdtContent>
                                </w:sdt>
                              </w:p>
                              <w:sdt>
                                <w:sdtPr>
                                  <w:rPr>
                                    <w:color w:val="4472C4" w:themeColor="accent1"/>
                                    <w:sz w:val="36"/>
                                    <w:szCs w:val="36"/>
                                  </w:rPr>
                                  <w:alias w:val="Cursus"/>
                                  <w:tag w:val="Cursus"/>
                                  <w:id w:val="1717703537"/>
                                  <w:dataBinding w:prefixMappings="xmlns:ns0='http://purl.org/dc/elements/1.1/' xmlns:ns1='http://schemas.openxmlformats.org/package/2006/metadata/core-properties' " w:xpath="/ns1:coreProperties[1]/ns1:category[1]" w:storeItemID="{6C3C8BC8-F283-45AE-878A-BAB7291924A1}"/>
                                  <w:text/>
                                </w:sdtPr>
                                <w:sdtContent>
                                  <w:p w14:paraId="0D1A1245" w14:textId="21A88F3A" w:rsidR="0035224D" w:rsidRPr="00D10872" w:rsidRDefault="006F3A95">
                                    <w:pPr>
                                      <w:pStyle w:val="Geenafstand"/>
                                      <w:jc w:val="right"/>
                                      <w:rPr>
                                        <w:color w:val="4472C4" w:themeColor="accent1"/>
                                        <w:sz w:val="36"/>
                                        <w:szCs w:val="36"/>
                                      </w:rPr>
                                    </w:pPr>
                                    <w:r w:rsidRPr="00D10872">
                                      <w:rPr>
                                        <w:color w:val="4472C4" w:themeColor="accent1"/>
                                        <w:sz w:val="36"/>
                                        <w:szCs w:val="36"/>
                                      </w:rPr>
                                      <w:t>Course:</w:t>
                                    </w:r>
                                    <w:r w:rsidR="00ED4A6A" w:rsidRPr="00D10872">
                                      <w:rPr>
                                        <w:color w:val="4472C4" w:themeColor="accent1"/>
                                        <w:sz w:val="36"/>
                                        <w:szCs w:val="36"/>
                                      </w:rPr>
                                      <w:t xml:space="preserve"> ADS</w:t>
                                    </w:r>
                                  </w:p>
                                </w:sdtContent>
                              </w:sdt>
                              <w:p w14:paraId="3C3B9C56" w14:textId="77777777" w:rsidR="0035224D" w:rsidRPr="00D10872" w:rsidRDefault="006F3A95">
                                <w:pPr>
                                  <w:pStyle w:val="Geenafstand"/>
                                  <w:jc w:val="right"/>
                                  <w:rPr>
                                    <w:color w:val="4472C4" w:themeColor="accent1"/>
                                    <w:sz w:val="36"/>
                                    <w:szCs w:val="36"/>
                                  </w:rPr>
                                </w:pPr>
                                <w:r w:rsidRPr="00D10872">
                                  <w:rPr>
                                    <w:color w:val="4472C4" w:themeColor="accent1"/>
                                    <w:sz w:val="36"/>
                                    <w:szCs w:val="36"/>
                                  </w:rPr>
                                  <w:t>Auteur:</w:t>
                                </w:r>
                                <w:r w:rsidR="00F441DC" w:rsidRPr="00D10872">
                                  <w:rPr>
                                    <w:color w:val="4472C4" w:themeColor="accent1"/>
                                    <w:sz w:val="36"/>
                                    <w:szCs w:val="36"/>
                                  </w:rPr>
                                  <w:t xml:space="preserve"> Timoy van Balkom</w:t>
                                </w:r>
                              </w:p>
                              <w:p w14:paraId="7496D1A3" w14:textId="26CB1279" w:rsidR="0035224D" w:rsidRPr="00D10872" w:rsidRDefault="006F3A95" w:rsidP="0091318E">
                                <w:pPr>
                                  <w:pStyle w:val="Geenafstand"/>
                                  <w:jc w:val="right"/>
                                  <w:rPr>
                                    <w:color w:val="4472C4" w:themeColor="accent1"/>
                                    <w:sz w:val="36"/>
                                    <w:szCs w:val="36"/>
                                  </w:rPr>
                                </w:pPr>
                                <w:r w:rsidRPr="00D10872">
                                  <w:rPr>
                                    <w:color w:val="4472C4" w:themeColor="accent1"/>
                                    <w:sz w:val="36"/>
                                    <w:szCs w:val="36"/>
                                  </w:rPr>
                                  <w:t>Datum:</w:t>
                                </w:r>
                                <w:r w:rsidR="0091318E" w:rsidRPr="00D10872">
                                  <w:rPr>
                                    <w:color w:val="4472C4" w:themeColor="accent1"/>
                                    <w:sz w:val="36"/>
                                    <w:szCs w:val="36"/>
                                  </w:rPr>
                                  <w:t xml:space="preserve"> 2024-03-08</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CDB80EC" id="Tekstvak 69" o:spid="_x0000_s1027" type="#_x0000_t202" style="position:absolute;margin-left:0;margin-top:0;width:468pt;height:29.5pt;z-index:25165824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" filled="f" stroked="f" strokeweight=".5pt">
                    <v:textbox style="mso-fit-shape-to-text:t" inset="0,0,0,0">
                      <w:txbxContent>
                        <w:p w14:paraId="410F9027" w14:textId="77777777" w:rsidR="0035224D" w:rsidRPr="00D10872" w:rsidRDefault="00194079">
                          <w:pPr>
                            <w:pStyle w:val="Geenafstand"/>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6F3A95" w:rsidRPr="00D10872">
                                <w:rPr>
                                  <w:color w:val="4472C4" w:themeColor="accent1"/>
                                  <w:sz w:val="36"/>
                                  <w:szCs w:val="36"/>
                                </w:rPr>
                                <w:t>School:</w:t>
                              </w:r>
                              <w:r w:rsidR="00F441DC" w:rsidRPr="00D10872">
                                <w:rPr>
                                  <w:color w:val="4472C4" w:themeColor="accent1"/>
                                  <w:sz w:val="36"/>
                                  <w:szCs w:val="36"/>
                                </w:rPr>
                                <w:t xml:space="preserve"> HAN</w:t>
                              </w:r>
                            </w:sdtContent>
                          </w:sdt>
                        </w:p>
                        <w:sdt>
                          <w:sdtPr>
                            <w:rPr>
                              <w:color w:val="4472C4" w:themeColor="accent1"/>
                              <w:sz w:val="36"/>
                              <w:szCs w:val="36"/>
                            </w:rPr>
                            <w:alias w:val="Cursus"/>
                            <w:tag w:val="Cursus"/>
                            <w:id w:val="1717703537"/>
                            <w:dataBinding w:prefixMappings="xmlns:ns0='http://purl.org/dc/elements/1.1/' xmlns:ns1='http://schemas.openxmlformats.org/package/2006/metadata/core-properties' " w:xpath="/ns1:coreProperties[1]/ns1:category[1]" w:storeItemID="{6C3C8BC8-F283-45AE-878A-BAB7291924A1}"/>
                            <w:text/>
                          </w:sdtPr>
                          <w:sdtContent>
                            <w:p w14:paraId="0D1A1245" w14:textId="21A88F3A" w:rsidR="0035224D" w:rsidRPr="00D10872" w:rsidRDefault="006F3A95">
                              <w:pPr>
                                <w:pStyle w:val="Geenafstand"/>
                                <w:jc w:val="right"/>
                                <w:rPr>
                                  <w:color w:val="4472C4" w:themeColor="accent1"/>
                                  <w:sz w:val="36"/>
                                  <w:szCs w:val="36"/>
                                </w:rPr>
                              </w:pPr>
                              <w:r w:rsidRPr="00D10872">
                                <w:rPr>
                                  <w:color w:val="4472C4" w:themeColor="accent1"/>
                                  <w:sz w:val="36"/>
                                  <w:szCs w:val="36"/>
                                </w:rPr>
                                <w:t>Course:</w:t>
                              </w:r>
                              <w:r w:rsidR="00ED4A6A" w:rsidRPr="00D10872">
                                <w:rPr>
                                  <w:color w:val="4472C4" w:themeColor="accent1"/>
                                  <w:sz w:val="36"/>
                                  <w:szCs w:val="36"/>
                                </w:rPr>
                                <w:t xml:space="preserve"> ADS</w:t>
                              </w:r>
                            </w:p>
                          </w:sdtContent>
                        </w:sdt>
                        <w:p w14:paraId="3C3B9C56" w14:textId="77777777" w:rsidR="0035224D" w:rsidRPr="00D10872" w:rsidRDefault="006F3A95">
                          <w:pPr>
                            <w:pStyle w:val="Geenafstand"/>
                            <w:jc w:val="right"/>
                            <w:rPr>
                              <w:color w:val="4472C4" w:themeColor="accent1"/>
                              <w:sz w:val="36"/>
                              <w:szCs w:val="36"/>
                            </w:rPr>
                          </w:pPr>
                          <w:r w:rsidRPr="00D10872">
                            <w:rPr>
                              <w:color w:val="4472C4" w:themeColor="accent1"/>
                              <w:sz w:val="36"/>
                              <w:szCs w:val="36"/>
                            </w:rPr>
                            <w:t>Auteur:</w:t>
                          </w:r>
                          <w:r w:rsidR="00F441DC" w:rsidRPr="00D10872">
                            <w:rPr>
                              <w:color w:val="4472C4" w:themeColor="accent1"/>
                              <w:sz w:val="36"/>
                              <w:szCs w:val="36"/>
                            </w:rPr>
                            <w:t xml:space="preserve"> Timoy van Balkom</w:t>
                          </w:r>
                        </w:p>
                        <w:p w14:paraId="7496D1A3" w14:textId="26CB1279" w:rsidR="0035224D" w:rsidRPr="00D10872" w:rsidRDefault="006F3A95" w:rsidP="0091318E">
                          <w:pPr>
                            <w:pStyle w:val="Geenafstand"/>
                            <w:jc w:val="right"/>
                            <w:rPr>
                              <w:color w:val="4472C4" w:themeColor="accent1"/>
                              <w:sz w:val="36"/>
                              <w:szCs w:val="36"/>
                            </w:rPr>
                          </w:pPr>
                          <w:r w:rsidRPr="00D10872">
                            <w:rPr>
                              <w:color w:val="4472C4" w:themeColor="accent1"/>
                              <w:sz w:val="36"/>
                              <w:szCs w:val="36"/>
                            </w:rPr>
                            <w:t>Datum:</w:t>
                          </w:r>
                          <w:r w:rsidR="0091318E" w:rsidRPr="00D10872">
                            <w:rPr>
                              <w:color w:val="4472C4" w:themeColor="accent1"/>
                              <w:sz w:val="36"/>
                              <w:szCs w:val="36"/>
                            </w:rPr>
                            <w:t xml:space="preserve"> 2024-03-08</w:t>
                          </w:r>
                        </w:p>
                      </w:txbxContent>
                    </v:textbox>
                    <w10:wrap anchorx="margin" anchory="margin"/>
                  </v:shape>
                </w:pict>
              </mc:Fallback>
            </mc:AlternateContent>
          </w:r>
          <w:r w:rsidRPr="00D10872">
            <w:rPr>
              <w:rFonts w:eastAsiaTheme="minorEastAsia"/>
              <w:lang w:eastAsia="nl-NL"/>
            </w:rPr>
            <w:br w:type="page"/>
          </w:r>
        </w:p>
      </w:sdtContent>
    </w:sdt>
    <w:sdt>
      <w:sdtPr>
        <w:rPr>
          <w:rFonts w:asciiTheme="minorHAnsi" w:eastAsiaTheme="minorHAnsi" w:hAnsiTheme="minorHAnsi" w:cstheme="minorBidi"/>
          <w:color w:val="auto"/>
          <w:sz w:val="22"/>
          <w:szCs w:val="22"/>
          <w:lang w:eastAsia="en-US"/>
        </w:rPr>
        <w:id w:val="568398478"/>
        <w:docPartObj>
          <w:docPartGallery w:val="Table of Contents"/>
          <w:docPartUnique/>
        </w:docPartObj>
      </w:sdtPr>
      <w:sdtEndPr>
        <w:rPr>
          <w:b/>
          <w:bCs/>
        </w:rPr>
      </w:sdtEndPr>
      <w:sdtContent>
        <w:p w14:paraId="66728E6F" w14:textId="77777777" w:rsidR="0035224D" w:rsidRPr="00D10872" w:rsidRDefault="0035224D">
          <w:pPr>
            <w:pStyle w:val="Kopvaninhoudsopgave"/>
          </w:pPr>
          <w:r w:rsidRPr="00D10872">
            <w:t>Inhoudsopgave</w:t>
          </w:r>
        </w:p>
        <w:p w14:paraId="0573D150" w14:textId="7167FC62" w:rsidR="004A028F" w:rsidRPr="00D10872" w:rsidRDefault="00DB7151">
          <w:pPr>
            <w:pStyle w:val="Inhopg1"/>
            <w:tabs>
              <w:tab w:val="right" w:leader="dot" w:pos="9016"/>
            </w:tabs>
            <w:rPr>
              <w:rFonts w:eastAsiaTheme="minorEastAsia"/>
              <w:kern w:val="2"/>
              <w:sz w:val="24"/>
              <w:szCs w:val="24"/>
              <w14:ligatures w14:val="standardContextual"/>
            </w:rPr>
          </w:pPr>
          <w:r w:rsidRPr="00D10872">
            <w:fldChar w:fldCharType="begin"/>
          </w:r>
          <w:r w:rsidRPr="00D10872">
            <w:instrText xml:space="preserve"> TOC \o "1-2" \h \z \u </w:instrText>
          </w:r>
          <w:r w:rsidRPr="00D10872">
            <w:fldChar w:fldCharType="separate"/>
          </w:r>
          <w:hyperlink w:anchor="_Toc159529564" w:history="1">
            <w:r w:rsidR="004A028F" w:rsidRPr="00D10872">
              <w:rPr>
                <w:rStyle w:val="Hyperlink"/>
              </w:rPr>
              <w:t>Inleiding</w:t>
            </w:r>
            <w:r w:rsidR="004A028F" w:rsidRPr="00D10872">
              <w:rPr>
                <w:webHidden/>
              </w:rPr>
              <w:tab/>
            </w:r>
            <w:r w:rsidR="004A028F" w:rsidRPr="00D10872">
              <w:rPr>
                <w:webHidden/>
              </w:rPr>
              <w:fldChar w:fldCharType="begin"/>
            </w:r>
            <w:r w:rsidR="004A028F" w:rsidRPr="00D10872">
              <w:rPr>
                <w:webHidden/>
              </w:rPr>
              <w:instrText xml:space="preserve"> PAGEREF _Toc159529564 \h </w:instrText>
            </w:r>
            <w:r w:rsidR="004A028F" w:rsidRPr="00D10872">
              <w:rPr>
                <w:webHidden/>
              </w:rPr>
            </w:r>
            <w:r w:rsidR="004A028F" w:rsidRPr="00D10872">
              <w:rPr>
                <w:webHidden/>
              </w:rPr>
              <w:fldChar w:fldCharType="separate"/>
            </w:r>
            <w:r w:rsidR="004A028F" w:rsidRPr="00D10872">
              <w:rPr>
                <w:webHidden/>
              </w:rPr>
              <w:t>3</w:t>
            </w:r>
            <w:r w:rsidR="004A028F" w:rsidRPr="00D10872">
              <w:rPr>
                <w:webHidden/>
              </w:rPr>
              <w:fldChar w:fldCharType="end"/>
            </w:r>
          </w:hyperlink>
        </w:p>
        <w:p w14:paraId="47318DE1" w14:textId="09A1FCE2"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65" w:history="1">
            <w:r w:rsidR="004A028F" w:rsidRPr="00D10872">
              <w:rPr>
                <w:rStyle w:val="Hyperlink"/>
              </w:rPr>
              <w:t>Informatievragen</w:t>
            </w:r>
            <w:r w:rsidR="004A028F" w:rsidRPr="00D10872">
              <w:rPr>
                <w:webHidden/>
              </w:rPr>
              <w:tab/>
            </w:r>
            <w:r w:rsidR="004A028F" w:rsidRPr="00D10872">
              <w:rPr>
                <w:webHidden/>
              </w:rPr>
              <w:fldChar w:fldCharType="begin"/>
            </w:r>
            <w:r w:rsidR="004A028F" w:rsidRPr="00D10872">
              <w:rPr>
                <w:webHidden/>
              </w:rPr>
              <w:instrText xml:space="preserve"> PAGEREF _Toc159529565 \h </w:instrText>
            </w:r>
            <w:r w:rsidR="004A028F" w:rsidRPr="00D10872">
              <w:rPr>
                <w:webHidden/>
              </w:rPr>
            </w:r>
            <w:r w:rsidR="004A028F" w:rsidRPr="00D10872">
              <w:rPr>
                <w:webHidden/>
              </w:rPr>
              <w:fldChar w:fldCharType="separate"/>
            </w:r>
            <w:r w:rsidR="004A028F" w:rsidRPr="00D10872">
              <w:rPr>
                <w:webHidden/>
              </w:rPr>
              <w:t>3</w:t>
            </w:r>
            <w:r w:rsidR="004A028F" w:rsidRPr="00D10872">
              <w:rPr>
                <w:webHidden/>
              </w:rPr>
              <w:fldChar w:fldCharType="end"/>
            </w:r>
          </w:hyperlink>
        </w:p>
        <w:p w14:paraId="531CC3D5" w14:textId="71DFAF59" w:rsidR="004A028F" w:rsidRPr="00D10872" w:rsidRDefault="00194079">
          <w:pPr>
            <w:pStyle w:val="Inhopg1"/>
            <w:tabs>
              <w:tab w:val="right" w:leader="dot" w:pos="9016"/>
            </w:tabs>
            <w:rPr>
              <w:rFonts w:eastAsiaTheme="minorEastAsia"/>
              <w:kern w:val="2"/>
              <w:sz w:val="24"/>
              <w:szCs w:val="24"/>
              <w14:ligatures w14:val="standardContextual"/>
            </w:rPr>
          </w:pPr>
          <w:hyperlink w:anchor="_Toc159529566" w:history="1">
            <w:r w:rsidR="004A028F" w:rsidRPr="00D10872">
              <w:rPr>
                <w:rStyle w:val="Hyperlink"/>
              </w:rPr>
              <w:t>Descriptieve statistische kentallen</w:t>
            </w:r>
            <w:r w:rsidR="004A028F" w:rsidRPr="00D10872">
              <w:rPr>
                <w:webHidden/>
              </w:rPr>
              <w:tab/>
            </w:r>
            <w:r w:rsidR="004A028F" w:rsidRPr="00D10872">
              <w:rPr>
                <w:webHidden/>
              </w:rPr>
              <w:fldChar w:fldCharType="begin"/>
            </w:r>
            <w:r w:rsidR="004A028F" w:rsidRPr="00D10872">
              <w:rPr>
                <w:webHidden/>
              </w:rPr>
              <w:instrText xml:space="preserve"> PAGEREF _Toc159529566 \h </w:instrText>
            </w:r>
            <w:r w:rsidR="004A028F" w:rsidRPr="00D10872">
              <w:rPr>
                <w:webHidden/>
              </w:rPr>
            </w:r>
            <w:r w:rsidR="004A028F" w:rsidRPr="00D10872">
              <w:rPr>
                <w:webHidden/>
              </w:rPr>
              <w:fldChar w:fldCharType="separate"/>
            </w:r>
            <w:r w:rsidR="004A028F" w:rsidRPr="00D10872">
              <w:rPr>
                <w:webHidden/>
              </w:rPr>
              <w:t>4</w:t>
            </w:r>
            <w:r w:rsidR="004A028F" w:rsidRPr="00D10872">
              <w:rPr>
                <w:webHidden/>
              </w:rPr>
              <w:fldChar w:fldCharType="end"/>
            </w:r>
          </w:hyperlink>
        </w:p>
        <w:p w14:paraId="1191AD14" w14:textId="0B737B8C"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67" w:history="1">
            <w:r w:rsidR="004A028F" w:rsidRPr="00D10872">
              <w:rPr>
                <w:rStyle w:val="Hyperlink"/>
              </w:rPr>
              <w:t>Continues features</w:t>
            </w:r>
            <w:r w:rsidR="004A028F" w:rsidRPr="00D10872">
              <w:rPr>
                <w:webHidden/>
              </w:rPr>
              <w:tab/>
            </w:r>
            <w:r w:rsidR="004A028F" w:rsidRPr="00D10872">
              <w:rPr>
                <w:webHidden/>
              </w:rPr>
              <w:fldChar w:fldCharType="begin"/>
            </w:r>
            <w:r w:rsidR="004A028F" w:rsidRPr="00D10872">
              <w:rPr>
                <w:webHidden/>
              </w:rPr>
              <w:instrText xml:space="preserve"> PAGEREF _Toc159529567 \h </w:instrText>
            </w:r>
            <w:r w:rsidR="004A028F" w:rsidRPr="00D10872">
              <w:rPr>
                <w:webHidden/>
              </w:rPr>
            </w:r>
            <w:r w:rsidR="004A028F" w:rsidRPr="00D10872">
              <w:rPr>
                <w:webHidden/>
              </w:rPr>
              <w:fldChar w:fldCharType="separate"/>
            </w:r>
            <w:r w:rsidR="004A028F" w:rsidRPr="00D10872">
              <w:rPr>
                <w:webHidden/>
              </w:rPr>
              <w:t>4</w:t>
            </w:r>
            <w:r w:rsidR="004A028F" w:rsidRPr="00D10872">
              <w:rPr>
                <w:webHidden/>
              </w:rPr>
              <w:fldChar w:fldCharType="end"/>
            </w:r>
          </w:hyperlink>
        </w:p>
        <w:p w14:paraId="1CA9A4EB" w14:textId="6FCDECF6"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68" w:history="1">
            <w:r w:rsidR="004A028F" w:rsidRPr="00D10872">
              <w:rPr>
                <w:rStyle w:val="Hyperlink"/>
              </w:rPr>
              <w:t>Categorial features</w:t>
            </w:r>
            <w:r w:rsidR="004A028F" w:rsidRPr="00D10872">
              <w:rPr>
                <w:webHidden/>
              </w:rPr>
              <w:tab/>
            </w:r>
            <w:r w:rsidR="004A028F" w:rsidRPr="00D10872">
              <w:rPr>
                <w:webHidden/>
              </w:rPr>
              <w:fldChar w:fldCharType="begin"/>
            </w:r>
            <w:r w:rsidR="004A028F" w:rsidRPr="00D10872">
              <w:rPr>
                <w:webHidden/>
              </w:rPr>
              <w:instrText xml:space="preserve"> PAGEREF _Toc159529568 \h </w:instrText>
            </w:r>
            <w:r w:rsidR="004A028F" w:rsidRPr="00D10872">
              <w:rPr>
                <w:webHidden/>
              </w:rPr>
            </w:r>
            <w:r w:rsidR="004A028F" w:rsidRPr="00D10872">
              <w:rPr>
                <w:webHidden/>
              </w:rPr>
              <w:fldChar w:fldCharType="separate"/>
            </w:r>
            <w:r w:rsidR="004A028F" w:rsidRPr="00D10872">
              <w:rPr>
                <w:webHidden/>
              </w:rPr>
              <w:t>4</w:t>
            </w:r>
            <w:r w:rsidR="004A028F" w:rsidRPr="00D10872">
              <w:rPr>
                <w:webHidden/>
              </w:rPr>
              <w:fldChar w:fldCharType="end"/>
            </w:r>
          </w:hyperlink>
        </w:p>
        <w:p w14:paraId="33289E3E" w14:textId="28404F09" w:rsidR="004A028F" w:rsidRPr="00D10872" w:rsidRDefault="00194079">
          <w:pPr>
            <w:pStyle w:val="Inhopg1"/>
            <w:tabs>
              <w:tab w:val="right" w:leader="dot" w:pos="9016"/>
            </w:tabs>
            <w:rPr>
              <w:rFonts w:eastAsiaTheme="minorEastAsia"/>
              <w:kern w:val="2"/>
              <w:sz w:val="24"/>
              <w:szCs w:val="24"/>
              <w14:ligatures w14:val="standardContextual"/>
            </w:rPr>
          </w:pPr>
          <w:hyperlink w:anchor="_Toc159529569" w:history="1">
            <w:r w:rsidR="004A028F" w:rsidRPr="00D10872">
              <w:rPr>
                <w:rStyle w:val="Hyperlink"/>
              </w:rPr>
              <w:t>Histogrammen</w:t>
            </w:r>
            <w:r w:rsidR="004A028F" w:rsidRPr="00D10872">
              <w:rPr>
                <w:webHidden/>
              </w:rPr>
              <w:tab/>
            </w:r>
            <w:r w:rsidR="004A028F" w:rsidRPr="00D10872">
              <w:rPr>
                <w:webHidden/>
              </w:rPr>
              <w:fldChar w:fldCharType="begin"/>
            </w:r>
            <w:r w:rsidR="004A028F" w:rsidRPr="00D10872">
              <w:rPr>
                <w:webHidden/>
              </w:rPr>
              <w:instrText xml:space="preserve"> PAGEREF _Toc159529569 \h </w:instrText>
            </w:r>
            <w:r w:rsidR="004A028F" w:rsidRPr="00D10872">
              <w:rPr>
                <w:webHidden/>
              </w:rPr>
            </w:r>
            <w:r w:rsidR="004A028F" w:rsidRPr="00D10872">
              <w:rPr>
                <w:webHidden/>
              </w:rPr>
              <w:fldChar w:fldCharType="separate"/>
            </w:r>
            <w:r w:rsidR="004A028F" w:rsidRPr="00D10872">
              <w:rPr>
                <w:webHidden/>
              </w:rPr>
              <w:t>5</w:t>
            </w:r>
            <w:r w:rsidR="004A028F" w:rsidRPr="00D10872">
              <w:rPr>
                <w:webHidden/>
              </w:rPr>
              <w:fldChar w:fldCharType="end"/>
            </w:r>
          </w:hyperlink>
        </w:p>
        <w:p w14:paraId="384B8651" w14:textId="7F909F18"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70" w:history="1">
            <w:r w:rsidR="004A028F" w:rsidRPr="00D10872">
              <w:rPr>
                <w:rStyle w:val="Hyperlink"/>
              </w:rPr>
              <w:t>Temperatuur</w:t>
            </w:r>
            <w:r w:rsidR="004A028F" w:rsidRPr="00D10872">
              <w:rPr>
                <w:webHidden/>
              </w:rPr>
              <w:tab/>
            </w:r>
            <w:r w:rsidR="004A028F" w:rsidRPr="00D10872">
              <w:rPr>
                <w:webHidden/>
              </w:rPr>
              <w:fldChar w:fldCharType="begin"/>
            </w:r>
            <w:r w:rsidR="004A028F" w:rsidRPr="00D10872">
              <w:rPr>
                <w:webHidden/>
              </w:rPr>
              <w:instrText xml:space="preserve"> PAGEREF _Toc159529570 \h </w:instrText>
            </w:r>
            <w:r w:rsidR="004A028F" w:rsidRPr="00D10872">
              <w:rPr>
                <w:webHidden/>
              </w:rPr>
            </w:r>
            <w:r w:rsidR="004A028F" w:rsidRPr="00D10872">
              <w:rPr>
                <w:webHidden/>
              </w:rPr>
              <w:fldChar w:fldCharType="separate"/>
            </w:r>
            <w:r w:rsidR="004A028F" w:rsidRPr="00D10872">
              <w:rPr>
                <w:webHidden/>
              </w:rPr>
              <w:t>5</w:t>
            </w:r>
            <w:r w:rsidR="004A028F" w:rsidRPr="00D10872">
              <w:rPr>
                <w:webHidden/>
              </w:rPr>
              <w:fldChar w:fldCharType="end"/>
            </w:r>
          </w:hyperlink>
        </w:p>
        <w:p w14:paraId="446CAA71" w14:textId="09AAD362"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71" w:history="1">
            <w:r w:rsidR="004A028F" w:rsidRPr="00D10872">
              <w:rPr>
                <w:rStyle w:val="Hyperlink"/>
              </w:rPr>
              <w:t>Dauw punt</w:t>
            </w:r>
            <w:r w:rsidR="004A028F" w:rsidRPr="00D10872">
              <w:rPr>
                <w:webHidden/>
              </w:rPr>
              <w:tab/>
            </w:r>
            <w:r w:rsidR="004A028F" w:rsidRPr="00D10872">
              <w:rPr>
                <w:webHidden/>
              </w:rPr>
              <w:fldChar w:fldCharType="begin"/>
            </w:r>
            <w:r w:rsidR="004A028F" w:rsidRPr="00D10872">
              <w:rPr>
                <w:webHidden/>
              </w:rPr>
              <w:instrText xml:space="preserve"> PAGEREF _Toc159529571 \h </w:instrText>
            </w:r>
            <w:r w:rsidR="004A028F" w:rsidRPr="00D10872">
              <w:rPr>
                <w:webHidden/>
              </w:rPr>
            </w:r>
            <w:r w:rsidR="004A028F" w:rsidRPr="00D10872">
              <w:rPr>
                <w:webHidden/>
              </w:rPr>
              <w:fldChar w:fldCharType="separate"/>
            </w:r>
            <w:r w:rsidR="004A028F" w:rsidRPr="00D10872">
              <w:rPr>
                <w:webHidden/>
              </w:rPr>
              <w:t>7</w:t>
            </w:r>
            <w:r w:rsidR="004A028F" w:rsidRPr="00D10872">
              <w:rPr>
                <w:webHidden/>
              </w:rPr>
              <w:fldChar w:fldCharType="end"/>
            </w:r>
          </w:hyperlink>
        </w:p>
        <w:p w14:paraId="17D382CD" w14:textId="1698807D"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72" w:history="1">
            <w:r w:rsidR="004A028F" w:rsidRPr="00D10872">
              <w:rPr>
                <w:rStyle w:val="Hyperlink"/>
              </w:rPr>
              <w:t>Luchtvochtigheid</w:t>
            </w:r>
            <w:r w:rsidR="004A028F" w:rsidRPr="00D10872">
              <w:rPr>
                <w:webHidden/>
              </w:rPr>
              <w:tab/>
            </w:r>
            <w:r w:rsidR="004A028F" w:rsidRPr="00D10872">
              <w:rPr>
                <w:webHidden/>
              </w:rPr>
              <w:fldChar w:fldCharType="begin"/>
            </w:r>
            <w:r w:rsidR="004A028F" w:rsidRPr="00D10872">
              <w:rPr>
                <w:webHidden/>
              </w:rPr>
              <w:instrText xml:space="preserve"> PAGEREF _Toc159529572 \h </w:instrText>
            </w:r>
            <w:r w:rsidR="004A028F" w:rsidRPr="00D10872">
              <w:rPr>
                <w:webHidden/>
              </w:rPr>
            </w:r>
            <w:r w:rsidR="004A028F" w:rsidRPr="00D10872">
              <w:rPr>
                <w:webHidden/>
              </w:rPr>
              <w:fldChar w:fldCharType="separate"/>
            </w:r>
            <w:r w:rsidR="004A028F" w:rsidRPr="00D10872">
              <w:rPr>
                <w:webHidden/>
              </w:rPr>
              <w:t>8</w:t>
            </w:r>
            <w:r w:rsidR="004A028F" w:rsidRPr="00D10872">
              <w:rPr>
                <w:webHidden/>
              </w:rPr>
              <w:fldChar w:fldCharType="end"/>
            </w:r>
          </w:hyperlink>
        </w:p>
        <w:p w14:paraId="284DAC78" w14:textId="40A7538C"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73" w:history="1">
            <w:r w:rsidR="004A028F" w:rsidRPr="00D10872">
              <w:rPr>
                <w:rStyle w:val="Hyperlink"/>
              </w:rPr>
              <w:t>Wind richting</w:t>
            </w:r>
            <w:r w:rsidR="004A028F" w:rsidRPr="00D10872">
              <w:rPr>
                <w:webHidden/>
              </w:rPr>
              <w:tab/>
            </w:r>
            <w:r w:rsidR="004A028F" w:rsidRPr="00D10872">
              <w:rPr>
                <w:webHidden/>
              </w:rPr>
              <w:fldChar w:fldCharType="begin"/>
            </w:r>
            <w:r w:rsidR="004A028F" w:rsidRPr="00D10872">
              <w:rPr>
                <w:webHidden/>
              </w:rPr>
              <w:instrText xml:space="preserve"> PAGEREF _Toc159529573 \h </w:instrText>
            </w:r>
            <w:r w:rsidR="004A028F" w:rsidRPr="00D10872">
              <w:rPr>
                <w:webHidden/>
              </w:rPr>
            </w:r>
            <w:r w:rsidR="004A028F" w:rsidRPr="00D10872">
              <w:rPr>
                <w:webHidden/>
              </w:rPr>
              <w:fldChar w:fldCharType="separate"/>
            </w:r>
            <w:r w:rsidR="004A028F" w:rsidRPr="00D10872">
              <w:rPr>
                <w:webHidden/>
              </w:rPr>
              <w:t>9</w:t>
            </w:r>
            <w:r w:rsidR="004A028F" w:rsidRPr="00D10872">
              <w:rPr>
                <w:webHidden/>
              </w:rPr>
              <w:fldChar w:fldCharType="end"/>
            </w:r>
          </w:hyperlink>
        </w:p>
        <w:p w14:paraId="46DE41B3" w14:textId="2955A4E3"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74" w:history="1">
            <w:r w:rsidR="004A028F" w:rsidRPr="00D10872">
              <w:rPr>
                <w:rStyle w:val="Hyperlink"/>
              </w:rPr>
              <w:t>Wind snelheid</w:t>
            </w:r>
            <w:r w:rsidR="004A028F" w:rsidRPr="00D10872">
              <w:rPr>
                <w:webHidden/>
              </w:rPr>
              <w:tab/>
            </w:r>
            <w:r w:rsidR="004A028F" w:rsidRPr="00D10872">
              <w:rPr>
                <w:webHidden/>
              </w:rPr>
              <w:fldChar w:fldCharType="begin"/>
            </w:r>
            <w:r w:rsidR="004A028F" w:rsidRPr="00D10872">
              <w:rPr>
                <w:webHidden/>
              </w:rPr>
              <w:instrText xml:space="preserve"> PAGEREF _Toc159529574 \h </w:instrText>
            </w:r>
            <w:r w:rsidR="004A028F" w:rsidRPr="00D10872">
              <w:rPr>
                <w:webHidden/>
              </w:rPr>
            </w:r>
            <w:r w:rsidR="004A028F" w:rsidRPr="00D10872">
              <w:rPr>
                <w:webHidden/>
              </w:rPr>
              <w:fldChar w:fldCharType="separate"/>
            </w:r>
            <w:r w:rsidR="004A028F" w:rsidRPr="00D10872">
              <w:rPr>
                <w:webHidden/>
              </w:rPr>
              <w:t>10</w:t>
            </w:r>
            <w:r w:rsidR="004A028F" w:rsidRPr="00D10872">
              <w:rPr>
                <w:webHidden/>
              </w:rPr>
              <w:fldChar w:fldCharType="end"/>
            </w:r>
          </w:hyperlink>
        </w:p>
        <w:p w14:paraId="578B3C27" w14:textId="17595C66" w:rsidR="004A028F" w:rsidRPr="00D10872" w:rsidRDefault="00194079">
          <w:pPr>
            <w:pStyle w:val="Inhopg1"/>
            <w:tabs>
              <w:tab w:val="right" w:leader="dot" w:pos="9016"/>
            </w:tabs>
            <w:rPr>
              <w:rFonts w:eastAsiaTheme="minorEastAsia"/>
              <w:kern w:val="2"/>
              <w:sz w:val="24"/>
              <w:szCs w:val="24"/>
              <w14:ligatures w14:val="standardContextual"/>
            </w:rPr>
          </w:pPr>
          <w:hyperlink w:anchor="_Toc159529575" w:history="1">
            <w:r w:rsidR="004A028F" w:rsidRPr="00D10872">
              <w:rPr>
                <w:rStyle w:val="Hyperlink"/>
              </w:rPr>
              <w:t>Boxplots</w:t>
            </w:r>
            <w:r w:rsidR="004A028F" w:rsidRPr="00D10872">
              <w:rPr>
                <w:webHidden/>
              </w:rPr>
              <w:tab/>
            </w:r>
            <w:r w:rsidR="004A028F" w:rsidRPr="00D10872">
              <w:rPr>
                <w:webHidden/>
              </w:rPr>
              <w:fldChar w:fldCharType="begin"/>
            </w:r>
            <w:r w:rsidR="004A028F" w:rsidRPr="00D10872">
              <w:rPr>
                <w:webHidden/>
              </w:rPr>
              <w:instrText xml:space="preserve"> PAGEREF _Toc159529575 \h </w:instrText>
            </w:r>
            <w:r w:rsidR="004A028F" w:rsidRPr="00D10872">
              <w:rPr>
                <w:webHidden/>
              </w:rPr>
            </w:r>
            <w:r w:rsidR="004A028F" w:rsidRPr="00D10872">
              <w:rPr>
                <w:webHidden/>
              </w:rPr>
              <w:fldChar w:fldCharType="separate"/>
            </w:r>
            <w:r w:rsidR="004A028F" w:rsidRPr="00D10872">
              <w:rPr>
                <w:webHidden/>
              </w:rPr>
              <w:t>11</w:t>
            </w:r>
            <w:r w:rsidR="004A028F" w:rsidRPr="00D10872">
              <w:rPr>
                <w:webHidden/>
              </w:rPr>
              <w:fldChar w:fldCharType="end"/>
            </w:r>
          </w:hyperlink>
        </w:p>
        <w:p w14:paraId="138F92FD" w14:textId="22DA361C"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76" w:history="1">
            <w:r w:rsidR="004A028F" w:rsidRPr="00D10872">
              <w:rPr>
                <w:rStyle w:val="Hyperlink"/>
              </w:rPr>
              <w:t>Vertrek vertraging</w:t>
            </w:r>
            <w:r w:rsidR="004A028F" w:rsidRPr="00D10872">
              <w:rPr>
                <w:webHidden/>
              </w:rPr>
              <w:tab/>
            </w:r>
            <w:r w:rsidR="004A028F" w:rsidRPr="00D10872">
              <w:rPr>
                <w:webHidden/>
              </w:rPr>
              <w:fldChar w:fldCharType="begin"/>
            </w:r>
            <w:r w:rsidR="004A028F" w:rsidRPr="00D10872">
              <w:rPr>
                <w:webHidden/>
              </w:rPr>
              <w:instrText xml:space="preserve"> PAGEREF _Toc159529576 \h </w:instrText>
            </w:r>
            <w:r w:rsidR="004A028F" w:rsidRPr="00D10872">
              <w:rPr>
                <w:webHidden/>
              </w:rPr>
            </w:r>
            <w:r w:rsidR="004A028F" w:rsidRPr="00D10872">
              <w:rPr>
                <w:webHidden/>
              </w:rPr>
              <w:fldChar w:fldCharType="separate"/>
            </w:r>
            <w:r w:rsidR="004A028F" w:rsidRPr="00D10872">
              <w:rPr>
                <w:webHidden/>
              </w:rPr>
              <w:t>11</w:t>
            </w:r>
            <w:r w:rsidR="004A028F" w:rsidRPr="00D10872">
              <w:rPr>
                <w:webHidden/>
              </w:rPr>
              <w:fldChar w:fldCharType="end"/>
            </w:r>
          </w:hyperlink>
        </w:p>
        <w:p w14:paraId="0606C031" w14:textId="566DEB5B"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77" w:history="1">
            <w:r w:rsidR="004A028F" w:rsidRPr="00D10872">
              <w:rPr>
                <w:rStyle w:val="Hyperlink"/>
              </w:rPr>
              <w:t>Aankomst vertraging</w:t>
            </w:r>
            <w:r w:rsidR="004A028F" w:rsidRPr="00D10872">
              <w:rPr>
                <w:webHidden/>
              </w:rPr>
              <w:tab/>
            </w:r>
            <w:r w:rsidR="004A028F" w:rsidRPr="00D10872">
              <w:rPr>
                <w:webHidden/>
              </w:rPr>
              <w:fldChar w:fldCharType="begin"/>
            </w:r>
            <w:r w:rsidR="004A028F" w:rsidRPr="00D10872">
              <w:rPr>
                <w:webHidden/>
              </w:rPr>
              <w:instrText xml:space="preserve"> PAGEREF _Toc159529577 \h </w:instrText>
            </w:r>
            <w:r w:rsidR="004A028F" w:rsidRPr="00D10872">
              <w:rPr>
                <w:webHidden/>
              </w:rPr>
            </w:r>
            <w:r w:rsidR="004A028F" w:rsidRPr="00D10872">
              <w:rPr>
                <w:webHidden/>
              </w:rPr>
              <w:fldChar w:fldCharType="separate"/>
            </w:r>
            <w:r w:rsidR="004A028F" w:rsidRPr="00D10872">
              <w:rPr>
                <w:webHidden/>
              </w:rPr>
              <w:t>13</w:t>
            </w:r>
            <w:r w:rsidR="004A028F" w:rsidRPr="00D10872">
              <w:rPr>
                <w:webHidden/>
              </w:rPr>
              <w:fldChar w:fldCharType="end"/>
            </w:r>
          </w:hyperlink>
        </w:p>
        <w:p w14:paraId="4C07C7D4" w14:textId="6E265D21"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78" w:history="1">
            <w:r w:rsidR="004A028F" w:rsidRPr="00D10872">
              <w:rPr>
                <w:rStyle w:val="Hyperlink"/>
              </w:rPr>
              <w:t>Temperatuur</w:t>
            </w:r>
            <w:r w:rsidR="004A028F" w:rsidRPr="00D10872">
              <w:rPr>
                <w:webHidden/>
              </w:rPr>
              <w:tab/>
            </w:r>
            <w:r w:rsidR="004A028F" w:rsidRPr="00D10872">
              <w:rPr>
                <w:webHidden/>
              </w:rPr>
              <w:fldChar w:fldCharType="begin"/>
            </w:r>
            <w:r w:rsidR="004A028F" w:rsidRPr="00D10872">
              <w:rPr>
                <w:webHidden/>
              </w:rPr>
              <w:instrText xml:space="preserve"> PAGEREF _Toc159529578 \h </w:instrText>
            </w:r>
            <w:r w:rsidR="004A028F" w:rsidRPr="00D10872">
              <w:rPr>
                <w:webHidden/>
              </w:rPr>
            </w:r>
            <w:r w:rsidR="004A028F" w:rsidRPr="00D10872">
              <w:rPr>
                <w:webHidden/>
              </w:rPr>
              <w:fldChar w:fldCharType="separate"/>
            </w:r>
            <w:r w:rsidR="004A028F" w:rsidRPr="00D10872">
              <w:rPr>
                <w:webHidden/>
              </w:rPr>
              <w:t>15</w:t>
            </w:r>
            <w:r w:rsidR="004A028F" w:rsidRPr="00D10872">
              <w:rPr>
                <w:webHidden/>
              </w:rPr>
              <w:fldChar w:fldCharType="end"/>
            </w:r>
          </w:hyperlink>
        </w:p>
        <w:p w14:paraId="6189FA69" w14:textId="709EFB4F"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79" w:history="1">
            <w:r w:rsidR="004A028F" w:rsidRPr="00D10872">
              <w:rPr>
                <w:rStyle w:val="Hyperlink"/>
              </w:rPr>
              <w:t>Dauw punt</w:t>
            </w:r>
            <w:r w:rsidR="004A028F" w:rsidRPr="00D10872">
              <w:rPr>
                <w:webHidden/>
              </w:rPr>
              <w:tab/>
            </w:r>
            <w:r w:rsidR="004A028F" w:rsidRPr="00D10872">
              <w:rPr>
                <w:webHidden/>
              </w:rPr>
              <w:fldChar w:fldCharType="begin"/>
            </w:r>
            <w:r w:rsidR="004A028F" w:rsidRPr="00D10872">
              <w:rPr>
                <w:webHidden/>
              </w:rPr>
              <w:instrText xml:space="preserve"> PAGEREF _Toc159529579 \h </w:instrText>
            </w:r>
            <w:r w:rsidR="004A028F" w:rsidRPr="00D10872">
              <w:rPr>
                <w:webHidden/>
              </w:rPr>
            </w:r>
            <w:r w:rsidR="004A028F" w:rsidRPr="00D10872">
              <w:rPr>
                <w:webHidden/>
              </w:rPr>
              <w:fldChar w:fldCharType="separate"/>
            </w:r>
            <w:r w:rsidR="004A028F" w:rsidRPr="00D10872">
              <w:rPr>
                <w:webHidden/>
              </w:rPr>
              <w:t>17</w:t>
            </w:r>
            <w:r w:rsidR="004A028F" w:rsidRPr="00D10872">
              <w:rPr>
                <w:webHidden/>
              </w:rPr>
              <w:fldChar w:fldCharType="end"/>
            </w:r>
          </w:hyperlink>
        </w:p>
        <w:p w14:paraId="05588BA7" w14:textId="6FAEFE42"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80" w:history="1">
            <w:r w:rsidR="004A028F" w:rsidRPr="00D10872">
              <w:rPr>
                <w:rStyle w:val="Hyperlink"/>
              </w:rPr>
              <w:t>Luchtvochtigheid</w:t>
            </w:r>
            <w:r w:rsidR="004A028F" w:rsidRPr="00D10872">
              <w:rPr>
                <w:webHidden/>
              </w:rPr>
              <w:tab/>
            </w:r>
            <w:r w:rsidR="004A028F" w:rsidRPr="00D10872">
              <w:rPr>
                <w:webHidden/>
              </w:rPr>
              <w:fldChar w:fldCharType="begin"/>
            </w:r>
            <w:r w:rsidR="004A028F" w:rsidRPr="00D10872">
              <w:rPr>
                <w:webHidden/>
              </w:rPr>
              <w:instrText xml:space="preserve"> PAGEREF _Toc159529580 \h </w:instrText>
            </w:r>
            <w:r w:rsidR="004A028F" w:rsidRPr="00D10872">
              <w:rPr>
                <w:webHidden/>
              </w:rPr>
            </w:r>
            <w:r w:rsidR="004A028F" w:rsidRPr="00D10872">
              <w:rPr>
                <w:webHidden/>
              </w:rPr>
              <w:fldChar w:fldCharType="separate"/>
            </w:r>
            <w:r w:rsidR="004A028F" w:rsidRPr="00D10872">
              <w:rPr>
                <w:webHidden/>
              </w:rPr>
              <w:t>19</w:t>
            </w:r>
            <w:r w:rsidR="004A028F" w:rsidRPr="00D10872">
              <w:rPr>
                <w:webHidden/>
              </w:rPr>
              <w:fldChar w:fldCharType="end"/>
            </w:r>
          </w:hyperlink>
        </w:p>
        <w:p w14:paraId="30F242A9" w14:textId="5CD7F09B"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81" w:history="1">
            <w:r w:rsidR="004A028F" w:rsidRPr="00D10872">
              <w:rPr>
                <w:rStyle w:val="Hyperlink"/>
              </w:rPr>
              <w:t>Wind richting</w:t>
            </w:r>
            <w:r w:rsidR="004A028F" w:rsidRPr="00D10872">
              <w:rPr>
                <w:webHidden/>
              </w:rPr>
              <w:tab/>
            </w:r>
            <w:r w:rsidR="004A028F" w:rsidRPr="00D10872">
              <w:rPr>
                <w:webHidden/>
              </w:rPr>
              <w:fldChar w:fldCharType="begin"/>
            </w:r>
            <w:r w:rsidR="004A028F" w:rsidRPr="00D10872">
              <w:rPr>
                <w:webHidden/>
              </w:rPr>
              <w:instrText xml:space="preserve"> PAGEREF _Toc159529581 \h </w:instrText>
            </w:r>
            <w:r w:rsidR="004A028F" w:rsidRPr="00D10872">
              <w:rPr>
                <w:webHidden/>
              </w:rPr>
            </w:r>
            <w:r w:rsidR="004A028F" w:rsidRPr="00D10872">
              <w:rPr>
                <w:webHidden/>
              </w:rPr>
              <w:fldChar w:fldCharType="separate"/>
            </w:r>
            <w:r w:rsidR="004A028F" w:rsidRPr="00D10872">
              <w:rPr>
                <w:webHidden/>
              </w:rPr>
              <w:t>21</w:t>
            </w:r>
            <w:r w:rsidR="004A028F" w:rsidRPr="00D10872">
              <w:rPr>
                <w:webHidden/>
              </w:rPr>
              <w:fldChar w:fldCharType="end"/>
            </w:r>
          </w:hyperlink>
        </w:p>
        <w:p w14:paraId="58F421B0" w14:textId="5FF4FE6E"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82" w:history="1">
            <w:r w:rsidR="004A028F" w:rsidRPr="00D10872">
              <w:rPr>
                <w:rStyle w:val="Hyperlink"/>
              </w:rPr>
              <w:t>Wind snelheid</w:t>
            </w:r>
            <w:r w:rsidR="004A028F" w:rsidRPr="00D10872">
              <w:rPr>
                <w:webHidden/>
              </w:rPr>
              <w:tab/>
            </w:r>
            <w:r w:rsidR="004A028F" w:rsidRPr="00D10872">
              <w:rPr>
                <w:webHidden/>
              </w:rPr>
              <w:fldChar w:fldCharType="begin"/>
            </w:r>
            <w:r w:rsidR="004A028F" w:rsidRPr="00D10872">
              <w:rPr>
                <w:webHidden/>
              </w:rPr>
              <w:instrText xml:space="preserve"> PAGEREF _Toc159529582 \h </w:instrText>
            </w:r>
            <w:r w:rsidR="004A028F" w:rsidRPr="00D10872">
              <w:rPr>
                <w:webHidden/>
              </w:rPr>
            </w:r>
            <w:r w:rsidR="004A028F" w:rsidRPr="00D10872">
              <w:rPr>
                <w:webHidden/>
              </w:rPr>
              <w:fldChar w:fldCharType="separate"/>
            </w:r>
            <w:r w:rsidR="004A028F" w:rsidRPr="00D10872">
              <w:rPr>
                <w:webHidden/>
              </w:rPr>
              <w:t>22</w:t>
            </w:r>
            <w:r w:rsidR="004A028F" w:rsidRPr="00D10872">
              <w:rPr>
                <w:webHidden/>
              </w:rPr>
              <w:fldChar w:fldCharType="end"/>
            </w:r>
          </w:hyperlink>
        </w:p>
        <w:p w14:paraId="28BD440A" w14:textId="1E058564" w:rsidR="004A028F" w:rsidRPr="00D10872" w:rsidRDefault="00194079">
          <w:pPr>
            <w:pStyle w:val="Inhopg1"/>
            <w:tabs>
              <w:tab w:val="right" w:leader="dot" w:pos="9016"/>
            </w:tabs>
            <w:rPr>
              <w:rFonts w:eastAsiaTheme="minorEastAsia"/>
              <w:kern w:val="2"/>
              <w:sz w:val="24"/>
              <w:szCs w:val="24"/>
              <w14:ligatures w14:val="standardContextual"/>
            </w:rPr>
          </w:pPr>
          <w:hyperlink w:anchor="_Toc159529583" w:history="1">
            <w:r w:rsidR="004A028F" w:rsidRPr="00D10872">
              <w:rPr>
                <w:rStyle w:val="Hyperlink"/>
              </w:rPr>
              <w:t>Testen</w:t>
            </w:r>
            <w:r w:rsidR="004A028F" w:rsidRPr="00D10872">
              <w:rPr>
                <w:webHidden/>
              </w:rPr>
              <w:tab/>
            </w:r>
            <w:r w:rsidR="004A028F" w:rsidRPr="00D10872">
              <w:rPr>
                <w:webHidden/>
              </w:rPr>
              <w:fldChar w:fldCharType="begin"/>
            </w:r>
            <w:r w:rsidR="004A028F" w:rsidRPr="00D10872">
              <w:rPr>
                <w:webHidden/>
              </w:rPr>
              <w:instrText xml:space="preserve"> PAGEREF _Toc159529583 \h </w:instrText>
            </w:r>
            <w:r w:rsidR="004A028F" w:rsidRPr="00D10872">
              <w:rPr>
                <w:webHidden/>
              </w:rPr>
            </w:r>
            <w:r w:rsidR="004A028F" w:rsidRPr="00D10872">
              <w:rPr>
                <w:webHidden/>
              </w:rPr>
              <w:fldChar w:fldCharType="separate"/>
            </w:r>
            <w:r w:rsidR="004A028F" w:rsidRPr="00D10872">
              <w:rPr>
                <w:webHidden/>
              </w:rPr>
              <w:t>23</w:t>
            </w:r>
            <w:r w:rsidR="004A028F" w:rsidRPr="00D10872">
              <w:rPr>
                <w:webHidden/>
              </w:rPr>
              <w:fldChar w:fldCharType="end"/>
            </w:r>
          </w:hyperlink>
        </w:p>
        <w:p w14:paraId="7FE80B12" w14:textId="59FE1151"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84" w:history="1">
            <w:r w:rsidR="004A028F" w:rsidRPr="00D10872">
              <w:rPr>
                <w:rStyle w:val="Hyperlink"/>
              </w:rPr>
              <w:t>Proportietesten</w:t>
            </w:r>
            <w:r w:rsidR="004A028F" w:rsidRPr="00D10872">
              <w:rPr>
                <w:webHidden/>
              </w:rPr>
              <w:tab/>
            </w:r>
            <w:r w:rsidR="004A028F" w:rsidRPr="00D10872">
              <w:rPr>
                <w:webHidden/>
              </w:rPr>
              <w:fldChar w:fldCharType="begin"/>
            </w:r>
            <w:r w:rsidR="004A028F" w:rsidRPr="00D10872">
              <w:rPr>
                <w:webHidden/>
              </w:rPr>
              <w:instrText xml:space="preserve"> PAGEREF _Toc159529584 \h </w:instrText>
            </w:r>
            <w:r w:rsidR="004A028F" w:rsidRPr="00D10872">
              <w:rPr>
                <w:webHidden/>
              </w:rPr>
            </w:r>
            <w:r w:rsidR="004A028F" w:rsidRPr="00D10872">
              <w:rPr>
                <w:webHidden/>
              </w:rPr>
              <w:fldChar w:fldCharType="separate"/>
            </w:r>
            <w:r w:rsidR="004A028F" w:rsidRPr="00D10872">
              <w:rPr>
                <w:webHidden/>
              </w:rPr>
              <w:t>23</w:t>
            </w:r>
            <w:r w:rsidR="004A028F" w:rsidRPr="00D10872">
              <w:rPr>
                <w:webHidden/>
              </w:rPr>
              <w:fldChar w:fldCharType="end"/>
            </w:r>
          </w:hyperlink>
        </w:p>
        <w:p w14:paraId="03FDB0C5" w14:textId="072CE490"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85" w:history="1">
            <w:r w:rsidR="004A028F" w:rsidRPr="00D10872">
              <w:rPr>
                <w:rStyle w:val="Hyperlink"/>
              </w:rPr>
              <w:t>Difference of means testen</w:t>
            </w:r>
            <w:r w:rsidR="004A028F" w:rsidRPr="00D10872">
              <w:rPr>
                <w:webHidden/>
              </w:rPr>
              <w:tab/>
            </w:r>
            <w:r w:rsidR="004A028F" w:rsidRPr="00D10872">
              <w:rPr>
                <w:webHidden/>
              </w:rPr>
              <w:fldChar w:fldCharType="begin"/>
            </w:r>
            <w:r w:rsidR="004A028F" w:rsidRPr="00D10872">
              <w:rPr>
                <w:webHidden/>
              </w:rPr>
              <w:instrText xml:space="preserve"> PAGEREF _Toc159529585 \h </w:instrText>
            </w:r>
            <w:r w:rsidR="004A028F" w:rsidRPr="00D10872">
              <w:rPr>
                <w:webHidden/>
              </w:rPr>
            </w:r>
            <w:r w:rsidR="004A028F" w:rsidRPr="00D10872">
              <w:rPr>
                <w:webHidden/>
              </w:rPr>
              <w:fldChar w:fldCharType="separate"/>
            </w:r>
            <w:r w:rsidR="004A028F" w:rsidRPr="00D10872">
              <w:rPr>
                <w:webHidden/>
              </w:rPr>
              <w:t>23</w:t>
            </w:r>
            <w:r w:rsidR="004A028F" w:rsidRPr="00D10872">
              <w:rPr>
                <w:webHidden/>
              </w:rPr>
              <w:fldChar w:fldCharType="end"/>
            </w:r>
          </w:hyperlink>
        </w:p>
        <w:p w14:paraId="36733987" w14:textId="049CCD43"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86" w:history="1">
            <w:r w:rsidR="004A028F" w:rsidRPr="00D10872">
              <w:rPr>
                <w:rStyle w:val="Hyperlink"/>
              </w:rPr>
              <w:t>Anova testen</w:t>
            </w:r>
            <w:r w:rsidR="004A028F" w:rsidRPr="00D10872">
              <w:rPr>
                <w:webHidden/>
              </w:rPr>
              <w:tab/>
            </w:r>
            <w:r w:rsidR="004A028F" w:rsidRPr="00D10872">
              <w:rPr>
                <w:webHidden/>
              </w:rPr>
              <w:fldChar w:fldCharType="begin"/>
            </w:r>
            <w:r w:rsidR="004A028F" w:rsidRPr="00D10872">
              <w:rPr>
                <w:webHidden/>
              </w:rPr>
              <w:instrText xml:space="preserve"> PAGEREF _Toc159529586 \h </w:instrText>
            </w:r>
            <w:r w:rsidR="004A028F" w:rsidRPr="00D10872">
              <w:rPr>
                <w:webHidden/>
              </w:rPr>
            </w:r>
            <w:r w:rsidR="004A028F" w:rsidRPr="00D10872">
              <w:rPr>
                <w:webHidden/>
              </w:rPr>
              <w:fldChar w:fldCharType="separate"/>
            </w:r>
            <w:r w:rsidR="004A028F" w:rsidRPr="00D10872">
              <w:rPr>
                <w:webHidden/>
              </w:rPr>
              <w:t>24</w:t>
            </w:r>
            <w:r w:rsidR="004A028F" w:rsidRPr="00D10872">
              <w:rPr>
                <w:webHidden/>
              </w:rPr>
              <w:fldChar w:fldCharType="end"/>
            </w:r>
          </w:hyperlink>
        </w:p>
        <w:p w14:paraId="7D72C036" w14:textId="7762B0BA" w:rsidR="004A028F" w:rsidRPr="00D10872" w:rsidRDefault="00194079">
          <w:pPr>
            <w:pStyle w:val="Inhopg1"/>
            <w:tabs>
              <w:tab w:val="right" w:leader="dot" w:pos="9016"/>
            </w:tabs>
            <w:rPr>
              <w:rFonts w:eastAsiaTheme="minorEastAsia"/>
              <w:kern w:val="2"/>
              <w:sz w:val="24"/>
              <w:szCs w:val="24"/>
              <w14:ligatures w14:val="standardContextual"/>
            </w:rPr>
          </w:pPr>
          <w:hyperlink w:anchor="_Toc159529587" w:history="1">
            <w:r w:rsidR="004A028F" w:rsidRPr="00D10872">
              <w:rPr>
                <w:rStyle w:val="Hyperlink"/>
              </w:rPr>
              <w:t>Scatter plots</w:t>
            </w:r>
            <w:r w:rsidR="004A028F" w:rsidRPr="00D10872">
              <w:rPr>
                <w:webHidden/>
              </w:rPr>
              <w:tab/>
            </w:r>
            <w:r w:rsidR="004A028F" w:rsidRPr="00D10872">
              <w:rPr>
                <w:webHidden/>
              </w:rPr>
              <w:fldChar w:fldCharType="begin"/>
            </w:r>
            <w:r w:rsidR="004A028F" w:rsidRPr="00D10872">
              <w:rPr>
                <w:webHidden/>
              </w:rPr>
              <w:instrText xml:space="preserve"> PAGEREF _Toc159529587 \h </w:instrText>
            </w:r>
            <w:r w:rsidR="004A028F" w:rsidRPr="00D10872">
              <w:rPr>
                <w:webHidden/>
              </w:rPr>
            </w:r>
            <w:r w:rsidR="004A028F" w:rsidRPr="00D10872">
              <w:rPr>
                <w:webHidden/>
              </w:rPr>
              <w:fldChar w:fldCharType="separate"/>
            </w:r>
            <w:r w:rsidR="004A028F" w:rsidRPr="00D10872">
              <w:rPr>
                <w:webHidden/>
              </w:rPr>
              <w:t>25</w:t>
            </w:r>
            <w:r w:rsidR="004A028F" w:rsidRPr="00D10872">
              <w:rPr>
                <w:webHidden/>
              </w:rPr>
              <w:fldChar w:fldCharType="end"/>
            </w:r>
          </w:hyperlink>
        </w:p>
        <w:p w14:paraId="3644E575" w14:textId="5B0B3006"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88" w:history="1">
            <w:r w:rsidR="004A028F" w:rsidRPr="00D10872">
              <w:rPr>
                <w:rStyle w:val="Hyperlink"/>
              </w:rPr>
              <w:t>Pair plot</w:t>
            </w:r>
            <w:r w:rsidR="004A028F" w:rsidRPr="00D10872">
              <w:rPr>
                <w:webHidden/>
              </w:rPr>
              <w:tab/>
            </w:r>
            <w:r w:rsidR="004A028F" w:rsidRPr="00D10872">
              <w:rPr>
                <w:webHidden/>
              </w:rPr>
              <w:fldChar w:fldCharType="begin"/>
            </w:r>
            <w:r w:rsidR="004A028F" w:rsidRPr="00D10872">
              <w:rPr>
                <w:webHidden/>
              </w:rPr>
              <w:instrText xml:space="preserve"> PAGEREF _Toc159529588 \h </w:instrText>
            </w:r>
            <w:r w:rsidR="004A028F" w:rsidRPr="00D10872">
              <w:rPr>
                <w:webHidden/>
              </w:rPr>
            </w:r>
            <w:r w:rsidR="004A028F" w:rsidRPr="00D10872">
              <w:rPr>
                <w:webHidden/>
              </w:rPr>
              <w:fldChar w:fldCharType="separate"/>
            </w:r>
            <w:r w:rsidR="004A028F" w:rsidRPr="00D10872">
              <w:rPr>
                <w:webHidden/>
              </w:rPr>
              <w:t>25</w:t>
            </w:r>
            <w:r w:rsidR="004A028F" w:rsidRPr="00D10872">
              <w:rPr>
                <w:webHidden/>
              </w:rPr>
              <w:fldChar w:fldCharType="end"/>
            </w:r>
          </w:hyperlink>
        </w:p>
        <w:p w14:paraId="0C238D81" w14:textId="79DC6610"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89" w:history="1">
            <w:r w:rsidR="004A028F" w:rsidRPr="00D10872">
              <w:rPr>
                <w:rStyle w:val="Hyperlink"/>
              </w:rPr>
              <w:t>Correlatie coëfficiënten</w:t>
            </w:r>
            <w:r w:rsidR="004A028F" w:rsidRPr="00D10872">
              <w:rPr>
                <w:webHidden/>
              </w:rPr>
              <w:tab/>
            </w:r>
            <w:r w:rsidR="004A028F" w:rsidRPr="00D10872">
              <w:rPr>
                <w:webHidden/>
              </w:rPr>
              <w:fldChar w:fldCharType="begin"/>
            </w:r>
            <w:r w:rsidR="004A028F" w:rsidRPr="00D10872">
              <w:rPr>
                <w:webHidden/>
              </w:rPr>
              <w:instrText xml:space="preserve"> PAGEREF _Toc159529589 \h </w:instrText>
            </w:r>
            <w:r w:rsidR="004A028F" w:rsidRPr="00D10872">
              <w:rPr>
                <w:webHidden/>
              </w:rPr>
            </w:r>
            <w:r w:rsidR="004A028F" w:rsidRPr="00D10872">
              <w:rPr>
                <w:webHidden/>
              </w:rPr>
              <w:fldChar w:fldCharType="separate"/>
            </w:r>
            <w:r w:rsidR="004A028F" w:rsidRPr="00D10872">
              <w:rPr>
                <w:webHidden/>
              </w:rPr>
              <w:t>26</w:t>
            </w:r>
            <w:r w:rsidR="004A028F" w:rsidRPr="00D10872">
              <w:rPr>
                <w:webHidden/>
              </w:rPr>
              <w:fldChar w:fldCharType="end"/>
            </w:r>
          </w:hyperlink>
        </w:p>
        <w:p w14:paraId="4AF832BA" w14:textId="5560A035"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90" w:history="1">
            <w:r w:rsidR="004A028F" w:rsidRPr="00D10872">
              <w:rPr>
                <w:rStyle w:val="Hyperlink"/>
              </w:rPr>
              <w:t>Vertrek vertraging en aankomst vertraging</w:t>
            </w:r>
            <w:r w:rsidR="004A028F" w:rsidRPr="00D10872">
              <w:rPr>
                <w:webHidden/>
              </w:rPr>
              <w:tab/>
            </w:r>
            <w:r w:rsidR="004A028F" w:rsidRPr="00D10872">
              <w:rPr>
                <w:webHidden/>
              </w:rPr>
              <w:fldChar w:fldCharType="begin"/>
            </w:r>
            <w:r w:rsidR="004A028F" w:rsidRPr="00D10872">
              <w:rPr>
                <w:webHidden/>
              </w:rPr>
              <w:instrText xml:space="preserve"> PAGEREF _Toc159529590 \h </w:instrText>
            </w:r>
            <w:r w:rsidR="004A028F" w:rsidRPr="00D10872">
              <w:rPr>
                <w:webHidden/>
              </w:rPr>
            </w:r>
            <w:r w:rsidR="004A028F" w:rsidRPr="00D10872">
              <w:rPr>
                <w:webHidden/>
              </w:rPr>
              <w:fldChar w:fldCharType="separate"/>
            </w:r>
            <w:r w:rsidR="004A028F" w:rsidRPr="00D10872">
              <w:rPr>
                <w:webHidden/>
              </w:rPr>
              <w:t>26</w:t>
            </w:r>
            <w:r w:rsidR="004A028F" w:rsidRPr="00D10872">
              <w:rPr>
                <w:webHidden/>
              </w:rPr>
              <w:fldChar w:fldCharType="end"/>
            </w:r>
          </w:hyperlink>
        </w:p>
        <w:p w14:paraId="2EBEF17F" w14:textId="228F3EB4"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91" w:history="1">
            <w:r w:rsidR="004A028F" w:rsidRPr="00D10872">
              <w:rPr>
                <w:rStyle w:val="Hyperlink"/>
              </w:rPr>
              <w:t>Temperatuur en dauw punt</w:t>
            </w:r>
            <w:r w:rsidR="004A028F" w:rsidRPr="00D10872">
              <w:rPr>
                <w:webHidden/>
              </w:rPr>
              <w:tab/>
            </w:r>
            <w:r w:rsidR="004A028F" w:rsidRPr="00D10872">
              <w:rPr>
                <w:webHidden/>
              </w:rPr>
              <w:fldChar w:fldCharType="begin"/>
            </w:r>
            <w:r w:rsidR="004A028F" w:rsidRPr="00D10872">
              <w:rPr>
                <w:webHidden/>
              </w:rPr>
              <w:instrText xml:space="preserve"> PAGEREF _Toc159529591 \h </w:instrText>
            </w:r>
            <w:r w:rsidR="004A028F" w:rsidRPr="00D10872">
              <w:rPr>
                <w:webHidden/>
              </w:rPr>
            </w:r>
            <w:r w:rsidR="004A028F" w:rsidRPr="00D10872">
              <w:rPr>
                <w:webHidden/>
              </w:rPr>
              <w:fldChar w:fldCharType="separate"/>
            </w:r>
            <w:r w:rsidR="004A028F" w:rsidRPr="00D10872">
              <w:rPr>
                <w:webHidden/>
              </w:rPr>
              <w:t>27</w:t>
            </w:r>
            <w:r w:rsidR="004A028F" w:rsidRPr="00D10872">
              <w:rPr>
                <w:webHidden/>
              </w:rPr>
              <w:fldChar w:fldCharType="end"/>
            </w:r>
          </w:hyperlink>
        </w:p>
        <w:p w14:paraId="6E436C80" w14:textId="51B4E20E"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92" w:history="1">
            <w:r w:rsidR="004A028F" w:rsidRPr="00D10872">
              <w:rPr>
                <w:rStyle w:val="Hyperlink"/>
              </w:rPr>
              <w:t>Temperatuur en luchtvochtigheid</w:t>
            </w:r>
            <w:r w:rsidR="004A028F" w:rsidRPr="00D10872">
              <w:rPr>
                <w:webHidden/>
              </w:rPr>
              <w:tab/>
            </w:r>
            <w:r w:rsidR="004A028F" w:rsidRPr="00D10872">
              <w:rPr>
                <w:webHidden/>
              </w:rPr>
              <w:fldChar w:fldCharType="begin"/>
            </w:r>
            <w:r w:rsidR="004A028F" w:rsidRPr="00D10872">
              <w:rPr>
                <w:webHidden/>
              </w:rPr>
              <w:instrText xml:space="preserve"> PAGEREF _Toc159529592 \h </w:instrText>
            </w:r>
            <w:r w:rsidR="004A028F" w:rsidRPr="00D10872">
              <w:rPr>
                <w:webHidden/>
              </w:rPr>
            </w:r>
            <w:r w:rsidR="004A028F" w:rsidRPr="00D10872">
              <w:rPr>
                <w:webHidden/>
              </w:rPr>
              <w:fldChar w:fldCharType="separate"/>
            </w:r>
            <w:r w:rsidR="004A028F" w:rsidRPr="00D10872">
              <w:rPr>
                <w:webHidden/>
              </w:rPr>
              <w:t>27</w:t>
            </w:r>
            <w:r w:rsidR="004A028F" w:rsidRPr="00D10872">
              <w:rPr>
                <w:webHidden/>
              </w:rPr>
              <w:fldChar w:fldCharType="end"/>
            </w:r>
          </w:hyperlink>
        </w:p>
        <w:p w14:paraId="2BA662C3" w14:textId="4F903106"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93" w:history="1">
            <w:r w:rsidR="004A028F" w:rsidRPr="00D10872">
              <w:rPr>
                <w:rStyle w:val="Hyperlink"/>
              </w:rPr>
              <w:t>Dauw punt en luchtvochtigheid</w:t>
            </w:r>
            <w:r w:rsidR="004A028F" w:rsidRPr="00D10872">
              <w:rPr>
                <w:webHidden/>
              </w:rPr>
              <w:tab/>
            </w:r>
            <w:r w:rsidR="004A028F" w:rsidRPr="00D10872">
              <w:rPr>
                <w:webHidden/>
              </w:rPr>
              <w:fldChar w:fldCharType="begin"/>
            </w:r>
            <w:r w:rsidR="004A028F" w:rsidRPr="00D10872">
              <w:rPr>
                <w:webHidden/>
              </w:rPr>
              <w:instrText xml:space="preserve"> PAGEREF _Toc159529593 \h </w:instrText>
            </w:r>
            <w:r w:rsidR="004A028F" w:rsidRPr="00D10872">
              <w:rPr>
                <w:webHidden/>
              </w:rPr>
            </w:r>
            <w:r w:rsidR="004A028F" w:rsidRPr="00D10872">
              <w:rPr>
                <w:webHidden/>
              </w:rPr>
              <w:fldChar w:fldCharType="separate"/>
            </w:r>
            <w:r w:rsidR="004A028F" w:rsidRPr="00D10872">
              <w:rPr>
                <w:webHidden/>
              </w:rPr>
              <w:t>28</w:t>
            </w:r>
            <w:r w:rsidR="004A028F" w:rsidRPr="00D10872">
              <w:rPr>
                <w:webHidden/>
              </w:rPr>
              <w:fldChar w:fldCharType="end"/>
            </w:r>
          </w:hyperlink>
        </w:p>
        <w:p w14:paraId="29279AD9" w14:textId="24774845"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94" w:history="1">
            <w:r w:rsidR="004A028F" w:rsidRPr="00D10872">
              <w:rPr>
                <w:rStyle w:val="Hyperlink"/>
              </w:rPr>
              <w:t>Wind richting en wind snelheid</w:t>
            </w:r>
            <w:r w:rsidR="004A028F" w:rsidRPr="00D10872">
              <w:rPr>
                <w:webHidden/>
              </w:rPr>
              <w:tab/>
            </w:r>
            <w:r w:rsidR="004A028F" w:rsidRPr="00D10872">
              <w:rPr>
                <w:webHidden/>
              </w:rPr>
              <w:fldChar w:fldCharType="begin"/>
            </w:r>
            <w:r w:rsidR="004A028F" w:rsidRPr="00D10872">
              <w:rPr>
                <w:webHidden/>
              </w:rPr>
              <w:instrText xml:space="preserve"> PAGEREF _Toc159529594 \h </w:instrText>
            </w:r>
            <w:r w:rsidR="004A028F" w:rsidRPr="00D10872">
              <w:rPr>
                <w:webHidden/>
              </w:rPr>
            </w:r>
            <w:r w:rsidR="004A028F" w:rsidRPr="00D10872">
              <w:rPr>
                <w:webHidden/>
              </w:rPr>
              <w:fldChar w:fldCharType="separate"/>
            </w:r>
            <w:r w:rsidR="004A028F" w:rsidRPr="00D10872">
              <w:rPr>
                <w:webHidden/>
              </w:rPr>
              <w:t>29</w:t>
            </w:r>
            <w:r w:rsidR="004A028F" w:rsidRPr="00D10872">
              <w:rPr>
                <w:webHidden/>
              </w:rPr>
              <w:fldChar w:fldCharType="end"/>
            </w:r>
          </w:hyperlink>
        </w:p>
        <w:p w14:paraId="6F6C3FA9" w14:textId="76B28733" w:rsidR="004A028F" w:rsidRPr="00D10872" w:rsidRDefault="00194079">
          <w:pPr>
            <w:pStyle w:val="Inhopg1"/>
            <w:tabs>
              <w:tab w:val="right" w:leader="dot" w:pos="9016"/>
            </w:tabs>
            <w:rPr>
              <w:rFonts w:eastAsiaTheme="minorEastAsia"/>
              <w:kern w:val="2"/>
              <w:sz w:val="24"/>
              <w:szCs w:val="24"/>
              <w14:ligatures w14:val="standardContextual"/>
            </w:rPr>
          </w:pPr>
          <w:hyperlink w:anchor="_Toc159529595" w:history="1">
            <w:r w:rsidR="004A028F" w:rsidRPr="00D10872">
              <w:rPr>
                <w:rStyle w:val="Hyperlink"/>
              </w:rPr>
              <w:t>Conclusie</w:t>
            </w:r>
            <w:r w:rsidR="004A028F" w:rsidRPr="00D10872">
              <w:rPr>
                <w:webHidden/>
              </w:rPr>
              <w:tab/>
            </w:r>
            <w:r w:rsidR="004A028F" w:rsidRPr="00D10872">
              <w:rPr>
                <w:webHidden/>
              </w:rPr>
              <w:fldChar w:fldCharType="begin"/>
            </w:r>
            <w:r w:rsidR="004A028F" w:rsidRPr="00D10872">
              <w:rPr>
                <w:webHidden/>
              </w:rPr>
              <w:instrText xml:space="preserve"> PAGEREF _Toc159529595 \h </w:instrText>
            </w:r>
            <w:r w:rsidR="004A028F" w:rsidRPr="00D10872">
              <w:rPr>
                <w:webHidden/>
              </w:rPr>
            </w:r>
            <w:r w:rsidR="004A028F" w:rsidRPr="00D10872">
              <w:rPr>
                <w:webHidden/>
              </w:rPr>
              <w:fldChar w:fldCharType="separate"/>
            </w:r>
            <w:r w:rsidR="004A028F" w:rsidRPr="00D10872">
              <w:rPr>
                <w:webHidden/>
              </w:rPr>
              <w:t>31</w:t>
            </w:r>
            <w:r w:rsidR="004A028F" w:rsidRPr="00D10872">
              <w:rPr>
                <w:webHidden/>
              </w:rPr>
              <w:fldChar w:fldCharType="end"/>
            </w:r>
          </w:hyperlink>
        </w:p>
        <w:p w14:paraId="26D32584" w14:textId="40330D96"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96" w:history="1">
            <w:r w:rsidR="004A028F" w:rsidRPr="00D10872">
              <w:rPr>
                <w:rStyle w:val="Hyperlink"/>
              </w:rPr>
              <w:t>Wat is de verdeling van de vertragingstijden voor vluchten in de dataset?</w:t>
            </w:r>
            <w:r w:rsidR="004A028F" w:rsidRPr="00D10872">
              <w:rPr>
                <w:webHidden/>
              </w:rPr>
              <w:tab/>
            </w:r>
            <w:r w:rsidR="004A028F" w:rsidRPr="00D10872">
              <w:rPr>
                <w:webHidden/>
              </w:rPr>
              <w:fldChar w:fldCharType="begin"/>
            </w:r>
            <w:r w:rsidR="004A028F" w:rsidRPr="00D10872">
              <w:rPr>
                <w:webHidden/>
              </w:rPr>
              <w:instrText xml:space="preserve"> PAGEREF _Toc159529596 \h </w:instrText>
            </w:r>
            <w:r w:rsidR="004A028F" w:rsidRPr="00D10872">
              <w:rPr>
                <w:webHidden/>
              </w:rPr>
            </w:r>
            <w:r w:rsidR="004A028F" w:rsidRPr="00D10872">
              <w:rPr>
                <w:webHidden/>
              </w:rPr>
              <w:fldChar w:fldCharType="separate"/>
            </w:r>
            <w:r w:rsidR="004A028F" w:rsidRPr="00D10872">
              <w:rPr>
                <w:webHidden/>
              </w:rPr>
              <w:t>31</w:t>
            </w:r>
            <w:r w:rsidR="004A028F" w:rsidRPr="00D10872">
              <w:rPr>
                <w:webHidden/>
              </w:rPr>
              <w:fldChar w:fldCharType="end"/>
            </w:r>
          </w:hyperlink>
        </w:p>
        <w:p w14:paraId="0D52FAD2" w14:textId="67EFC802"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97" w:history="1">
            <w:r w:rsidR="004A028F" w:rsidRPr="00D10872">
              <w:rPr>
                <w:rStyle w:val="Hyperlink"/>
              </w:rPr>
              <w:t>Hoe is de spreiding van temperatuur, dauw punt, luchtvochtigheid, windrichting en windsnelheid in de dataset?</w:t>
            </w:r>
            <w:r w:rsidR="004A028F" w:rsidRPr="00D10872">
              <w:rPr>
                <w:webHidden/>
              </w:rPr>
              <w:tab/>
            </w:r>
            <w:r w:rsidR="004A028F" w:rsidRPr="00D10872">
              <w:rPr>
                <w:webHidden/>
              </w:rPr>
              <w:fldChar w:fldCharType="begin"/>
            </w:r>
            <w:r w:rsidR="004A028F" w:rsidRPr="00D10872">
              <w:rPr>
                <w:webHidden/>
              </w:rPr>
              <w:instrText xml:space="preserve"> PAGEREF _Toc159529597 \h </w:instrText>
            </w:r>
            <w:r w:rsidR="004A028F" w:rsidRPr="00D10872">
              <w:rPr>
                <w:webHidden/>
              </w:rPr>
            </w:r>
            <w:r w:rsidR="004A028F" w:rsidRPr="00D10872">
              <w:rPr>
                <w:webHidden/>
              </w:rPr>
              <w:fldChar w:fldCharType="separate"/>
            </w:r>
            <w:r w:rsidR="004A028F" w:rsidRPr="00D10872">
              <w:rPr>
                <w:webHidden/>
              </w:rPr>
              <w:t>31</w:t>
            </w:r>
            <w:r w:rsidR="004A028F" w:rsidRPr="00D10872">
              <w:rPr>
                <w:webHidden/>
              </w:rPr>
              <w:fldChar w:fldCharType="end"/>
            </w:r>
          </w:hyperlink>
        </w:p>
        <w:p w14:paraId="436CF0CD" w14:textId="7BE72DC1" w:rsidR="004A028F" w:rsidRPr="00D10872" w:rsidRDefault="00194079">
          <w:pPr>
            <w:pStyle w:val="Inhopg2"/>
            <w:tabs>
              <w:tab w:val="right" w:leader="dot" w:pos="9016"/>
            </w:tabs>
            <w:rPr>
              <w:rFonts w:eastAsiaTheme="minorEastAsia"/>
              <w:kern w:val="2"/>
              <w:sz w:val="24"/>
              <w:szCs w:val="24"/>
              <w14:ligatures w14:val="standardContextual"/>
            </w:rPr>
          </w:pPr>
          <w:hyperlink w:anchor="_Toc159529598" w:history="1">
            <w:r w:rsidR="004A028F" w:rsidRPr="00D10872">
              <w:rPr>
                <w:rStyle w:val="Hyperlink"/>
              </w:rPr>
              <w:t>Hoe verhouden de verschillende weer data met elkaar?</w:t>
            </w:r>
            <w:r w:rsidR="004A028F" w:rsidRPr="00D10872">
              <w:rPr>
                <w:webHidden/>
              </w:rPr>
              <w:tab/>
            </w:r>
            <w:r w:rsidR="004A028F" w:rsidRPr="00D10872">
              <w:rPr>
                <w:webHidden/>
              </w:rPr>
              <w:fldChar w:fldCharType="begin"/>
            </w:r>
            <w:r w:rsidR="004A028F" w:rsidRPr="00D10872">
              <w:rPr>
                <w:webHidden/>
              </w:rPr>
              <w:instrText xml:space="preserve"> PAGEREF _Toc159529598 \h </w:instrText>
            </w:r>
            <w:r w:rsidR="004A028F" w:rsidRPr="00D10872">
              <w:rPr>
                <w:webHidden/>
              </w:rPr>
            </w:r>
            <w:r w:rsidR="004A028F" w:rsidRPr="00D10872">
              <w:rPr>
                <w:webHidden/>
              </w:rPr>
              <w:fldChar w:fldCharType="separate"/>
            </w:r>
            <w:r w:rsidR="004A028F" w:rsidRPr="00D10872">
              <w:rPr>
                <w:webHidden/>
              </w:rPr>
              <w:t>32</w:t>
            </w:r>
            <w:r w:rsidR="004A028F" w:rsidRPr="00D10872">
              <w:rPr>
                <w:webHidden/>
              </w:rPr>
              <w:fldChar w:fldCharType="end"/>
            </w:r>
          </w:hyperlink>
        </w:p>
        <w:p w14:paraId="455ED040" w14:textId="43AB9566" w:rsidR="004A028F" w:rsidRPr="00D10872" w:rsidRDefault="00194079">
          <w:pPr>
            <w:pStyle w:val="Inhopg1"/>
            <w:tabs>
              <w:tab w:val="right" w:leader="dot" w:pos="9016"/>
            </w:tabs>
            <w:rPr>
              <w:rFonts w:eastAsiaTheme="minorEastAsia"/>
              <w:kern w:val="2"/>
              <w:sz w:val="24"/>
              <w:szCs w:val="24"/>
              <w14:ligatures w14:val="standardContextual"/>
            </w:rPr>
          </w:pPr>
          <w:hyperlink w:anchor="_Toc159529599" w:history="1">
            <w:r w:rsidR="004A028F" w:rsidRPr="00D10872">
              <w:rPr>
                <w:rStyle w:val="Hyperlink"/>
              </w:rPr>
              <w:t>Figuren lijst</w:t>
            </w:r>
            <w:r w:rsidR="004A028F" w:rsidRPr="00D10872">
              <w:rPr>
                <w:webHidden/>
              </w:rPr>
              <w:tab/>
            </w:r>
            <w:r w:rsidR="004A028F" w:rsidRPr="00D10872">
              <w:rPr>
                <w:webHidden/>
              </w:rPr>
              <w:fldChar w:fldCharType="begin"/>
            </w:r>
            <w:r w:rsidR="004A028F" w:rsidRPr="00D10872">
              <w:rPr>
                <w:webHidden/>
              </w:rPr>
              <w:instrText xml:space="preserve"> PAGEREF _Toc159529599 \h </w:instrText>
            </w:r>
            <w:r w:rsidR="004A028F" w:rsidRPr="00D10872">
              <w:rPr>
                <w:webHidden/>
              </w:rPr>
            </w:r>
            <w:r w:rsidR="004A028F" w:rsidRPr="00D10872">
              <w:rPr>
                <w:webHidden/>
              </w:rPr>
              <w:fldChar w:fldCharType="separate"/>
            </w:r>
            <w:r w:rsidR="004A028F" w:rsidRPr="00D10872">
              <w:rPr>
                <w:webHidden/>
              </w:rPr>
              <w:t>33</w:t>
            </w:r>
            <w:r w:rsidR="004A028F" w:rsidRPr="00D10872">
              <w:rPr>
                <w:webHidden/>
              </w:rPr>
              <w:fldChar w:fldCharType="end"/>
            </w:r>
          </w:hyperlink>
        </w:p>
        <w:p w14:paraId="6167F0AE" w14:textId="2DA1130A" w:rsidR="004A028F" w:rsidRPr="00D10872" w:rsidRDefault="00194079">
          <w:pPr>
            <w:pStyle w:val="Inhopg1"/>
            <w:tabs>
              <w:tab w:val="right" w:leader="dot" w:pos="9016"/>
            </w:tabs>
            <w:rPr>
              <w:rFonts w:eastAsiaTheme="minorEastAsia"/>
              <w:kern w:val="2"/>
              <w:sz w:val="24"/>
              <w:szCs w:val="24"/>
              <w14:ligatures w14:val="standardContextual"/>
            </w:rPr>
          </w:pPr>
          <w:hyperlink w:anchor="_Toc159529600" w:history="1">
            <w:r w:rsidR="004A028F" w:rsidRPr="00D10872">
              <w:rPr>
                <w:rStyle w:val="Hyperlink"/>
              </w:rPr>
              <w:t>Bibliografie</w:t>
            </w:r>
            <w:r w:rsidR="004A028F" w:rsidRPr="00D10872">
              <w:rPr>
                <w:webHidden/>
              </w:rPr>
              <w:tab/>
            </w:r>
            <w:r w:rsidR="004A028F" w:rsidRPr="00D10872">
              <w:rPr>
                <w:webHidden/>
              </w:rPr>
              <w:fldChar w:fldCharType="begin"/>
            </w:r>
            <w:r w:rsidR="004A028F" w:rsidRPr="00D10872">
              <w:rPr>
                <w:webHidden/>
              </w:rPr>
              <w:instrText xml:space="preserve"> PAGEREF _Toc159529600 \h </w:instrText>
            </w:r>
            <w:r w:rsidR="004A028F" w:rsidRPr="00D10872">
              <w:rPr>
                <w:webHidden/>
              </w:rPr>
            </w:r>
            <w:r w:rsidR="004A028F" w:rsidRPr="00D10872">
              <w:rPr>
                <w:webHidden/>
              </w:rPr>
              <w:fldChar w:fldCharType="separate"/>
            </w:r>
            <w:r w:rsidR="004A028F" w:rsidRPr="00D10872">
              <w:rPr>
                <w:webHidden/>
              </w:rPr>
              <w:t>34</w:t>
            </w:r>
            <w:r w:rsidR="004A028F" w:rsidRPr="00D10872">
              <w:rPr>
                <w:webHidden/>
              </w:rPr>
              <w:fldChar w:fldCharType="end"/>
            </w:r>
          </w:hyperlink>
        </w:p>
        <w:p w14:paraId="4D3D214C" w14:textId="6B891D59" w:rsidR="0035224D" w:rsidRPr="00D10872" w:rsidRDefault="00DB7151">
          <w:r w:rsidRPr="00D10872">
            <w:fldChar w:fldCharType="end"/>
          </w:r>
        </w:p>
      </w:sdtContent>
    </w:sdt>
    <w:p w14:paraId="780CD6E1" w14:textId="29A33204" w:rsidR="002C236F" w:rsidRPr="00D10872" w:rsidRDefault="0035224D" w:rsidP="000F5706">
      <w:pPr>
        <w:pStyle w:val="Kop1"/>
      </w:pPr>
      <w:r w:rsidRPr="00D10872">
        <w:br w:type="page"/>
      </w:r>
      <w:bookmarkStart w:id="0" w:name="_Toc159529564"/>
      <w:r w:rsidR="002C236F" w:rsidRPr="00D10872">
        <w:t>Inleiding</w:t>
      </w:r>
      <w:bookmarkEnd w:id="0"/>
    </w:p>
    <w:p w14:paraId="264F0D18" w14:textId="7B13E0BC" w:rsidR="00AF0AEE" w:rsidRPr="00D10872" w:rsidRDefault="00CB0D3B">
      <w:r>
        <w:t xml:space="preserve">In dit document wordt de data kwaliteit geverifieerd van de door de HAN aangeleverde </w:t>
      </w:r>
      <w:r w:rsidR="006117D4">
        <w:t>nyc</w:t>
      </w:r>
      <w:r>
        <w:t>flights</w:t>
      </w:r>
      <w:r w:rsidR="006117D4">
        <w:t>13</w:t>
      </w:r>
      <w:r>
        <w:t xml:space="preserve"> dataset</w:t>
      </w:r>
      <w:r w:rsidR="006117D4">
        <w:t xml:space="preserve">, samengesteld door </w:t>
      </w:r>
      <w:r w:rsidR="006945E0">
        <w:t>Hadley Wickham</w:t>
      </w:r>
      <w:r>
        <w:t>.</w:t>
      </w:r>
      <w:r w:rsidR="000D3826">
        <w:t xml:space="preserve"> De dataset is te groot om volledig langs te lopen daarom zal er gekeken worden naar </w:t>
      </w:r>
      <w:r w:rsidR="006B053A">
        <w:t xml:space="preserve">7 continuous features en 3 categoriale features </w:t>
      </w:r>
      <w:r w:rsidR="00B01728">
        <w:t xml:space="preserve">die specifiek gekozen zijn om </w:t>
      </w:r>
      <w:r w:rsidR="004F595C">
        <w:t xml:space="preserve">te helpen bij het beantwoorden van onderstaande informatievragen. In de </w:t>
      </w:r>
      <w:hyperlink w:anchor="_Conclusie" w:history="1">
        <w:r w:rsidR="004F595C" w:rsidRPr="004F595C">
          <w:rPr>
            <w:rStyle w:val="Hyperlink"/>
          </w:rPr>
          <w:t>conclusie</w:t>
        </w:r>
      </w:hyperlink>
      <w:r w:rsidR="004F595C">
        <w:t xml:space="preserve"> </w:t>
      </w:r>
      <w:r w:rsidR="008B33AD">
        <w:t xml:space="preserve">staat een samengevat antwoord voor iedere informatievraag, </w:t>
      </w:r>
      <w:r w:rsidR="001C724C">
        <w:t>gebaseerd</w:t>
      </w:r>
      <w:r w:rsidR="008B33AD">
        <w:t xml:space="preserve"> op de </w:t>
      </w:r>
      <w:r w:rsidR="001C724C">
        <w:t>informatie die uit di</w:t>
      </w:r>
      <w:r w:rsidR="001E34F6">
        <w:t>t</w:t>
      </w:r>
      <w:r w:rsidR="001C724C">
        <w:t xml:space="preserve"> verslag is verkregen.</w:t>
      </w:r>
    </w:p>
    <w:p w14:paraId="1822F528" w14:textId="7FE269F4" w:rsidR="00AF0AEE" w:rsidRPr="00D10872" w:rsidRDefault="00AF0AEE" w:rsidP="000438CD">
      <w:pPr>
        <w:pStyle w:val="Kop2"/>
      </w:pPr>
      <w:bookmarkStart w:id="1" w:name="_Informatievragen"/>
      <w:bookmarkStart w:id="2" w:name="_Toc159529565"/>
      <w:bookmarkEnd w:id="1"/>
      <w:r w:rsidRPr="00D10872">
        <w:t>Informatievragen</w:t>
      </w:r>
      <w:bookmarkEnd w:id="2"/>
    </w:p>
    <w:p w14:paraId="1BA37D18" w14:textId="77777777" w:rsidR="00C07897" w:rsidRPr="00D10872" w:rsidRDefault="00C07897" w:rsidP="00C07897">
      <w:pPr>
        <w:pStyle w:val="Lijstalinea"/>
        <w:numPr>
          <w:ilvl w:val="0"/>
          <w:numId w:val="4"/>
        </w:numPr>
        <w:rPr>
          <w:rFonts w:asciiTheme="majorHAnsi" w:eastAsiaTheme="majorEastAsia" w:hAnsiTheme="majorHAnsi" w:cstheme="majorBidi"/>
          <w:color w:val="2F5496" w:themeColor="accent1" w:themeShade="BF"/>
          <w:sz w:val="32"/>
          <w:szCs w:val="32"/>
        </w:rPr>
      </w:pPr>
      <w:r w:rsidRPr="00D10872">
        <w:t>Wat is de verdeling van de vertragingstijden voor vluchten in de dataset?</w:t>
      </w:r>
    </w:p>
    <w:p w14:paraId="3E3B36B3" w14:textId="5A08A60F" w:rsidR="006D612D" w:rsidRPr="00D10872" w:rsidRDefault="001C551E" w:rsidP="00C07897">
      <w:pPr>
        <w:pStyle w:val="Lijstalinea"/>
        <w:numPr>
          <w:ilvl w:val="0"/>
          <w:numId w:val="4"/>
        </w:numPr>
        <w:rPr>
          <w:rFonts w:asciiTheme="majorHAnsi" w:eastAsiaTheme="majorEastAsia" w:hAnsiTheme="majorHAnsi" w:cstheme="majorBidi"/>
          <w:color w:val="2F5496" w:themeColor="accent1" w:themeShade="BF"/>
          <w:sz w:val="32"/>
          <w:szCs w:val="32"/>
        </w:rPr>
      </w:pPr>
      <w:r w:rsidRPr="00D10872">
        <w:t>Hoe is de spreid</w:t>
      </w:r>
      <w:r w:rsidR="00981DC7" w:rsidRPr="00D10872">
        <w:t>ing</w:t>
      </w:r>
      <w:r w:rsidRPr="00D10872">
        <w:t xml:space="preserve"> van temperatuur, </w:t>
      </w:r>
      <w:r w:rsidR="00981DC7" w:rsidRPr="00D10872">
        <w:t>dauw punt</w:t>
      </w:r>
      <w:r w:rsidR="006D612D" w:rsidRPr="00D10872">
        <w:t>, luchtvochtigheid, windrichting en windsnelheid</w:t>
      </w:r>
      <w:r w:rsidR="00DA324D" w:rsidRPr="00D10872">
        <w:t xml:space="preserve"> in de dataset</w:t>
      </w:r>
      <w:r w:rsidR="006D612D" w:rsidRPr="00D10872">
        <w:t>?</w:t>
      </w:r>
    </w:p>
    <w:p w14:paraId="4C51FF2B" w14:textId="00ACA4D4" w:rsidR="002C236F" w:rsidRPr="00D10872" w:rsidRDefault="00981DC7" w:rsidP="00C07897">
      <w:pPr>
        <w:pStyle w:val="Lijstalinea"/>
        <w:numPr>
          <w:ilvl w:val="0"/>
          <w:numId w:val="4"/>
        </w:numPr>
        <w:rPr>
          <w:rFonts w:asciiTheme="majorHAnsi" w:eastAsiaTheme="majorEastAsia" w:hAnsiTheme="majorHAnsi" w:cstheme="majorBidi"/>
          <w:color w:val="2F5496" w:themeColor="accent1" w:themeShade="BF"/>
          <w:sz w:val="32"/>
          <w:szCs w:val="32"/>
        </w:rPr>
      </w:pPr>
      <w:r w:rsidRPr="00D10872">
        <w:t>Hoe verhouden de verschillende weerdata met elkaar?</w:t>
      </w:r>
      <w:r w:rsidR="002C236F" w:rsidRPr="00D10872">
        <w:br w:type="page"/>
      </w:r>
    </w:p>
    <w:p w14:paraId="684E3846" w14:textId="7127AF4E" w:rsidR="002C236F" w:rsidRPr="00D10872" w:rsidRDefault="003F7BB2" w:rsidP="002C236F">
      <w:pPr>
        <w:pStyle w:val="Kop1"/>
      </w:pPr>
      <w:bookmarkStart w:id="3" w:name="_Toc159529566"/>
      <w:r w:rsidRPr="00D10872">
        <w:t>Descriptieve statistische kentallen</w:t>
      </w:r>
      <w:bookmarkEnd w:id="3"/>
    </w:p>
    <w:p w14:paraId="07DDAFDC" w14:textId="0997FCCE" w:rsidR="001A2AA5" w:rsidRPr="00D10872" w:rsidRDefault="001A2AA5" w:rsidP="001A2AA5">
      <w:r w:rsidRPr="00D10872">
        <w:t xml:space="preserve">Hieronder staan voor de </w:t>
      </w:r>
      <w:proofErr w:type="spellStart"/>
      <w:r w:rsidRPr="00D10872">
        <w:t>continues</w:t>
      </w:r>
      <w:proofErr w:type="spellEnd"/>
      <w:r w:rsidRPr="00D10872">
        <w:t xml:space="preserve"> features en de </w:t>
      </w:r>
      <w:proofErr w:type="spellStart"/>
      <w:r w:rsidRPr="00D10872">
        <w:t>categorial</w:t>
      </w:r>
      <w:proofErr w:type="spellEnd"/>
      <w:r w:rsidRPr="00D10872">
        <w:t xml:space="preserve"> features </w:t>
      </w:r>
      <w:r w:rsidR="00DA1C4B" w:rsidRPr="00D10872">
        <w:t>de</w:t>
      </w:r>
      <w:r w:rsidRPr="00D10872">
        <w:t xml:space="preserve"> descriptieve statische ke</w:t>
      </w:r>
      <w:r w:rsidR="00DA1C4B" w:rsidRPr="00D10872">
        <w:t xml:space="preserve">ntallen, in totaal zijn er 7 </w:t>
      </w:r>
      <w:proofErr w:type="spellStart"/>
      <w:r w:rsidR="00DA1C4B" w:rsidRPr="00D10872">
        <w:t>continues</w:t>
      </w:r>
      <w:proofErr w:type="spellEnd"/>
      <w:r w:rsidR="00DA1C4B" w:rsidRPr="00D10872">
        <w:t xml:space="preserve"> en 3 categoriale features</w:t>
      </w:r>
      <w:r w:rsidR="0036104D" w:rsidRPr="00D10872">
        <w:t xml:space="preserve">, dit is zo omdat voor mijn informatievragen dit alle features zijn die ik nodig heb met name daarom heb ik voor de </w:t>
      </w:r>
      <w:proofErr w:type="spellStart"/>
      <w:r w:rsidR="0036104D" w:rsidRPr="00D10872">
        <w:t>continues</w:t>
      </w:r>
      <w:proofErr w:type="spellEnd"/>
      <w:r w:rsidR="0036104D" w:rsidRPr="00D10872">
        <w:t xml:space="preserve"> features ervoor gekozen om ze allemaal uit te werken in plaats van 2 weg te laten.</w:t>
      </w:r>
    </w:p>
    <w:p w14:paraId="60BAD386" w14:textId="23928BCA" w:rsidR="001D727D" w:rsidRPr="00D10872" w:rsidRDefault="001D727D" w:rsidP="001A2AA5">
      <w:r w:rsidRPr="00D10872">
        <w:t xml:space="preserve">De waardes in onderstaande tabellen zijn berekend met behulp van de </w:t>
      </w:r>
      <w:proofErr w:type="spellStart"/>
      <w:r w:rsidRPr="00D10872">
        <w:t>matplotlib.pyplot</w:t>
      </w:r>
      <w:proofErr w:type="spellEnd"/>
      <w:r w:rsidRPr="00D10872">
        <w:t xml:space="preserve"> library in Python.</w:t>
      </w:r>
    </w:p>
    <w:p w14:paraId="25421AA5" w14:textId="01D706A9" w:rsidR="00452BC3" w:rsidRPr="00D10872" w:rsidRDefault="00452BC3" w:rsidP="00452BC3">
      <w:pPr>
        <w:pStyle w:val="Kop2"/>
      </w:pPr>
      <w:bookmarkStart w:id="4" w:name="_Toc159529567"/>
      <w:proofErr w:type="spellStart"/>
      <w:r w:rsidRPr="00D10872">
        <w:t>Continues</w:t>
      </w:r>
      <w:proofErr w:type="spellEnd"/>
      <w:r w:rsidRPr="00D10872">
        <w:t xml:space="preserve"> features</w:t>
      </w:r>
      <w:bookmarkEnd w:id="4"/>
    </w:p>
    <w:tbl>
      <w:tblPr>
        <w:tblStyle w:val="Tabelraster"/>
        <w:tblW w:w="0" w:type="auto"/>
        <w:tblLook w:val="04A0" w:firstRow="1" w:lastRow="0" w:firstColumn="1" w:lastColumn="0" w:noHBand="0" w:noVBand="1"/>
      </w:tblPr>
      <w:tblGrid>
        <w:gridCol w:w="1263"/>
        <w:gridCol w:w="840"/>
        <w:gridCol w:w="683"/>
        <w:gridCol w:w="654"/>
        <w:gridCol w:w="683"/>
        <w:gridCol w:w="683"/>
        <w:gridCol w:w="891"/>
        <w:gridCol w:w="854"/>
        <w:gridCol w:w="787"/>
        <w:gridCol w:w="787"/>
        <w:gridCol w:w="891"/>
      </w:tblGrid>
      <w:tr w:rsidR="006430E8" w:rsidRPr="00D10872" w14:paraId="3D58CC24" w14:textId="77777777" w:rsidTr="006430E8">
        <w:tc>
          <w:tcPr>
            <w:tcW w:w="1075" w:type="dxa"/>
          </w:tcPr>
          <w:p w14:paraId="37A91DF6" w14:textId="72F2C302" w:rsidR="00452BC3" w:rsidRPr="00D10872" w:rsidRDefault="00B36D9C">
            <w:r w:rsidRPr="00D10872">
              <w:t>Feature</w:t>
            </w:r>
          </w:p>
        </w:tc>
        <w:tc>
          <w:tcPr>
            <w:tcW w:w="1028" w:type="dxa"/>
          </w:tcPr>
          <w:p w14:paraId="6DEF3869" w14:textId="3E4ED522" w:rsidR="00452BC3" w:rsidRPr="00D10872" w:rsidRDefault="00B36D9C">
            <w:proofErr w:type="spellStart"/>
            <w:r w:rsidRPr="00D10872">
              <w:t>Count</w:t>
            </w:r>
            <w:proofErr w:type="spellEnd"/>
          </w:p>
        </w:tc>
        <w:tc>
          <w:tcPr>
            <w:tcW w:w="683" w:type="dxa"/>
          </w:tcPr>
          <w:p w14:paraId="0D541061" w14:textId="16CC3ED5" w:rsidR="00452BC3" w:rsidRPr="00D10872" w:rsidRDefault="00B36D9C">
            <w:r w:rsidRPr="00D10872">
              <w:t xml:space="preserve">% </w:t>
            </w:r>
            <w:r w:rsidR="007C6F06" w:rsidRPr="00D10872">
              <w:t>Miss.</w:t>
            </w:r>
          </w:p>
        </w:tc>
        <w:tc>
          <w:tcPr>
            <w:tcW w:w="654" w:type="dxa"/>
          </w:tcPr>
          <w:p w14:paraId="6D051301" w14:textId="3603CC8C" w:rsidR="00452BC3" w:rsidRPr="00D10872" w:rsidRDefault="007C6F06">
            <w:r w:rsidRPr="00D10872">
              <w:t>Card.</w:t>
            </w:r>
          </w:p>
        </w:tc>
        <w:tc>
          <w:tcPr>
            <w:tcW w:w="683" w:type="dxa"/>
          </w:tcPr>
          <w:p w14:paraId="76B70F49" w14:textId="7C67FE19" w:rsidR="00452BC3" w:rsidRPr="00D10872" w:rsidRDefault="007C6F06">
            <w:r w:rsidRPr="00D10872">
              <w:t>Min.</w:t>
            </w:r>
          </w:p>
        </w:tc>
        <w:tc>
          <w:tcPr>
            <w:tcW w:w="683" w:type="dxa"/>
          </w:tcPr>
          <w:p w14:paraId="67D26285" w14:textId="7233460D" w:rsidR="00452BC3" w:rsidRPr="00D10872" w:rsidRDefault="007C6F06">
            <w:r w:rsidRPr="00D10872">
              <w:t>1</w:t>
            </w:r>
            <w:r w:rsidRPr="00D10872">
              <w:rPr>
                <w:vertAlign w:val="superscript"/>
              </w:rPr>
              <w:t>ste</w:t>
            </w:r>
            <w:r w:rsidRPr="00D10872">
              <w:t xml:space="preserve"> </w:t>
            </w:r>
            <w:proofErr w:type="spellStart"/>
            <w:r w:rsidRPr="00D10872">
              <w:t>Qrt</w:t>
            </w:r>
            <w:proofErr w:type="spellEnd"/>
            <w:r w:rsidRPr="00D10872">
              <w:t>.</w:t>
            </w:r>
          </w:p>
        </w:tc>
        <w:tc>
          <w:tcPr>
            <w:tcW w:w="891" w:type="dxa"/>
          </w:tcPr>
          <w:p w14:paraId="0D1A8407" w14:textId="6AA4424D" w:rsidR="00452BC3" w:rsidRPr="00D10872" w:rsidRDefault="007C6F06">
            <w:proofErr w:type="spellStart"/>
            <w:r w:rsidRPr="00D10872">
              <w:t>Mean</w:t>
            </w:r>
            <w:proofErr w:type="spellEnd"/>
          </w:p>
        </w:tc>
        <w:tc>
          <w:tcPr>
            <w:tcW w:w="854" w:type="dxa"/>
          </w:tcPr>
          <w:p w14:paraId="4D47AFBF" w14:textId="6977D8FC" w:rsidR="00452BC3" w:rsidRPr="00D10872" w:rsidRDefault="007C6F06">
            <w:proofErr w:type="spellStart"/>
            <w:r w:rsidRPr="00D10872">
              <w:t>Median</w:t>
            </w:r>
            <w:proofErr w:type="spellEnd"/>
          </w:p>
        </w:tc>
        <w:tc>
          <w:tcPr>
            <w:tcW w:w="787" w:type="dxa"/>
          </w:tcPr>
          <w:p w14:paraId="522E1CDC" w14:textId="34976A74" w:rsidR="00452BC3" w:rsidRPr="00D10872" w:rsidRDefault="007C6F06">
            <w:r w:rsidRPr="00D10872">
              <w:t xml:space="preserve">3rd </w:t>
            </w:r>
            <w:proofErr w:type="spellStart"/>
            <w:r w:rsidRPr="00D10872">
              <w:t>Qrt</w:t>
            </w:r>
            <w:proofErr w:type="spellEnd"/>
            <w:r w:rsidRPr="00D10872">
              <w:t>.</w:t>
            </w:r>
          </w:p>
        </w:tc>
        <w:tc>
          <w:tcPr>
            <w:tcW w:w="787" w:type="dxa"/>
          </w:tcPr>
          <w:p w14:paraId="31BD2A4F" w14:textId="3AD2793F" w:rsidR="00452BC3" w:rsidRPr="00D10872" w:rsidRDefault="007C6F06">
            <w:r w:rsidRPr="00D10872">
              <w:t>Max.</w:t>
            </w:r>
          </w:p>
        </w:tc>
        <w:tc>
          <w:tcPr>
            <w:tcW w:w="891" w:type="dxa"/>
          </w:tcPr>
          <w:p w14:paraId="4E160208" w14:textId="1D295262" w:rsidR="00452BC3" w:rsidRPr="00D10872" w:rsidRDefault="007C6F06">
            <w:proofErr w:type="spellStart"/>
            <w:r w:rsidRPr="00D10872">
              <w:t>Std</w:t>
            </w:r>
            <w:proofErr w:type="spellEnd"/>
            <w:r w:rsidRPr="00D10872">
              <w:t>. Dev.</w:t>
            </w:r>
          </w:p>
        </w:tc>
      </w:tr>
      <w:tr w:rsidR="006430E8" w:rsidRPr="00D10872" w14:paraId="50C8688A" w14:textId="77777777" w:rsidTr="006430E8">
        <w:tc>
          <w:tcPr>
            <w:tcW w:w="1075" w:type="dxa"/>
          </w:tcPr>
          <w:p w14:paraId="129C55C0" w14:textId="3857EC71" w:rsidR="00452BC3" w:rsidRPr="00D10872" w:rsidRDefault="00B76762">
            <w:proofErr w:type="spellStart"/>
            <w:r w:rsidRPr="00D10872">
              <w:t>Dep_delay</w:t>
            </w:r>
            <w:proofErr w:type="spellEnd"/>
          </w:p>
        </w:tc>
        <w:tc>
          <w:tcPr>
            <w:tcW w:w="1028" w:type="dxa"/>
          </w:tcPr>
          <w:p w14:paraId="129263F8" w14:textId="50C67C3A" w:rsidR="00452BC3" w:rsidRPr="00D10872" w:rsidRDefault="00000BFE">
            <w:r w:rsidRPr="00D10872">
              <w:t>336776</w:t>
            </w:r>
          </w:p>
        </w:tc>
        <w:tc>
          <w:tcPr>
            <w:tcW w:w="683" w:type="dxa"/>
          </w:tcPr>
          <w:p w14:paraId="1511E3EF" w14:textId="066710EC" w:rsidR="00452BC3" w:rsidRPr="00D10872" w:rsidRDefault="00000BFE">
            <w:r w:rsidRPr="00D10872">
              <w:t>2.451</w:t>
            </w:r>
          </w:p>
        </w:tc>
        <w:tc>
          <w:tcPr>
            <w:tcW w:w="654" w:type="dxa"/>
          </w:tcPr>
          <w:p w14:paraId="6A61FC32" w14:textId="305C2C5C" w:rsidR="00452BC3" w:rsidRPr="00D10872" w:rsidRDefault="00532D4C">
            <w:r w:rsidRPr="00D10872">
              <w:t>527</w:t>
            </w:r>
          </w:p>
        </w:tc>
        <w:tc>
          <w:tcPr>
            <w:tcW w:w="683" w:type="dxa"/>
          </w:tcPr>
          <w:p w14:paraId="4C150918" w14:textId="09102386" w:rsidR="00452BC3" w:rsidRPr="00D10872" w:rsidRDefault="00532D4C">
            <w:r w:rsidRPr="00D10872">
              <w:t>-43.0</w:t>
            </w:r>
          </w:p>
        </w:tc>
        <w:tc>
          <w:tcPr>
            <w:tcW w:w="683" w:type="dxa"/>
          </w:tcPr>
          <w:p w14:paraId="5E0AAC04" w14:textId="5D218AF5" w:rsidR="00452BC3" w:rsidRPr="00D10872" w:rsidRDefault="00532D4C">
            <w:r w:rsidRPr="00D10872">
              <w:t>-5.0</w:t>
            </w:r>
          </w:p>
        </w:tc>
        <w:tc>
          <w:tcPr>
            <w:tcW w:w="891" w:type="dxa"/>
          </w:tcPr>
          <w:p w14:paraId="5A760E89" w14:textId="32AFAF6E" w:rsidR="00452BC3" w:rsidRPr="00D10872" w:rsidRDefault="00532D4C">
            <w:r w:rsidRPr="00D10872">
              <w:t>12.639</w:t>
            </w:r>
          </w:p>
        </w:tc>
        <w:tc>
          <w:tcPr>
            <w:tcW w:w="854" w:type="dxa"/>
          </w:tcPr>
          <w:p w14:paraId="7E188BFC" w14:textId="4145BBB2" w:rsidR="00452BC3" w:rsidRPr="00D10872" w:rsidRDefault="00532D4C">
            <w:r w:rsidRPr="00D10872">
              <w:t>-2.0</w:t>
            </w:r>
          </w:p>
        </w:tc>
        <w:tc>
          <w:tcPr>
            <w:tcW w:w="787" w:type="dxa"/>
          </w:tcPr>
          <w:p w14:paraId="0EBF4A2C" w14:textId="2BB3DB2C" w:rsidR="00452BC3" w:rsidRPr="00D10872" w:rsidRDefault="005D403A">
            <w:r w:rsidRPr="00D10872">
              <w:t>11.0</w:t>
            </w:r>
          </w:p>
        </w:tc>
        <w:tc>
          <w:tcPr>
            <w:tcW w:w="787" w:type="dxa"/>
          </w:tcPr>
          <w:p w14:paraId="5AC94503" w14:textId="44E76753" w:rsidR="00452BC3" w:rsidRPr="00D10872" w:rsidRDefault="005D403A">
            <w:r w:rsidRPr="00D10872">
              <w:t>1301.0</w:t>
            </w:r>
          </w:p>
        </w:tc>
        <w:tc>
          <w:tcPr>
            <w:tcW w:w="891" w:type="dxa"/>
          </w:tcPr>
          <w:p w14:paraId="5B8D24C4" w14:textId="2F40222F" w:rsidR="00452BC3" w:rsidRPr="00D10872" w:rsidRDefault="005D403A">
            <w:r w:rsidRPr="00D10872">
              <w:t>40.210</w:t>
            </w:r>
          </w:p>
        </w:tc>
      </w:tr>
      <w:tr w:rsidR="006430E8" w:rsidRPr="00D10872" w14:paraId="65AE174D" w14:textId="77777777" w:rsidTr="006430E8">
        <w:tc>
          <w:tcPr>
            <w:tcW w:w="1075" w:type="dxa"/>
          </w:tcPr>
          <w:p w14:paraId="335F6135" w14:textId="2946AF20" w:rsidR="00452BC3" w:rsidRPr="00D10872" w:rsidRDefault="00B76762">
            <w:proofErr w:type="spellStart"/>
            <w:r w:rsidRPr="00D10872">
              <w:t>Arr_delay</w:t>
            </w:r>
            <w:proofErr w:type="spellEnd"/>
          </w:p>
        </w:tc>
        <w:tc>
          <w:tcPr>
            <w:tcW w:w="1028" w:type="dxa"/>
          </w:tcPr>
          <w:p w14:paraId="6D20F762" w14:textId="6DA20337" w:rsidR="00452BC3" w:rsidRPr="00D10872" w:rsidRDefault="00000BFE">
            <w:r w:rsidRPr="00D10872">
              <w:t>336776</w:t>
            </w:r>
          </w:p>
        </w:tc>
        <w:tc>
          <w:tcPr>
            <w:tcW w:w="683" w:type="dxa"/>
          </w:tcPr>
          <w:p w14:paraId="24BF4F3B" w14:textId="1F5CB2C4" w:rsidR="00452BC3" w:rsidRPr="00D10872" w:rsidRDefault="005D403A">
            <w:r w:rsidRPr="00D10872">
              <w:t>2.8</w:t>
            </w:r>
            <w:r w:rsidR="00323EB7" w:rsidRPr="00D10872">
              <w:t>00</w:t>
            </w:r>
          </w:p>
        </w:tc>
        <w:tc>
          <w:tcPr>
            <w:tcW w:w="654" w:type="dxa"/>
          </w:tcPr>
          <w:p w14:paraId="5A4F622C" w14:textId="0266CCB7" w:rsidR="00452BC3" w:rsidRPr="00D10872" w:rsidRDefault="00323EB7">
            <w:r w:rsidRPr="00D10872">
              <w:t>577</w:t>
            </w:r>
          </w:p>
        </w:tc>
        <w:tc>
          <w:tcPr>
            <w:tcW w:w="683" w:type="dxa"/>
          </w:tcPr>
          <w:p w14:paraId="327626B9" w14:textId="02E03759" w:rsidR="00452BC3" w:rsidRPr="00D10872" w:rsidRDefault="00323EB7">
            <w:r w:rsidRPr="00D10872">
              <w:t>-86.0</w:t>
            </w:r>
          </w:p>
        </w:tc>
        <w:tc>
          <w:tcPr>
            <w:tcW w:w="683" w:type="dxa"/>
          </w:tcPr>
          <w:p w14:paraId="79B860E5" w14:textId="50163CD2" w:rsidR="00452BC3" w:rsidRPr="00D10872" w:rsidRDefault="00323EB7">
            <w:r w:rsidRPr="00D10872">
              <w:t>-17.0</w:t>
            </w:r>
          </w:p>
        </w:tc>
        <w:tc>
          <w:tcPr>
            <w:tcW w:w="891" w:type="dxa"/>
          </w:tcPr>
          <w:p w14:paraId="316A1B4B" w14:textId="7C1CD87C" w:rsidR="00452BC3" w:rsidRPr="00D10872" w:rsidRDefault="001432AE">
            <w:r w:rsidRPr="00D10872">
              <w:t>6.895</w:t>
            </w:r>
          </w:p>
        </w:tc>
        <w:tc>
          <w:tcPr>
            <w:tcW w:w="854" w:type="dxa"/>
          </w:tcPr>
          <w:p w14:paraId="4EA5C784" w14:textId="5F57F257" w:rsidR="00452BC3" w:rsidRPr="00D10872" w:rsidRDefault="001432AE">
            <w:r w:rsidRPr="00D10872">
              <w:t>-5.0</w:t>
            </w:r>
          </w:p>
        </w:tc>
        <w:tc>
          <w:tcPr>
            <w:tcW w:w="787" w:type="dxa"/>
          </w:tcPr>
          <w:p w14:paraId="48E3E06E" w14:textId="10F901DF" w:rsidR="00452BC3" w:rsidRPr="00D10872" w:rsidRDefault="001432AE">
            <w:r w:rsidRPr="00D10872">
              <w:t>14.0</w:t>
            </w:r>
          </w:p>
        </w:tc>
        <w:tc>
          <w:tcPr>
            <w:tcW w:w="787" w:type="dxa"/>
          </w:tcPr>
          <w:p w14:paraId="0931201C" w14:textId="65DD5078" w:rsidR="00452BC3" w:rsidRPr="00D10872" w:rsidRDefault="001432AE">
            <w:r w:rsidRPr="00D10872">
              <w:t>1272.0</w:t>
            </w:r>
          </w:p>
        </w:tc>
        <w:tc>
          <w:tcPr>
            <w:tcW w:w="891" w:type="dxa"/>
          </w:tcPr>
          <w:p w14:paraId="6925AEC1" w14:textId="50D772FC" w:rsidR="00452BC3" w:rsidRPr="00D10872" w:rsidRDefault="001432AE">
            <w:r w:rsidRPr="00D10872">
              <w:t>44.</w:t>
            </w:r>
            <w:r w:rsidR="009C0C93" w:rsidRPr="00D10872">
              <w:t>633</w:t>
            </w:r>
          </w:p>
        </w:tc>
      </w:tr>
      <w:tr w:rsidR="006430E8" w:rsidRPr="00D10872" w14:paraId="3E62EDAE" w14:textId="77777777" w:rsidTr="006430E8">
        <w:tc>
          <w:tcPr>
            <w:tcW w:w="1075" w:type="dxa"/>
          </w:tcPr>
          <w:p w14:paraId="76EF4B9E" w14:textId="1E65525D" w:rsidR="00B76762" w:rsidRPr="00D10872" w:rsidRDefault="00B76762">
            <w:r w:rsidRPr="00D10872">
              <w:t>Temp</w:t>
            </w:r>
          </w:p>
        </w:tc>
        <w:tc>
          <w:tcPr>
            <w:tcW w:w="1028" w:type="dxa"/>
          </w:tcPr>
          <w:p w14:paraId="5534EA6D" w14:textId="020110BA" w:rsidR="00452BC3" w:rsidRPr="00D10872" w:rsidRDefault="00000BFE">
            <w:r w:rsidRPr="00D10872">
              <w:t>336776</w:t>
            </w:r>
          </w:p>
        </w:tc>
        <w:tc>
          <w:tcPr>
            <w:tcW w:w="683" w:type="dxa"/>
          </w:tcPr>
          <w:p w14:paraId="6A124584" w14:textId="49963D04" w:rsidR="00452BC3" w:rsidRPr="00D10872" w:rsidRDefault="009C0C93">
            <w:r w:rsidRPr="00D10872">
              <w:t>0.467</w:t>
            </w:r>
          </w:p>
        </w:tc>
        <w:tc>
          <w:tcPr>
            <w:tcW w:w="654" w:type="dxa"/>
          </w:tcPr>
          <w:p w14:paraId="5A01C4B3" w14:textId="56C9DBC0" w:rsidR="00452BC3" w:rsidRPr="00D10872" w:rsidRDefault="009C0C93">
            <w:r w:rsidRPr="00D10872">
              <w:t>168</w:t>
            </w:r>
          </w:p>
        </w:tc>
        <w:tc>
          <w:tcPr>
            <w:tcW w:w="683" w:type="dxa"/>
          </w:tcPr>
          <w:p w14:paraId="10E3E883" w14:textId="055C8669" w:rsidR="00452BC3" w:rsidRPr="00D10872" w:rsidRDefault="009C0C93">
            <w:r w:rsidRPr="00D10872">
              <w:t>10.94</w:t>
            </w:r>
          </w:p>
        </w:tc>
        <w:tc>
          <w:tcPr>
            <w:tcW w:w="683" w:type="dxa"/>
          </w:tcPr>
          <w:p w14:paraId="125BA922" w14:textId="192AFACD" w:rsidR="00452BC3" w:rsidRPr="00D10872" w:rsidRDefault="007E0BB4">
            <w:r w:rsidRPr="00D10872">
              <w:t>42.08</w:t>
            </w:r>
          </w:p>
        </w:tc>
        <w:tc>
          <w:tcPr>
            <w:tcW w:w="891" w:type="dxa"/>
          </w:tcPr>
          <w:p w14:paraId="61743206" w14:textId="3A989C38" w:rsidR="00452BC3" w:rsidRPr="00D10872" w:rsidRDefault="005E4C6B">
            <w:r w:rsidRPr="00D10872">
              <w:t>56.996</w:t>
            </w:r>
          </w:p>
        </w:tc>
        <w:tc>
          <w:tcPr>
            <w:tcW w:w="854" w:type="dxa"/>
          </w:tcPr>
          <w:p w14:paraId="41B0049E" w14:textId="660AD592" w:rsidR="00452BC3" w:rsidRPr="00D10872" w:rsidRDefault="00B761E4">
            <w:r w:rsidRPr="00D10872">
              <w:t>57.2</w:t>
            </w:r>
          </w:p>
        </w:tc>
        <w:tc>
          <w:tcPr>
            <w:tcW w:w="787" w:type="dxa"/>
          </w:tcPr>
          <w:p w14:paraId="18AE0595" w14:textId="6849D6F0" w:rsidR="00452BC3" w:rsidRPr="00D10872" w:rsidRDefault="00B761E4">
            <w:r w:rsidRPr="00D10872">
              <w:t>71.96</w:t>
            </w:r>
          </w:p>
        </w:tc>
        <w:tc>
          <w:tcPr>
            <w:tcW w:w="787" w:type="dxa"/>
          </w:tcPr>
          <w:p w14:paraId="7099292D" w14:textId="1FAEA276" w:rsidR="00452BC3" w:rsidRPr="00D10872" w:rsidRDefault="00B761E4">
            <w:r w:rsidRPr="00D10872">
              <w:t>100.04</w:t>
            </w:r>
          </w:p>
        </w:tc>
        <w:tc>
          <w:tcPr>
            <w:tcW w:w="891" w:type="dxa"/>
          </w:tcPr>
          <w:p w14:paraId="6718D2FC" w14:textId="76F21B01" w:rsidR="00452BC3" w:rsidRPr="00D10872" w:rsidRDefault="00B761E4">
            <w:r w:rsidRPr="00D10872">
              <w:t>17.965</w:t>
            </w:r>
          </w:p>
        </w:tc>
      </w:tr>
      <w:tr w:rsidR="003779C1" w:rsidRPr="00D10872" w14:paraId="5DBA65DA" w14:textId="77777777" w:rsidTr="006430E8">
        <w:tc>
          <w:tcPr>
            <w:tcW w:w="1075" w:type="dxa"/>
          </w:tcPr>
          <w:p w14:paraId="250FA6A8" w14:textId="3DD03A9D" w:rsidR="00B76762" w:rsidRPr="00D10872" w:rsidRDefault="003A7660">
            <w:proofErr w:type="spellStart"/>
            <w:r w:rsidRPr="00D10872">
              <w:t>Depw</w:t>
            </w:r>
            <w:proofErr w:type="spellEnd"/>
          </w:p>
        </w:tc>
        <w:tc>
          <w:tcPr>
            <w:tcW w:w="1028" w:type="dxa"/>
          </w:tcPr>
          <w:p w14:paraId="64794F66" w14:textId="47CB317C" w:rsidR="00B76762" w:rsidRPr="00D10872" w:rsidRDefault="00000BFE">
            <w:r w:rsidRPr="00D10872">
              <w:t>336776</w:t>
            </w:r>
          </w:p>
        </w:tc>
        <w:tc>
          <w:tcPr>
            <w:tcW w:w="683" w:type="dxa"/>
          </w:tcPr>
          <w:p w14:paraId="1CE7EA20" w14:textId="5F8E7C77" w:rsidR="00B76762" w:rsidRPr="00D10872" w:rsidRDefault="008B0E5F">
            <w:r w:rsidRPr="00D10872">
              <w:t>0.467</w:t>
            </w:r>
          </w:p>
        </w:tc>
        <w:tc>
          <w:tcPr>
            <w:tcW w:w="654" w:type="dxa"/>
          </w:tcPr>
          <w:p w14:paraId="080DA0F3" w14:textId="0B38E42D" w:rsidR="00B76762" w:rsidRPr="00D10872" w:rsidRDefault="008B0E5F">
            <w:r w:rsidRPr="00D10872">
              <w:t>147</w:t>
            </w:r>
          </w:p>
        </w:tc>
        <w:tc>
          <w:tcPr>
            <w:tcW w:w="683" w:type="dxa"/>
          </w:tcPr>
          <w:p w14:paraId="0DE43D28" w14:textId="4F10551E" w:rsidR="00B76762" w:rsidRPr="00D10872" w:rsidRDefault="008B0E5F">
            <w:r w:rsidRPr="00D10872">
              <w:t>-9.94</w:t>
            </w:r>
          </w:p>
        </w:tc>
        <w:tc>
          <w:tcPr>
            <w:tcW w:w="683" w:type="dxa"/>
          </w:tcPr>
          <w:p w14:paraId="080AE7D3" w14:textId="32DA9E65" w:rsidR="00B76762" w:rsidRPr="00D10872" w:rsidRDefault="008B0E5F">
            <w:r w:rsidRPr="00D10872">
              <w:t>26.06</w:t>
            </w:r>
          </w:p>
        </w:tc>
        <w:tc>
          <w:tcPr>
            <w:tcW w:w="891" w:type="dxa"/>
          </w:tcPr>
          <w:p w14:paraId="256C3749" w14:textId="51786050" w:rsidR="00B76762" w:rsidRPr="00D10872" w:rsidRDefault="00685FCE">
            <w:r w:rsidRPr="00D10872">
              <w:t>41.631</w:t>
            </w:r>
          </w:p>
        </w:tc>
        <w:tc>
          <w:tcPr>
            <w:tcW w:w="854" w:type="dxa"/>
          </w:tcPr>
          <w:p w14:paraId="4391B6BF" w14:textId="7EED5316" w:rsidR="00B76762" w:rsidRPr="00D10872" w:rsidRDefault="00685FCE">
            <w:r w:rsidRPr="00D10872">
              <w:t>42.8</w:t>
            </w:r>
          </w:p>
        </w:tc>
        <w:tc>
          <w:tcPr>
            <w:tcW w:w="787" w:type="dxa"/>
          </w:tcPr>
          <w:p w14:paraId="481CA550" w14:textId="06DEE0DC" w:rsidR="00B76762" w:rsidRPr="00D10872" w:rsidRDefault="00685FCE">
            <w:r w:rsidRPr="00D10872">
              <w:t>57.92</w:t>
            </w:r>
          </w:p>
        </w:tc>
        <w:tc>
          <w:tcPr>
            <w:tcW w:w="787" w:type="dxa"/>
          </w:tcPr>
          <w:p w14:paraId="0DFEC56F" w14:textId="29C6DB2C" w:rsidR="00B76762" w:rsidRPr="00D10872" w:rsidRDefault="00C5219B">
            <w:r w:rsidRPr="00D10872">
              <w:t>78.08</w:t>
            </w:r>
          </w:p>
        </w:tc>
        <w:tc>
          <w:tcPr>
            <w:tcW w:w="891" w:type="dxa"/>
          </w:tcPr>
          <w:p w14:paraId="01E8DEDD" w14:textId="1D917F03" w:rsidR="00B76762" w:rsidRPr="00D10872" w:rsidRDefault="00C5219B">
            <w:r w:rsidRPr="00D10872">
              <w:t>19.353</w:t>
            </w:r>
          </w:p>
        </w:tc>
      </w:tr>
      <w:tr w:rsidR="003779C1" w:rsidRPr="00D10872" w14:paraId="57490DB0" w14:textId="77777777" w:rsidTr="006430E8">
        <w:tc>
          <w:tcPr>
            <w:tcW w:w="1075" w:type="dxa"/>
          </w:tcPr>
          <w:p w14:paraId="25604B34" w14:textId="3BA551FF" w:rsidR="00B76762" w:rsidRPr="00D10872" w:rsidRDefault="003A7660">
            <w:proofErr w:type="spellStart"/>
            <w:r w:rsidRPr="00D10872">
              <w:t>Humid</w:t>
            </w:r>
            <w:proofErr w:type="spellEnd"/>
          </w:p>
        </w:tc>
        <w:tc>
          <w:tcPr>
            <w:tcW w:w="1028" w:type="dxa"/>
          </w:tcPr>
          <w:p w14:paraId="7A31C54E" w14:textId="11EBF666" w:rsidR="00B76762" w:rsidRPr="00D10872" w:rsidRDefault="00000BFE">
            <w:r w:rsidRPr="00D10872">
              <w:t>336776</w:t>
            </w:r>
          </w:p>
        </w:tc>
        <w:tc>
          <w:tcPr>
            <w:tcW w:w="683" w:type="dxa"/>
          </w:tcPr>
          <w:p w14:paraId="626B431C" w14:textId="7770565B" w:rsidR="00B76762" w:rsidRPr="00D10872" w:rsidRDefault="00A85A9D">
            <w:r w:rsidRPr="00D10872">
              <w:t>0.467</w:t>
            </w:r>
          </w:p>
        </w:tc>
        <w:tc>
          <w:tcPr>
            <w:tcW w:w="654" w:type="dxa"/>
          </w:tcPr>
          <w:p w14:paraId="47FA7A17" w14:textId="635D6D88" w:rsidR="00B76762" w:rsidRPr="00D10872" w:rsidRDefault="00A85A9D">
            <w:r w:rsidRPr="00D10872">
              <w:t>2442</w:t>
            </w:r>
          </w:p>
        </w:tc>
        <w:tc>
          <w:tcPr>
            <w:tcW w:w="683" w:type="dxa"/>
          </w:tcPr>
          <w:p w14:paraId="6F2A93ED" w14:textId="663BBADA" w:rsidR="00B76762" w:rsidRPr="00D10872" w:rsidRDefault="00A85A9D">
            <w:r w:rsidRPr="00D10872">
              <w:t>12.74</w:t>
            </w:r>
          </w:p>
        </w:tc>
        <w:tc>
          <w:tcPr>
            <w:tcW w:w="683" w:type="dxa"/>
          </w:tcPr>
          <w:p w14:paraId="4F79E78E" w14:textId="0211761F" w:rsidR="00B76762" w:rsidRPr="00D10872" w:rsidRDefault="00A85A9D">
            <w:r w:rsidRPr="00D10872">
              <w:t>43.99</w:t>
            </w:r>
          </w:p>
        </w:tc>
        <w:tc>
          <w:tcPr>
            <w:tcW w:w="891" w:type="dxa"/>
          </w:tcPr>
          <w:p w14:paraId="12B50130" w14:textId="6438FCD9" w:rsidR="00B76762" w:rsidRPr="00D10872" w:rsidRDefault="00A85A9D">
            <w:r w:rsidRPr="00D10872">
              <w:t>59</w:t>
            </w:r>
            <w:r w:rsidR="0049445D" w:rsidRPr="00D10872">
              <w:t>.557</w:t>
            </w:r>
          </w:p>
        </w:tc>
        <w:tc>
          <w:tcPr>
            <w:tcW w:w="854" w:type="dxa"/>
          </w:tcPr>
          <w:p w14:paraId="44FB56AB" w14:textId="48FB1D98" w:rsidR="00B76762" w:rsidRPr="00D10872" w:rsidRDefault="0049445D">
            <w:r w:rsidRPr="00D10872">
              <w:t>57.73</w:t>
            </w:r>
          </w:p>
        </w:tc>
        <w:tc>
          <w:tcPr>
            <w:tcW w:w="787" w:type="dxa"/>
          </w:tcPr>
          <w:p w14:paraId="7938BBDA" w14:textId="788EA936" w:rsidR="00B76762" w:rsidRPr="00D10872" w:rsidRDefault="0049445D">
            <w:r w:rsidRPr="00D10872">
              <w:t>75.33</w:t>
            </w:r>
          </w:p>
        </w:tc>
        <w:tc>
          <w:tcPr>
            <w:tcW w:w="787" w:type="dxa"/>
          </w:tcPr>
          <w:p w14:paraId="108BA351" w14:textId="5799FD2E" w:rsidR="00B76762" w:rsidRPr="00D10872" w:rsidRDefault="0049445D">
            <w:r w:rsidRPr="00D10872">
              <w:t>100.0</w:t>
            </w:r>
          </w:p>
        </w:tc>
        <w:tc>
          <w:tcPr>
            <w:tcW w:w="891" w:type="dxa"/>
          </w:tcPr>
          <w:p w14:paraId="58051D7C" w14:textId="38C56FE1" w:rsidR="00B76762" w:rsidRPr="00D10872" w:rsidRDefault="0049445D">
            <w:r w:rsidRPr="00D10872">
              <w:t>19.656</w:t>
            </w:r>
          </w:p>
        </w:tc>
      </w:tr>
      <w:tr w:rsidR="003779C1" w:rsidRPr="00D10872" w14:paraId="5713849C" w14:textId="77777777" w:rsidTr="006430E8">
        <w:tc>
          <w:tcPr>
            <w:tcW w:w="1075" w:type="dxa"/>
          </w:tcPr>
          <w:p w14:paraId="1FE069E0" w14:textId="03088D01" w:rsidR="003A7660" w:rsidRPr="00D10872" w:rsidRDefault="003A7660">
            <w:proofErr w:type="spellStart"/>
            <w:r w:rsidRPr="00D10872">
              <w:t>Wind_dir</w:t>
            </w:r>
            <w:proofErr w:type="spellEnd"/>
          </w:p>
        </w:tc>
        <w:tc>
          <w:tcPr>
            <w:tcW w:w="1028" w:type="dxa"/>
          </w:tcPr>
          <w:p w14:paraId="7F4A8918" w14:textId="6B1A7626" w:rsidR="003A7660" w:rsidRPr="00D10872" w:rsidRDefault="00000BFE">
            <w:r w:rsidRPr="00D10872">
              <w:t>336776</w:t>
            </w:r>
          </w:p>
        </w:tc>
        <w:tc>
          <w:tcPr>
            <w:tcW w:w="683" w:type="dxa"/>
          </w:tcPr>
          <w:p w14:paraId="697A4BF0" w14:textId="5B04FD63" w:rsidR="003A7660" w:rsidRPr="00D10872" w:rsidRDefault="0049445D">
            <w:r w:rsidRPr="00D10872">
              <w:t>2.909</w:t>
            </w:r>
          </w:p>
        </w:tc>
        <w:tc>
          <w:tcPr>
            <w:tcW w:w="654" w:type="dxa"/>
          </w:tcPr>
          <w:p w14:paraId="13C01786" w14:textId="73D360AC" w:rsidR="003A7660" w:rsidRPr="00D10872" w:rsidRDefault="00096504">
            <w:r w:rsidRPr="00D10872">
              <w:t>37</w:t>
            </w:r>
          </w:p>
        </w:tc>
        <w:tc>
          <w:tcPr>
            <w:tcW w:w="683" w:type="dxa"/>
          </w:tcPr>
          <w:p w14:paraId="4B532148" w14:textId="5C03130E" w:rsidR="003A7660" w:rsidRPr="00D10872" w:rsidRDefault="00096504">
            <w:r w:rsidRPr="00D10872">
              <w:t>0.0</w:t>
            </w:r>
          </w:p>
        </w:tc>
        <w:tc>
          <w:tcPr>
            <w:tcW w:w="683" w:type="dxa"/>
          </w:tcPr>
          <w:p w14:paraId="4F30AA70" w14:textId="3405164E" w:rsidR="003A7660" w:rsidRPr="00D10872" w:rsidRDefault="00096504">
            <w:r w:rsidRPr="00D10872">
              <w:t>130.0</w:t>
            </w:r>
          </w:p>
        </w:tc>
        <w:tc>
          <w:tcPr>
            <w:tcW w:w="891" w:type="dxa"/>
          </w:tcPr>
          <w:p w14:paraId="19075804" w14:textId="7CB29695" w:rsidR="003A7660" w:rsidRPr="00D10872" w:rsidRDefault="00096504">
            <w:r w:rsidRPr="00D10872">
              <w:t>201.540</w:t>
            </w:r>
          </w:p>
        </w:tc>
        <w:tc>
          <w:tcPr>
            <w:tcW w:w="854" w:type="dxa"/>
          </w:tcPr>
          <w:p w14:paraId="49C85650" w14:textId="3E43C37D" w:rsidR="003A7660" w:rsidRPr="00D10872" w:rsidRDefault="00D273D3">
            <w:r w:rsidRPr="00D10872">
              <w:t>220.0</w:t>
            </w:r>
          </w:p>
        </w:tc>
        <w:tc>
          <w:tcPr>
            <w:tcW w:w="787" w:type="dxa"/>
          </w:tcPr>
          <w:p w14:paraId="25A41222" w14:textId="641E8B1E" w:rsidR="003A7660" w:rsidRPr="00D10872" w:rsidRDefault="00D273D3">
            <w:r w:rsidRPr="00D10872">
              <w:t>290.0</w:t>
            </w:r>
          </w:p>
        </w:tc>
        <w:tc>
          <w:tcPr>
            <w:tcW w:w="787" w:type="dxa"/>
          </w:tcPr>
          <w:p w14:paraId="22585861" w14:textId="2024BEF2" w:rsidR="003A7660" w:rsidRPr="00D10872" w:rsidRDefault="00D273D3">
            <w:r w:rsidRPr="00D10872">
              <w:t>360.0</w:t>
            </w:r>
          </w:p>
        </w:tc>
        <w:tc>
          <w:tcPr>
            <w:tcW w:w="891" w:type="dxa"/>
          </w:tcPr>
          <w:p w14:paraId="3243334B" w14:textId="134265F6" w:rsidR="003A7660" w:rsidRPr="00D10872" w:rsidRDefault="00D273D3">
            <w:r w:rsidRPr="00D10872">
              <w:t>104.820</w:t>
            </w:r>
          </w:p>
        </w:tc>
      </w:tr>
      <w:tr w:rsidR="003779C1" w:rsidRPr="00D10872" w14:paraId="71ED9165" w14:textId="77777777" w:rsidTr="006430E8">
        <w:tc>
          <w:tcPr>
            <w:tcW w:w="1075" w:type="dxa"/>
          </w:tcPr>
          <w:p w14:paraId="2F5CB945" w14:textId="51785D02" w:rsidR="003A7660" w:rsidRPr="00D10872" w:rsidRDefault="003A7660">
            <w:proofErr w:type="spellStart"/>
            <w:r w:rsidRPr="00D10872">
              <w:t>Wind_speed</w:t>
            </w:r>
            <w:proofErr w:type="spellEnd"/>
          </w:p>
        </w:tc>
        <w:tc>
          <w:tcPr>
            <w:tcW w:w="1028" w:type="dxa"/>
          </w:tcPr>
          <w:p w14:paraId="133C50A1" w14:textId="5D5FE591" w:rsidR="003A7660" w:rsidRPr="00D10872" w:rsidRDefault="00000BFE">
            <w:r w:rsidRPr="00D10872">
              <w:t>336776</w:t>
            </w:r>
          </w:p>
        </w:tc>
        <w:tc>
          <w:tcPr>
            <w:tcW w:w="683" w:type="dxa"/>
          </w:tcPr>
          <w:p w14:paraId="0BEDEBAF" w14:textId="7806AF3D" w:rsidR="003A7660" w:rsidRPr="00D10872" w:rsidRDefault="005A5D78">
            <w:r w:rsidRPr="00D10872">
              <w:t>0.485</w:t>
            </w:r>
          </w:p>
        </w:tc>
        <w:tc>
          <w:tcPr>
            <w:tcW w:w="654" w:type="dxa"/>
          </w:tcPr>
          <w:p w14:paraId="41775F15" w14:textId="762D1C58" w:rsidR="003A7660" w:rsidRPr="00D10872" w:rsidRDefault="005A5D78">
            <w:r w:rsidRPr="00D10872">
              <w:t>34</w:t>
            </w:r>
          </w:p>
        </w:tc>
        <w:tc>
          <w:tcPr>
            <w:tcW w:w="683" w:type="dxa"/>
          </w:tcPr>
          <w:p w14:paraId="1B877F8C" w14:textId="359AC80E" w:rsidR="003A7660" w:rsidRPr="00D10872" w:rsidRDefault="005A5D78">
            <w:r w:rsidRPr="00D10872">
              <w:t>0.0</w:t>
            </w:r>
          </w:p>
        </w:tc>
        <w:tc>
          <w:tcPr>
            <w:tcW w:w="683" w:type="dxa"/>
          </w:tcPr>
          <w:p w14:paraId="3834EC4F" w14:textId="36457DEF" w:rsidR="003A7660" w:rsidRPr="00D10872" w:rsidRDefault="005A5D78">
            <w:r w:rsidRPr="00D10872">
              <w:t>6.905</w:t>
            </w:r>
          </w:p>
        </w:tc>
        <w:tc>
          <w:tcPr>
            <w:tcW w:w="891" w:type="dxa"/>
          </w:tcPr>
          <w:p w14:paraId="615A735B" w14:textId="027F1607" w:rsidR="003A7660" w:rsidRPr="00D10872" w:rsidRDefault="005A5D78">
            <w:r w:rsidRPr="00D10872">
              <w:t>11.114</w:t>
            </w:r>
          </w:p>
        </w:tc>
        <w:tc>
          <w:tcPr>
            <w:tcW w:w="854" w:type="dxa"/>
          </w:tcPr>
          <w:p w14:paraId="66085009" w14:textId="6705EC30" w:rsidR="003A7660" w:rsidRPr="00D10872" w:rsidRDefault="003779C1">
            <w:r w:rsidRPr="00D10872">
              <w:t>10.357</w:t>
            </w:r>
          </w:p>
        </w:tc>
        <w:tc>
          <w:tcPr>
            <w:tcW w:w="787" w:type="dxa"/>
          </w:tcPr>
          <w:p w14:paraId="67F34B46" w14:textId="61C0F596" w:rsidR="003A7660" w:rsidRPr="00D10872" w:rsidRDefault="003779C1">
            <w:r w:rsidRPr="00D10872">
              <w:t>14.960</w:t>
            </w:r>
          </w:p>
        </w:tc>
        <w:tc>
          <w:tcPr>
            <w:tcW w:w="787" w:type="dxa"/>
          </w:tcPr>
          <w:p w14:paraId="7B9BACBE" w14:textId="4B6FAE10" w:rsidR="003A7660" w:rsidRPr="00D10872" w:rsidRDefault="003779C1">
            <w:r w:rsidRPr="00D10872">
              <w:t>42.579</w:t>
            </w:r>
          </w:p>
        </w:tc>
        <w:tc>
          <w:tcPr>
            <w:tcW w:w="891" w:type="dxa"/>
          </w:tcPr>
          <w:p w14:paraId="1E3EFFF1" w14:textId="7D68F0B9" w:rsidR="003A7660" w:rsidRPr="00D10872" w:rsidRDefault="003779C1">
            <w:r w:rsidRPr="00D10872">
              <w:t>5.</w:t>
            </w:r>
            <w:r w:rsidR="006430E8" w:rsidRPr="00D10872">
              <w:t>574</w:t>
            </w:r>
          </w:p>
        </w:tc>
      </w:tr>
    </w:tbl>
    <w:p w14:paraId="04EA16DE" w14:textId="77777777" w:rsidR="00452BC3" w:rsidRPr="00D10872" w:rsidRDefault="00452BC3" w:rsidP="00452BC3">
      <w:pPr>
        <w:pStyle w:val="Kop2"/>
      </w:pPr>
      <w:bookmarkStart w:id="5" w:name="_Toc159529568"/>
      <w:proofErr w:type="spellStart"/>
      <w:r w:rsidRPr="00D10872">
        <w:t>Categorial</w:t>
      </w:r>
      <w:proofErr w:type="spellEnd"/>
      <w:r w:rsidRPr="00D10872">
        <w:t xml:space="preserve"> features</w:t>
      </w:r>
      <w:bookmarkEnd w:id="5"/>
    </w:p>
    <w:tbl>
      <w:tblPr>
        <w:tblStyle w:val="Tabelraster"/>
        <w:tblW w:w="0" w:type="auto"/>
        <w:tblLook w:val="04A0" w:firstRow="1" w:lastRow="0" w:firstColumn="1" w:lastColumn="0" w:noHBand="0" w:noVBand="1"/>
      </w:tblPr>
      <w:tblGrid>
        <w:gridCol w:w="909"/>
        <w:gridCol w:w="901"/>
        <w:gridCol w:w="900"/>
        <w:gridCol w:w="900"/>
        <w:gridCol w:w="901"/>
        <w:gridCol w:w="901"/>
        <w:gridCol w:w="901"/>
        <w:gridCol w:w="901"/>
        <w:gridCol w:w="901"/>
        <w:gridCol w:w="901"/>
      </w:tblGrid>
      <w:tr w:rsidR="00B36D9C" w:rsidRPr="00D10872" w14:paraId="41B46BB0" w14:textId="77777777" w:rsidTr="00727E0B">
        <w:tc>
          <w:tcPr>
            <w:tcW w:w="909" w:type="dxa"/>
          </w:tcPr>
          <w:p w14:paraId="003C3FB7" w14:textId="686DB62A" w:rsidR="00B36D9C" w:rsidRPr="00D10872" w:rsidRDefault="007C6F06" w:rsidP="00107E94">
            <w:r w:rsidRPr="00D10872">
              <w:t>Feature</w:t>
            </w:r>
          </w:p>
        </w:tc>
        <w:tc>
          <w:tcPr>
            <w:tcW w:w="901" w:type="dxa"/>
          </w:tcPr>
          <w:p w14:paraId="2264FDF0" w14:textId="4243688A" w:rsidR="00B36D9C" w:rsidRPr="00D10872" w:rsidRDefault="007C6F06" w:rsidP="00107E94">
            <w:proofErr w:type="spellStart"/>
            <w:r w:rsidRPr="00D10872">
              <w:t>Count</w:t>
            </w:r>
            <w:proofErr w:type="spellEnd"/>
          </w:p>
        </w:tc>
        <w:tc>
          <w:tcPr>
            <w:tcW w:w="900" w:type="dxa"/>
          </w:tcPr>
          <w:p w14:paraId="176EAB58" w14:textId="0F76CF4E" w:rsidR="00B36D9C" w:rsidRPr="00D10872" w:rsidRDefault="00107E94" w:rsidP="00107E94">
            <w:r w:rsidRPr="00D10872">
              <w:t>% Miss.</w:t>
            </w:r>
          </w:p>
        </w:tc>
        <w:tc>
          <w:tcPr>
            <w:tcW w:w="900" w:type="dxa"/>
          </w:tcPr>
          <w:p w14:paraId="0BB017F4" w14:textId="4D3C760E" w:rsidR="00B36D9C" w:rsidRPr="00D10872" w:rsidRDefault="00107E94" w:rsidP="00107E94">
            <w:r w:rsidRPr="00D10872">
              <w:t>Card.</w:t>
            </w:r>
          </w:p>
        </w:tc>
        <w:tc>
          <w:tcPr>
            <w:tcW w:w="901" w:type="dxa"/>
          </w:tcPr>
          <w:p w14:paraId="7D939BF7" w14:textId="05957EAB" w:rsidR="00B36D9C" w:rsidRPr="00D10872" w:rsidRDefault="00107E94" w:rsidP="00107E94">
            <w:r w:rsidRPr="00D10872">
              <w:t>Mode</w:t>
            </w:r>
          </w:p>
        </w:tc>
        <w:tc>
          <w:tcPr>
            <w:tcW w:w="901" w:type="dxa"/>
          </w:tcPr>
          <w:p w14:paraId="22D35901" w14:textId="3A5597AF" w:rsidR="00B36D9C" w:rsidRPr="00D10872" w:rsidRDefault="00107E94" w:rsidP="00107E94">
            <w:r w:rsidRPr="00D10872">
              <w:t xml:space="preserve">Mode </w:t>
            </w:r>
            <w:proofErr w:type="spellStart"/>
            <w:r w:rsidRPr="00D10872">
              <w:t>Freq</w:t>
            </w:r>
            <w:proofErr w:type="spellEnd"/>
            <w:r w:rsidRPr="00D10872">
              <w:t>.</w:t>
            </w:r>
          </w:p>
        </w:tc>
        <w:tc>
          <w:tcPr>
            <w:tcW w:w="901" w:type="dxa"/>
          </w:tcPr>
          <w:p w14:paraId="210A4206" w14:textId="5AAC3F9C" w:rsidR="00B36D9C" w:rsidRPr="00D10872" w:rsidRDefault="002679B3" w:rsidP="00107E94">
            <w:r w:rsidRPr="00D10872">
              <w:t>Mode %</w:t>
            </w:r>
          </w:p>
        </w:tc>
        <w:tc>
          <w:tcPr>
            <w:tcW w:w="901" w:type="dxa"/>
          </w:tcPr>
          <w:p w14:paraId="21939EAC" w14:textId="1343DED1" w:rsidR="00B36D9C" w:rsidRPr="00D10872" w:rsidRDefault="002679B3" w:rsidP="00107E94">
            <w:r w:rsidRPr="00D10872">
              <w:t>2nd Mode</w:t>
            </w:r>
          </w:p>
        </w:tc>
        <w:tc>
          <w:tcPr>
            <w:tcW w:w="901" w:type="dxa"/>
          </w:tcPr>
          <w:p w14:paraId="373AF2B1" w14:textId="197E634D" w:rsidR="00B36D9C" w:rsidRPr="00D10872" w:rsidRDefault="002679B3" w:rsidP="00107E94">
            <w:r w:rsidRPr="00D10872">
              <w:t xml:space="preserve">2nd Mode </w:t>
            </w:r>
            <w:proofErr w:type="spellStart"/>
            <w:r w:rsidRPr="00D10872">
              <w:t>Freq</w:t>
            </w:r>
            <w:proofErr w:type="spellEnd"/>
            <w:r w:rsidRPr="00D10872">
              <w:t>.</w:t>
            </w:r>
          </w:p>
        </w:tc>
        <w:tc>
          <w:tcPr>
            <w:tcW w:w="901" w:type="dxa"/>
          </w:tcPr>
          <w:p w14:paraId="6B7D51B5" w14:textId="0953BC38" w:rsidR="00B36D9C" w:rsidRPr="00D10872" w:rsidRDefault="002679B3" w:rsidP="00107E94">
            <w:r w:rsidRPr="00D10872">
              <w:t>2nd Mode %</w:t>
            </w:r>
          </w:p>
        </w:tc>
      </w:tr>
      <w:tr w:rsidR="00B36D9C" w:rsidRPr="00D10872" w14:paraId="0A2C0EB3" w14:textId="77777777" w:rsidTr="00727E0B">
        <w:tc>
          <w:tcPr>
            <w:tcW w:w="909" w:type="dxa"/>
          </w:tcPr>
          <w:p w14:paraId="41941E2C" w14:textId="4A78FF0E" w:rsidR="00B36D9C" w:rsidRPr="00D10872" w:rsidRDefault="00B76762" w:rsidP="00107E94">
            <w:proofErr w:type="spellStart"/>
            <w:r w:rsidRPr="00D10872">
              <w:t>Dest</w:t>
            </w:r>
            <w:proofErr w:type="spellEnd"/>
          </w:p>
        </w:tc>
        <w:tc>
          <w:tcPr>
            <w:tcW w:w="901" w:type="dxa"/>
          </w:tcPr>
          <w:p w14:paraId="6A5652A7" w14:textId="38972454" w:rsidR="00B36D9C" w:rsidRPr="00D10872" w:rsidRDefault="00177648" w:rsidP="00107E94">
            <w:r w:rsidRPr="00D10872">
              <w:t>336776</w:t>
            </w:r>
          </w:p>
        </w:tc>
        <w:tc>
          <w:tcPr>
            <w:tcW w:w="900" w:type="dxa"/>
          </w:tcPr>
          <w:p w14:paraId="0CADB440" w14:textId="3B5E5611" w:rsidR="00B36D9C" w:rsidRPr="00D10872" w:rsidRDefault="00727E0B" w:rsidP="00107E94">
            <w:r w:rsidRPr="00D10872">
              <w:t>0.0</w:t>
            </w:r>
          </w:p>
        </w:tc>
        <w:tc>
          <w:tcPr>
            <w:tcW w:w="900" w:type="dxa"/>
          </w:tcPr>
          <w:p w14:paraId="7EE8BE15" w14:textId="077B3B32" w:rsidR="00B36D9C" w:rsidRPr="00D10872" w:rsidRDefault="00727E0B" w:rsidP="00107E94">
            <w:r w:rsidRPr="00D10872">
              <w:t>105</w:t>
            </w:r>
          </w:p>
        </w:tc>
        <w:tc>
          <w:tcPr>
            <w:tcW w:w="901" w:type="dxa"/>
          </w:tcPr>
          <w:p w14:paraId="41D12CBB" w14:textId="33E29C72" w:rsidR="00B36D9C" w:rsidRPr="00D10872" w:rsidRDefault="00727E0B" w:rsidP="00107E94">
            <w:r w:rsidRPr="00D10872">
              <w:t>ORD</w:t>
            </w:r>
          </w:p>
        </w:tc>
        <w:tc>
          <w:tcPr>
            <w:tcW w:w="901" w:type="dxa"/>
          </w:tcPr>
          <w:p w14:paraId="10ADDA94" w14:textId="26A9C817" w:rsidR="00B36D9C" w:rsidRPr="00D10872" w:rsidRDefault="00727E0B" w:rsidP="00107E94">
            <w:r w:rsidRPr="00D10872">
              <w:t>17283</w:t>
            </w:r>
          </w:p>
        </w:tc>
        <w:tc>
          <w:tcPr>
            <w:tcW w:w="901" w:type="dxa"/>
          </w:tcPr>
          <w:p w14:paraId="78A70EAB" w14:textId="1C04312E" w:rsidR="00B36D9C" w:rsidRPr="00D10872" w:rsidRDefault="00836426" w:rsidP="00107E94">
            <w:r w:rsidRPr="00D10872">
              <w:t>5.132</w:t>
            </w:r>
          </w:p>
        </w:tc>
        <w:tc>
          <w:tcPr>
            <w:tcW w:w="901" w:type="dxa"/>
          </w:tcPr>
          <w:p w14:paraId="3BEAAB16" w14:textId="185FF1DE" w:rsidR="00B36D9C" w:rsidRPr="00D10872" w:rsidRDefault="00F7155F" w:rsidP="00107E94">
            <w:r w:rsidRPr="00D10872">
              <w:t>ATL</w:t>
            </w:r>
          </w:p>
        </w:tc>
        <w:tc>
          <w:tcPr>
            <w:tcW w:w="901" w:type="dxa"/>
          </w:tcPr>
          <w:p w14:paraId="34B2334D" w14:textId="1B803CEE" w:rsidR="00B36D9C" w:rsidRPr="00D10872" w:rsidRDefault="00F7155F" w:rsidP="00107E94">
            <w:r w:rsidRPr="00D10872">
              <w:t>17215</w:t>
            </w:r>
          </w:p>
        </w:tc>
        <w:tc>
          <w:tcPr>
            <w:tcW w:w="901" w:type="dxa"/>
          </w:tcPr>
          <w:p w14:paraId="3366CF50" w14:textId="44F3D0D8" w:rsidR="00B36D9C" w:rsidRPr="00D10872" w:rsidRDefault="00836426" w:rsidP="00107E94">
            <w:r w:rsidRPr="00D10872">
              <w:t>5.112</w:t>
            </w:r>
          </w:p>
        </w:tc>
      </w:tr>
      <w:tr w:rsidR="00B36D9C" w:rsidRPr="00D10872" w14:paraId="0E4194CF" w14:textId="77777777" w:rsidTr="00727E0B">
        <w:tc>
          <w:tcPr>
            <w:tcW w:w="909" w:type="dxa"/>
          </w:tcPr>
          <w:p w14:paraId="573CAC50" w14:textId="79D9930D" w:rsidR="00B36D9C" w:rsidRPr="00D10872" w:rsidRDefault="00B76762" w:rsidP="00107E94">
            <w:proofErr w:type="spellStart"/>
            <w:r w:rsidRPr="00D10872">
              <w:t>Origin</w:t>
            </w:r>
            <w:proofErr w:type="spellEnd"/>
          </w:p>
        </w:tc>
        <w:tc>
          <w:tcPr>
            <w:tcW w:w="901" w:type="dxa"/>
          </w:tcPr>
          <w:p w14:paraId="4DAB573F" w14:textId="39014BDC" w:rsidR="00B36D9C" w:rsidRPr="00D10872" w:rsidRDefault="00177648" w:rsidP="00107E94">
            <w:r w:rsidRPr="00D10872">
              <w:t>336776</w:t>
            </w:r>
          </w:p>
        </w:tc>
        <w:tc>
          <w:tcPr>
            <w:tcW w:w="900" w:type="dxa"/>
          </w:tcPr>
          <w:p w14:paraId="413EF217" w14:textId="0CF2A211" w:rsidR="00B36D9C" w:rsidRPr="00D10872" w:rsidRDefault="00F7155F" w:rsidP="00107E94">
            <w:r w:rsidRPr="00D10872">
              <w:t>0.0</w:t>
            </w:r>
          </w:p>
        </w:tc>
        <w:tc>
          <w:tcPr>
            <w:tcW w:w="900" w:type="dxa"/>
          </w:tcPr>
          <w:p w14:paraId="26DA2CE8" w14:textId="20E9FE77" w:rsidR="00B36D9C" w:rsidRPr="00D10872" w:rsidRDefault="00B04E61" w:rsidP="00107E94">
            <w:r w:rsidRPr="00D10872">
              <w:t>3</w:t>
            </w:r>
          </w:p>
        </w:tc>
        <w:tc>
          <w:tcPr>
            <w:tcW w:w="901" w:type="dxa"/>
          </w:tcPr>
          <w:p w14:paraId="1AF97DE0" w14:textId="43183975" w:rsidR="00B36D9C" w:rsidRPr="00D10872" w:rsidRDefault="00B04E61" w:rsidP="00107E94">
            <w:r w:rsidRPr="00D10872">
              <w:t>EWR</w:t>
            </w:r>
          </w:p>
        </w:tc>
        <w:tc>
          <w:tcPr>
            <w:tcW w:w="901" w:type="dxa"/>
          </w:tcPr>
          <w:p w14:paraId="705EB9B0" w14:textId="5CC812B5" w:rsidR="00B36D9C" w:rsidRPr="00D10872" w:rsidRDefault="00B04E61" w:rsidP="00107E94">
            <w:r w:rsidRPr="00D10872">
              <w:t>120835</w:t>
            </w:r>
          </w:p>
        </w:tc>
        <w:tc>
          <w:tcPr>
            <w:tcW w:w="901" w:type="dxa"/>
          </w:tcPr>
          <w:p w14:paraId="7D06816E" w14:textId="4A2F8F69" w:rsidR="00B36D9C" w:rsidRPr="00D10872" w:rsidRDefault="00836426" w:rsidP="00107E94">
            <w:r w:rsidRPr="00D10872">
              <w:t>35.</w:t>
            </w:r>
            <w:r w:rsidR="007B1B43" w:rsidRPr="00D10872">
              <w:t>880</w:t>
            </w:r>
          </w:p>
        </w:tc>
        <w:tc>
          <w:tcPr>
            <w:tcW w:w="901" w:type="dxa"/>
          </w:tcPr>
          <w:p w14:paraId="7DA059C2" w14:textId="47393889" w:rsidR="00B36D9C" w:rsidRPr="00D10872" w:rsidRDefault="00B42276" w:rsidP="00107E94">
            <w:r w:rsidRPr="00D10872">
              <w:t>JFK</w:t>
            </w:r>
          </w:p>
        </w:tc>
        <w:tc>
          <w:tcPr>
            <w:tcW w:w="901" w:type="dxa"/>
          </w:tcPr>
          <w:p w14:paraId="0BA070F9" w14:textId="00D0CAE5" w:rsidR="00B36D9C" w:rsidRPr="00D10872" w:rsidRDefault="00B42276" w:rsidP="00107E94">
            <w:r w:rsidRPr="00D10872">
              <w:t>111279</w:t>
            </w:r>
          </w:p>
        </w:tc>
        <w:tc>
          <w:tcPr>
            <w:tcW w:w="901" w:type="dxa"/>
          </w:tcPr>
          <w:p w14:paraId="251ABFEC" w14:textId="55F19571" w:rsidR="00B36D9C" w:rsidRPr="00D10872" w:rsidRDefault="007B1B43" w:rsidP="00107E94">
            <w:r w:rsidRPr="00D10872">
              <w:t>33.042</w:t>
            </w:r>
          </w:p>
        </w:tc>
      </w:tr>
      <w:tr w:rsidR="00B36D9C" w:rsidRPr="00D10872" w14:paraId="3C6C9AD5" w14:textId="77777777" w:rsidTr="00727E0B">
        <w:tc>
          <w:tcPr>
            <w:tcW w:w="909" w:type="dxa"/>
          </w:tcPr>
          <w:p w14:paraId="04F67509" w14:textId="53D5BBCE" w:rsidR="00B36D9C" w:rsidRPr="00D10872" w:rsidRDefault="00B76762" w:rsidP="00107E94">
            <w:r w:rsidRPr="00D10872">
              <w:t>Carrier</w:t>
            </w:r>
          </w:p>
        </w:tc>
        <w:tc>
          <w:tcPr>
            <w:tcW w:w="901" w:type="dxa"/>
          </w:tcPr>
          <w:p w14:paraId="7DF497B5" w14:textId="3BA2E770" w:rsidR="00B36D9C" w:rsidRPr="00D10872" w:rsidRDefault="00177648" w:rsidP="00107E94">
            <w:r w:rsidRPr="00D10872">
              <w:t>336776</w:t>
            </w:r>
          </w:p>
        </w:tc>
        <w:tc>
          <w:tcPr>
            <w:tcW w:w="900" w:type="dxa"/>
          </w:tcPr>
          <w:p w14:paraId="2B6CF8DC" w14:textId="047D959F" w:rsidR="00B36D9C" w:rsidRPr="00D10872" w:rsidRDefault="00F7155F" w:rsidP="00107E94">
            <w:r w:rsidRPr="00D10872">
              <w:t>0.0</w:t>
            </w:r>
          </w:p>
        </w:tc>
        <w:tc>
          <w:tcPr>
            <w:tcW w:w="900" w:type="dxa"/>
          </w:tcPr>
          <w:p w14:paraId="0E93DE60" w14:textId="1990B1B4" w:rsidR="00B36D9C" w:rsidRPr="00D10872" w:rsidRDefault="00B04E61" w:rsidP="00107E94">
            <w:r w:rsidRPr="00D10872">
              <w:t>16</w:t>
            </w:r>
          </w:p>
        </w:tc>
        <w:tc>
          <w:tcPr>
            <w:tcW w:w="901" w:type="dxa"/>
          </w:tcPr>
          <w:p w14:paraId="59C6C32B" w14:textId="111C61E0" w:rsidR="00B36D9C" w:rsidRPr="00D10872" w:rsidRDefault="00B04E61" w:rsidP="00107E94">
            <w:r w:rsidRPr="00D10872">
              <w:t>UA</w:t>
            </w:r>
          </w:p>
        </w:tc>
        <w:tc>
          <w:tcPr>
            <w:tcW w:w="901" w:type="dxa"/>
          </w:tcPr>
          <w:p w14:paraId="393A2E99" w14:textId="18B8F619" w:rsidR="00B36D9C" w:rsidRPr="00D10872" w:rsidRDefault="00B04E61" w:rsidP="00107E94">
            <w:r w:rsidRPr="00D10872">
              <w:t>58</w:t>
            </w:r>
            <w:r w:rsidR="00B42276" w:rsidRPr="00D10872">
              <w:t>665</w:t>
            </w:r>
          </w:p>
        </w:tc>
        <w:tc>
          <w:tcPr>
            <w:tcW w:w="901" w:type="dxa"/>
          </w:tcPr>
          <w:p w14:paraId="081A8598" w14:textId="54255AF2" w:rsidR="00B36D9C" w:rsidRPr="00D10872" w:rsidRDefault="007B1B43" w:rsidP="00107E94">
            <w:r w:rsidRPr="00D10872">
              <w:t>17.420</w:t>
            </w:r>
          </w:p>
        </w:tc>
        <w:tc>
          <w:tcPr>
            <w:tcW w:w="901" w:type="dxa"/>
          </w:tcPr>
          <w:p w14:paraId="7C83BBCE" w14:textId="765EEEB8" w:rsidR="00B36D9C" w:rsidRPr="00D10872" w:rsidRDefault="00B42276" w:rsidP="00107E94">
            <w:r w:rsidRPr="00D10872">
              <w:t>B6</w:t>
            </w:r>
          </w:p>
        </w:tc>
        <w:tc>
          <w:tcPr>
            <w:tcW w:w="901" w:type="dxa"/>
          </w:tcPr>
          <w:p w14:paraId="64C8D8C0" w14:textId="2AEF6B32" w:rsidR="00B36D9C" w:rsidRPr="00D10872" w:rsidRDefault="00B42276" w:rsidP="00107E94">
            <w:r w:rsidRPr="00D10872">
              <w:t>54635</w:t>
            </w:r>
          </w:p>
        </w:tc>
        <w:tc>
          <w:tcPr>
            <w:tcW w:w="901" w:type="dxa"/>
          </w:tcPr>
          <w:p w14:paraId="083034F7" w14:textId="6D57CD1B" w:rsidR="00B36D9C" w:rsidRPr="00D10872" w:rsidRDefault="007B1B43" w:rsidP="00107E94">
            <w:r w:rsidRPr="00D10872">
              <w:t>16.</w:t>
            </w:r>
            <w:r w:rsidR="00C1592C" w:rsidRPr="00D10872">
              <w:t>223</w:t>
            </w:r>
          </w:p>
        </w:tc>
      </w:tr>
    </w:tbl>
    <w:p w14:paraId="5ED1765E" w14:textId="77777777" w:rsidR="00B33DBE" w:rsidRPr="00D10872" w:rsidRDefault="00B33DBE" w:rsidP="0036104D"/>
    <w:p w14:paraId="159E825A" w14:textId="77777777" w:rsidR="00B33DBE" w:rsidRPr="00D10872" w:rsidRDefault="00B33DBE">
      <w:r w:rsidRPr="00D10872">
        <w:br w:type="page"/>
      </w:r>
    </w:p>
    <w:p w14:paraId="3ACCC472" w14:textId="77777777" w:rsidR="00B33DBE" w:rsidRPr="00D10872" w:rsidRDefault="00B33DBE" w:rsidP="00B33DBE">
      <w:pPr>
        <w:pStyle w:val="Kop1"/>
      </w:pPr>
      <w:bookmarkStart w:id="6" w:name="_Toc159529569"/>
      <w:r w:rsidRPr="00D10872">
        <w:t>Histogrammen</w:t>
      </w:r>
      <w:bookmarkEnd w:id="6"/>
    </w:p>
    <w:p w14:paraId="18E02882" w14:textId="4EC2F9C7" w:rsidR="00A61D6A" w:rsidRPr="00D10872" w:rsidRDefault="00A61D6A" w:rsidP="00A61D6A">
      <w:r w:rsidRPr="00D10872">
        <w:t xml:space="preserve">De histogrammen zijn gemaakt met behulp van de </w:t>
      </w:r>
      <w:proofErr w:type="spellStart"/>
      <w:r w:rsidRPr="00D10872">
        <w:t>matplotlib.pyplot</w:t>
      </w:r>
      <w:proofErr w:type="spellEnd"/>
      <w:r w:rsidRPr="00D10872">
        <w:t xml:space="preserve"> library en Python en de </w:t>
      </w:r>
      <w:proofErr w:type="spellStart"/>
      <w:r w:rsidRPr="00D10872">
        <w:t>density</w:t>
      </w:r>
      <w:proofErr w:type="spellEnd"/>
      <w:r w:rsidRPr="00D10872">
        <w:t xml:space="preserve"> plots zijn gemaakt met behulp van de Seaborn library in Python.</w:t>
      </w:r>
    </w:p>
    <w:p w14:paraId="703A3E1D" w14:textId="393B0CA7" w:rsidR="001604A5" w:rsidRPr="00D10872" w:rsidRDefault="00FA6D20" w:rsidP="001604A5">
      <w:pPr>
        <w:pStyle w:val="Kop2"/>
      </w:pPr>
      <w:bookmarkStart w:id="7" w:name="_Toc159529570"/>
      <w:r w:rsidRPr="00D10872">
        <w:t>Temperatuur</w:t>
      </w:r>
      <w:bookmarkEnd w:id="7"/>
    </w:p>
    <w:p w14:paraId="346373D4" w14:textId="79A62070" w:rsidR="00C229C9" w:rsidRPr="00D10872" w:rsidRDefault="00C229C9" w:rsidP="00C229C9">
      <w:r w:rsidRPr="00D10872">
        <w:t>Als we kijken naar het histogram van de temperatuur zien we</w:t>
      </w:r>
      <w:r w:rsidR="008A205D" w:rsidRPr="00D10872">
        <w:t xml:space="preserve"> hier een bimodale distributie, de histogram heeft 2 duidelijke pieken</w:t>
      </w:r>
      <w:r w:rsidR="005743BE" w:rsidRPr="00D10872">
        <w:t xml:space="preserve">. Uit deze pieken kunnen we op maken dat er 2 </w:t>
      </w:r>
      <w:r w:rsidR="00B37807" w:rsidRPr="00D10872">
        <w:t>temperatuur ranges zijn die het meeste voorkomen</w:t>
      </w:r>
      <w:r w:rsidR="0034447E" w:rsidRPr="00D10872">
        <w:t xml:space="preserve">, met name rond de 40 en 70 graden </w:t>
      </w:r>
      <w:proofErr w:type="spellStart"/>
      <w:r w:rsidR="0034447E" w:rsidRPr="00D10872">
        <w:t>fahrenheid</w:t>
      </w:r>
      <w:proofErr w:type="spellEnd"/>
      <w:r w:rsidR="0034447E" w:rsidRPr="00D10872">
        <w:t>.</w:t>
      </w:r>
      <w:r w:rsidR="00D83851" w:rsidRPr="00D10872">
        <w:t xml:space="preserve"> </w:t>
      </w:r>
    </w:p>
    <w:p w14:paraId="4CE9097E" w14:textId="6C42AD57" w:rsidR="001604A5" w:rsidRPr="00D10872" w:rsidRDefault="001604A5" w:rsidP="001604A5">
      <w:pPr>
        <w:pStyle w:val="Kop3"/>
      </w:pPr>
      <w:r w:rsidRPr="00D10872">
        <w:t>Histogram</w:t>
      </w:r>
    </w:p>
    <w:p w14:paraId="01836F3A" w14:textId="77777777" w:rsidR="00B33DBE" w:rsidRPr="00D10872" w:rsidRDefault="00B33DBE" w:rsidP="00510680">
      <w:r w:rsidRPr="00D10872">
        <w:rPr>
          <w:noProof/>
        </w:rPr>
        <w:drawing>
          <wp:inline distT="0" distB="0" distL="0" distR="0" wp14:anchorId="1EEEE8DF" wp14:editId="4DED9572">
            <wp:extent cx="5094514" cy="3085720"/>
            <wp:effectExtent l="0" t="0" r="0" b="635"/>
            <wp:docPr id="1827681113" name="Afbeelding 1" descr="Afbeelding met Perceel,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81113" name="Afbeelding 1" descr="Afbeelding met Perceel, schermopname, diagram, lijn&#10;&#10;Automatisch gegenereerde beschrijving"/>
                    <pic:cNvPicPr/>
                  </pic:nvPicPr>
                  <pic:blipFill>
                    <a:blip r:embed="rId8"/>
                    <a:stretch>
                      <a:fillRect/>
                    </a:stretch>
                  </pic:blipFill>
                  <pic:spPr>
                    <a:xfrm>
                      <a:off x="0" y="0"/>
                      <a:ext cx="5131337" cy="3108023"/>
                    </a:xfrm>
                    <a:prstGeom prst="rect">
                      <a:avLst/>
                    </a:prstGeom>
                  </pic:spPr>
                </pic:pic>
              </a:graphicData>
            </a:graphic>
          </wp:inline>
        </w:drawing>
      </w:r>
    </w:p>
    <w:p w14:paraId="2A4EB826" w14:textId="2B984BC4" w:rsidR="00B33DBE" w:rsidRPr="00D10872" w:rsidRDefault="00B33DBE" w:rsidP="00B33DBE">
      <w:pPr>
        <w:pStyle w:val="Bijschrift"/>
      </w:pPr>
      <w:bookmarkStart w:id="8" w:name="_Toc159609743"/>
      <w:r w:rsidRPr="00D10872">
        <w:t xml:space="preserve">Figuur </w:t>
      </w:r>
      <w:r w:rsidRPr="00D10872">
        <w:fldChar w:fldCharType="begin"/>
      </w:r>
      <w:r w:rsidRPr="00D10872">
        <w:instrText xml:space="preserve"> SEQ Figuur \* ARABIC </w:instrText>
      </w:r>
      <w:r w:rsidRPr="00D10872">
        <w:fldChar w:fldCharType="separate"/>
      </w:r>
      <w:r w:rsidR="003D6377">
        <w:rPr>
          <w:noProof/>
        </w:rPr>
        <w:t>1</w:t>
      </w:r>
      <w:r w:rsidRPr="00D10872">
        <w:fldChar w:fldCharType="end"/>
      </w:r>
      <w:r w:rsidRPr="00D10872">
        <w:t xml:space="preserve"> Histogram </w:t>
      </w:r>
      <w:r w:rsidR="00556745" w:rsidRPr="00D10872">
        <w:t>temperature</w:t>
      </w:r>
      <w:bookmarkEnd w:id="8"/>
    </w:p>
    <w:p w14:paraId="19C2C24C" w14:textId="5FFB470A" w:rsidR="001604A5" w:rsidRPr="00D10872" w:rsidRDefault="00BF47E3" w:rsidP="001604A5">
      <w:pPr>
        <w:pStyle w:val="Kop3"/>
      </w:pPr>
      <w:proofErr w:type="spellStart"/>
      <w:r w:rsidRPr="00D10872">
        <w:t>Density</w:t>
      </w:r>
      <w:proofErr w:type="spellEnd"/>
      <w:r w:rsidRPr="00D10872">
        <w:t xml:space="preserve"> plot</w:t>
      </w:r>
    </w:p>
    <w:p w14:paraId="02BDC156" w14:textId="77777777" w:rsidR="00556745" w:rsidRPr="00D10872" w:rsidRDefault="007A39F3" w:rsidP="00556745">
      <w:pPr>
        <w:keepNext/>
      </w:pPr>
      <w:r w:rsidRPr="00D10872">
        <w:rPr>
          <w:noProof/>
        </w:rPr>
        <w:drawing>
          <wp:inline distT="0" distB="0" distL="0" distR="0" wp14:anchorId="0F6493E4" wp14:editId="4F7DDFC7">
            <wp:extent cx="5110843" cy="3089383"/>
            <wp:effectExtent l="0" t="0" r="0" b="0"/>
            <wp:docPr id="730155671" name="Afbeelding 1" descr="Afbeelding met tekst, diagram, Perceel,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55671" name="Afbeelding 1" descr="Afbeelding met tekst, diagram, Perceel, schermopname&#10;&#10;Automatisch gegenereerde beschrijving"/>
                    <pic:cNvPicPr/>
                  </pic:nvPicPr>
                  <pic:blipFill>
                    <a:blip r:embed="rId9"/>
                    <a:stretch>
                      <a:fillRect/>
                    </a:stretch>
                  </pic:blipFill>
                  <pic:spPr>
                    <a:xfrm>
                      <a:off x="0" y="0"/>
                      <a:ext cx="5155462" cy="3116354"/>
                    </a:xfrm>
                    <a:prstGeom prst="rect">
                      <a:avLst/>
                    </a:prstGeom>
                  </pic:spPr>
                </pic:pic>
              </a:graphicData>
            </a:graphic>
          </wp:inline>
        </w:drawing>
      </w:r>
    </w:p>
    <w:p w14:paraId="793313C6" w14:textId="334DD520" w:rsidR="004E5C71" w:rsidRPr="00D10872" w:rsidRDefault="00556745" w:rsidP="004E5C71">
      <w:pPr>
        <w:pStyle w:val="Bijschrift"/>
      </w:pPr>
      <w:bookmarkStart w:id="9" w:name="_Toc159609744"/>
      <w:r w:rsidRPr="00D10872">
        <w:t xml:space="preserve">Figuur </w:t>
      </w:r>
      <w:r w:rsidRPr="00D10872">
        <w:fldChar w:fldCharType="begin"/>
      </w:r>
      <w:r w:rsidRPr="00D10872">
        <w:instrText xml:space="preserve"> SEQ Figuur \* ARABIC </w:instrText>
      </w:r>
      <w:r w:rsidRPr="00D10872">
        <w:fldChar w:fldCharType="separate"/>
      </w:r>
      <w:r w:rsidR="003D6377">
        <w:rPr>
          <w:noProof/>
        </w:rPr>
        <w:t>2</w:t>
      </w:r>
      <w:r w:rsidRPr="00D10872">
        <w:fldChar w:fldCharType="end"/>
      </w:r>
      <w:r w:rsidRPr="00D10872">
        <w:t xml:space="preserve"> </w:t>
      </w:r>
      <w:proofErr w:type="spellStart"/>
      <w:r w:rsidRPr="00D10872">
        <w:t>Density</w:t>
      </w:r>
      <w:proofErr w:type="spellEnd"/>
      <w:r w:rsidRPr="00D10872">
        <w:t xml:space="preserve"> plot temperature</w:t>
      </w:r>
      <w:bookmarkEnd w:id="9"/>
      <w:r w:rsidR="004E5C71" w:rsidRPr="00D10872">
        <w:br w:type="page"/>
      </w:r>
    </w:p>
    <w:p w14:paraId="79FB044B" w14:textId="63D370AB" w:rsidR="001604A5" w:rsidRPr="00D10872" w:rsidRDefault="00FA6D20" w:rsidP="001604A5">
      <w:pPr>
        <w:pStyle w:val="Kop2"/>
      </w:pPr>
      <w:bookmarkStart w:id="10" w:name="_Toc159529571"/>
      <w:r w:rsidRPr="00D10872">
        <w:t>Dauw punt</w:t>
      </w:r>
      <w:bookmarkEnd w:id="10"/>
    </w:p>
    <w:p w14:paraId="01E924A2" w14:textId="361CE634" w:rsidR="00130F23" w:rsidRPr="00D10872" w:rsidRDefault="00130F23" w:rsidP="00130F23">
      <w:r w:rsidRPr="00D10872">
        <w:t xml:space="preserve">Voor het </w:t>
      </w:r>
      <w:r w:rsidR="007E3520" w:rsidRPr="00D10872">
        <w:t xml:space="preserve">dauw punt geldt hetzelfde als de temperatuur dat het een bimodale verdeling is, hoewel het in de histogram minder gemakkelijk te zien is laat de </w:t>
      </w:r>
      <w:proofErr w:type="spellStart"/>
      <w:r w:rsidR="007E3520" w:rsidRPr="00D10872">
        <w:t>density</w:t>
      </w:r>
      <w:proofErr w:type="spellEnd"/>
      <w:r w:rsidR="007E3520" w:rsidRPr="00D10872">
        <w:t xml:space="preserve"> plot duidelijk zien dat er 2 pieken zijn</w:t>
      </w:r>
      <w:r w:rsidR="00771067" w:rsidRPr="00D10872">
        <w:t>, rond 30 en 60.</w:t>
      </w:r>
    </w:p>
    <w:p w14:paraId="794DD0F9" w14:textId="4CC640B5" w:rsidR="001604A5" w:rsidRPr="00D10872" w:rsidRDefault="001604A5" w:rsidP="001604A5">
      <w:pPr>
        <w:pStyle w:val="Kop3"/>
      </w:pPr>
      <w:r w:rsidRPr="00D10872">
        <w:t>Histogram</w:t>
      </w:r>
    </w:p>
    <w:p w14:paraId="76DD1678" w14:textId="77777777" w:rsidR="006E0BEE" w:rsidRPr="00D10872" w:rsidRDefault="006E0BEE" w:rsidP="006E0BEE">
      <w:pPr>
        <w:keepNext/>
      </w:pPr>
      <w:r w:rsidRPr="00D10872">
        <w:rPr>
          <w:noProof/>
        </w:rPr>
        <w:drawing>
          <wp:inline distT="0" distB="0" distL="0" distR="0" wp14:anchorId="6635A19B" wp14:editId="1A9BC8B2">
            <wp:extent cx="5731510" cy="3399790"/>
            <wp:effectExtent l="0" t="0" r="2540" b="0"/>
            <wp:docPr id="609114173" name="Afbeelding 1" descr="Afbeelding met diagram, Perceel, lijn,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14173" name="Afbeelding 1" descr="Afbeelding met diagram, Perceel, lijn, schermopname&#10;&#10;Automatisch gegenereerde beschrijving"/>
                    <pic:cNvPicPr/>
                  </pic:nvPicPr>
                  <pic:blipFill>
                    <a:blip r:embed="rId10"/>
                    <a:stretch>
                      <a:fillRect/>
                    </a:stretch>
                  </pic:blipFill>
                  <pic:spPr>
                    <a:xfrm>
                      <a:off x="0" y="0"/>
                      <a:ext cx="5731510" cy="3399790"/>
                    </a:xfrm>
                    <a:prstGeom prst="rect">
                      <a:avLst/>
                    </a:prstGeom>
                  </pic:spPr>
                </pic:pic>
              </a:graphicData>
            </a:graphic>
          </wp:inline>
        </w:drawing>
      </w:r>
    </w:p>
    <w:p w14:paraId="346EAC85" w14:textId="348B20D9" w:rsidR="00B33DBE" w:rsidRPr="00CB0D3B" w:rsidRDefault="006E0BEE" w:rsidP="006E0BEE">
      <w:pPr>
        <w:pStyle w:val="Bijschrift"/>
        <w:rPr>
          <w:lang w:val="en-US"/>
        </w:rPr>
      </w:pPr>
      <w:bookmarkStart w:id="11" w:name="_Toc159609745"/>
      <w:proofErr w:type="spellStart"/>
      <w:r w:rsidRPr="00CB0D3B">
        <w:rPr>
          <w:lang w:val="en-US"/>
        </w:rPr>
        <w:t>Figuur</w:t>
      </w:r>
      <w:proofErr w:type="spellEnd"/>
      <w:r w:rsidRPr="00CB0D3B">
        <w:rPr>
          <w:lang w:val="en-US"/>
        </w:rPr>
        <w:t xml:space="preserve"> </w:t>
      </w:r>
      <w:r w:rsidRPr="00D10872">
        <w:fldChar w:fldCharType="begin"/>
      </w:r>
      <w:r w:rsidRPr="00CB0D3B">
        <w:rPr>
          <w:lang w:val="en-US"/>
        </w:rPr>
        <w:instrText xml:space="preserve"> SEQ Figuur \* ARABIC </w:instrText>
      </w:r>
      <w:r w:rsidRPr="00D10872">
        <w:fldChar w:fldCharType="separate"/>
      </w:r>
      <w:r w:rsidR="003D6377" w:rsidRPr="00CB0D3B">
        <w:rPr>
          <w:noProof/>
          <w:lang w:val="en-US"/>
        </w:rPr>
        <w:t>3</w:t>
      </w:r>
      <w:r w:rsidRPr="00D10872">
        <w:fldChar w:fldCharType="end"/>
      </w:r>
      <w:r w:rsidRPr="00CB0D3B">
        <w:rPr>
          <w:lang w:val="en-US"/>
        </w:rPr>
        <w:t xml:space="preserve"> Histogram dew point</w:t>
      </w:r>
      <w:bookmarkEnd w:id="11"/>
    </w:p>
    <w:p w14:paraId="77C8E117" w14:textId="77777777" w:rsidR="00BF47E3" w:rsidRPr="00CB0D3B" w:rsidRDefault="00BF47E3" w:rsidP="00BF47E3">
      <w:pPr>
        <w:pStyle w:val="Kop3"/>
        <w:rPr>
          <w:lang w:val="en-US"/>
        </w:rPr>
      </w:pPr>
      <w:r w:rsidRPr="00CB0D3B">
        <w:rPr>
          <w:lang w:val="en-US"/>
        </w:rPr>
        <w:t>Density plot</w:t>
      </w:r>
    </w:p>
    <w:p w14:paraId="33734DF4" w14:textId="77777777" w:rsidR="00556745" w:rsidRPr="00D10872" w:rsidRDefault="00153D85" w:rsidP="00556745">
      <w:pPr>
        <w:keepNext/>
      </w:pPr>
      <w:r w:rsidRPr="00D10872">
        <w:rPr>
          <w:noProof/>
        </w:rPr>
        <w:drawing>
          <wp:inline distT="0" distB="0" distL="0" distR="0" wp14:anchorId="601C8197" wp14:editId="5EC6D58F">
            <wp:extent cx="5731510" cy="3484245"/>
            <wp:effectExtent l="0" t="0" r="2540" b="1905"/>
            <wp:docPr id="624552451" name="Afbeelding 1" descr="Afbeelding met tekst, diagram, Perceel,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52451" name="Afbeelding 1" descr="Afbeelding met tekst, diagram, Perceel, schermopname&#10;&#10;Automatisch gegenereerde beschrijving"/>
                    <pic:cNvPicPr/>
                  </pic:nvPicPr>
                  <pic:blipFill>
                    <a:blip r:embed="rId11"/>
                    <a:stretch>
                      <a:fillRect/>
                    </a:stretch>
                  </pic:blipFill>
                  <pic:spPr>
                    <a:xfrm>
                      <a:off x="0" y="0"/>
                      <a:ext cx="5731510" cy="3484245"/>
                    </a:xfrm>
                    <a:prstGeom prst="rect">
                      <a:avLst/>
                    </a:prstGeom>
                  </pic:spPr>
                </pic:pic>
              </a:graphicData>
            </a:graphic>
          </wp:inline>
        </w:drawing>
      </w:r>
    </w:p>
    <w:p w14:paraId="656B572D" w14:textId="12059279" w:rsidR="004E5C71" w:rsidRPr="00570FD1" w:rsidRDefault="00556745" w:rsidP="004E5C71">
      <w:pPr>
        <w:pStyle w:val="Bijschrift"/>
        <w:rPr>
          <w:lang w:val="en-US"/>
        </w:rPr>
      </w:pPr>
      <w:bookmarkStart w:id="12" w:name="_Toc159609746"/>
      <w:proofErr w:type="spellStart"/>
      <w:r w:rsidRPr="00570FD1">
        <w:rPr>
          <w:lang w:val="en-US"/>
        </w:rPr>
        <w:t>Figuur</w:t>
      </w:r>
      <w:proofErr w:type="spellEnd"/>
      <w:r w:rsidRPr="00570FD1">
        <w:rPr>
          <w:lang w:val="en-US"/>
        </w:rPr>
        <w:t xml:space="preserve"> </w:t>
      </w:r>
      <w:r w:rsidRPr="00D10872">
        <w:fldChar w:fldCharType="begin"/>
      </w:r>
      <w:r w:rsidRPr="00570FD1">
        <w:rPr>
          <w:lang w:val="en-US"/>
        </w:rPr>
        <w:instrText xml:space="preserve"> SEQ Figuur \* ARABIC </w:instrText>
      </w:r>
      <w:r w:rsidRPr="00D10872">
        <w:fldChar w:fldCharType="separate"/>
      </w:r>
      <w:r w:rsidR="003D6377" w:rsidRPr="00570FD1">
        <w:rPr>
          <w:noProof/>
          <w:lang w:val="en-US"/>
        </w:rPr>
        <w:t>4</w:t>
      </w:r>
      <w:r w:rsidRPr="00D10872">
        <w:fldChar w:fldCharType="end"/>
      </w:r>
      <w:r w:rsidRPr="00570FD1">
        <w:rPr>
          <w:lang w:val="en-US"/>
        </w:rPr>
        <w:t xml:space="preserve"> Density plot dew point</w:t>
      </w:r>
      <w:bookmarkEnd w:id="12"/>
      <w:r w:rsidR="004E5C71" w:rsidRPr="00570FD1">
        <w:rPr>
          <w:lang w:val="en-US"/>
        </w:rPr>
        <w:br w:type="page"/>
      </w:r>
    </w:p>
    <w:p w14:paraId="41FA68BD" w14:textId="7063860A" w:rsidR="001604A5" w:rsidRPr="00D10872" w:rsidRDefault="00FA6D20" w:rsidP="001604A5">
      <w:pPr>
        <w:pStyle w:val="Kop2"/>
      </w:pPr>
      <w:bookmarkStart w:id="13" w:name="_Toc159529572"/>
      <w:r w:rsidRPr="00D10872">
        <w:t>Luchtvochtigheid</w:t>
      </w:r>
      <w:bookmarkEnd w:id="13"/>
    </w:p>
    <w:p w14:paraId="6D6E4D15" w14:textId="5C959659" w:rsidR="00CF1705" w:rsidRPr="00D10872" w:rsidRDefault="00CF1705" w:rsidP="00CF1705">
      <w:r w:rsidRPr="00D10872">
        <w:t xml:space="preserve">Als we kijken naar de luchtvochtigheid is het wat lastiger om </w:t>
      </w:r>
      <w:r w:rsidR="002F7E23" w:rsidRPr="00D10872">
        <w:t xml:space="preserve">de verdeling te bepalen, het heeft het meeste weg van een rechtscheve verdeling, vooral in de </w:t>
      </w:r>
      <w:proofErr w:type="spellStart"/>
      <w:r w:rsidR="002F7E23" w:rsidRPr="00D10872">
        <w:t>density</w:t>
      </w:r>
      <w:proofErr w:type="spellEnd"/>
      <w:r w:rsidR="002F7E23" w:rsidRPr="00D10872">
        <w:t xml:space="preserve"> plot is dit beter zichtbaar waar het wel lijkt </w:t>
      </w:r>
      <w:r w:rsidR="00C60B5A" w:rsidRPr="00D10872">
        <w:t>alsof er een lan</w:t>
      </w:r>
      <w:r w:rsidR="004E5C71" w:rsidRPr="00D10872">
        <w:t>ge staart aan de rechterkant ontstaat wat betekent dat er een paar zeer hoge waardes zijn die het gemiddelde omhoog trekken en dit is weer goed zichtbaar in de histogram.</w:t>
      </w:r>
    </w:p>
    <w:p w14:paraId="146DFEF8" w14:textId="1E92126A" w:rsidR="001604A5" w:rsidRPr="00D10872" w:rsidRDefault="001604A5" w:rsidP="001604A5">
      <w:pPr>
        <w:pStyle w:val="Kop3"/>
      </w:pPr>
      <w:r w:rsidRPr="00D10872">
        <w:t>Histogram</w:t>
      </w:r>
    </w:p>
    <w:p w14:paraId="18476EA8" w14:textId="77777777" w:rsidR="00C47808" w:rsidRPr="00D10872" w:rsidRDefault="00C47808" w:rsidP="00C47808">
      <w:pPr>
        <w:keepNext/>
      </w:pPr>
      <w:r w:rsidRPr="00D10872">
        <w:rPr>
          <w:noProof/>
        </w:rPr>
        <w:drawing>
          <wp:inline distT="0" distB="0" distL="0" distR="0" wp14:anchorId="5E361642" wp14:editId="1DA07A22">
            <wp:extent cx="5731510" cy="3317240"/>
            <wp:effectExtent l="0" t="0" r="2540" b="0"/>
            <wp:docPr id="1762291504" name="Afbeelding 1" descr="Afbeelding met diagram, Perceel,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91504" name="Afbeelding 1" descr="Afbeelding met diagram, Perceel, schermopname, lijn&#10;&#10;Automatisch gegenereerde beschrijving"/>
                    <pic:cNvPicPr/>
                  </pic:nvPicPr>
                  <pic:blipFill>
                    <a:blip r:embed="rId12"/>
                    <a:stretch>
                      <a:fillRect/>
                    </a:stretch>
                  </pic:blipFill>
                  <pic:spPr>
                    <a:xfrm>
                      <a:off x="0" y="0"/>
                      <a:ext cx="5731510" cy="3317240"/>
                    </a:xfrm>
                    <a:prstGeom prst="rect">
                      <a:avLst/>
                    </a:prstGeom>
                  </pic:spPr>
                </pic:pic>
              </a:graphicData>
            </a:graphic>
          </wp:inline>
        </w:drawing>
      </w:r>
    </w:p>
    <w:p w14:paraId="076CD9CF" w14:textId="0672039C" w:rsidR="00C47808" w:rsidRPr="00D10872" w:rsidRDefault="00C47808" w:rsidP="00C47808">
      <w:pPr>
        <w:pStyle w:val="Bijschrift"/>
      </w:pPr>
      <w:bookmarkStart w:id="14" w:name="_Toc159609747"/>
      <w:r w:rsidRPr="00D10872">
        <w:t xml:space="preserve">Figuur </w:t>
      </w:r>
      <w:r w:rsidRPr="00D10872">
        <w:fldChar w:fldCharType="begin"/>
      </w:r>
      <w:r w:rsidRPr="00D10872">
        <w:instrText xml:space="preserve"> SEQ Figuur \* ARABIC </w:instrText>
      </w:r>
      <w:r w:rsidRPr="00D10872">
        <w:fldChar w:fldCharType="separate"/>
      </w:r>
      <w:r w:rsidR="003D6377">
        <w:rPr>
          <w:noProof/>
        </w:rPr>
        <w:t>5</w:t>
      </w:r>
      <w:r w:rsidRPr="00D10872">
        <w:fldChar w:fldCharType="end"/>
      </w:r>
      <w:r w:rsidRPr="00D10872">
        <w:t xml:space="preserve"> Histogram </w:t>
      </w:r>
      <w:proofErr w:type="spellStart"/>
      <w:r w:rsidRPr="00D10872">
        <w:t>humidity</w:t>
      </w:r>
      <w:bookmarkEnd w:id="14"/>
      <w:proofErr w:type="spellEnd"/>
    </w:p>
    <w:p w14:paraId="17B21178" w14:textId="77777777" w:rsidR="00BF47E3" w:rsidRPr="00D10872" w:rsidRDefault="00BF47E3" w:rsidP="00BF47E3">
      <w:pPr>
        <w:pStyle w:val="Kop3"/>
      </w:pPr>
      <w:proofErr w:type="spellStart"/>
      <w:r w:rsidRPr="00D10872">
        <w:t>Density</w:t>
      </w:r>
      <w:proofErr w:type="spellEnd"/>
      <w:r w:rsidRPr="00D10872">
        <w:t xml:space="preserve"> plot</w:t>
      </w:r>
    </w:p>
    <w:p w14:paraId="2BEFBEC6" w14:textId="77777777" w:rsidR="00556745" w:rsidRPr="00D10872" w:rsidRDefault="00153D85" w:rsidP="00556745">
      <w:pPr>
        <w:keepNext/>
      </w:pPr>
      <w:r w:rsidRPr="00D10872">
        <w:rPr>
          <w:noProof/>
        </w:rPr>
        <w:drawing>
          <wp:inline distT="0" distB="0" distL="0" distR="0" wp14:anchorId="0D00C607" wp14:editId="10554181">
            <wp:extent cx="5568043" cy="3230032"/>
            <wp:effectExtent l="0" t="0" r="0" b="8890"/>
            <wp:docPr id="929468845" name="Afbeelding 1" descr="Afbeelding met tekst, diagram, Perceel,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68845" name="Afbeelding 1" descr="Afbeelding met tekst, diagram, Perceel, schermopname&#10;&#10;Automatisch gegenereerde beschrijving"/>
                    <pic:cNvPicPr/>
                  </pic:nvPicPr>
                  <pic:blipFill>
                    <a:blip r:embed="rId13"/>
                    <a:stretch>
                      <a:fillRect/>
                    </a:stretch>
                  </pic:blipFill>
                  <pic:spPr>
                    <a:xfrm>
                      <a:off x="0" y="0"/>
                      <a:ext cx="5572522" cy="3232630"/>
                    </a:xfrm>
                    <a:prstGeom prst="rect">
                      <a:avLst/>
                    </a:prstGeom>
                  </pic:spPr>
                </pic:pic>
              </a:graphicData>
            </a:graphic>
          </wp:inline>
        </w:drawing>
      </w:r>
    </w:p>
    <w:p w14:paraId="25FDE11E" w14:textId="54C080F2" w:rsidR="00BF47E3" w:rsidRPr="00CB0D3B" w:rsidRDefault="00556745" w:rsidP="00556745">
      <w:pPr>
        <w:pStyle w:val="Bijschrift"/>
        <w:rPr>
          <w:lang w:val="en-US"/>
        </w:rPr>
      </w:pPr>
      <w:bookmarkStart w:id="15" w:name="_Toc159609748"/>
      <w:proofErr w:type="spellStart"/>
      <w:r w:rsidRPr="00CB0D3B">
        <w:rPr>
          <w:lang w:val="en-US"/>
        </w:rPr>
        <w:t>Figuur</w:t>
      </w:r>
      <w:proofErr w:type="spellEnd"/>
      <w:r w:rsidRPr="00CB0D3B">
        <w:rPr>
          <w:lang w:val="en-US"/>
        </w:rPr>
        <w:t xml:space="preserve"> </w:t>
      </w:r>
      <w:r w:rsidRPr="00D10872">
        <w:fldChar w:fldCharType="begin"/>
      </w:r>
      <w:r w:rsidRPr="00CB0D3B">
        <w:rPr>
          <w:lang w:val="en-US"/>
        </w:rPr>
        <w:instrText xml:space="preserve"> SEQ Figuur \* ARABIC </w:instrText>
      </w:r>
      <w:r w:rsidRPr="00D10872">
        <w:fldChar w:fldCharType="separate"/>
      </w:r>
      <w:r w:rsidR="003D6377" w:rsidRPr="00CB0D3B">
        <w:rPr>
          <w:noProof/>
          <w:lang w:val="en-US"/>
        </w:rPr>
        <w:t>6</w:t>
      </w:r>
      <w:r w:rsidRPr="00D10872">
        <w:fldChar w:fldCharType="end"/>
      </w:r>
      <w:r w:rsidRPr="00CB0D3B">
        <w:rPr>
          <w:lang w:val="en-US"/>
        </w:rPr>
        <w:t xml:space="preserve"> Density plot humidity</w:t>
      </w:r>
      <w:bookmarkEnd w:id="15"/>
    </w:p>
    <w:p w14:paraId="273603EA" w14:textId="42189AD1" w:rsidR="001604A5" w:rsidRPr="00CB0D3B" w:rsidRDefault="001604A5" w:rsidP="001604A5">
      <w:pPr>
        <w:pStyle w:val="Kop2"/>
        <w:rPr>
          <w:lang w:val="en-US"/>
        </w:rPr>
      </w:pPr>
      <w:bookmarkStart w:id="16" w:name="_Toc159529573"/>
      <w:r w:rsidRPr="00CB0D3B">
        <w:rPr>
          <w:lang w:val="en-US"/>
        </w:rPr>
        <w:t xml:space="preserve">Wind </w:t>
      </w:r>
      <w:proofErr w:type="spellStart"/>
      <w:r w:rsidR="00FA6D20" w:rsidRPr="00CB0D3B">
        <w:rPr>
          <w:lang w:val="en-US"/>
        </w:rPr>
        <w:t>richting</w:t>
      </w:r>
      <w:bookmarkEnd w:id="16"/>
      <w:proofErr w:type="spellEnd"/>
    </w:p>
    <w:p w14:paraId="0CD2E155" w14:textId="12909C62" w:rsidR="00ED3557" w:rsidRPr="00D10872" w:rsidRDefault="00ED3557" w:rsidP="00ED3557">
      <w:r w:rsidRPr="00D10872">
        <w:t>Bij de wind richting zien we weer een histogram die nijgt naar de bimodale verdeling</w:t>
      </w:r>
      <w:r w:rsidR="008662DA" w:rsidRPr="00D10872">
        <w:t xml:space="preserve">, zeker in de </w:t>
      </w:r>
      <w:proofErr w:type="spellStart"/>
      <w:r w:rsidR="008662DA" w:rsidRPr="00D10872">
        <w:t>density</w:t>
      </w:r>
      <w:proofErr w:type="spellEnd"/>
      <w:r w:rsidR="008662DA" w:rsidRPr="00D10872">
        <w:t xml:space="preserve"> plot is duidelijk te zien hier er 2 pieken zijn, de linker piek is weliswaar een stuk lager dan de rechter piek maar er zijn wel 2 pieken.</w:t>
      </w:r>
      <w:r w:rsidR="009E0F06" w:rsidRPr="00D10872">
        <w:t xml:space="preserve"> Nu is het wel zo dat de wind richting gemeten is in graden waar 0 en 360 naast elkaar liggen alleen in de histogram zo ver mogelijk uit elkaar, eigenlijk zou je het moeten lezen als een cirkel en als je dat doet </w:t>
      </w:r>
      <w:r w:rsidR="00C04BAB" w:rsidRPr="00D10872">
        <w:t xml:space="preserve">liggen de 2 pieken aan elkaar en heeft de histogram meer weg van een gauss verdeling. </w:t>
      </w:r>
      <w:r w:rsidR="002433FC" w:rsidRPr="00D10872">
        <w:t xml:space="preserve"> </w:t>
      </w:r>
    </w:p>
    <w:p w14:paraId="7DBDE88D" w14:textId="15B4A70B" w:rsidR="001604A5" w:rsidRPr="00D10872" w:rsidRDefault="001604A5" w:rsidP="001604A5">
      <w:pPr>
        <w:pStyle w:val="Kop3"/>
      </w:pPr>
      <w:r w:rsidRPr="00D10872">
        <w:t>Histogram</w:t>
      </w:r>
    </w:p>
    <w:p w14:paraId="51F416C8" w14:textId="77777777" w:rsidR="003A7C95" w:rsidRPr="00D10872" w:rsidRDefault="003A7C95" w:rsidP="003A7C95">
      <w:pPr>
        <w:keepNext/>
      </w:pPr>
      <w:r w:rsidRPr="00D10872">
        <w:rPr>
          <w:noProof/>
        </w:rPr>
        <w:drawing>
          <wp:inline distT="0" distB="0" distL="0" distR="0" wp14:anchorId="5386A6CA" wp14:editId="4CA44944">
            <wp:extent cx="5348004" cy="3258218"/>
            <wp:effectExtent l="0" t="0" r="5080" b="0"/>
            <wp:docPr id="324585918" name="Afbeelding 1" descr="Afbeelding met Perceel, lijn, diagram,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85918" name="Afbeelding 1" descr="Afbeelding met Perceel, lijn, diagram, tekst&#10;&#10;Automatisch gegenereerde beschrijving"/>
                    <pic:cNvPicPr/>
                  </pic:nvPicPr>
                  <pic:blipFill>
                    <a:blip r:embed="rId14"/>
                    <a:stretch>
                      <a:fillRect/>
                    </a:stretch>
                  </pic:blipFill>
                  <pic:spPr>
                    <a:xfrm>
                      <a:off x="0" y="0"/>
                      <a:ext cx="5351835" cy="3260552"/>
                    </a:xfrm>
                    <a:prstGeom prst="rect">
                      <a:avLst/>
                    </a:prstGeom>
                  </pic:spPr>
                </pic:pic>
              </a:graphicData>
            </a:graphic>
          </wp:inline>
        </w:drawing>
      </w:r>
    </w:p>
    <w:p w14:paraId="16C4837D" w14:textId="794A105E" w:rsidR="00C47808" w:rsidRPr="00CB0D3B" w:rsidRDefault="003A7C95" w:rsidP="003A7C95">
      <w:pPr>
        <w:pStyle w:val="Bijschrift"/>
        <w:rPr>
          <w:lang w:val="en-US"/>
        </w:rPr>
      </w:pPr>
      <w:bookmarkStart w:id="17" w:name="_Toc159609749"/>
      <w:proofErr w:type="spellStart"/>
      <w:r w:rsidRPr="00CB0D3B">
        <w:rPr>
          <w:lang w:val="en-US"/>
        </w:rPr>
        <w:t>Figuur</w:t>
      </w:r>
      <w:proofErr w:type="spellEnd"/>
      <w:r w:rsidRPr="00CB0D3B">
        <w:rPr>
          <w:lang w:val="en-US"/>
        </w:rPr>
        <w:t xml:space="preserve"> </w:t>
      </w:r>
      <w:r w:rsidRPr="00D10872">
        <w:fldChar w:fldCharType="begin"/>
      </w:r>
      <w:r w:rsidRPr="00CB0D3B">
        <w:rPr>
          <w:lang w:val="en-US"/>
        </w:rPr>
        <w:instrText xml:space="preserve"> SEQ Figuur \* ARABIC </w:instrText>
      </w:r>
      <w:r w:rsidRPr="00D10872">
        <w:fldChar w:fldCharType="separate"/>
      </w:r>
      <w:r w:rsidR="003D6377" w:rsidRPr="00CB0D3B">
        <w:rPr>
          <w:noProof/>
          <w:lang w:val="en-US"/>
        </w:rPr>
        <w:t>7</w:t>
      </w:r>
      <w:r w:rsidRPr="00D10872">
        <w:fldChar w:fldCharType="end"/>
      </w:r>
      <w:r w:rsidRPr="00CB0D3B">
        <w:rPr>
          <w:lang w:val="en-US"/>
        </w:rPr>
        <w:t xml:space="preserve"> Histogram wind direction</w:t>
      </w:r>
      <w:bookmarkEnd w:id="17"/>
    </w:p>
    <w:p w14:paraId="73C724F7" w14:textId="77777777" w:rsidR="00BF47E3" w:rsidRPr="00CB0D3B" w:rsidRDefault="00BF47E3" w:rsidP="00BF47E3">
      <w:pPr>
        <w:pStyle w:val="Kop3"/>
        <w:rPr>
          <w:lang w:val="en-US"/>
        </w:rPr>
      </w:pPr>
      <w:r w:rsidRPr="00CB0D3B">
        <w:rPr>
          <w:lang w:val="en-US"/>
        </w:rPr>
        <w:t>Density plot</w:t>
      </w:r>
    </w:p>
    <w:p w14:paraId="7427C16B" w14:textId="77777777" w:rsidR="00556745" w:rsidRPr="00D10872" w:rsidRDefault="0083338E" w:rsidP="00556745">
      <w:pPr>
        <w:keepNext/>
      </w:pPr>
      <w:r w:rsidRPr="00D10872">
        <w:rPr>
          <w:noProof/>
        </w:rPr>
        <w:drawing>
          <wp:inline distT="0" distB="0" distL="0" distR="0" wp14:anchorId="2038D073" wp14:editId="207D4723">
            <wp:extent cx="5229379" cy="3078184"/>
            <wp:effectExtent l="0" t="0" r="0" b="8255"/>
            <wp:docPr id="1566064553" name="Afbeelding 1" descr="Afbeelding met tekst, diagram, Perceel,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64553" name="Afbeelding 1" descr="Afbeelding met tekst, diagram, Perceel, schermopname&#10;&#10;Automatisch gegenereerde beschrijving"/>
                    <pic:cNvPicPr/>
                  </pic:nvPicPr>
                  <pic:blipFill>
                    <a:blip r:embed="rId15"/>
                    <a:stretch>
                      <a:fillRect/>
                    </a:stretch>
                  </pic:blipFill>
                  <pic:spPr>
                    <a:xfrm>
                      <a:off x="0" y="0"/>
                      <a:ext cx="5239442" cy="3084108"/>
                    </a:xfrm>
                    <a:prstGeom prst="rect">
                      <a:avLst/>
                    </a:prstGeom>
                  </pic:spPr>
                </pic:pic>
              </a:graphicData>
            </a:graphic>
          </wp:inline>
        </w:drawing>
      </w:r>
    </w:p>
    <w:p w14:paraId="786C74BB" w14:textId="3C1E0D51" w:rsidR="00BF47E3" w:rsidRPr="00D10872" w:rsidRDefault="00556745" w:rsidP="00556745">
      <w:pPr>
        <w:pStyle w:val="Bijschrift"/>
      </w:pPr>
      <w:bookmarkStart w:id="18" w:name="_Toc159609750"/>
      <w:r w:rsidRPr="00D10872">
        <w:t xml:space="preserve">Figuur </w:t>
      </w:r>
      <w:r w:rsidRPr="00D10872">
        <w:fldChar w:fldCharType="begin"/>
      </w:r>
      <w:r w:rsidRPr="00D10872">
        <w:instrText xml:space="preserve"> SEQ Figuur \* ARABIC </w:instrText>
      </w:r>
      <w:r w:rsidRPr="00D10872">
        <w:fldChar w:fldCharType="separate"/>
      </w:r>
      <w:r w:rsidR="003D6377">
        <w:rPr>
          <w:noProof/>
        </w:rPr>
        <w:t>8</w:t>
      </w:r>
      <w:r w:rsidRPr="00D10872">
        <w:fldChar w:fldCharType="end"/>
      </w:r>
      <w:r w:rsidRPr="00D10872">
        <w:t xml:space="preserve"> </w:t>
      </w:r>
      <w:proofErr w:type="spellStart"/>
      <w:r w:rsidRPr="00D10872">
        <w:t>Density</w:t>
      </w:r>
      <w:proofErr w:type="spellEnd"/>
      <w:r w:rsidRPr="00D10872">
        <w:t xml:space="preserve"> plot wind </w:t>
      </w:r>
      <w:proofErr w:type="spellStart"/>
      <w:r w:rsidRPr="00D10872">
        <w:t>direction</w:t>
      </w:r>
      <w:bookmarkEnd w:id="18"/>
      <w:proofErr w:type="spellEnd"/>
    </w:p>
    <w:p w14:paraId="575BDA38" w14:textId="393255FB" w:rsidR="001604A5" w:rsidRPr="00D10872" w:rsidRDefault="001604A5" w:rsidP="001604A5">
      <w:pPr>
        <w:pStyle w:val="Kop2"/>
      </w:pPr>
      <w:bookmarkStart w:id="19" w:name="_Toc159529574"/>
      <w:r w:rsidRPr="00D10872">
        <w:t xml:space="preserve">Wind </w:t>
      </w:r>
      <w:r w:rsidR="00FA6D20" w:rsidRPr="00D10872">
        <w:t>snelheid</w:t>
      </w:r>
      <w:bookmarkEnd w:id="19"/>
    </w:p>
    <w:p w14:paraId="22F684D6" w14:textId="295690D2" w:rsidR="00E001EB" w:rsidRPr="00D10872" w:rsidRDefault="00E001EB" w:rsidP="00E001EB">
      <w:r w:rsidRPr="00D10872">
        <w:t xml:space="preserve">De histogram van de windsnelheid </w:t>
      </w:r>
      <w:r w:rsidR="000F314D" w:rsidRPr="00D10872">
        <w:t>lijkt op een gauss verdeling, omdat de meeste waardes dicht bij het gemiddelde liggen, we zien wel een uitschieter aan de linker kant maar alles te samen lijkt het gross van de waardes dicht bij het gemiddelde te liggen m</w:t>
      </w:r>
      <w:r w:rsidR="004D4106" w:rsidRPr="00D10872">
        <w:t>et weinig uitschieters.</w:t>
      </w:r>
      <w:r w:rsidR="00C03FD6" w:rsidRPr="00D10872">
        <w:t xml:space="preserve"> Als we ook terug kijken naar de waardes in de tabel met </w:t>
      </w:r>
      <w:r w:rsidR="00901221" w:rsidRPr="00D10872">
        <w:t xml:space="preserve">continuous features zien we dat de </w:t>
      </w:r>
      <w:proofErr w:type="spellStart"/>
      <w:r w:rsidR="00901221" w:rsidRPr="00D10872">
        <w:t>mean</w:t>
      </w:r>
      <w:proofErr w:type="spellEnd"/>
      <w:r w:rsidR="00901221" w:rsidRPr="00D10872">
        <w:t xml:space="preserve"> en de </w:t>
      </w:r>
      <w:proofErr w:type="spellStart"/>
      <w:r w:rsidR="00901221" w:rsidRPr="00D10872">
        <w:t>median</w:t>
      </w:r>
      <w:proofErr w:type="spellEnd"/>
      <w:r w:rsidR="00901221" w:rsidRPr="00D10872">
        <w:t xml:space="preserve"> erg dicht bij elkaar liggen en de afstand van de 1</w:t>
      </w:r>
      <w:r w:rsidR="00901221" w:rsidRPr="00D10872">
        <w:rPr>
          <w:vertAlign w:val="superscript"/>
        </w:rPr>
        <w:t>ste</w:t>
      </w:r>
      <w:r w:rsidR="00901221" w:rsidRPr="00D10872">
        <w:t xml:space="preserve"> </w:t>
      </w:r>
      <w:proofErr w:type="spellStart"/>
      <w:r w:rsidR="00901221" w:rsidRPr="00D10872">
        <w:t>qrt</w:t>
      </w:r>
      <w:proofErr w:type="spellEnd"/>
      <w:r w:rsidR="00901221" w:rsidRPr="00D10872">
        <w:t xml:space="preserve"> tot de </w:t>
      </w:r>
      <w:proofErr w:type="spellStart"/>
      <w:r w:rsidR="00901221" w:rsidRPr="00D10872">
        <w:t>mean</w:t>
      </w:r>
      <w:proofErr w:type="spellEnd"/>
      <w:r w:rsidR="00901221" w:rsidRPr="00D10872">
        <w:t xml:space="preserve"> en de </w:t>
      </w:r>
      <w:proofErr w:type="spellStart"/>
      <w:r w:rsidR="00901221" w:rsidRPr="00D10872">
        <w:t>mean</w:t>
      </w:r>
      <w:proofErr w:type="spellEnd"/>
      <w:r w:rsidR="00901221" w:rsidRPr="00D10872">
        <w:t xml:space="preserve"> tot de 3</w:t>
      </w:r>
      <w:r w:rsidR="00901221" w:rsidRPr="00D10872">
        <w:rPr>
          <w:vertAlign w:val="superscript"/>
        </w:rPr>
        <w:t>de</w:t>
      </w:r>
      <w:r w:rsidR="00901221" w:rsidRPr="00D10872">
        <w:t xml:space="preserve"> </w:t>
      </w:r>
      <w:proofErr w:type="spellStart"/>
      <w:r w:rsidR="00901221" w:rsidRPr="00D10872">
        <w:t>qr</w:t>
      </w:r>
      <w:r w:rsidR="00100DDB" w:rsidRPr="00D10872">
        <w:t>t</w:t>
      </w:r>
      <w:proofErr w:type="spellEnd"/>
      <w:r w:rsidR="00100DDB" w:rsidRPr="00D10872">
        <w:t xml:space="preserve"> zijn ook vrijwel gelijk.</w:t>
      </w:r>
      <w:r w:rsidR="00F440BC" w:rsidRPr="00D10872">
        <w:t xml:space="preserve"> Dit wijst weer op een erg gelijke verdeling.</w:t>
      </w:r>
    </w:p>
    <w:p w14:paraId="18AB6ADF" w14:textId="4C4D8D8F" w:rsidR="001604A5" w:rsidRPr="00D10872" w:rsidRDefault="001604A5" w:rsidP="001604A5">
      <w:pPr>
        <w:pStyle w:val="Kop3"/>
      </w:pPr>
      <w:r w:rsidRPr="00D10872">
        <w:t>Histogram</w:t>
      </w:r>
    </w:p>
    <w:p w14:paraId="5190B16F" w14:textId="77777777" w:rsidR="00A047A9" w:rsidRPr="00D10872" w:rsidRDefault="00A047A9" w:rsidP="00A047A9">
      <w:pPr>
        <w:keepNext/>
      </w:pPr>
      <w:r w:rsidRPr="00D10872">
        <w:rPr>
          <w:noProof/>
        </w:rPr>
        <w:drawing>
          <wp:inline distT="0" distB="0" distL="0" distR="0" wp14:anchorId="734D8200" wp14:editId="2A069285">
            <wp:extent cx="5224437" cy="3100164"/>
            <wp:effectExtent l="0" t="0" r="0" b="5080"/>
            <wp:docPr id="1554847450" name="Afbeelding 1" descr="Afbeelding met tekst, Perceel,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7450" name="Afbeelding 1" descr="Afbeelding met tekst, Perceel, lijn, diagram&#10;&#10;Automatisch gegenereerde beschrijving"/>
                    <pic:cNvPicPr/>
                  </pic:nvPicPr>
                  <pic:blipFill>
                    <a:blip r:embed="rId16"/>
                    <a:stretch>
                      <a:fillRect/>
                    </a:stretch>
                  </pic:blipFill>
                  <pic:spPr>
                    <a:xfrm>
                      <a:off x="0" y="0"/>
                      <a:ext cx="5251845" cy="3116428"/>
                    </a:xfrm>
                    <a:prstGeom prst="rect">
                      <a:avLst/>
                    </a:prstGeom>
                  </pic:spPr>
                </pic:pic>
              </a:graphicData>
            </a:graphic>
          </wp:inline>
        </w:drawing>
      </w:r>
    </w:p>
    <w:p w14:paraId="024604E9" w14:textId="2DBF44CB" w:rsidR="003A7C95" w:rsidRPr="00CB0D3B" w:rsidRDefault="00A047A9" w:rsidP="00A047A9">
      <w:pPr>
        <w:pStyle w:val="Bijschrift"/>
        <w:rPr>
          <w:lang w:val="en-US"/>
        </w:rPr>
      </w:pPr>
      <w:bookmarkStart w:id="20" w:name="_Toc159609751"/>
      <w:proofErr w:type="spellStart"/>
      <w:r w:rsidRPr="00CB0D3B">
        <w:rPr>
          <w:lang w:val="en-US"/>
        </w:rPr>
        <w:t>Figuur</w:t>
      </w:r>
      <w:proofErr w:type="spellEnd"/>
      <w:r w:rsidRPr="00CB0D3B">
        <w:rPr>
          <w:lang w:val="en-US"/>
        </w:rPr>
        <w:t xml:space="preserve"> </w:t>
      </w:r>
      <w:r w:rsidRPr="00D10872">
        <w:fldChar w:fldCharType="begin"/>
      </w:r>
      <w:r w:rsidRPr="00CB0D3B">
        <w:rPr>
          <w:lang w:val="en-US"/>
        </w:rPr>
        <w:instrText xml:space="preserve"> SEQ Figuur \* ARABIC </w:instrText>
      </w:r>
      <w:r w:rsidRPr="00D10872">
        <w:fldChar w:fldCharType="separate"/>
      </w:r>
      <w:r w:rsidR="003D6377" w:rsidRPr="00CB0D3B">
        <w:rPr>
          <w:noProof/>
          <w:lang w:val="en-US"/>
        </w:rPr>
        <w:t>9</w:t>
      </w:r>
      <w:r w:rsidRPr="00D10872">
        <w:fldChar w:fldCharType="end"/>
      </w:r>
      <w:r w:rsidRPr="00CB0D3B">
        <w:rPr>
          <w:lang w:val="en-US"/>
        </w:rPr>
        <w:t xml:space="preserve"> Histogram wind speed</w:t>
      </w:r>
      <w:bookmarkEnd w:id="20"/>
    </w:p>
    <w:p w14:paraId="1146C81C" w14:textId="77777777" w:rsidR="00BF47E3" w:rsidRPr="00CB0D3B" w:rsidRDefault="00BF47E3" w:rsidP="00BF47E3">
      <w:pPr>
        <w:pStyle w:val="Kop3"/>
        <w:rPr>
          <w:lang w:val="en-US"/>
        </w:rPr>
      </w:pPr>
      <w:r w:rsidRPr="00CB0D3B">
        <w:rPr>
          <w:lang w:val="en-US"/>
        </w:rPr>
        <w:t>Density plot</w:t>
      </w:r>
    </w:p>
    <w:p w14:paraId="0A2F107D" w14:textId="77777777" w:rsidR="00556745" w:rsidRPr="00D10872" w:rsidRDefault="00556745" w:rsidP="00556745">
      <w:pPr>
        <w:keepNext/>
      </w:pPr>
      <w:r w:rsidRPr="00D10872">
        <w:rPr>
          <w:noProof/>
        </w:rPr>
        <w:drawing>
          <wp:inline distT="0" distB="0" distL="0" distR="0" wp14:anchorId="6F642574" wp14:editId="48C64B84">
            <wp:extent cx="5338119" cy="3233270"/>
            <wp:effectExtent l="0" t="0" r="0" b="5715"/>
            <wp:docPr id="1847904584" name="Afbeelding 1" descr="Afbeelding met diagram, tekst, Perceel,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04584" name="Afbeelding 1" descr="Afbeelding met diagram, tekst, Perceel, schermopname&#10;&#10;Automatisch gegenereerde beschrijving"/>
                    <pic:cNvPicPr/>
                  </pic:nvPicPr>
                  <pic:blipFill>
                    <a:blip r:embed="rId17"/>
                    <a:stretch>
                      <a:fillRect/>
                    </a:stretch>
                  </pic:blipFill>
                  <pic:spPr>
                    <a:xfrm>
                      <a:off x="0" y="0"/>
                      <a:ext cx="5356089" cy="3244155"/>
                    </a:xfrm>
                    <a:prstGeom prst="rect">
                      <a:avLst/>
                    </a:prstGeom>
                  </pic:spPr>
                </pic:pic>
              </a:graphicData>
            </a:graphic>
          </wp:inline>
        </w:drawing>
      </w:r>
    </w:p>
    <w:p w14:paraId="47EDB958" w14:textId="34A9C284" w:rsidR="002445AA" w:rsidRPr="00CB0D3B" w:rsidRDefault="00556745" w:rsidP="00683F2D">
      <w:pPr>
        <w:pStyle w:val="Bijschrift"/>
        <w:rPr>
          <w:lang w:val="en-US"/>
        </w:rPr>
      </w:pPr>
      <w:bookmarkStart w:id="21" w:name="_Toc159609752"/>
      <w:proofErr w:type="spellStart"/>
      <w:r w:rsidRPr="00CB0D3B">
        <w:rPr>
          <w:lang w:val="en-US"/>
        </w:rPr>
        <w:t>Figuur</w:t>
      </w:r>
      <w:proofErr w:type="spellEnd"/>
      <w:r w:rsidRPr="00CB0D3B">
        <w:rPr>
          <w:lang w:val="en-US"/>
        </w:rPr>
        <w:t xml:space="preserve"> </w:t>
      </w:r>
      <w:r w:rsidRPr="00D10872">
        <w:fldChar w:fldCharType="begin"/>
      </w:r>
      <w:r w:rsidRPr="00CB0D3B">
        <w:rPr>
          <w:lang w:val="en-US"/>
        </w:rPr>
        <w:instrText xml:space="preserve"> SEQ Figuur \* ARABIC </w:instrText>
      </w:r>
      <w:r w:rsidRPr="00D10872">
        <w:fldChar w:fldCharType="separate"/>
      </w:r>
      <w:r w:rsidR="003D6377" w:rsidRPr="00CB0D3B">
        <w:rPr>
          <w:noProof/>
          <w:lang w:val="en-US"/>
        </w:rPr>
        <w:t>10</w:t>
      </w:r>
      <w:r w:rsidRPr="00D10872">
        <w:fldChar w:fldCharType="end"/>
      </w:r>
      <w:r w:rsidRPr="00CB0D3B">
        <w:rPr>
          <w:lang w:val="en-US"/>
        </w:rPr>
        <w:t xml:space="preserve"> Density plot wind speed</w:t>
      </w:r>
      <w:bookmarkEnd w:id="21"/>
    </w:p>
    <w:p w14:paraId="0FE38568" w14:textId="77777777" w:rsidR="002445AA" w:rsidRPr="00CB0D3B" w:rsidRDefault="002445AA" w:rsidP="002445AA">
      <w:pPr>
        <w:pStyle w:val="Kop1"/>
        <w:rPr>
          <w:lang w:val="en-US"/>
        </w:rPr>
      </w:pPr>
      <w:bookmarkStart w:id="22" w:name="_Boxplots"/>
      <w:bookmarkStart w:id="23" w:name="_Toc159529575"/>
      <w:bookmarkEnd w:id="22"/>
      <w:r w:rsidRPr="00CB0D3B">
        <w:rPr>
          <w:lang w:val="en-US"/>
        </w:rPr>
        <w:t>Boxplots</w:t>
      </w:r>
      <w:bookmarkEnd w:id="23"/>
    </w:p>
    <w:p w14:paraId="5B829DF6" w14:textId="408A80B5" w:rsidR="00B40AB3" w:rsidRPr="00D10872" w:rsidRDefault="00B40AB3" w:rsidP="00B40AB3">
      <w:r w:rsidRPr="00D10872">
        <w:t xml:space="preserve">De boxplots zijn gemaakt met behulp van de Seaborn library in Python. </w:t>
      </w:r>
    </w:p>
    <w:p w14:paraId="576AC6E7" w14:textId="70CC8E75" w:rsidR="005373D9" w:rsidRPr="00D10872" w:rsidRDefault="00FA6D20" w:rsidP="005373D9">
      <w:pPr>
        <w:pStyle w:val="Kop2"/>
      </w:pPr>
      <w:bookmarkStart w:id="24" w:name="_Toc159529576"/>
      <w:r w:rsidRPr="00D10872">
        <w:t>Vertrek vertraging</w:t>
      </w:r>
      <w:bookmarkEnd w:id="24"/>
    </w:p>
    <w:p w14:paraId="4897DE47" w14:textId="1170C796" w:rsidR="00B654B5" w:rsidRPr="00D10872" w:rsidRDefault="00B654B5" w:rsidP="00B654B5">
      <w:r w:rsidRPr="00D10872">
        <w:t xml:space="preserve">Als we kijken naar de boxplot van de </w:t>
      </w:r>
      <w:r w:rsidR="006600E6" w:rsidRPr="00D10872">
        <w:t>vertragingen bij vertrek zien we da</w:t>
      </w:r>
      <w:r w:rsidR="00295485" w:rsidRPr="00D10872">
        <w:t>t de spreiden tussen de minimale en maximale waarde en daarbij ook tussen het 1</w:t>
      </w:r>
      <w:r w:rsidR="00295485" w:rsidRPr="00D10872">
        <w:rPr>
          <w:vertAlign w:val="superscript"/>
        </w:rPr>
        <w:t>ste</w:t>
      </w:r>
      <w:r w:rsidR="00295485" w:rsidRPr="00D10872">
        <w:t xml:space="preserve"> </w:t>
      </w:r>
      <w:r w:rsidR="002939E4" w:rsidRPr="00D10872">
        <w:t>kwartiel en 3</w:t>
      </w:r>
      <w:r w:rsidR="002939E4" w:rsidRPr="00D10872">
        <w:rPr>
          <w:vertAlign w:val="superscript"/>
        </w:rPr>
        <w:t>de</w:t>
      </w:r>
      <w:r w:rsidR="002939E4" w:rsidRPr="00D10872">
        <w:t xml:space="preserve"> kwartiel klein is, wel zien we veel outliers, met name aan de rechter kant </w:t>
      </w:r>
      <w:r w:rsidR="00C51ED1" w:rsidRPr="00D10872">
        <w:t>met enorme uitschieters vergeleken met de boven grens.</w:t>
      </w:r>
    </w:p>
    <w:p w14:paraId="18B5EF07" w14:textId="3CEAB6A9" w:rsidR="00CA323D" w:rsidRPr="00D10872" w:rsidRDefault="00EE4FD3" w:rsidP="00CA323D">
      <w:pPr>
        <w:keepNext/>
      </w:pPr>
      <w:r w:rsidRPr="00D10872">
        <w:rPr>
          <w:noProof/>
        </w:rPr>
        <w:drawing>
          <wp:inline distT="0" distB="0" distL="0" distR="0" wp14:anchorId="770A2DFD" wp14:editId="69DF04EA">
            <wp:extent cx="5731510" cy="3567430"/>
            <wp:effectExtent l="0" t="0" r="2540" b="0"/>
            <wp:docPr id="892055566" name="Afbeelding 1" descr="Afbeelding met tekst, lijn, Perceel,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55566" name="Afbeelding 1" descr="Afbeelding met tekst, lijn, Perceel, diagram&#10;&#10;Automatisch gegenereerde beschrijving"/>
                    <pic:cNvPicPr/>
                  </pic:nvPicPr>
                  <pic:blipFill>
                    <a:blip r:embed="rId18"/>
                    <a:stretch>
                      <a:fillRect/>
                    </a:stretch>
                  </pic:blipFill>
                  <pic:spPr>
                    <a:xfrm>
                      <a:off x="0" y="0"/>
                      <a:ext cx="5731510" cy="3567430"/>
                    </a:xfrm>
                    <a:prstGeom prst="rect">
                      <a:avLst/>
                    </a:prstGeom>
                  </pic:spPr>
                </pic:pic>
              </a:graphicData>
            </a:graphic>
          </wp:inline>
        </w:drawing>
      </w:r>
    </w:p>
    <w:p w14:paraId="169FAAA0" w14:textId="52C14757" w:rsidR="00CA323D" w:rsidRPr="00D10872" w:rsidRDefault="00CA323D" w:rsidP="00CA323D">
      <w:pPr>
        <w:pStyle w:val="Bijschrift"/>
      </w:pPr>
      <w:bookmarkStart w:id="25" w:name="_Toc159609753"/>
      <w:r w:rsidRPr="00D10872">
        <w:t xml:space="preserve">Figuur </w:t>
      </w:r>
      <w:r w:rsidRPr="00D10872">
        <w:fldChar w:fldCharType="begin"/>
      </w:r>
      <w:r w:rsidRPr="00D10872">
        <w:instrText xml:space="preserve"> SEQ Figuur \* ARABIC </w:instrText>
      </w:r>
      <w:r w:rsidRPr="00D10872">
        <w:fldChar w:fldCharType="separate"/>
      </w:r>
      <w:r w:rsidR="003D6377">
        <w:rPr>
          <w:noProof/>
        </w:rPr>
        <w:t>11</w:t>
      </w:r>
      <w:r w:rsidRPr="00D10872">
        <w:fldChar w:fldCharType="end"/>
      </w:r>
      <w:r w:rsidRPr="00D10872">
        <w:t xml:space="preserve"> Boxplot </w:t>
      </w:r>
      <w:proofErr w:type="spellStart"/>
      <w:r w:rsidRPr="00D10872">
        <w:t>departure</w:t>
      </w:r>
      <w:proofErr w:type="spellEnd"/>
      <w:r w:rsidRPr="00D10872">
        <w:t xml:space="preserve"> delay</w:t>
      </w:r>
      <w:bookmarkEnd w:id="25"/>
    </w:p>
    <w:p w14:paraId="3ADD2623" w14:textId="687B2AE1" w:rsidR="000135E0" w:rsidRPr="00D10872" w:rsidRDefault="000135E0">
      <w:r w:rsidRPr="00D10872">
        <w:br w:type="page"/>
      </w:r>
    </w:p>
    <w:p w14:paraId="5828D872" w14:textId="5A3BD2A2" w:rsidR="000135E0" w:rsidRPr="00D10872" w:rsidRDefault="000135E0" w:rsidP="000135E0">
      <w:r w:rsidRPr="00D10872">
        <w:t xml:space="preserve">Als we dan specifieker gaan kijken naar de verhouding vertragingen bij vertrek en de vliegtuigmaatschappij </w:t>
      </w:r>
      <w:r w:rsidR="00C74994" w:rsidRPr="00D10872">
        <w:t>lijkt het op het eerste ogenblik alsof de spreiding redelijk gelijk is maar toch zien we als we goed kijken dat met name EV een grote delta heeft tussen min en max met redelijk wat outliers vergeleken met de</w:t>
      </w:r>
      <w:r w:rsidR="00A93CC4" w:rsidRPr="00D10872">
        <w:t xml:space="preserve"> </w:t>
      </w:r>
      <w:r w:rsidR="00C74994" w:rsidRPr="00D10872">
        <w:t xml:space="preserve">rest en </w:t>
      </w:r>
      <w:r w:rsidR="00A93CC4" w:rsidRPr="00D10872">
        <w:t xml:space="preserve">AS slechts 1 </w:t>
      </w:r>
      <w:proofErr w:type="spellStart"/>
      <w:r w:rsidR="00A93CC4" w:rsidRPr="00D10872">
        <w:t>outlier</w:t>
      </w:r>
      <w:proofErr w:type="spellEnd"/>
      <w:r w:rsidR="00A93CC4" w:rsidRPr="00D10872">
        <w:t xml:space="preserve"> met een gemiddelde delta tussen min en max vergeleken met </w:t>
      </w:r>
      <w:proofErr w:type="spellStart"/>
      <w:r w:rsidR="00A93CC4" w:rsidRPr="00D10872">
        <w:t>derest</w:t>
      </w:r>
      <w:proofErr w:type="spellEnd"/>
      <w:r w:rsidR="00A93CC4" w:rsidRPr="00D10872">
        <w:t>.</w:t>
      </w:r>
      <w:r w:rsidR="000C59CB" w:rsidRPr="00D10872">
        <w:t xml:space="preserve"> </w:t>
      </w:r>
    </w:p>
    <w:p w14:paraId="6C552A43" w14:textId="080632C9" w:rsidR="00242F36" w:rsidRPr="00D10872" w:rsidRDefault="00CE0260" w:rsidP="00242F36">
      <w:pPr>
        <w:keepNext/>
      </w:pPr>
      <w:r w:rsidRPr="00D10872">
        <w:rPr>
          <w:noProof/>
        </w:rPr>
        <w:drawing>
          <wp:inline distT="0" distB="0" distL="0" distR="0" wp14:anchorId="1D2853E0" wp14:editId="0F7328A2">
            <wp:extent cx="5731510" cy="4615815"/>
            <wp:effectExtent l="0" t="0" r="2540" b="0"/>
            <wp:docPr id="816422103" name="Afbeelding 1" descr="Afbeelding met tekst, nummer, diagram, Perc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22103" name="Afbeelding 1" descr="Afbeelding met tekst, nummer, diagram, Perceel&#10;&#10;Automatisch gegenereerde beschrijving"/>
                    <pic:cNvPicPr/>
                  </pic:nvPicPr>
                  <pic:blipFill>
                    <a:blip r:embed="rId19"/>
                    <a:stretch>
                      <a:fillRect/>
                    </a:stretch>
                  </pic:blipFill>
                  <pic:spPr>
                    <a:xfrm>
                      <a:off x="0" y="0"/>
                      <a:ext cx="5731510" cy="4615815"/>
                    </a:xfrm>
                    <a:prstGeom prst="rect">
                      <a:avLst/>
                    </a:prstGeom>
                  </pic:spPr>
                </pic:pic>
              </a:graphicData>
            </a:graphic>
          </wp:inline>
        </w:drawing>
      </w:r>
    </w:p>
    <w:p w14:paraId="1A4334B8" w14:textId="5FBFB8BB" w:rsidR="00242F36" w:rsidRPr="00D10872" w:rsidRDefault="00242F36" w:rsidP="00242F36">
      <w:pPr>
        <w:pStyle w:val="Bijschrift"/>
      </w:pPr>
      <w:bookmarkStart w:id="26" w:name="_Toc159609754"/>
      <w:r w:rsidRPr="00D10872">
        <w:t xml:space="preserve">Figuur </w:t>
      </w:r>
      <w:r w:rsidRPr="00D10872">
        <w:fldChar w:fldCharType="begin"/>
      </w:r>
      <w:r w:rsidRPr="00D10872">
        <w:instrText xml:space="preserve"> SEQ Figuur \* ARABIC </w:instrText>
      </w:r>
      <w:r w:rsidRPr="00D10872">
        <w:fldChar w:fldCharType="separate"/>
      </w:r>
      <w:r w:rsidR="003D6377">
        <w:rPr>
          <w:noProof/>
        </w:rPr>
        <w:t>12</w:t>
      </w:r>
      <w:r w:rsidRPr="00D10872">
        <w:fldChar w:fldCharType="end"/>
      </w:r>
      <w:r w:rsidRPr="00D10872">
        <w:t xml:space="preserve"> Boxplot </w:t>
      </w:r>
      <w:proofErr w:type="spellStart"/>
      <w:r w:rsidRPr="00D10872">
        <w:t>departure</w:t>
      </w:r>
      <w:proofErr w:type="spellEnd"/>
      <w:r w:rsidRPr="00D10872">
        <w:t xml:space="preserve"> delay gegroepeerd op carrier</w:t>
      </w:r>
      <w:bookmarkEnd w:id="26"/>
    </w:p>
    <w:p w14:paraId="39638733" w14:textId="09325E37" w:rsidR="005373D9" w:rsidRPr="00D10872" w:rsidRDefault="005373D9">
      <w:pPr>
        <w:rPr>
          <w:rFonts w:asciiTheme="majorHAnsi" w:eastAsiaTheme="majorEastAsia" w:hAnsiTheme="majorHAnsi" w:cstheme="majorBidi"/>
          <w:color w:val="2F5496" w:themeColor="accent1" w:themeShade="BF"/>
          <w:sz w:val="26"/>
          <w:szCs w:val="26"/>
        </w:rPr>
      </w:pPr>
      <w:r w:rsidRPr="00D10872">
        <w:br w:type="page"/>
      </w:r>
    </w:p>
    <w:p w14:paraId="12A2DE5E" w14:textId="53AE9CE5" w:rsidR="005373D9" w:rsidRPr="00D10872" w:rsidRDefault="00FA6D20" w:rsidP="005373D9">
      <w:pPr>
        <w:pStyle w:val="Kop2"/>
      </w:pPr>
      <w:bookmarkStart w:id="27" w:name="_Toc159529577"/>
      <w:r w:rsidRPr="00D10872">
        <w:t>Aankomst vertraging</w:t>
      </w:r>
      <w:bookmarkEnd w:id="27"/>
    </w:p>
    <w:p w14:paraId="7A10DE8E" w14:textId="1D53601F" w:rsidR="00137641" w:rsidRPr="00D10872" w:rsidRDefault="00137641" w:rsidP="00137641">
      <w:r w:rsidRPr="00D10872">
        <w:t xml:space="preserve">Als we naar de boxplot van </w:t>
      </w:r>
      <w:r w:rsidR="002916C8" w:rsidRPr="00D10872">
        <w:t>vertragingen bij aankomst</w:t>
      </w:r>
      <w:r w:rsidRPr="00D10872">
        <w:t xml:space="preserve"> kijken zien we </w:t>
      </w:r>
      <w:r w:rsidR="002916C8" w:rsidRPr="00D10872">
        <w:t xml:space="preserve">een beeld dat we verwachten te zien, de spreiding is iets groter dan bij de </w:t>
      </w:r>
      <w:r w:rsidR="00EE1547" w:rsidRPr="00D10872">
        <w:t xml:space="preserve">vertragingen van vertrek maar dat is met name te danken aan meer waardes aan de linker kant van de boxplot, dit is logisch omdat vluchten kunnen sneller gaan dan verwacht </w:t>
      </w:r>
      <w:r w:rsidR="009E0B9B" w:rsidRPr="00D10872">
        <w:t>waardoor de aankomst ook eerder is dan verwacht.</w:t>
      </w:r>
      <w:r w:rsidR="006D67FB" w:rsidRPr="00D10872">
        <w:t xml:space="preserve"> Verder is de spreiding van de outliers vergelijkbaar met die van de vertragingen bij vertrek wat kan betekenen dat de vluchten die vertraagd waren</w:t>
      </w:r>
      <w:r w:rsidR="00734D5D" w:rsidRPr="00D10872">
        <w:t xml:space="preserve"> dezelfde delta hadden van hun aankomst tijd als hun vertrek tijd, dit is ook logisch omdat de vliegtijd niet per se langer of korter wordt </w:t>
      </w:r>
      <w:r w:rsidR="00147B78" w:rsidRPr="00D10872">
        <w:t>wanneer er vertraging plaats vind voor vertrek.</w:t>
      </w:r>
    </w:p>
    <w:p w14:paraId="54E9548A" w14:textId="16F00328" w:rsidR="002472E4" w:rsidRPr="00D10872" w:rsidRDefault="00C87381" w:rsidP="002472E4">
      <w:pPr>
        <w:keepNext/>
      </w:pPr>
      <w:r w:rsidRPr="00D10872">
        <w:rPr>
          <w:noProof/>
        </w:rPr>
        <w:drawing>
          <wp:inline distT="0" distB="0" distL="0" distR="0" wp14:anchorId="45CE9FB5" wp14:editId="47E53FA8">
            <wp:extent cx="5731510" cy="3501390"/>
            <wp:effectExtent l="0" t="0" r="2540" b="3810"/>
            <wp:docPr id="1244934764" name="Afbeelding 1" descr="Afbeelding met lijn, Perceel, diagram,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34764" name="Afbeelding 1" descr="Afbeelding met lijn, Perceel, diagram, tekst&#10;&#10;Automatisch gegenereerde beschrijving"/>
                    <pic:cNvPicPr/>
                  </pic:nvPicPr>
                  <pic:blipFill>
                    <a:blip r:embed="rId20"/>
                    <a:stretch>
                      <a:fillRect/>
                    </a:stretch>
                  </pic:blipFill>
                  <pic:spPr>
                    <a:xfrm>
                      <a:off x="0" y="0"/>
                      <a:ext cx="5731510" cy="3501390"/>
                    </a:xfrm>
                    <a:prstGeom prst="rect">
                      <a:avLst/>
                    </a:prstGeom>
                  </pic:spPr>
                </pic:pic>
              </a:graphicData>
            </a:graphic>
          </wp:inline>
        </w:drawing>
      </w:r>
    </w:p>
    <w:p w14:paraId="165D2094" w14:textId="1621FE6F" w:rsidR="002472E4" w:rsidRPr="00D10872" w:rsidRDefault="002472E4" w:rsidP="002472E4">
      <w:pPr>
        <w:pStyle w:val="Bijschrift"/>
      </w:pPr>
      <w:bookmarkStart w:id="28" w:name="_Toc159609755"/>
      <w:r w:rsidRPr="00D10872">
        <w:t xml:space="preserve">Figuur </w:t>
      </w:r>
      <w:r w:rsidRPr="00D10872">
        <w:fldChar w:fldCharType="begin"/>
      </w:r>
      <w:r w:rsidRPr="00D10872">
        <w:instrText xml:space="preserve"> SEQ Figuur \* ARABIC </w:instrText>
      </w:r>
      <w:r w:rsidRPr="00D10872">
        <w:fldChar w:fldCharType="separate"/>
      </w:r>
      <w:r w:rsidR="003D6377">
        <w:rPr>
          <w:noProof/>
        </w:rPr>
        <w:t>13</w:t>
      </w:r>
      <w:r w:rsidRPr="00D10872">
        <w:fldChar w:fldCharType="end"/>
      </w:r>
      <w:r w:rsidRPr="00D10872">
        <w:t xml:space="preserve"> Boxplot </w:t>
      </w:r>
      <w:proofErr w:type="spellStart"/>
      <w:r w:rsidRPr="00D10872">
        <w:t>arriving</w:t>
      </w:r>
      <w:proofErr w:type="spellEnd"/>
      <w:r w:rsidRPr="00D10872">
        <w:t xml:space="preserve"> delay</w:t>
      </w:r>
      <w:bookmarkEnd w:id="28"/>
    </w:p>
    <w:p w14:paraId="39AE2762" w14:textId="6929A48E" w:rsidR="00147B78" w:rsidRPr="00D10872" w:rsidRDefault="00147B78">
      <w:r w:rsidRPr="00D10872">
        <w:br w:type="page"/>
      </w:r>
    </w:p>
    <w:p w14:paraId="7D9AC023" w14:textId="28B18730" w:rsidR="00147B78" w:rsidRPr="00D10872" w:rsidRDefault="00147B78" w:rsidP="00147B78">
      <w:r w:rsidRPr="00D10872">
        <w:t xml:space="preserve">Als we dan </w:t>
      </w:r>
      <w:r w:rsidR="005D6841" w:rsidRPr="00D10872">
        <w:t xml:space="preserve">kijken naar de verhouding tussen vertraging van aankomst en de vliegtuigmaatschappij zien we net als bij de boxplot hierboven dat deze redelijk in lijn ligt met de </w:t>
      </w:r>
      <w:r w:rsidR="001D4B30" w:rsidRPr="00D10872">
        <w:t xml:space="preserve">boxplot van vertraging bij vertrek, met wederom meer </w:t>
      </w:r>
      <w:r w:rsidR="00D00918" w:rsidRPr="00D10872">
        <w:t>spreiding naar de linkerkant van de boxplot (onder de 0 in dit geval)</w:t>
      </w:r>
      <w:r w:rsidR="00E42191" w:rsidRPr="00D10872">
        <w:t xml:space="preserve"> en daarmee ook een grotere delta tussen min en max</w:t>
      </w:r>
      <w:r w:rsidR="001D4B30" w:rsidRPr="00D10872">
        <w:t>.</w:t>
      </w:r>
    </w:p>
    <w:p w14:paraId="6B41C1BD" w14:textId="54E50408" w:rsidR="003D47F1" w:rsidRPr="00D10872" w:rsidRDefault="00D32156" w:rsidP="003D47F1">
      <w:pPr>
        <w:keepNext/>
      </w:pPr>
      <w:r w:rsidRPr="00D10872">
        <w:rPr>
          <w:noProof/>
        </w:rPr>
        <w:drawing>
          <wp:inline distT="0" distB="0" distL="0" distR="0" wp14:anchorId="3E48177F" wp14:editId="6838BAF9">
            <wp:extent cx="5731510" cy="4500245"/>
            <wp:effectExtent l="0" t="0" r="2540" b="0"/>
            <wp:docPr id="1031588233" name="Afbeelding 1" descr="Afbeelding met tekst, nummer, Perceel,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88233" name="Afbeelding 1" descr="Afbeelding met tekst, nummer, Perceel, diagram&#10;&#10;Automatisch gegenereerde beschrijving"/>
                    <pic:cNvPicPr/>
                  </pic:nvPicPr>
                  <pic:blipFill>
                    <a:blip r:embed="rId21"/>
                    <a:stretch>
                      <a:fillRect/>
                    </a:stretch>
                  </pic:blipFill>
                  <pic:spPr>
                    <a:xfrm>
                      <a:off x="0" y="0"/>
                      <a:ext cx="5731510" cy="4500245"/>
                    </a:xfrm>
                    <a:prstGeom prst="rect">
                      <a:avLst/>
                    </a:prstGeom>
                  </pic:spPr>
                </pic:pic>
              </a:graphicData>
            </a:graphic>
          </wp:inline>
        </w:drawing>
      </w:r>
    </w:p>
    <w:p w14:paraId="54B25304" w14:textId="09C8351D" w:rsidR="003D47F1" w:rsidRPr="00D10872" w:rsidRDefault="003D47F1" w:rsidP="003D47F1">
      <w:pPr>
        <w:pStyle w:val="Bijschrift"/>
      </w:pPr>
      <w:bookmarkStart w:id="29" w:name="_Toc159609756"/>
      <w:r w:rsidRPr="00D10872">
        <w:t xml:space="preserve">Figuur </w:t>
      </w:r>
      <w:r w:rsidRPr="00D10872">
        <w:fldChar w:fldCharType="begin"/>
      </w:r>
      <w:r w:rsidRPr="00D10872">
        <w:instrText xml:space="preserve"> SEQ Figuur \* ARABIC </w:instrText>
      </w:r>
      <w:r w:rsidRPr="00D10872">
        <w:fldChar w:fldCharType="separate"/>
      </w:r>
      <w:r w:rsidR="003D6377">
        <w:rPr>
          <w:noProof/>
        </w:rPr>
        <w:t>14</w:t>
      </w:r>
      <w:r w:rsidRPr="00D10872">
        <w:fldChar w:fldCharType="end"/>
      </w:r>
      <w:r w:rsidRPr="00D10872">
        <w:t xml:space="preserve"> Boxplot </w:t>
      </w:r>
      <w:proofErr w:type="spellStart"/>
      <w:r w:rsidRPr="00D10872">
        <w:t>arriving</w:t>
      </w:r>
      <w:proofErr w:type="spellEnd"/>
      <w:r w:rsidRPr="00D10872">
        <w:t xml:space="preserve"> delay gegroepeerd op carrier</w:t>
      </w:r>
      <w:bookmarkEnd w:id="29"/>
    </w:p>
    <w:p w14:paraId="3DA67D1E" w14:textId="3CA3996D" w:rsidR="005373D9" w:rsidRPr="00D10872" w:rsidRDefault="005373D9">
      <w:pPr>
        <w:rPr>
          <w:rFonts w:asciiTheme="majorHAnsi" w:eastAsiaTheme="majorEastAsia" w:hAnsiTheme="majorHAnsi" w:cstheme="majorBidi"/>
          <w:color w:val="2F5496" w:themeColor="accent1" w:themeShade="BF"/>
          <w:sz w:val="26"/>
          <w:szCs w:val="26"/>
        </w:rPr>
      </w:pPr>
      <w:r w:rsidRPr="00D10872">
        <w:br w:type="page"/>
      </w:r>
    </w:p>
    <w:p w14:paraId="265A648A" w14:textId="67D14D7E" w:rsidR="00881FED" w:rsidRPr="00D10872" w:rsidRDefault="00FA6D20" w:rsidP="00881FED">
      <w:pPr>
        <w:pStyle w:val="Kop2"/>
      </w:pPr>
      <w:bookmarkStart w:id="30" w:name="_Toc159529578"/>
      <w:r w:rsidRPr="00D10872">
        <w:t>Temperatuur</w:t>
      </w:r>
      <w:bookmarkEnd w:id="30"/>
    </w:p>
    <w:p w14:paraId="24357FD3" w14:textId="3CF20D2F" w:rsidR="00E42191" w:rsidRPr="00D10872" w:rsidRDefault="00E42191" w:rsidP="00E42191">
      <w:r w:rsidRPr="00D10872">
        <w:t>De boxplot van de temperatuur heeft geen outliers zoals hieronder te zien</w:t>
      </w:r>
      <w:r w:rsidR="00547C97" w:rsidRPr="00D10872">
        <w:t>, wat we wel zien is dat de delta tussen min en 1</w:t>
      </w:r>
      <w:r w:rsidR="00547C97" w:rsidRPr="00D10872">
        <w:rPr>
          <w:vertAlign w:val="superscript"/>
        </w:rPr>
        <w:t>ste</w:t>
      </w:r>
      <w:r w:rsidR="00547C97" w:rsidRPr="00D10872">
        <w:t xml:space="preserve"> kwartiel en 3</w:t>
      </w:r>
      <w:r w:rsidR="00547C97" w:rsidRPr="00D10872">
        <w:rPr>
          <w:vertAlign w:val="superscript"/>
        </w:rPr>
        <w:t>de</w:t>
      </w:r>
      <w:r w:rsidR="00547C97" w:rsidRPr="00D10872">
        <w:t xml:space="preserve"> kwartiel en max vrij groot is, waar de spreiding tussen </w:t>
      </w:r>
      <w:r w:rsidR="00F07D6D" w:rsidRPr="00D10872">
        <w:t>het 1</w:t>
      </w:r>
      <w:r w:rsidR="00F07D6D" w:rsidRPr="00D10872">
        <w:rPr>
          <w:vertAlign w:val="superscript"/>
        </w:rPr>
        <w:t>ste</w:t>
      </w:r>
      <w:r w:rsidR="00F07D6D" w:rsidRPr="00D10872">
        <w:t xml:space="preserve"> kwartiel en 3</w:t>
      </w:r>
      <w:r w:rsidR="00F07D6D" w:rsidRPr="00D10872">
        <w:rPr>
          <w:vertAlign w:val="superscript"/>
        </w:rPr>
        <w:t>de</w:t>
      </w:r>
      <w:r w:rsidR="00F07D6D" w:rsidRPr="00D10872">
        <w:t xml:space="preserve"> kwartiel minder groot is in verhouding, dit laat duidelijk zien dat </w:t>
      </w:r>
      <w:r w:rsidR="0022131F" w:rsidRPr="00D10872">
        <w:t>de temperatuur over het algemeen binnen een klein bereik schommelt met een aantal uitzonderingen.</w:t>
      </w:r>
      <w:r w:rsidR="00361253" w:rsidRPr="00D10872">
        <w:t xml:space="preserve"> </w:t>
      </w:r>
    </w:p>
    <w:p w14:paraId="29F0B507" w14:textId="46ACC45A" w:rsidR="00FE2FBA" w:rsidRPr="00D10872" w:rsidRDefault="00C14A66" w:rsidP="00FE2FBA">
      <w:pPr>
        <w:keepNext/>
      </w:pPr>
      <w:r w:rsidRPr="00D10872">
        <w:rPr>
          <w:noProof/>
        </w:rPr>
        <w:drawing>
          <wp:inline distT="0" distB="0" distL="0" distR="0" wp14:anchorId="26C22971" wp14:editId="7FFEBC70">
            <wp:extent cx="5731510" cy="3400425"/>
            <wp:effectExtent l="0" t="0" r="2540" b="9525"/>
            <wp:docPr id="1454417183" name="Afbeelding 1" descr="Afbeelding met schermopname, Rechthoek, plei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17183" name="Afbeelding 1" descr="Afbeelding met schermopname, Rechthoek, plein, diagram&#10;&#10;Automatisch gegenereerde beschrijving"/>
                    <pic:cNvPicPr/>
                  </pic:nvPicPr>
                  <pic:blipFill>
                    <a:blip r:embed="rId22"/>
                    <a:stretch>
                      <a:fillRect/>
                    </a:stretch>
                  </pic:blipFill>
                  <pic:spPr>
                    <a:xfrm>
                      <a:off x="0" y="0"/>
                      <a:ext cx="5731510" cy="3400425"/>
                    </a:xfrm>
                    <a:prstGeom prst="rect">
                      <a:avLst/>
                    </a:prstGeom>
                  </pic:spPr>
                </pic:pic>
              </a:graphicData>
            </a:graphic>
          </wp:inline>
        </w:drawing>
      </w:r>
    </w:p>
    <w:p w14:paraId="125D8B49" w14:textId="531B82E4" w:rsidR="00FE2FBA" w:rsidRPr="00D10872" w:rsidRDefault="00FE2FBA" w:rsidP="00FE2FBA">
      <w:pPr>
        <w:pStyle w:val="Bijschrift"/>
      </w:pPr>
      <w:bookmarkStart w:id="31" w:name="_Toc159609757"/>
      <w:r w:rsidRPr="00D10872">
        <w:t xml:space="preserve">Figuur </w:t>
      </w:r>
      <w:r w:rsidRPr="00D10872">
        <w:fldChar w:fldCharType="begin"/>
      </w:r>
      <w:r w:rsidRPr="00D10872">
        <w:instrText xml:space="preserve"> SEQ Figuur \* ARABIC </w:instrText>
      </w:r>
      <w:r w:rsidRPr="00D10872">
        <w:fldChar w:fldCharType="separate"/>
      </w:r>
      <w:r w:rsidR="003D6377">
        <w:rPr>
          <w:noProof/>
        </w:rPr>
        <w:t>15</w:t>
      </w:r>
      <w:r w:rsidRPr="00D10872">
        <w:fldChar w:fldCharType="end"/>
      </w:r>
      <w:r w:rsidRPr="00D10872">
        <w:t xml:space="preserve"> Boxplot temperature</w:t>
      </w:r>
      <w:bookmarkEnd w:id="31"/>
    </w:p>
    <w:p w14:paraId="0547C0F9" w14:textId="2CC2D2D8" w:rsidR="00324D92" w:rsidRPr="00D10872" w:rsidRDefault="00324D92">
      <w:r w:rsidRPr="00D10872">
        <w:br w:type="page"/>
      </w:r>
    </w:p>
    <w:p w14:paraId="6145B988" w14:textId="77777777" w:rsidR="00F00EB5" w:rsidRPr="00D10872" w:rsidRDefault="00324D92" w:rsidP="00324D92">
      <w:r w:rsidRPr="00D10872">
        <w:t xml:space="preserve">Als we dan kijken naar de temperatuur op verschillende momenten van de dag zien we een logisch beeld in de zin dat </w:t>
      </w:r>
      <w:r w:rsidR="00272D58" w:rsidRPr="00D10872">
        <w:t xml:space="preserve">de temperatuur omhoog gaat naar mate we richting het warmste punt van de dag gaan en daarna weer langzaam afzakt naar mate we dichter bij de avond uren komen. Ook zien we een goede spreiding in uren, van 5 uur ’s nachts tot </w:t>
      </w:r>
      <w:r w:rsidR="00736042" w:rsidRPr="00D10872">
        <w:t>11 is ’s avonds.</w:t>
      </w:r>
      <w:r w:rsidR="000875B7" w:rsidRPr="00D10872">
        <w:t xml:space="preserve"> </w:t>
      </w:r>
    </w:p>
    <w:p w14:paraId="0E04C13F" w14:textId="2BC0216D" w:rsidR="007A3235" w:rsidRPr="00D10872" w:rsidRDefault="007A3235" w:rsidP="00324D92">
      <w:r w:rsidRPr="00D10872">
        <w:t>We zien ook dat het warmste punt gemeten is op 15/16 uur wat logisch is gezien het feit dat door de zomerklok dit in de zomer het warmste moment op de dag is.</w:t>
      </w:r>
    </w:p>
    <w:p w14:paraId="213B5145" w14:textId="66CDF1A7" w:rsidR="00D51A23" w:rsidRPr="00D10872" w:rsidRDefault="00D32156" w:rsidP="00D51A23">
      <w:pPr>
        <w:keepNext/>
      </w:pPr>
      <w:r w:rsidRPr="00D10872">
        <w:rPr>
          <w:noProof/>
        </w:rPr>
        <w:drawing>
          <wp:inline distT="0" distB="0" distL="0" distR="0" wp14:anchorId="6E8317C5" wp14:editId="7598F7A2">
            <wp:extent cx="5731510" cy="4314825"/>
            <wp:effectExtent l="0" t="0" r="2540" b="9525"/>
            <wp:docPr id="1286649534" name="Afbeelding 1" descr="Afbeelding met tekst, diagram, lijn, Perc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49534" name="Afbeelding 1" descr="Afbeelding met tekst, diagram, lijn, Perceel&#10;&#10;Automatisch gegenereerde beschrijving"/>
                    <pic:cNvPicPr/>
                  </pic:nvPicPr>
                  <pic:blipFill>
                    <a:blip r:embed="rId23"/>
                    <a:stretch>
                      <a:fillRect/>
                    </a:stretch>
                  </pic:blipFill>
                  <pic:spPr>
                    <a:xfrm>
                      <a:off x="0" y="0"/>
                      <a:ext cx="5731510" cy="4314825"/>
                    </a:xfrm>
                    <a:prstGeom prst="rect">
                      <a:avLst/>
                    </a:prstGeom>
                  </pic:spPr>
                </pic:pic>
              </a:graphicData>
            </a:graphic>
          </wp:inline>
        </w:drawing>
      </w:r>
    </w:p>
    <w:p w14:paraId="7BA98806" w14:textId="20A69C5F" w:rsidR="00D51A23" w:rsidRPr="00D10872" w:rsidRDefault="00D51A23" w:rsidP="00D51A23">
      <w:pPr>
        <w:pStyle w:val="Bijschrift"/>
      </w:pPr>
      <w:bookmarkStart w:id="32" w:name="_Toc159609758"/>
      <w:r w:rsidRPr="00D10872">
        <w:t xml:space="preserve">Figuur </w:t>
      </w:r>
      <w:r w:rsidRPr="00D10872">
        <w:fldChar w:fldCharType="begin"/>
      </w:r>
      <w:r w:rsidRPr="00D10872">
        <w:instrText xml:space="preserve"> SEQ Figuur \* ARABIC </w:instrText>
      </w:r>
      <w:r w:rsidRPr="00D10872">
        <w:fldChar w:fldCharType="separate"/>
      </w:r>
      <w:r w:rsidR="003D6377">
        <w:rPr>
          <w:noProof/>
        </w:rPr>
        <w:t>16</w:t>
      </w:r>
      <w:r w:rsidRPr="00D10872">
        <w:fldChar w:fldCharType="end"/>
      </w:r>
      <w:r w:rsidRPr="00D10872">
        <w:t xml:space="preserve"> Boxplot temperature gegroepeerd op </w:t>
      </w:r>
      <w:proofErr w:type="spellStart"/>
      <w:r w:rsidRPr="00D10872">
        <w:t>hour</w:t>
      </w:r>
      <w:bookmarkEnd w:id="32"/>
      <w:proofErr w:type="spellEnd"/>
    </w:p>
    <w:p w14:paraId="15C9E0E4" w14:textId="06B638EF" w:rsidR="005373D9" w:rsidRPr="00D10872" w:rsidRDefault="005373D9">
      <w:pPr>
        <w:rPr>
          <w:rFonts w:asciiTheme="majorHAnsi" w:eastAsiaTheme="majorEastAsia" w:hAnsiTheme="majorHAnsi" w:cstheme="majorBidi"/>
          <w:color w:val="2F5496" w:themeColor="accent1" w:themeShade="BF"/>
          <w:sz w:val="26"/>
          <w:szCs w:val="26"/>
        </w:rPr>
      </w:pPr>
      <w:r w:rsidRPr="00D10872">
        <w:br w:type="page"/>
      </w:r>
    </w:p>
    <w:p w14:paraId="6C77C27C" w14:textId="14714189" w:rsidR="00152D66" w:rsidRPr="00D10872" w:rsidRDefault="00FA6D20" w:rsidP="00881FED">
      <w:pPr>
        <w:pStyle w:val="Kop2"/>
      </w:pPr>
      <w:bookmarkStart w:id="33" w:name="_Toc159529579"/>
      <w:r w:rsidRPr="00D10872">
        <w:t>Dauw punt</w:t>
      </w:r>
      <w:bookmarkEnd w:id="33"/>
    </w:p>
    <w:p w14:paraId="54403B87" w14:textId="55FC3216" w:rsidR="00E54723" w:rsidRPr="00D10872" w:rsidRDefault="00CB3230" w:rsidP="00E54723">
      <w:r w:rsidRPr="00D10872">
        <w:t xml:space="preserve">Als we kijken naar de boxplot van het dauw punt zien we </w:t>
      </w:r>
      <w:r w:rsidR="007A3235" w:rsidRPr="00D10872">
        <w:t>een grote delta tussen min en 1</w:t>
      </w:r>
      <w:r w:rsidR="007A3235" w:rsidRPr="00D10872">
        <w:rPr>
          <w:vertAlign w:val="superscript"/>
        </w:rPr>
        <w:t>ste</w:t>
      </w:r>
      <w:r w:rsidR="007A3235" w:rsidRPr="00D10872">
        <w:t xml:space="preserve"> kwartiel maar een relatief kleine </w:t>
      </w:r>
      <w:r w:rsidR="005A3E93" w:rsidRPr="00D10872">
        <w:t>delta tussen 3</w:t>
      </w:r>
      <w:r w:rsidR="005A3E93" w:rsidRPr="00D10872">
        <w:rPr>
          <w:vertAlign w:val="superscript"/>
        </w:rPr>
        <w:t>de</w:t>
      </w:r>
      <w:r w:rsidR="005A3E93" w:rsidRPr="00D10872">
        <w:t xml:space="preserve"> kwartiel en max, dit wijst uit dat het dauw punt gemiddeld wat aan de hogere kant zit met uitschieters naar onder. Er zijn verder geen outliers te zien.</w:t>
      </w:r>
    </w:p>
    <w:p w14:paraId="23950F58" w14:textId="3031D0A2" w:rsidR="00881E24" w:rsidRPr="00D10872" w:rsidRDefault="001F4E39" w:rsidP="00881E24">
      <w:pPr>
        <w:keepNext/>
      </w:pPr>
      <w:r w:rsidRPr="00D10872">
        <w:rPr>
          <w:noProof/>
        </w:rPr>
        <w:drawing>
          <wp:inline distT="0" distB="0" distL="0" distR="0" wp14:anchorId="2976E2E6" wp14:editId="374726B2">
            <wp:extent cx="5731510" cy="3481070"/>
            <wp:effectExtent l="0" t="0" r="2540" b="5080"/>
            <wp:docPr id="198181402" name="Afbeelding 1" descr="Afbeelding met schermopname, diagram, Rechthoek, plei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1402" name="Afbeelding 1" descr="Afbeelding met schermopname, diagram, Rechthoek, plein&#10;&#10;Automatisch gegenereerde beschrijving"/>
                    <pic:cNvPicPr/>
                  </pic:nvPicPr>
                  <pic:blipFill>
                    <a:blip r:embed="rId24"/>
                    <a:stretch>
                      <a:fillRect/>
                    </a:stretch>
                  </pic:blipFill>
                  <pic:spPr>
                    <a:xfrm>
                      <a:off x="0" y="0"/>
                      <a:ext cx="5731510" cy="3481070"/>
                    </a:xfrm>
                    <a:prstGeom prst="rect">
                      <a:avLst/>
                    </a:prstGeom>
                  </pic:spPr>
                </pic:pic>
              </a:graphicData>
            </a:graphic>
          </wp:inline>
        </w:drawing>
      </w:r>
    </w:p>
    <w:p w14:paraId="287A6FB2" w14:textId="6E36C983" w:rsidR="00881E24" w:rsidRPr="00D10872" w:rsidRDefault="00881E24" w:rsidP="00881E24">
      <w:pPr>
        <w:pStyle w:val="Bijschrift"/>
      </w:pPr>
      <w:bookmarkStart w:id="34" w:name="_Toc159609759"/>
      <w:r w:rsidRPr="00D10872">
        <w:t xml:space="preserve">Figuur </w:t>
      </w:r>
      <w:r w:rsidRPr="00D10872">
        <w:fldChar w:fldCharType="begin"/>
      </w:r>
      <w:r w:rsidRPr="00D10872">
        <w:instrText xml:space="preserve"> SEQ Figuur \* ARABIC </w:instrText>
      </w:r>
      <w:r w:rsidRPr="00D10872">
        <w:fldChar w:fldCharType="separate"/>
      </w:r>
      <w:r w:rsidR="003D6377">
        <w:rPr>
          <w:noProof/>
        </w:rPr>
        <w:t>17</w:t>
      </w:r>
      <w:r w:rsidRPr="00D10872">
        <w:fldChar w:fldCharType="end"/>
      </w:r>
      <w:r w:rsidRPr="00D10872">
        <w:t xml:space="preserve"> Boxplot </w:t>
      </w:r>
      <w:proofErr w:type="spellStart"/>
      <w:r w:rsidRPr="00D10872">
        <w:t>dew</w:t>
      </w:r>
      <w:proofErr w:type="spellEnd"/>
      <w:r w:rsidRPr="00D10872">
        <w:t xml:space="preserve"> point</w:t>
      </w:r>
      <w:bookmarkEnd w:id="34"/>
    </w:p>
    <w:p w14:paraId="597E956F" w14:textId="6837B344" w:rsidR="00FE4E36" w:rsidRPr="00D10872" w:rsidRDefault="00FE4E36">
      <w:r w:rsidRPr="00D10872">
        <w:br w:type="page"/>
      </w:r>
    </w:p>
    <w:p w14:paraId="3BE51FC7" w14:textId="58BBEB6E" w:rsidR="00FE4E36" w:rsidRPr="00D10872" w:rsidRDefault="00FE4E36" w:rsidP="00FE4E36">
      <w:r w:rsidRPr="00D10872">
        <w:t xml:space="preserve">Als we kijken naar het dauwpunt op ieder uur van de dag dan zien we een redelijk </w:t>
      </w:r>
      <w:r w:rsidR="00AA4840" w:rsidRPr="00D10872">
        <w:t xml:space="preserve">lineaire rechte lijn voor de </w:t>
      </w:r>
      <w:r w:rsidR="000A4B64" w:rsidRPr="00D10872">
        <w:t>data tussen de 1</w:t>
      </w:r>
      <w:r w:rsidR="000A4B64" w:rsidRPr="00D10872">
        <w:rPr>
          <w:vertAlign w:val="superscript"/>
        </w:rPr>
        <w:t>ste</w:t>
      </w:r>
      <w:r w:rsidR="000A4B64" w:rsidRPr="00D10872">
        <w:t xml:space="preserve"> en 3</w:t>
      </w:r>
      <w:r w:rsidR="000A4B64" w:rsidRPr="00D10872">
        <w:rPr>
          <w:vertAlign w:val="superscript"/>
        </w:rPr>
        <w:t>de</w:t>
      </w:r>
      <w:r w:rsidR="000A4B64" w:rsidRPr="00D10872">
        <w:t xml:space="preserve"> kwartiel met wel wat fluctuatie tussen de min en max maar deze min en max fluctuatie is voor iedere uur van de dag wel in lijn met elkaar, er is geen m</w:t>
      </w:r>
      <w:r w:rsidR="007E2413" w:rsidRPr="00D10872">
        <w:t>oment waar de max significant verder uitschiet dan de min in vergelijking met de overige uren.</w:t>
      </w:r>
    </w:p>
    <w:p w14:paraId="7010EEA8" w14:textId="09398600" w:rsidR="00E24E23" w:rsidRPr="00D10872" w:rsidRDefault="00E12B79" w:rsidP="00E24E23">
      <w:pPr>
        <w:keepNext/>
      </w:pPr>
      <w:r w:rsidRPr="00D10872">
        <w:rPr>
          <w:noProof/>
        </w:rPr>
        <w:drawing>
          <wp:inline distT="0" distB="0" distL="0" distR="0" wp14:anchorId="376483AC" wp14:editId="581993F6">
            <wp:extent cx="5731510" cy="4422140"/>
            <wp:effectExtent l="0" t="0" r="2540" b="0"/>
            <wp:docPr id="754172835" name="Afbeelding 1" descr="Afbeelding met tekst, lijn, diagram,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72835" name="Afbeelding 1" descr="Afbeelding met tekst, lijn, diagram, Rechthoek&#10;&#10;Automatisch gegenereerde beschrijving"/>
                    <pic:cNvPicPr/>
                  </pic:nvPicPr>
                  <pic:blipFill>
                    <a:blip r:embed="rId25"/>
                    <a:stretch>
                      <a:fillRect/>
                    </a:stretch>
                  </pic:blipFill>
                  <pic:spPr>
                    <a:xfrm>
                      <a:off x="0" y="0"/>
                      <a:ext cx="5731510" cy="4422140"/>
                    </a:xfrm>
                    <a:prstGeom prst="rect">
                      <a:avLst/>
                    </a:prstGeom>
                  </pic:spPr>
                </pic:pic>
              </a:graphicData>
            </a:graphic>
          </wp:inline>
        </w:drawing>
      </w:r>
    </w:p>
    <w:p w14:paraId="54A0A854" w14:textId="4D56B306" w:rsidR="00E24E23" w:rsidRPr="00D10872" w:rsidRDefault="00E24E23" w:rsidP="00E24E23">
      <w:pPr>
        <w:pStyle w:val="Bijschrift"/>
      </w:pPr>
      <w:bookmarkStart w:id="35" w:name="_Toc159609760"/>
      <w:r w:rsidRPr="00D10872">
        <w:t xml:space="preserve">Figuur </w:t>
      </w:r>
      <w:r w:rsidRPr="00D10872">
        <w:fldChar w:fldCharType="begin"/>
      </w:r>
      <w:r w:rsidRPr="00D10872">
        <w:instrText xml:space="preserve"> SEQ Figuur \* ARABIC </w:instrText>
      </w:r>
      <w:r w:rsidRPr="00D10872">
        <w:fldChar w:fldCharType="separate"/>
      </w:r>
      <w:r w:rsidR="003D6377">
        <w:rPr>
          <w:noProof/>
        </w:rPr>
        <w:t>18</w:t>
      </w:r>
      <w:r w:rsidRPr="00D10872">
        <w:fldChar w:fldCharType="end"/>
      </w:r>
      <w:r w:rsidRPr="00D10872">
        <w:t xml:space="preserve"> Boxplot </w:t>
      </w:r>
      <w:proofErr w:type="spellStart"/>
      <w:r w:rsidRPr="00D10872">
        <w:t>dew</w:t>
      </w:r>
      <w:proofErr w:type="spellEnd"/>
      <w:r w:rsidRPr="00D10872">
        <w:t xml:space="preserve"> point gegroepeerd op </w:t>
      </w:r>
      <w:proofErr w:type="spellStart"/>
      <w:r w:rsidRPr="00D10872">
        <w:t>hour</w:t>
      </w:r>
      <w:bookmarkEnd w:id="35"/>
      <w:proofErr w:type="spellEnd"/>
    </w:p>
    <w:p w14:paraId="37193AD1" w14:textId="7248DB46" w:rsidR="005373D9" w:rsidRPr="00D10872" w:rsidRDefault="005373D9">
      <w:pPr>
        <w:rPr>
          <w:rFonts w:asciiTheme="majorHAnsi" w:eastAsiaTheme="majorEastAsia" w:hAnsiTheme="majorHAnsi" w:cstheme="majorBidi"/>
          <w:color w:val="2F5496" w:themeColor="accent1" w:themeShade="BF"/>
          <w:sz w:val="26"/>
          <w:szCs w:val="26"/>
        </w:rPr>
      </w:pPr>
      <w:r w:rsidRPr="00D10872">
        <w:br w:type="page"/>
      </w:r>
    </w:p>
    <w:p w14:paraId="5318019F" w14:textId="7CBAF04D" w:rsidR="00152D66" w:rsidRPr="00D10872" w:rsidRDefault="00FA6D20" w:rsidP="00881FED">
      <w:pPr>
        <w:pStyle w:val="Kop2"/>
      </w:pPr>
      <w:bookmarkStart w:id="36" w:name="_Toc159529580"/>
      <w:r w:rsidRPr="00D10872">
        <w:t>Luchtvochtigheid</w:t>
      </w:r>
      <w:bookmarkEnd w:id="36"/>
    </w:p>
    <w:p w14:paraId="366B5B54" w14:textId="3F2DE212" w:rsidR="00892DE1" w:rsidRPr="00D10872" w:rsidRDefault="00892DE1" w:rsidP="00892DE1">
      <w:r w:rsidRPr="00D10872">
        <w:t xml:space="preserve">Als we kijken naar de boxplot van de luchtvochtigheid zien we </w:t>
      </w:r>
      <w:r w:rsidR="00F81F1E" w:rsidRPr="00D10872">
        <w:t>geen outliers en hetzelfde patroon als bij de temperatuur</w:t>
      </w:r>
      <w:r w:rsidR="00E436BD" w:rsidRPr="00D10872">
        <w:t>,</w:t>
      </w:r>
      <w:r w:rsidR="00F81F1E" w:rsidRPr="00D10872">
        <w:t xml:space="preserve"> een grote delta tussen </w:t>
      </w:r>
      <w:r w:rsidR="00335DA2" w:rsidRPr="00D10872">
        <w:t>min en max en een relatief kleine delta tussen 1</w:t>
      </w:r>
      <w:r w:rsidR="00335DA2" w:rsidRPr="00D10872">
        <w:rPr>
          <w:vertAlign w:val="superscript"/>
        </w:rPr>
        <w:t>ste</w:t>
      </w:r>
      <w:r w:rsidR="00335DA2" w:rsidRPr="00D10872">
        <w:t xml:space="preserve"> kwartiel en 3</w:t>
      </w:r>
      <w:r w:rsidR="00335DA2" w:rsidRPr="00D10872">
        <w:rPr>
          <w:vertAlign w:val="superscript"/>
        </w:rPr>
        <w:t>de</w:t>
      </w:r>
      <w:r w:rsidR="00335DA2" w:rsidRPr="00D10872">
        <w:t xml:space="preserve"> kwartiel.</w:t>
      </w:r>
      <w:r w:rsidR="00E436BD" w:rsidRPr="00D10872">
        <w:t xml:space="preserve"> Dit is wel te verwachten omdat luchtvochtigheid en temperatuur veelal </w:t>
      </w:r>
      <w:r w:rsidR="00437E3E" w:rsidRPr="00D10872">
        <w:t>in lijn met elkaar liggen.</w:t>
      </w:r>
    </w:p>
    <w:p w14:paraId="0F2AE07B" w14:textId="141258FE" w:rsidR="0023495B" w:rsidRPr="00D10872" w:rsidRDefault="001F4E39" w:rsidP="0023495B">
      <w:pPr>
        <w:keepNext/>
      </w:pPr>
      <w:r w:rsidRPr="00D10872">
        <w:rPr>
          <w:noProof/>
        </w:rPr>
        <w:drawing>
          <wp:inline distT="0" distB="0" distL="0" distR="0" wp14:anchorId="12BC58D2" wp14:editId="65D4E07A">
            <wp:extent cx="5731510" cy="3631565"/>
            <wp:effectExtent l="0" t="0" r="2540" b="6985"/>
            <wp:docPr id="1685195185" name="Afbeelding 1" descr="Afbeelding met schermopname, Rechthoek,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95185" name="Afbeelding 1" descr="Afbeelding met schermopname, Rechthoek, lijn, diagram&#10;&#10;Automatisch gegenereerde beschrijving"/>
                    <pic:cNvPicPr/>
                  </pic:nvPicPr>
                  <pic:blipFill>
                    <a:blip r:embed="rId26"/>
                    <a:stretch>
                      <a:fillRect/>
                    </a:stretch>
                  </pic:blipFill>
                  <pic:spPr>
                    <a:xfrm>
                      <a:off x="0" y="0"/>
                      <a:ext cx="5731510" cy="3631565"/>
                    </a:xfrm>
                    <a:prstGeom prst="rect">
                      <a:avLst/>
                    </a:prstGeom>
                  </pic:spPr>
                </pic:pic>
              </a:graphicData>
            </a:graphic>
          </wp:inline>
        </w:drawing>
      </w:r>
    </w:p>
    <w:p w14:paraId="7AF295DD" w14:textId="04AE56E8" w:rsidR="0023495B" w:rsidRPr="00D10872" w:rsidRDefault="0023495B" w:rsidP="0023495B">
      <w:pPr>
        <w:pStyle w:val="Bijschrift"/>
      </w:pPr>
      <w:bookmarkStart w:id="37" w:name="_Toc159609761"/>
      <w:r w:rsidRPr="00D10872">
        <w:t xml:space="preserve">Figuur </w:t>
      </w:r>
      <w:r w:rsidRPr="00D10872">
        <w:fldChar w:fldCharType="begin"/>
      </w:r>
      <w:r w:rsidRPr="00D10872">
        <w:instrText xml:space="preserve"> SEQ Figuur \* ARABIC </w:instrText>
      </w:r>
      <w:r w:rsidRPr="00D10872">
        <w:fldChar w:fldCharType="separate"/>
      </w:r>
      <w:r w:rsidR="003D6377">
        <w:rPr>
          <w:noProof/>
        </w:rPr>
        <w:t>19</w:t>
      </w:r>
      <w:r w:rsidRPr="00D10872">
        <w:fldChar w:fldCharType="end"/>
      </w:r>
      <w:r w:rsidRPr="00D10872">
        <w:t xml:space="preserve"> Boxplot </w:t>
      </w:r>
      <w:proofErr w:type="spellStart"/>
      <w:r w:rsidRPr="00D10872">
        <w:t>humidity</w:t>
      </w:r>
      <w:bookmarkEnd w:id="37"/>
      <w:proofErr w:type="spellEnd"/>
    </w:p>
    <w:p w14:paraId="1E823782" w14:textId="04982B0E" w:rsidR="00335DA2" w:rsidRPr="00D10872" w:rsidRDefault="00335DA2">
      <w:r w:rsidRPr="00D10872">
        <w:br w:type="page"/>
      </w:r>
    </w:p>
    <w:p w14:paraId="5CB86DBC" w14:textId="776CE5C3" w:rsidR="00335DA2" w:rsidRPr="00D10872" w:rsidRDefault="00335DA2" w:rsidP="00335DA2">
      <w:r w:rsidRPr="00D10872">
        <w:t xml:space="preserve">Als we dan kijken naar de luchtvochtigheid op verschillende punten van de dag </w:t>
      </w:r>
      <w:r w:rsidR="008D70A6" w:rsidRPr="00D10872">
        <w:t>zien we een spiegelbeeld van de boxplot waar wordt gekeken naar de temperatuur per uur op</w:t>
      </w:r>
      <w:r w:rsidR="0041774F" w:rsidRPr="00D10872">
        <w:t xml:space="preserve">, idealiter zouden we hier een zelfde soort trend terug zien omdat naar mate de lucht warmer wordt er ook meer vocht in de lucht kan blijven hangen echter is dit ook </w:t>
      </w:r>
      <w:r w:rsidR="005942AB" w:rsidRPr="00D10872">
        <w:t>afhankelijk van het klimaat waardoor het moeilijk te concluderen is of onderstaande boxplot een realistisch beeld schetst van de luchtvochtigheid.</w:t>
      </w:r>
    </w:p>
    <w:p w14:paraId="1B3BA0E1" w14:textId="5044D120" w:rsidR="002D3D4C" w:rsidRPr="00D10872" w:rsidRDefault="001D14DA" w:rsidP="002D3D4C">
      <w:pPr>
        <w:keepNext/>
      </w:pPr>
      <w:r w:rsidRPr="00D10872">
        <w:rPr>
          <w:noProof/>
        </w:rPr>
        <w:drawing>
          <wp:inline distT="0" distB="0" distL="0" distR="0" wp14:anchorId="311CBB19" wp14:editId="5D2232EA">
            <wp:extent cx="5731510" cy="4423410"/>
            <wp:effectExtent l="0" t="0" r="2540" b="0"/>
            <wp:docPr id="856464109" name="Afbeelding 1" descr="Afbeelding met tekst, diagram, Perceel,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64109" name="Afbeelding 1" descr="Afbeelding met tekst, diagram, Perceel, lijn&#10;&#10;Automatisch gegenereerde beschrijving"/>
                    <pic:cNvPicPr/>
                  </pic:nvPicPr>
                  <pic:blipFill>
                    <a:blip r:embed="rId27"/>
                    <a:stretch>
                      <a:fillRect/>
                    </a:stretch>
                  </pic:blipFill>
                  <pic:spPr>
                    <a:xfrm>
                      <a:off x="0" y="0"/>
                      <a:ext cx="5731510" cy="4423410"/>
                    </a:xfrm>
                    <a:prstGeom prst="rect">
                      <a:avLst/>
                    </a:prstGeom>
                  </pic:spPr>
                </pic:pic>
              </a:graphicData>
            </a:graphic>
          </wp:inline>
        </w:drawing>
      </w:r>
    </w:p>
    <w:p w14:paraId="599795B4" w14:textId="7070B8BD" w:rsidR="002D3D4C" w:rsidRPr="00D10872" w:rsidRDefault="002D3D4C" w:rsidP="002D3D4C">
      <w:pPr>
        <w:pStyle w:val="Bijschrift"/>
      </w:pPr>
      <w:bookmarkStart w:id="38" w:name="_Toc159609762"/>
      <w:r w:rsidRPr="00D10872">
        <w:t xml:space="preserve">Figuur </w:t>
      </w:r>
      <w:r w:rsidRPr="00D10872">
        <w:fldChar w:fldCharType="begin"/>
      </w:r>
      <w:r w:rsidRPr="00D10872">
        <w:instrText xml:space="preserve"> SEQ Figuur \* ARABIC </w:instrText>
      </w:r>
      <w:r w:rsidRPr="00D10872">
        <w:fldChar w:fldCharType="separate"/>
      </w:r>
      <w:r w:rsidR="003D6377">
        <w:rPr>
          <w:noProof/>
        </w:rPr>
        <w:t>20</w:t>
      </w:r>
      <w:r w:rsidRPr="00D10872">
        <w:fldChar w:fldCharType="end"/>
      </w:r>
      <w:r w:rsidRPr="00D10872">
        <w:t xml:space="preserve"> Boxplot </w:t>
      </w:r>
      <w:proofErr w:type="spellStart"/>
      <w:r w:rsidRPr="00D10872">
        <w:t>humidity</w:t>
      </w:r>
      <w:proofErr w:type="spellEnd"/>
      <w:r w:rsidRPr="00D10872">
        <w:t xml:space="preserve"> gegroepeerd op </w:t>
      </w:r>
      <w:proofErr w:type="spellStart"/>
      <w:r w:rsidRPr="00D10872">
        <w:t>hour</w:t>
      </w:r>
      <w:bookmarkEnd w:id="38"/>
      <w:proofErr w:type="spellEnd"/>
    </w:p>
    <w:p w14:paraId="316657CF" w14:textId="53AC2C43" w:rsidR="005373D9" w:rsidRPr="00D10872" w:rsidRDefault="005373D9">
      <w:pPr>
        <w:rPr>
          <w:rFonts w:asciiTheme="majorHAnsi" w:eastAsiaTheme="majorEastAsia" w:hAnsiTheme="majorHAnsi" w:cstheme="majorBidi"/>
          <w:color w:val="2F5496" w:themeColor="accent1" w:themeShade="BF"/>
          <w:sz w:val="26"/>
          <w:szCs w:val="26"/>
        </w:rPr>
      </w:pPr>
      <w:r w:rsidRPr="00D10872">
        <w:br w:type="page"/>
      </w:r>
    </w:p>
    <w:p w14:paraId="7F977FD5" w14:textId="501C5E64" w:rsidR="005373D9" w:rsidRPr="00D10872" w:rsidRDefault="005373D9" w:rsidP="00881FED">
      <w:pPr>
        <w:pStyle w:val="Kop2"/>
      </w:pPr>
      <w:bookmarkStart w:id="39" w:name="_Toc159529581"/>
      <w:r w:rsidRPr="00D10872">
        <w:t xml:space="preserve">Wind </w:t>
      </w:r>
      <w:r w:rsidR="00FA6D20" w:rsidRPr="00D10872">
        <w:t>richting</w:t>
      </w:r>
      <w:bookmarkEnd w:id="39"/>
    </w:p>
    <w:p w14:paraId="71BB29C6" w14:textId="6D9F65ED" w:rsidR="00704162" w:rsidRPr="00D10872" w:rsidRDefault="00704162" w:rsidP="00704162">
      <w:r w:rsidRPr="00D10872">
        <w:t xml:space="preserve">Als we kijken naar de boxplot van de windrichting </w:t>
      </w:r>
      <w:r w:rsidR="003F3AD4" w:rsidRPr="00D10872">
        <w:t xml:space="preserve">zien we geen outliers </w:t>
      </w:r>
      <w:r w:rsidR="008E16E8" w:rsidRPr="00D10872">
        <w:t>en dat de windrichting meer richting de 200/250 graden ligt</w:t>
      </w:r>
      <w:r w:rsidR="00514800" w:rsidRPr="00D10872">
        <w:t xml:space="preserve">. Waar je hier wel rekening mee moet houden is dat na 360 de wind weer 0 is </w:t>
      </w:r>
      <w:r w:rsidR="00C1781E" w:rsidRPr="00D10872">
        <w:t>omdat het wordt gemeten in graden t/m 360 graden.</w:t>
      </w:r>
    </w:p>
    <w:p w14:paraId="03D82AAC" w14:textId="61003FC9" w:rsidR="0023495B" w:rsidRPr="00D10872" w:rsidRDefault="001C2143" w:rsidP="0023495B">
      <w:pPr>
        <w:keepNext/>
      </w:pPr>
      <w:r w:rsidRPr="00D10872">
        <w:rPr>
          <w:noProof/>
        </w:rPr>
        <w:drawing>
          <wp:inline distT="0" distB="0" distL="0" distR="0" wp14:anchorId="5C97D5D8" wp14:editId="5A70059B">
            <wp:extent cx="5731510" cy="3562350"/>
            <wp:effectExtent l="0" t="0" r="2540" b="0"/>
            <wp:docPr id="1324573642" name="Afbeelding 1" descr="Afbeelding met Rechthoek,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73642" name="Afbeelding 1" descr="Afbeelding met Rechthoek, schermopname, diagram, lijn&#10;&#10;Automatisch gegenereerde beschrijving"/>
                    <pic:cNvPicPr/>
                  </pic:nvPicPr>
                  <pic:blipFill>
                    <a:blip r:embed="rId28"/>
                    <a:stretch>
                      <a:fillRect/>
                    </a:stretch>
                  </pic:blipFill>
                  <pic:spPr>
                    <a:xfrm>
                      <a:off x="0" y="0"/>
                      <a:ext cx="5731510" cy="3562350"/>
                    </a:xfrm>
                    <a:prstGeom prst="rect">
                      <a:avLst/>
                    </a:prstGeom>
                  </pic:spPr>
                </pic:pic>
              </a:graphicData>
            </a:graphic>
          </wp:inline>
        </w:drawing>
      </w:r>
    </w:p>
    <w:p w14:paraId="16E9C10F" w14:textId="369A3764" w:rsidR="0023495B" w:rsidRPr="00D10872" w:rsidRDefault="0023495B" w:rsidP="0023495B">
      <w:pPr>
        <w:pStyle w:val="Bijschrift"/>
      </w:pPr>
      <w:bookmarkStart w:id="40" w:name="_Toc159609763"/>
      <w:r w:rsidRPr="00D10872">
        <w:t xml:space="preserve">Figuur </w:t>
      </w:r>
      <w:r w:rsidRPr="00D10872">
        <w:fldChar w:fldCharType="begin"/>
      </w:r>
      <w:r w:rsidRPr="00D10872">
        <w:instrText xml:space="preserve"> SEQ Figuur \* ARABIC </w:instrText>
      </w:r>
      <w:r w:rsidRPr="00D10872">
        <w:fldChar w:fldCharType="separate"/>
      </w:r>
      <w:r w:rsidR="003D6377">
        <w:rPr>
          <w:noProof/>
        </w:rPr>
        <w:t>21</w:t>
      </w:r>
      <w:r w:rsidRPr="00D10872">
        <w:fldChar w:fldCharType="end"/>
      </w:r>
      <w:r w:rsidRPr="00D10872">
        <w:t xml:space="preserve"> Boxplot wind </w:t>
      </w:r>
      <w:proofErr w:type="spellStart"/>
      <w:r w:rsidRPr="00D10872">
        <w:t>direction</w:t>
      </w:r>
      <w:bookmarkEnd w:id="40"/>
      <w:proofErr w:type="spellEnd"/>
    </w:p>
    <w:p w14:paraId="397A93AC" w14:textId="65AEF41F" w:rsidR="005373D9" w:rsidRPr="00D10872" w:rsidRDefault="005373D9" w:rsidP="005373D9">
      <w:pPr>
        <w:rPr>
          <w:rFonts w:asciiTheme="majorHAnsi" w:eastAsiaTheme="majorEastAsia" w:hAnsiTheme="majorHAnsi" w:cstheme="majorBidi"/>
          <w:color w:val="2F5496" w:themeColor="accent1" w:themeShade="BF"/>
          <w:sz w:val="26"/>
          <w:szCs w:val="26"/>
        </w:rPr>
      </w:pPr>
      <w:r w:rsidRPr="00D10872">
        <w:br w:type="page"/>
      </w:r>
    </w:p>
    <w:p w14:paraId="019741F7" w14:textId="201E36ED" w:rsidR="005373D9" w:rsidRPr="00D10872" w:rsidRDefault="005373D9" w:rsidP="00881FED">
      <w:pPr>
        <w:pStyle w:val="Kop2"/>
      </w:pPr>
      <w:bookmarkStart w:id="41" w:name="_Toc159529582"/>
      <w:r w:rsidRPr="00D10872">
        <w:t xml:space="preserve">Wind </w:t>
      </w:r>
      <w:r w:rsidR="00FA6D20" w:rsidRPr="00D10872">
        <w:t>snelheid</w:t>
      </w:r>
      <w:bookmarkEnd w:id="41"/>
    </w:p>
    <w:p w14:paraId="0700AFFD" w14:textId="1B86AD3E" w:rsidR="0018563C" w:rsidRPr="00D10872" w:rsidRDefault="0018563C" w:rsidP="0018563C">
      <w:r w:rsidRPr="00D10872">
        <w:t>Bij de boxplot van de wind snelheid zien we dat het gross van de data in het midden zit</w:t>
      </w:r>
      <w:r w:rsidR="0057181E" w:rsidRPr="00D10872">
        <w:t>, met een iets grotere delta tussen 3</w:t>
      </w:r>
      <w:r w:rsidR="0057181E" w:rsidRPr="00D10872">
        <w:rPr>
          <w:vertAlign w:val="superscript"/>
        </w:rPr>
        <w:t>de</w:t>
      </w:r>
      <w:r w:rsidR="0057181E" w:rsidRPr="00D10872">
        <w:t xml:space="preserve"> kwartiel en max als tussen de </w:t>
      </w:r>
      <w:r w:rsidR="00B6663E" w:rsidRPr="00D10872">
        <w:t>min en 1</w:t>
      </w:r>
      <w:r w:rsidR="00B6663E" w:rsidRPr="00D10872">
        <w:rPr>
          <w:vertAlign w:val="superscript"/>
        </w:rPr>
        <w:t>ste</w:t>
      </w:r>
      <w:r w:rsidR="00B6663E" w:rsidRPr="00D10872">
        <w:t xml:space="preserve"> kwartiel. In de boxplot zien we een paar outliers aan de rechter kant </w:t>
      </w:r>
      <w:r w:rsidR="00A33E89" w:rsidRPr="00D10872">
        <w:t xml:space="preserve">vanaf </w:t>
      </w:r>
      <w:r w:rsidR="00D013FD" w:rsidRPr="00D10872">
        <w:t xml:space="preserve">ongeveer </w:t>
      </w:r>
      <w:r w:rsidR="00A33E89" w:rsidRPr="00D10872">
        <w:t>2</w:t>
      </w:r>
      <w:r w:rsidR="00D013FD" w:rsidRPr="00D10872">
        <w:t>7</w:t>
      </w:r>
      <w:r w:rsidR="00A33E89" w:rsidRPr="00D10872">
        <w:t xml:space="preserve"> en hoger. Windsnelheden met deze snelheid kunnen uiteraard voorkomen maar dit zal niet vaak zijn, hierom lijk</w:t>
      </w:r>
      <w:r w:rsidR="00082F22" w:rsidRPr="00D10872">
        <w:t xml:space="preserve">en de outliers logische data punten </w:t>
      </w:r>
      <w:r w:rsidR="00D013FD" w:rsidRPr="00D10872">
        <w:t xml:space="preserve">die hoogst waarschijnlijk zijn gemeten bij hevige wind/storm, het is wenselijk deze data mee te nemen omdat het </w:t>
      </w:r>
      <w:r w:rsidR="008C5D3C" w:rsidRPr="00D10872">
        <w:t>zeker voor kan komen in de praktijk en een groot effect heeft op het vliegverkeer</w:t>
      </w:r>
      <w:r w:rsidR="00FE4E36" w:rsidRPr="00D10872">
        <w:t>.</w:t>
      </w:r>
    </w:p>
    <w:p w14:paraId="128F8A40" w14:textId="396FB43F" w:rsidR="00AF53A5" w:rsidRPr="00D10872" w:rsidRDefault="007C4B64" w:rsidP="00AF53A5">
      <w:pPr>
        <w:keepNext/>
      </w:pPr>
      <w:r w:rsidRPr="00D10872">
        <w:rPr>
          <w:noProof/>
        </w:rPr>
        <w:drawing>
          <wp:inline distT="0" distB="0" distL="0" distR="0" wp14:anchorId="5D1C4FB2" wp14:editId="23AEB50A">
            <wp:extent cx="5731510" cy="3540125"/>
            <wp:effectExtent l="0" t="0" r="2540" b="3175"/>
            <wp:docPr id="747251006" name="Afbeelding 1" descr="Afbeelding met diagram, lijn, schermopname,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51006" name="Afbeelding 1" descr="Afbeelding met diagram, lijn, schermopname, tekst&#10;&#10;Automatisch gegenereerde beschrijving"/>
                    <pic:cNvPicPr/>
                  </pic:nvPicPr>
                  <pic:blipFill>
                    <a:blip r:embed="rId29"/>
                    <a:stretch>
                      <a:fillRect/>
                    </a:stretch>
                  </pic:blipFill>
                  <pic:spPr>
                    <a:xfrm>
                      <a:off x="0" y="0"/>
                      <a:ext cx="5731510" cy="3540125"/>
                    </a:xfrm>
                    <a:prstGeom prst="rect">
                      <a:avLst/>
                    </a:prstGeom>
                  </pic:spPr>
                </pic:pic>
              </a:graphicData>
            </a:graphic>
          </wp:inline>
        </w:drawing>
      </w:r>
    </w:p>
    <w:p w14:paraId="27B76AA1" w14:textId="1C9DF8D6" w:rsidR="00AF53A5" w:rsidRPr="00D10872" w:rsidRDefault="00AF53A5" w:rsidP="00AF53A5">
      <w:pPr>
        <w:pStyle w:val="Bijschrift"/>
      </w:pPr>
      <w:bookmarkStart w:id="42" w:name="_Toc159609764"/>
      <w:r w:rsidRPr="00D10872">
        <w:t xml:space="preserve">Figuur </w:t>
      </w:r>
      <w:r w:rsidRPr="00D10872">
        <w:fldChar w:fldCharType="begin"/>
      </w:r>
      <w:r w:rsidRPr="00D10872">
        <w:instrText xml:space="preserve"> SEQ Figuur \* ARABIC </w:instrText>
      </w:r>
      <w:r w:rsidRPr="00D10872">
        <w:fldChar w:fldCharType="separate"/>
      </w:r>
      <w:r w:rsidR="003D6377">
        <w:rPr>
          <w:noProof/>
        </w:rPr>
        <w:t>22</w:t>
      </w:r>
      <w:r w:rsidRPr="00D10872">
        <w:fldChar w:fldCharType="end"/>
      </w:r>
      <w:r w:rsidRPr="00D10872">
        <w:t xml:space="preserve"> Boxplot wind speed</w:t>
      </w:r>
      <w:bookmarkEnd w:id="42"/>
    </w:p>
    <w:p w14:paraId="602DF48E" w14:textId="1609D726" w:rsidR="00EB472F" w:rsidRPr="00D10872" w:rsidRDefault="002445AA" w:rsidP="005373D9">
      <w:r w:rsidRPr="00D10872">
        <w:br w:type="page"/>
      </w:r>
    </w:p>
    <w:p w14:paraId="41364C54" w14:textId="4980743B" w:rsidR="00D70F24" w:rsidRPr="00D10872" w:rsidRDefault="008F1B04" w:rsidP="00685203">
      <w:pPr>
        <w:pStyle w:val="Kop1"/>
      </w:pPr>
      <w:bookmarkStart w:id="43" w:name="_Toc159529583"/>
      <w:r w:rsidRPr="00D10872">
        <w:t>Testen</w:t>
      </w:r>
      <w:bookmarkEnd w:id="43"/>
    </w:p>
    <w:p w14:paraId="48D55EDE" w14:textId="77777777" w:rsidR="008F1B04" w:rsidRPr="00D10872" w:rsidRDefault="008F1B04" w:rsidP="008F1B04">
      <w:pPr>
        <w:pStyle w:val="Kop2"/>
      </w:pPr>
      <w:bookmarkStart w:id="44" w:name="_Toc159529584"/>
      <w:r w:rsidRPr="00D10872">
        <w:t>Proportietesten</w:t>
      </w:r>
      <w:bookmarkEnd w:id="44"/>
    </w:p>
    <w:p w14:paraId="3A486A97" w14:textId="269EC538" w:rsidR="00BD5C8D" w:rsidRPr="00D10872" w:rsidRDefault="00BD5C8D" w:rsidP="00BD5C8D">
      <w:r w:rsidRPr="00D10872">
        <w:t xml:space="preserve">Voor de proportietests wordt </w:t>
      </w:r>
      <w:r w:rsidR="00902A4F" w:rsidRPr="00D10872">
        <w:t>de betrouwbaarheidsinterval voor vertraging van</w:t>
      </w:r>
      <w:r w:rsidR="00711DE6" w:rsidRPr="00D10872">
        <w:t xml:space="preserve"> vluchten berekend. Aller eerst wordt gekeken naar alle vluchten samen, daaronder </w:t>
      </w:r>
      <w:r w:rsidR="005D35C7" w:rsidRPr="00D10872">
        <w:t xml:space="preserve">zijn 3 </w:t>
      </w:r>
      <w:r w:rsidR="00616F99" w:rsidRPr="00D10872">
        <w:t>specifieke luchtvaartmaatschappijen gekozen waar ook</w:t>
      </w:r>
      <w:r w:rsidR="00711DE6" w:rsidRPr="00D10872">
        <w:t xml:space="preserve"> een betrouwbaarheidsinterval berekening </w:t>
      </w:r>
      <w:r w:rsidR="00616F99" w:rsidRPr="00D10872">
        <w:t>voor is</w:t>
      </w:r>
      <w:r w:rsidR="00C5784B" w:rsidRPr="00D10872">
        <w:t xml:space="preserve"> </w:t>
      </w:r>
      <w:r w:rsidR="00711DE6" w:rsidRPr="00D10872">
        <w:t>gemaakt.</w:t>
      </w:r>
      <w:r w:rsidR="007931BB" w:rsidRPr="00D10872">
        <w:t xml:space="preserve"> Voor iedere berekening wordt gebruik gemaakt van de </w:t>
      </w:r>
      <w:r w:rsidR="00481136" w:rsidRPr="00D10872">
        <w:t xml:space="preserve">normaal distributie in verband met de grootte van de dataset en een </w:t>
      </w:r>
      <w:r w:rsidR="007178AB" w:rsidRPr="00D10872">
        <w:t>alpha van 0.05</w:t>
      </w:r>
      <w:r w:rsidR="00EA735B" w:rsidRPr="00D10872">
        <w:t>, tenzij anders gespecificeerd</w:t>
      </w:r>
      <w:r w:rsidR="007178AB" w:rsidRPr="00D10872">
        <w:t>.</w:t>
      </w:r>
    </w:p>
    <w:p w14:paraId="7B953C0F" w14:textId="387AE228" w:rsidR="000D5E47" w:rsidRPr="00D10872" w:rsidRDefault="000D5E47" w:rsidP="000D5E47">
      <w:pPr>
        <w:pStyle w:val="Kop3"/>
      </w:pPr>
      <w:r w:rsidRPr="00D10872">
        <w:t>Alle vluchten</w:t>
      </w:r>
    </w:p>
    <w:p w14:paraId="4BE44F85" w14:textId="0B9FD3BE" w:rsidR="00AE1CE3" w:rsidRPr="00D10872" w:rsidRDefault="00AE1CE3" w:rsidP="00AE1CE3">
      <w:pPr>
        <w:pStyle w:val="Lijstalinea"/>
        <w:numPr>
          <w:ilvl w:val="0"/>
          <w:numId w:val="8"/>
        </w:numPr>
      </w:pPr>
      <w:r w:rsidRPr="00D10872">
        <w:t xml:space="preserve">Vertrek: </w:t>
      </w:r>
      <w:r w:rsidR="00F3333C" w:rsidRPr="00D10872">
        <w:t>0.3</w:t>
      </w:r>
      <w:r w:rsidR="00460B3A" w:rsidRPr="00D10872">
        <w:t>797</w:t>
      </w:r>
      <w:r w:rsidR="007931BB" w:rsidRPr="00D10872">
        <w:t xml:space="preserve"> – 0.</w:t>
      </w:r>
      <w:r w:rsidR="00B86F6B" w:rsidRPr="00D10872">
        <w:t>3830</w:t>
      </w:r>
    </w:p>
    <w:p w14:paraId="640BA5EC" w14:textId="38FBE6B6" w:rsidR="00AE1CE3" w:rsidRPr="00D10872" w:rsidRDefault="00AE1CE3" w:rsidP="00AE1CE3">
      <w:pPr>
        <w:pStyle w:val="Lijstalinea"/>
        <w:numPr>
          <w:ilvl w:val="0"/>
          <w:numId w:val="8"/>
        </w:numPr>
      </w:pPr>
      <w:r w:rsidRPr="00D10872">
        <w:t>Aankomst:</w:t>
      </w:r>
      <w:r w:rsidR="007931BB" w:rsidRPr="00D10872">
        <w:t xml:space="preserve"> 0.</w:t>
      </w:r>
      <w:r w:rsidR="00B86F6B" w:rsidRPr="00D10872">
        <w:t>3933</w:t>
      </w:r>
      <w:r w:rsidR="007178AB" w:rsidRPr="00D10872">
        <w:t xml:space="preserve"> – 0.</w:t>
      </w:r>
      <w:r w:rsidR="00B86F6B" w:rsidRPr="00D10872">
        <w:t>3966</w:t>
      </w:r>
    </w:p>
    <w:p w14:paraId="12C37D6E" w14:textId="49F5F632" w:rsidR="000D0BD9" w:rsidRPr="00D10872" w:rsidRDefault="000D0BD9" w:rsidP="000D0BD9">
      <w:pPr>
        <w:ind w:left="360"/>
      </w:pPr>
      <w:r w:rsidRPr="00D10872">
        <w:t xml:space="preserve">Dit betekent dat we voor het vertrek 95% zeker zijn dat er een kans op vertraging is tussen de </w:t>
      </w:r>
      <w:r w:rsidR="00B86FA1" w:rsidRPr="00D10872">
        <w:t>37.97</w:t>
      </w:r>
      <w:r w:rsidR="00424F45" w:rsidRPr="00D10872">
        <w:t>%</w:t>
      </w:r>
      <w:r w:rsidRPr="00D10872">
        <w:t xml:space="preserve"> en </w:t>
      </w:r>
      <w:r w:rsidR="00424F45" w:rsidRPr="00D10872">
        <w:t>3</w:t>
      </w:r>
      <w:r w:rsidR="00B86FA1" w:rsidRPr="00D10872">
        <w:t>8.30</w:t>
      </w:r>
      <w:r w:rsidR="00424F45" w:rsidRPr="00D10872">
        <w:t xml:space="preserve">% en voor de aankomst tussen de </w:t>
      </w:r>
      <w:r w:rsidR="00B86FA1" w:rsidRPr="00D10872">
        <w:t>39.33</w:t>
      </w:r>
      <w:r w:rsidR="00424F45" w:rsidRPr="00D10872">
        <w:t xml:space="preserve">% en </w:t>
      </w:r>
      <w:r w:rsidR="00B86FA1" w:rsidRPr="00D10872">
        <w:t>39.66</w:t>
      </w:r>
      <w:r w:rsidR="00424F45" w:rsidRPr="00D10872">
        <w:t>%</w:t>
      </w:r>
      <w:r w:rsidR="00845EAB" w:rsidRPr="00D10872">
        <w:t xml:space="preserve">. Dit betekent dat we met </w:t>
      </w:r>
      <w:r w:rsidR="005D35C7" w:rsidRPr="00D10872">
        <w:t>veel zekerheid kunnen zeggen waar de werkelijke proportie waarschijnlijk ligt.</w:t>
      </w:r>
    </w:p>
    <w:p w14:paraId="5838576E" w14:textId="2A3DE43B" w:rsidR="00B121C2" w:rsidRPr="00D10872" w:rsidRDefault="00B121C2" w:rsidP="00B121C2">
      <w:pPr>
        <w:pStyle w:val="Kop3"/>
      </w:pPr>
      <w:r w:rsidRPr="00D10872">
        <w:t>DL</w:t>
      </w:r>
    </w:p>
    <w:p w14:paraId="11850FA1" w14:textId="39A09361" w:rsidR="0050689C" w:rsidRPr="00D10872" w:rsidRDefault="002776B3" w:rsidP="0050689C">
      <w:pPr>
        <w:pStyle w:val="Lijstalinea"/>
        <w:numPr>
          <w:ilvl w:val="0"/>
          <w:numId w:val="8"/>
        </w:numPr>
      </w:pPr>
      <w:r w:rsidRPr="00D10872">
        <w:t xml:space="preserve">Vertrek: </w:t>
      </w:r>
      <w:r w:rsidR="005F3360" w:rsidRPr="00D10872">
        <w:t>0.</w:t>
      </w:r>
      <w:r w:rsidR="00636BBB" w:rsidRPr="00D10872">
        <w:t>3126</w:t>
      </w:r>
      <w:r w:rsidR="005F3360" w:rsidRPr="00D10872">
        <w:t xml:space="preserve"> – 0.</w:t>
      </w:r>
      <w:r w:rsidR="00636BBB" w:rsidRPr="00D10872">
        <w:t>3210</w:t>
      </w:r>
    </w:p>
    <w:p w14:paraId="1BC4C571" w14:textId="7B259B73" w:rsidR="005F3360" w:rsidRPr="00D10872" w:rsidRDefault="005F3360" w:rsidP="0050689C">
      <w:pPr>
        <w:pStyle w:val="Lijstalinea"/>
        <w:numPr>
          <w:ilvl w:val="0"/>
          <w:numId w:val="8"/>
        </w:numPr>
      </w:pPr>
      <w:r w:rsidRPr="00D10872">
        <w:t>Aankomst: 0.</w:t>
      </w:r>
      <w:r w:rsidR="00636BBB" w:rsidRPr="00D10872">
        <w:t>3369</w:t>
      </w:r>
      <w:r w:rsidR="009A34BD" w:rsidRPr="00D10872">
        <w:t xml:space="preserve"> – 0.</w:t>
      </w:r>
      <w:r w:rsidR="00577A2B" w:rsidRPr="00D10872">
        <w:t>3454</w:t>
      </w:r>
    </w:p>
    <w:p w14:paraId="44940269" w14:textId="0EE895C2" w:rsidR="009A34BD" w:rsidRPr="00D10872" w:rsidRDefault="009A34BD" w:rsidP="009A34BD">
      <w:pPr>
        <w:ind w:left="360"/>
      </w:pPr>
      <w:r w:rsidRPr="00D10872">
        <w:t>Dit betekent dat we voor het vertrek</w:t>
      </w:r>
      <w:r w:rsidR="00F81EA5" w:rsidRPr="00D10872">
        <w:t xml:space="preserve"> 95% zeker zijn dat er een kans op vertraging is tussen de </w:t>
      </w:r>
      <w:r w:rsidR="00B86FA1" w:rsidRPr="00D10872">
        <w:t>31.26</w:t>
      </w:r>
      <w:r w:rsidR="00F81EA5" w:rsidRPr="00D10872">
        <w:t xml:space="preserve">% en </w:t>
      </w:r>
      <w:r w:rsidR="00B86FA1" w:rsidRPr="00D10872">
        <w:t>32.10</w:t>
      </w:r>
      <w:r w:rsidR="00F81EA5" w:rsidRPr="00D10872">
        <w:t xml:space="preserve">% en voor de aankomst tussen de </w:t>
      </w:r>
      <w:r w:rsidR="00B86FA1" w:rsidRPr="00D10872">
        <w:t>33.69</w:t>
      </w:r>
      <w:r w:rsidR="003F0B82" w:rsidRPr="00D10872">
        <w:t xml:space="preserve">% en </w:t>
      </w:r>
      <w:r w:rsidR="00B86FA1" w:rsidRPr="00D10872">
        <w:t>34.54</w:t>
      </w:r>
      <w:r w:rsidR="003F0B82" w:rsidRPr="00D10872">
        <w:t>% voor deze luchtvaartmaatschappij. Dit betekent dat we met veel zekerheid kunnen zeggen waar de werkelijk proportie waarschijnlijk ligt.</w:t>
      </w:r>
    </w:p>
    <w:p w14:paraId="21BF3FC4" w14:textId="5F65A661" w:rsidR="0050689C" w:rsidRPr="00D10872" w:rsidRDefault="0050689C" w:rsidP="0050689C">
      <w:pPr>
        <w:pStyle w:val="Kop3"/>
      </w:pPr>
      <w:r w:rsidRPr="00D10872">
        <w:t>HA</w:t>
      </w:r>
    </w:p>
    <w:p w14:paraId="30324392" w14:textId="26953680" w:rsidR="003F0B82" w:rsidRPr="00D10872" w:rsidRDefault="003F0B82" w:rsidP="003F0B82">
      <w:pPr>
        <w:pStyle w:val="Lijstalinea"/>
        <w:numPr>
          <w:ilvl w:val="0"/>
          <w:numId w:val="8"/>
        </w:numPr>
      </w:pPr>
      <w:r w:rsidRPr="00D10872">
        <w:t xml:space="preserve">Vertrek: </w:t>
      </w:r>
      <w:r w:rsidR="00577A2B" w:rsidRPr="00D10872">
        <w:t>0.1592</w:t>
      </w:r>
      <w:r w:rsidR="003B4704" w:rsidRPr="00D10872">
        <w:t xml:space="preserve"> – 0.</w:t>
      </w:r>
      <w:r w:rsidR="00577A2B" w:rsidRPr="00D10872">
        <w:t>2443</w:t>
      </w:r>
    </w:p>
    <w:p w14:paraId="52DE1516" w14:textId="742FB9E5" w:rsidR="00E338B1" w:rsidRPr="00D10872" w:rsidRDefault="003B4704" w:rsidP="003F0B82">
      <w:pPr>
        <w:pStyle w:val="Lijstalinea"/>
        <w:numPr>
          <w:ilvl w:val="0"/>
          <w:numId w:val="8"/>
        </w:numPr>
      </w:pPr>
      <w:r w:rsidRPr="00D10872">
        <w:t>Aankomst: 0.</w:t>
      </w:r>
      <w:r w:rsidR="006E7666" w:rsidRPr="00D10872">
        <w:t>2359</w:t>
      </w:r>
      <w:r w:rsidRPr="00D10872">
        <w:t xml:space="preserve"> </w:t>
      </w:r>
      <w:r w:rsidR="00E338B1" w:rsidRPr="00D10872">
        <w:t>– 0.</w:t>
      </w:r>
      <w:r w:rsidR="006E7666" w:rsidRPr="00D10872">
        <w:t>3314</w:t>
      </w:r>
    </w:p>
    <w:p w14:paraId="5533F517" w14:textId="3FF4489E" w:rsidR="005B0815" w:rsidRPr="00D10872" w:rsidRDefault="00E338B1" w:rsidP="007C45D7">
      <w:pPr>
        <w:ind w:left="360"/>
      </w:pPr>
      <w:r w:rsidRPr="00D10872">
        <w:t xml:space="preserve">Dit betekent dat we voor het vertrek 95% zeker zijn dat er een kans op vertraging is tussen de </w:t>
      </w:r>
      <w:r w:rsidR="00B86FA1" w:rsidRPr="00D10872">
        <w:t>15.92</w:t>
      </w:r>
      <w:r w:rsidRPr="00D10872">
        <w:t xml:space="preserve">% en </w:t>
      </w:r>
      <w:r w:rsidR="00B86FA1" w:rsidRPr="00D10872">
        <w:t>24.</w:t>
      </w:r>
      <w:r w:rsidR="00BF240F" w:rsidRPr="00D10872">
        <w:t>43</w:t>
      </w:r>
      <w:r w:rsidRPr="00D10872">
        <w:t xml:space="preserve">% en voor de aankomst tussen de </w:t>
      </w:r>
      <w:r w:rsidR="00BF240F" w:rsidRPr="00D10872">
        <w:t>23.59</w:t>
      </w:r>
      <w:r w:rsidRPr="00D10872">
        <w:t xml:space="preserve">% en </w:t>
      </w:r>
      <w:r w:rsidR="00BF240F" w:rsidRPr="00D10872">
        <w:t>33.14</w:t>
      </w:r>
      <w:r w:rsidRPr="00D10872">
        <w:t xml:space="preserve">% voor deze luchtvaartmaatschappij. Dit </w:t>
      </w:r>
      <w:r w:rsidR="00B93032" w:rsidRPr="00D10872">
        <w:t xml:space="preserve">betekent dat we met minder zekerheid kunnen zeggen waar de proportie ligt maar </w:t>
      </w:r>
      <w:r w:rsidR="00B675A3" w:rsidRPr="00D10872">
        <w:t>zeker niet met weinig zekerheid.</w:t>
      </w:r>
    </w:p>
    <w:p w14:paraId="54E09218" w14:textId="09F6586B" w:rsidR="0050689C" w:rsidRPr="00D10872" w:rsidRDefault="0050689C" w:rsidP="0050689C">
      <w:pPr>
        <w:pStyle w:val="Kop3"/>
      </w:pPr>
      <w:r w:rsidRPr="00D10872">
        <w:t>EV</w:t>
      </w:r>
    </w:p>
    <w:p w14:paraId="48B6DC3B" w14:textId="186D7D3A" w:rsidR="00EA735B" w:rsidRPr="00D10872" w:rsidRDefault="00EA735B" w:rsidP="00EA735B">
      <w:pPr>
        <w:pStyle w:val="Lijstalinea"/>
        <w:numPr>
          <w:ilvl w:val="0"/>
          <w:numId w:val="8"/>
        </w:numPr>
      </w:pPr>
      <w:r w:rsidRPr="00D10872">
        <w:t>Vertrek: 0.</w:t>
      </w:r>
      <w:r w:rsidR="0020319E" w:rsidRPr="00D10872">
        <w:t>4230</w:t>
      </w:r>
      <w:r w:rsidR="00F8598F" w:rsidRPr="00D10872">
        <w:t xml:space="preserve"> – 0.</w:t>
      </w:r>
      <w:r w:rsidR="0020319E" w:rsidRPr="00D10872">
        <w:t>4313</w:t>
      </w:r>
    </w:p>
    <w:p w14:paraId="3980AE94" w14:textId="795CA988" w:rsidR="00EA735B" w:rsidRPr="00D10872" w:rsidRDefault="00EA735B" w:rsidP="00EA735B">
      <w:pPr>
        <w:pStyle w:val="Lijstalinea"/>
        <w:numPr>
          <w:ilvl w:val="0"/>
          <w:numId w:val="8"/>
        </w:numPr>
      </w:pPr>
      <w:r w:rsidRPr="00D10872">
        <w:t xml:space="preserve">Aankomst: </w:t>
      </w:r>
      <w:r w:rsidR="00F8598F" w:rsidRPr="00D10872">
        <w:t>0.</w:t>
      </w:r>
      <w:r w:rsidR="004A02DF" w:rsidRPr="00D10872">
        <w:t>4478</w:t>
      </w:r>
      <w:r w:rsidR="00F8598F" w:rsidRPr="00D10872">
        <w:t xml:space="preserve"> – 0.</w:t>
      </w:r>
      <w:r w:rsidR="004A02DF" w:rsidRPr="00D10872">
        <w:t>4562</w:t>
      </w:r>
    </w:p>
    <w:p w14:paraId="796508F1" w14:textId="2A55A5C3" w:rsidR="00F8598F" w:rsidRPr="00D10872" w:rsidRDefault="00F8598F" w:rsidP="00F8598F">
      <w:pPr>
        <w:ind w:left="360"/>
      </w:pPr>
      <w:r w:rsidRPr="00D10872">
        <w:t xml:space="preserve">Dit betekent dat we voor het vertrek 95% zeker zijn dat er een kans op vertraging is tussen de </w:t>
      </w:r>
      <w:r w:rsidR="007C45D7" w:rsidRPr="00D10872">
        <w:t>42.30</w:t>
      </w:r>
      <w:r w:rsidRPr="00D10872">
        <w:t xml:space="preserve">% en </w:t>
      </w:r>
      <w:r w:rsidR="007C45D7" w:rsidRPr="00D10872">
        <w:t>43.13</w:t>
      </w:r>
      <w:r w:rsidRPr="00D10872">
        <w:t xml:space="preserve">% en voor de aankomst tussen de </w:t>
      </w:r>
      <w:r w:rsidR="007C45D7" w:rsidRPr="00D10872">
        <w:t>44.78</w:t>
      </w:r>
      <w:r w:rsidRPr="00D10872">
        <w:t xml:space="preserve">% en </w:t>
      </w:r>
      <w:r w:rsidR="007C45D7" w:rsidRPr="00D10872">
        <w:t>45.62</w:t>
      </w:r>
      <w:r w:rsidRPr="00D10872">
        <w:t>% voor deze luchtvaartmaatschappij. Dit betekent dat we met veel zekerheid kunnen zeggen waar de werkelijk proportie waarschijnlijk ligt.</w:t>
      </w:r>
    </w:p>
    <w:p w14:paraId="789DA06B" w14:textId="71529206" w:rsidR="00152054" w:rsidRPr="00D10872" w:rsidRDefault="00152054" w:rsidP="008F1B04">
      <w:pPr>
        <w:pStyle w:val="Kop2"/>
      </w:pPr>
      <w:bookmarkStart w:id="45" w:name="_Toc159529585"/>
      <w:r w:rsidRPr="00D10872">
        <w:t>Difference of means testen</w:t>
      </w:r>
      <w:bookmarkEnd w:id="45"/>
    </w:p>
    <w:p w14:paraId="543EA5DC" w14:textId="176CD219" w:rsidR="005257E0" w:rsidRPr="00D10872" w:rsidRDefault="005257E0" w:rsidP="005257E0">
      <w:r w:rsidRPr="00D10872">
        <w:t xml:space="preserve">Voor de difference of means testen </w:t>
      </w:r>
      <w:r w:rsidR="00734C46" w:rsidRPr="00D10872">
        <w:t xml:space="preserve">wordt gekeken naar </w:t>
      </w:r>
      <w:r w:rsidR="0041542A" w:rsidRPr="00D10872">
        <w:t>aantal</w:t>
      </w:r>
      <w:r w:rsidR="00734C46" w:rsidRPr="00D10872">
        <w:t xml:space="preserve"> vliegtuigmaatschappijen en hierbij wordt gekeken naar het verschil in de gemiddelde vertragingen bij zowel vertrek als aankomst</w:t>
      </w:r>
      <w:r w:rsidR="00685203" w:rsidRPr="00D10872">
        <w:t>.</w:t>
      </w:r>
      <w:r w:rsidR="00D75603" w:rsidRPr="00D10872">
        <w:t xml:space="preserve"> De nulhypothese mag alleen verworpen worden als de p-waarde kleiner is dan 0.05.</w:t>
      </w:r>
    </w:p>
    <w:p w14:paraId="372C0C63" w14:textId="05AE136E" w:rsidR="00510680" w:rsidRPr="00D10872" w:rsidRDefault="00510680" w:rsidP="00510680">
      <w:pPr>
        <w:pStyle w:val="Kop3"/>
      </w:pPr>
      <w:r w:rsidRPr="00D10872">
        <w:t>Nulhypothese</w:t>
      </w:r>
    </w:p>
    <w:p w14:paraId="2FE4030A" w14:textId="010741E2" w:rsidR="00510680" w:rsidRPr="00D10872" w:rsidRDefault="00510680" w:rsidP="00510680">
      <w:pPr>
        <w:pStyle w:val="Lijstalinea"/>
        <w:numPr>
          <w:ilvl w:val="0"/>
          <w:numId w:val="7"/>
        </w:numPr>
      </w:pPr>
      <w:r w:rsidRPr="00D10872">
        <w:t xml:space="preserve">H0 = </w:t>
      </w:r>
      <w:r w:rsidR="00B35391" w:rsidRPr="00D10872">
        <w:rPr>
          <w:rFonts w:cstheme="minorHAnsi"/>
          <w:color w:val="000000"/>
          <w:shd w:val="clear" w:color="auto" w:fill="FFFFFF"/>
        </w:rPr>
        <w:t>μ</w:t>
      </w:r>
      <w:r w:rsidR="00B35391" w:rsidRPr="00D10872">
        <w:rPr>
          <w:rFonts w:cstheme="minorHAnsi"/>
          <w:color w:val="000000"/>
          <w:bdr w:val="none" w:sz="0" w:space="0" w:color="auto" w:frame="1"/>
          <w:shd w:val="clear" w:color="auto" w:fill="FFFFFF"/>
          <w:vertAlign w:val="subscript"/>
        </w:rPr>
        <w:t>1</w:t>
      </w:r>
      <w:r w:rsidR="00B35391" w:rsidRPr="00D10872">
        <w:rPr>
          <w:rFonts w:cstheme="minorHAnsi"/>
          <w:color w:val="000000"/>
          <w:shd w:val="clear" w:color="auto" w:fill="FFFFFF"/>
        </w:rPr>
        <w:t> = μ</w:t>
      </w:r>
      <w:r w:rsidR="00B35391" w:rsidRPr="00D10872">
        <w:rPr>
          <w:rFonts w:cstheme="minorHAnsi"/>
          <w:color w:val="000000"/>
          <w:bdr w:val="none" w:sz="0" w:space="0" w:color="auto" w:frame="1"/>
          <w:shd w:val="clear" w:color="auto" w:fill="FFFFFF"/>
          <w:vertAlign w:val="subscript"/>
        </w:rPr>
        <w:t>2</w:t>
      </w:r>
    </w:p>
    <w:p w14:paraId="103AB485" w14:textId="5F86F317" w:rsidR="00510680" w:rsidRPr="00D10872" w:rsidRDefault="00510680" w:rsidP="005257E0">
      <w:pPr>
        <w:pStyle w:val="Lijstalinea"/>
        <w:numPr>
          <w:ilvl w:val="0"/>
          <w:numId w:val="7"/>
        </w:numPr>
      </w:pPr>
      <w:r w:rsidRPr="00D10872">
        <w:t xml:space="preserve">HA = </w:t>
      </w:r>
      <w:r w:rsidR="0083431C" w:rsidRPr="00D10872">
        <w:rPr>
          <w:rFonts w:cstheme="minorHAnsi"/>
          <w:color w:val="000000"/>
          <w:shd w:val="clear" w:color="auto" w:fill="FFFFFF"/>
        </w:rPr>
        <w:t>μ</w:t>
      </w:r>
      <w:r w:rsidR="0083431C" w:rsidRPr="00D10872">
        <w:rPr>
          <w:rFonts w:cstheme="minorHAnsi"/>
          <w:color w:val="000000"/>
          <w:bdr w:val="none" w:sz="0" w:space="0" w:color="auto" w:frame="1"/>
          <w:shd w:val="clear" w:color="auto" w:fill="FFFFFF"/>
          <w:vertAlign w:val="subscript"/>
        </w:rPr>
        <w:t>1</w:t>
      </w:r>
      <w:r w:rsidR="0083431C" w:rsidRPr="00D10872">
        <w:rPr>
          <w:rFonts w:cstheme="minorHAnsi"/>
          <w:color w:val="000000"/>
          <w:shd w:val="clear" w:color="auto" w:fill="FFFFFF"/>
        </w:rPr>
        <w:t> ≠ μ</w:t>
      </w:r>
      <w:r w:rsidR="0083431C" w:rsidRPr="00D10872">
        <w:rPr>
          <w:rFonts w:cstheme="minorHAnsi"/>
          <w:color w:val="000000"/>
          <w:bdr w:val="none" w:sz="0" w:space="0" w:color="auto" w:frame="1"/>
          <w:shd w:val="clear" w:color="auto" w:fill="FFFFFF"/>
          <w:vertAlign w:val="subscript"/>
        </w:rPr>
        <w:t>2</w:t>
      </w:r>
    </w:p>
    <w:p w14:paraId="4CD7179C" w14:textId="4558E75A" w:rsidR="00685203" w:rsidRPr="00D10872" w:rsidRDefault="006807E8" w:rsidP="006807E8">
      <w:pPr>
        <w:pStyle w:val="Kop3"/>
      </w:pPr>
      <w:r w:rsidRPr="00D10872">
        <w:t>F9 en YV</w:t>
      </w:r>
    </w:p>
    <w:p w14:paraId="1B75697B" w14:textId="7686C3E7" w:rsidR="003E4D5B" w:rsidRPr="00D10872" w:rsidRDefault="007B32FD" w:rsidP="00FF6F81">
      <w:r w:rsidRPr="00D10872">
        <w:t xml:space="preserve">In onderstaande tabel zien we dat voor </w:t>
      </w:r>
      <w:r w:rsidR="0066694A" w:rsidRPr="00D10872">
        <w:t xml:space="preserve">zowel vertrek als aankomst de p-waarde hoger is dan 0.05, hierdoor kunnen we </w:t>
      </w:r>
      <w:r w:rsidR="007B56CD" w:rsidRPr="00D10872">
        <w:t xml:space="preserve">niet concluderen of er verschillen zitten in de gemiddelde </w:t>
      </w:r>
      <w:r w:rsidR="00C12705" w:rsidRPr="00D10872">
        <w:t>vertragingstijden tussen F9 en YV zowel bij vertrek als aankomst, de gemeten verschillen kunnen door toeval zijn ontstaan.</w:t>
      </w:r>
    </w:p>
    <w:tbl>
      <w:tblPr>
        <w:tblStyle w:val="Tabelraster"/>
        <w:tblW w:w="0" w:type="auto"/>
        <w:tblLook w:val="04A0" w:firstRow="1" w:lastRow="0" w:firstColumn="1" w:lastColumn="0" w:noHBand="0" w:noVBand="1"/>
      </w:tblPr>
      <w:tblGrid>
        <w:gridCol w:w="3005"/>
        <w:gridCol w:w="3005"/>
        <w:gridCol w:w="3006"/>
      </w:tblGrid>
      <w:tr w:rsidR="00862B27" w:rsidRPr="00D10872" w14:paraId="24A1A943" w14:textId="77777777" w:rsidTr="00862B27">
        <w:tc>
          <w:tcPr>
            <w:tcW w:w="3005" w:type="dxa"/>
          </w:tcPr>
          <w:p w14:paraId="0B1A3456" w14:textId="254E7E9D" w:rsidR="00862B27" w:rsidRPr="00D10872" w:rsidRDefault="00862B27" w:rsidP="003D6D7F">
            <w:pPr>
              <w:rPr>
                <w:b/>
                <w:bCs/>
              </w:rPr>
            </w:pPr>
            <w:r w:rsidRPr="00D10872">
              <w:rPr>
                <w:b/>
                <w:bCs/>
              </w:rPr>
              <w:t>F9 en YV</w:t>
            </w:r>
          </w:p>
        </w:tc>
        <w:tc>
          <w:tcPr>
            <w:tcW w:w="3005" w:type="dxa"/>
          </w:tcPr>
          <w:p w14:paraId="0756728E" w14:textId="451068FC" w:rsidR="00862B27" w:rsidRPr="00D10872" w:rsidRDefault="00862B27" w:rsidP="003D6D7F">
            <w:pPr>
              <w:rPr>
                <w:b/>
                <w:bCs/>
              </w:rPr>
            </w:pPr>
            <w:r w:rsidRPr="00D10872">
              <w:rPr>
                <w:b/>
                <w:bCs/>
              </w:rPr>
              <w:t>T-stat</w:t>
            </w:r>
            <w:r w:rsidR="009D20D1" w:rsidRPr="00D10872">
              <w:rPr>
                <w:b/>
                <w:bCs/>
              </w:rPr>
              <w:t>istiek</w:t>
            </w:r>
          </w:p>
        </w:tc>
        <w:tc>
          <w:tcPr>
            <w:tcW w:w="3006" w:type="dxa"/>
          </w:tcPr>
          <w:p w14:paraId="1A75649D" w14:textId="47ACA3B0" w:rsidR="00862B27" w:rsidRPr="00D10872" w:rsidRDefault="00862B27" w:rsidP="003D6D7F">
            <w:pPr>
              <w:rPr>
                <w:b/>
                <w:bCs/>
              </w:rPr>
            </w:pPr>
            <w:r w:rsidRPr="00D10872">
              <w:rPr>
                <w:b/>
                <w:bCs/>
              </w:rPr>
              <w:t>P-</w:t>
            </w:r>
            <w:r w:rsidR="009D20D1" w:rsidRPr="00D10872">
              <w:rPr>
                <w:b/>
                <w:bCs/>
              </w:rPr>
              <w:t>waarde</w:t>
            </w:r>
          </w:p>
        </w:tc>
      </w:tr>
      <w:tr w:rsidR="00862B27" w:rsidRPr="00D10872" w14:paraId="20BCB361" w14:textId="77777777" w:rsidTr="00862B27">
        <w:tc>
          <w:tcPr>
            <w:tcW w:w="3005" w:type="dxa"/>
          </w:tcPr>
          <w:p w14:paraId="68E73B17" w14:textId="7E2CD8A2" w:rsidR="00862B27" w:rsidRPr="00D10872" w:rsidRDefault="00862B27" w:rsidP="003D6D7F">
            <w:pPr>
              <w:rPr>
                <w:b/>
                <w:bCs/>
              </w:rPr>
            </w:pPr>
            <w:r w:rsidRPr="00D10872">
              <w:rPr>
                <w:b/>
                <w:bCs/>
              </w:rPr>
              <w:t>Vertrek</w:t>
            </w:r>
          </w:p>
        </w:tc>
        <w:tc>
          <w:tcPr>
            <w:tcW w:w="3005" w:type="dxa"/>
          </w:tcPr>
          <w:p w14:paraId="09D2D3B3" w14:textId="562E389E" w:rsidR="00862B27" w:rsidRPr="00D10872" w:rsidRDefault="00862B27" w:rsidP="003D6D7F">
            <w:r w:rsidRPr="00D10872">
              <w:t>0.</w:t>
            </w:r>
            <w:r w:rsidR="007C45D7" w:rsidRPr="00D10872">
              <w:t>38</w:t>
            </w:r>
            <w:r w:rsidR="00CA6D38" w:rsidRPr="00D10872">
              <w:t>96</w:t>
            </w:r>
          </w:p>
        </w:tc>
        <w:tc>
          <w:tcPr>
            <w:tcW w:w="3006" w:type="dxa"/>
          </w:tcPr>
          <w:p w14:paraId="7810348B" w14:textId="4CE614A6" w:rsidR="00862B27" w:rsidRPr="00D10872" w:rsidRDefault="00862B27" w:rsidP="003D6D7F">
            <w:r w:rsidRPr="00D10872">
              <w:t>0.</w:t>
            </w:r>
            <w:r w:rsidR="00CA6D38" w:rsidRPr="00D10872">
              <w:t>6969</w:t>
            </w:r>
          </w:p>
        </w:tc>
      </w:tr>
      <w:tr w:rsidR="00862B27" w:rsidRPr="00D10872" w14:paraId="29FB79A4" w14:textId="77777777" w:rsidTr="00862B27">
        <w:tc>
          <w:tcPr>
            <w:tcW w:w="3005" w:type="dxa"/>
          </w:tcPr>
          <w:p w14:paraId="023A65E3" w14:textId="11335EE7" w:rsidR="00862B27" w:rsidRPr="00D10872" w:rsidRDefault="00862B27" w:rsidP="003D6D7F">
            <w:pPr>
              <w:rPr>
                <w:b/>
                <w:bCs/>
              </w:rPr>
            </w:pPr>
            <w:r w:rsidRPr="00D10872">
              <w:rPr>
                <w:b/>
                <w:bCs/>
              </w:rPr>
              <w:t>Aankomst</w:t>
            </w:r>
          </w:p>
        </w:tc>
        <w:tc>
          <w:tcPr>
            <w:tcW w:w="3005" w:type="dxa"/>
          </w:tcPr>
          <w:p w14:paraId="15635A2F" w14:textId="702F21A0" w:rsidR="00862B27" w:rsidRPr="00D10872" w:rsidRDefault="00CA6D38" w:rsidP="003D6D7F">
            <w:r w:rsidRPr="00D10872">
              <w:t>1.9101</w:t>
            </w:r>
          </w:p>
        </w:tc>
        <w:tc>
          <w:tcPr>
            <w:tcW w:w="3006" w:type="dxa"/>
          </w:tcPr>
          <w:p w14:paraId="1F8770B4" w14:textId="2331CB9B" w:rsidR="00862B27" w:rsidRPr="00D10872" w:rsidRDefault="00862B27" w:rsidP="003D6D7F">
            <w:r w:rsidRPr="00D10872">
              <w:t>0.</w:t>
            </w:r>
            <w:r w:rsidR="00F1059D" w:rsidRPr="00D10872">
              <w:t>0563</w:t>
            </w:r>
          </w:p>
        </w:tc>
      </w:tr>
    </w:tbl>
    <w:p w14:paraId="35D01686" w14:textId="4BE2166F" w:rsidR="003D6D7F" w:rsidRPr="00D10872" w:rsidRDefault="003D6D7F" w:rsidP="003D6D7F"/>
    <w:p w14:paraId="538B4947" w14:textId="010EF724" w:rsidR="006807E8" w:rsidRPr="00D10872" w:rsidRDefault="0072706F" w:rsidP="006807E8">
      <w:pPr>
        <w:pStyle w:val="Kop3"/>
      </w:pPr>
      <w:r w:rsidRPr="00D10872">
        <w:t>UA</w:t>
      </w:r>
      <w:r w:rsidR="006807E8" w:rsidRPr="00D10872">
        <w:t xml:space="preserve"> en </w:t>
      </w:r>
      <w:r w:rsidRPr="00D10872">
        <w:t>OO</w:t>
      </w:r>
      <w:r w:rsidR="00441B1C" w:rsidRPr="00D10872">
        <w:t xml:space="preserve"> </w:t>
      </w:r>
    </w:p>
    <w:p w14:paraId="5E21AA05" w14:textId="60314092" w:rsidR="00C12705" w:rsidRPr="00D10872" w:rsidRDefault="00C12705" w:rsidP="00C12705">
      <w:r w:rsidRPr="00D10872">
        <w:t>In onderstaande tabel zien we dat voor zowel vertrek als aankomst de p-waarde hoger is dan 0.05, hierdoor kunnen we niet concluderen of er verschillen zitten in de gemiddelde vertragingstijden tussen UA en OO zowel bij vertrek als aankomst, de gemeten verschillen kunnen door toeval zijn ontstaan.</w:t>
      </w:r>
    </w:p>
    <w:tbl>
      <w:tblPr>
        <w:tblStyle w:val="Tabelraster"/>
        <w:tblW w:w="0" w:type="auto"/>
        <w:tblLook w:val="04A0" w:firstRow="1" w:lastRow="0" w:firstColumn="1" w:lastColumn="0" w:noHBand="0" w:noVBand="1"/>
      </w:tblPr>
      <w:tblGrid>
        <w:gridCol w:w="3005"/>
        <w:gridCol w:w="3005"/>
        <w:gridCol w:w="3006"/>
      </w:tblGrid>
      <w:tr w:rsidR="00862B27" w:rsidRPr="00D10872" w14:paraId="7E2F2DAC" w14:textId="77777777" w:rsidTr="00194079">
        <w:tc>
          <w:tcPr>
            <w:tcW w:w="3005" w:type="dxa"/>
          </w:tcPr>
          <w:p w14:paraId="30EE7C89" w14:textId="74038EED" w:rsidR="00862B27" w:rsidRPr="00D10872" w:rsidRDefault="00634096" w:rsidP="00194079">
            <w:pPr>
              <w:rPr>
                <w:b/>
                <w:bCs/>
              </w:rPr>
            </w:pPr>
            <w:r w:rsidRPr="00D10872">
              <w:rPr>
                <w:b/>
                <w:bCs/>
              </w:rPr>
              <w:t>AA en MQ</w:t>
            </w:r>
          </w:p>
        </w:tc>
        <w:tc>
          <w:tcPr>
            <w:tcW w:w="3005" w:type="dxa"/>
          </w:tcPr>
          <w:p w14:paraId="482C5568" w14:textId="71078B7C" w:rsidR="00862B27" w:rsidRPr="00D10872" w:rsidRDefault="00862B27" w:rsidP="00194079">
            <w:pPr>
              <w:rPr>
                <w:b/>
                <w:bCs/>
              </w:rPr>
            </w:pPr>
            <w:r w:rsidRPr="00D10872">
              <w:rPr>
                <w:b/>
                <w:bCs/>
              </w:rPr>
              <w:t>T-stat</w:t>
            </w:r>
            <w:r w:rsidR="009D20D1" w:rsidRPr="00D10872">
              <w:rPr>
                <w:b/>
                <w:bCs/>
              </w:rPr>
              <w:t>istiek</w:t>
            </w:r>
          </w:p>
        </w:tc>
        <w:tc>
          <w:tcPr>
            <w:tcW w:w="3006" w:type="dxa"/>
          </w:tcPr>
          <w:p w14:paraId="67D5551D" w14:textId="5B9077D8" w:rsidR="00862B27" w:rsidRPr="00D10872" w:rsidRDefault="00862B27" w:rsidP="00194079">
            <w:pPr>
              <w:rPr>
                <w:b/>
                <w:bCs/>
              </w:rPr>
            </w:pPr>
            <w:r w:rsidRPr="00D10872">
              <w:rPr>
                <w:b/>
                <w:bCs/>
              </w:rPr>
              <w:t>P-</w:t>
            </w:r>
            <w:r w:rsidR="009D20D1" w:rsidRPr="00D10872">
              <w:rPr>
                <w:b/>
                <w:bCs/>
              </w:rPr>
              <w:t>waarde</w:t>
            </w:r>
          </w:p>
        </w:tc>
      </w:tr>
      <w:tr w:rsidR="00862B27" w:rsidRPr="00D10872" w14:paraId="365F545A" w14:textId="77777777" w:rsidTr="00194079">
        <w:tc>
          <w:tcPr>
            <w:tcW w:w="3005" w:type="dxa"/>
          </w:tcPr>
          <w:p w14:paraId="72F80E27" w14:textId="77777777" w:rsidR="00862B27" w:rsidRPr="00D10872" w:rsidRDefault="00862B27" w:rsidP="00194079">
            <w:pPr>
              <w:rPr>
                <w:b/>
                <w:bCs/>
              </w:rPr>
            </w:pPr>
            <w:r w:rsidRPr="00D10872">
              <w:rPr>
                <w:b/>
                <w:bCs/>
              </w:rPr>
              <w:t>Vertrek</w:t>
            </w:r>
          </w:p>
        </w:tc>
        <w:tc>
          <w:tcPr>
            <w:tcW w:w="3005" w:type="dxa"/>
          </w:tcPr>
          <w:p w14:paraId="3143D2F3" w14:textId="67EFCF09" w:rsidR="00862B27" w:rsidRPr="00D10872" w:rsidRDefault="00F526FB" w:rsidP="00194079">
            <w:r w:rsidRPr="00D10872">
              <w:t>-</w:t>
            </w:r>
            <w:r w:rsidR="00486FA7" w:rsidRPr="00D10872">
              <w:t>0.0724</w:t>
            </w:r>
          </w:p>
        </w:tc>
        <w:tc>
          <w:tcPr>
            <w:tcW w:w="3006" w:type="dxa"/>
          </w:tcPr>
          <w:p w14:paraId="12007398" w14:textId="1552F9E5" w:rsidR="00862B27" w:rsidRPr="00D10872" w:rsidRDefault="00486FA7" w:rsidP="00194079">
            <w:r w:rsidRPr="00D10872">
              <w:t>0.9423</w:t>
            </w:r>
          </w:p>
        </w:tc>
      </w:tr>
      <w:tr w:rsidR="00862B27" w:rsidRPr="00D10872" w14:paraId="093920E8" w14:textId="77777777" w:rsidTr="00194079">
        <w:tc>
          <w:tcPr>
            <w:tcW w:w="3005" w:type="dxa"/>
          </w:tcPr>
          <w:p w14:paraId="0233DB23" w14:textId="77777777" w:rsidR="00862B27" w:rsidRPr="00D10872" w:rsidRDefault="00862B27" w:rsidP="00194079">
            <w:pPr>
              <w:rPr>
                <w:b/>
                <w:bCs/>
              </w:rPr>
            </w:pPr>
            <w:r w:rsidRPr="00D10872">
              <w:rPr>
                <w:b/>
                <w:bCs/>
              </w:rPr>
              <w:t>Aankomst</w:t>
            </w:r>
          </w:p>
        </w:tc>
        <w:tc>
          <w:tcPr>
            <w:tcW w:w="3005" w:type="dxa"/>
          </w:tcPr>
          <w:p w14:paraId="1A6A8A69" w14:textId="5704A30B" w:rsidR="00862B27" w:rsidRPr="00D10872" w:rsidRDefault="00F526FB" w:rsidP="00194079">
            <w:r w:rsidRPr="00D10872">
              <w:t>-1.0998</w:t>
            </w:r>
          </w:p>
        </w:tc>
        <w:tc>
          <w:tcPr>
            <w:tcW w:w="3006" w:type="dxa"/>
          </w:tcPr>
          <w:p w14:paraId="044C9692" w14:textId="474FCDF3" w:rsidR="00862B27" w:rsidRPr="00D10872" w:rsidRDefault="00486FA7" w:rsidP="00194079">
            <w:r w:rsidRPr="00D10872">
              <w:t>0.2714</w:t>
            </w:r>
          </w:p>
        </w:tc>
      </w:tr>
    </w:tbl>
    <w:p w14:paraId="37958B75" w14:textId="77777777" w:rsidR="00AE620E" w:rsidRPr="00D10872" w:rsidRDefault="00AE620E" w:rsidP="00AE620E"/>
    <w:p w14:paraId="74120155" w14:textId="6DE2F9C9" w:rsidR="00441B1C" w:rsidRPr="00D10872" w:rsidRDefault="00441B1C" w:rsidP="00441B1C">
      <w:pPr>
        <w:pStyle w:val="Kop3"/>
      </w:pPr>
      <w:r w:rsidRPr="00D10872">
        <w:t>EV en F9</w:t>
      </w:r>
    </w:p>
    <w:p w14:paraId="0122025E" w14:textId="07B0E0E6" w:rsidR="00EE2C47" w:rsidRPr="00D10872" w:rsidRDefault="00EE2C47" w:rsidP="00EE2C47">
      <w:r w:rsidRPr="00D10872">
        <w:t xml:space="preserve">In onderstaande tabel zien we dat voor vertrek de p-waarde hoger is dan 0.05, hierdoor kunnen we niet concluderen of er verschillen zitten in de gemiddelde vertragingstijden tussen UA en OO </w:t>
      </w:r>
      <w:r w:rsidR="00966727" w:rsidRPr="00D10872">
        <w:t>bij vertrek</w:t>
      </w:r>
      <w:r w:rsidRPr="00D10872">
        <w:t>, de gemeten verschillen kunnen door toeval zijn ontstaan.</w:t>
      </w:r>
    </w:p>
    <w:p w14:paraId="3923AF45" w14:textId="127F918A" w:rsidR="0094155D" w:rsidRPr="00D10872" w:rsidRDefault="0094155D" w:rsidP="00AE620E">
      <w:r w:rsidRPr="00D10872">
        <w:t xml:space="preserve">Voor </w:t>
      </w:r>
      <w:r w:rsidR="00966727" w:rsidRPr="00D10872">
        <w:t xml:space="preserve">de aankomst is de p-waarde lager dan 0.05, hierdoor kunnen we de nulhypothese verwerpen en concluderen dat </w:t>
      </w:r>
      <w:r w:rsidR="00FA667E" w:rsidRPr="00D10872">
        <w:t xml:space="preserve">het verschil in gemiddelde </w:t>
      </w:r>
      <w:r w:rsidR="00D47428" w:rsidRPr="00D10872">
        <w:t xml:space="preserve">vertraging </w:t>
      </w:r>
      <w:r w:rsidR="00FA667E" w:rsidRPr="00D10872">
        <w:t>significant is tussen EV en F9 bij aankomst</w:t>
      </w:r>
      <w:r w:rsidR="00D47428" w:rsidRPr="00D10872">
        <w:t xml:space="preserve">, de waargenomen verschillen kunnen niet alleen door kans </w:t>
      </w:r>
      <w:r w:rsidR="00C94CFB" w:rsidRPr="00D10872">
        <w:t>toeval verklaard worden.</w:t>
      </w:r>
    </w:p>
    <w:tbl>
      <w:tblPr>
        <w:tblStyle w:val="Tabelraster"/>
        <w:tblW w:w="0" w:type="auto"/>
        <w:tblLook w:val="04A0" w:firstRow="1" w:lastRow="0" w:firstColumn="1" w:lastColumn="0" w:noHBand="0" w:noVBand="1"/>
      </w:tblPr>
      <w:tblGrid>
        <w:gridCol w:w="3005"/>
        <w:gridCol w:w="3005"/>
        <w:gridCol w:w="3006"/>
      </w:tblGrid>
      <w:tr w:rsidR="00862B27" w:rsidRPr="00D10872" w14:paraId="12E184FF" w14:textId="77777777" w:rsidTr="00194079">
        <w:tc>
          <w:tcPr>
            <w:tcW w:w="3005" w:type="dxa"/>
          </w:tcPr>
          <w:p w14:paraId="06C9DF30" w14:textId="378192C3" w:rsidR="00862B27" w:rsidRPr="00D10872" w:rsidRDefault="00634096" w:rsidP="00194079">
            <w:pPr>
              <w:rPr>
                <w:b/>
                <w:bCs/>
              </w:rPr>
            </w:pPr>
            <w:r w:rsidRPr="00D10872">
              <w:rPr>
                <w:b/>
                <w:bCs/>
              </w:rPr>
              <w:t>EV en F9</w:t>
            </w:r>
          </w:p>
        </w:tc>
        <w:tc>
          <w:tcPr>
            <w:tcW w:w="3005" w:type="dxa"/>
          </w:tcPr>
          <w:p w14:paraId="0983EF2F" w14:textId="4F15936A" w:rsidR="00862B27" w:rsidRPr="00D10872" w:rsidRDefault="00862B27" w:rsidP="00194079">
            <w:pPr>
              <w:rPr>
                <w:b/>
                <w:bCs/>
              </w:rPr>
            </w:pPr>
            <w:r w:rsidRPr="00D10872">
              <w:rPr>
                <w:b/>
                <w:bCs/>
              </w:rPr>
              <w:t>T-stat</w:t>
            </w:r>
            <w:r w:rsidR="009D20D1" w:rsidRPr="00D10872">
              <w:rPr>
                <w:b/>
                <w:bCs/>
              </w:rPr>
              <w:t>istiek</w:t>
            </w:r>
          </w:p>
        </w:tc>
        <w:tc>
          <w:tcPr>
            <w:tcW w:w="3006" w:type="dxa"/>
          </w:tcPr>
          <w:p w14:paraId="257BA123" w14:textId="42E4C7D6" w:rsidR="00862B27" w:rsidRPr="00D10872" w:rsidRDefault="00862B27" w:rsidP="00194079">
            <w:pPr>
              <w:rPr>
                <w:b/>
                <w:bCs/>
              </w:rPr>
            </w:pPr>
            <w:r w:rsidRPr="00D10872">
              <w:rPr>
                <w:b/>
                <w:bCs/>
              </w:rPr>
              <w:t>P-</w:t>
            </w:r>
            <w:r w:rsidR="009D20D1" w:rsidRPr="00D10872">
              <w:rPr>
                <w:b/>
                <w:bCs/>
              </w:rPr>
              <w:t>waarde</w:t>
            </w:r>
          </w:p>
        </w:tc>
      </w:tr>
      <w:tr w:rsidR="00862B27" w:rsidRPr="00D10872" w14:paraId="5D919D14" w14:textId="77777777" w:rsidTr="00194079">
        <w:tc>
          <w:tcPr>
            <w:tcW w:w="3005" w:type="dxa"/>
          </w:tcPr>
          <w:p w14:paraId="70B7F6D6" w14:textId="77777777" w:rsidR="00862B27" w:rsidRPr="00D10872" w:rsidRDefault="00862B27" w:rsidP="00194079">
            <w:pPr>
              <w:rPr>
                <w:b/>
                <w:bCs/>
              </w:rPr>
            </w:pPr>
            <w:r w:rsidRPr="00D10872">
              <w:rPr>
                <w:b/>
                <w:bCs/>
              </w:rPr>
              <w:t>Vertrek</w:t>
            </w:r>
          </w:p>
        </w:tc>
        <w:tc>
          <w:tcPr>
            <w:tcW w:w="3005" w:type="dxa"/>
          </w:tcPr>
          <w:p w14:paraId="5C856587" w14:textId="4F900017" w:rsidR="00862B27" w:rsidRPr="00D10872" w:rsidRDefault="00F526FB" w:rsidP="00194079">
            <w:r w:rsidRPr="00D10872">
              <w:t>-0.1444</w:t>
            </w:r>
          </w:p>
        </w:tc>
        <w:tc>
          <w:tcPr>
            <w:tcW w:w="3006" w:type="dxa"/>
          </w:tcPr>
          <w:p w14:paraId="0494DA91" w14:textId="32B22400" w:rsidR="00862B27" w:rsidRPr="00D10872" w:rsidRDefault="00634096" w:rsidP="00194079">
            <w:r w:rsidRPr="00D10872">
              <w:t>0.</w:t>
            </w:r>
            <w:r w:rsidR="00F526FB" w:rsidRPr="00D10872">
              <w:t>8</w:t>
            </w:r>
            <w:r w:rsidR="007E74D6" w:rsidRPr="00D10872">
              <w:t>815</w:t>
            </w:r>
          </w:p>
        </w:tc>
      </w:tr>
      <w:tr w:rsidR="00862B27" w:rsidRPr="00D10872" w14:paraId="4C454169" w14:textId="77777777" w:rsidTr="00194079">
        <w:tc>
          <w:tcPr>
            <w:tcW w:w="3005" w:type="dxa"/>
          </w:tcPr>
          <w:p w14:paraId="3643EF25" w14:textId="77777777" w:rsidR="00862B27" w:rsidRPr="00D10872" w:rsidRDefault="00862B27" w:rsidP="00194079">
            <w:pPr>
              <w:rPr>
                <w:b/>
                <w:bCs/>
              </w:rPr>
            </w:pPr>
            <w:r w:rsidRPr="00D10872">
              <w:rPr>
                <w:b/>
                <w:bCs/>
              </w:rPr>
              <w:t>Aankomst</w:t>
            </w:r>
          </w:p>
        </w:tc>
        <w:tc>
          <w:tcPr>
            <w:tcW w:w="3005" w:type="dxa"/>
          </w:tcPr>
          <w:p w14:paraId="673A20FA" w14:textId="113EE227" w:rsidR="00862B27" w:rsidRPr="00D10872" w:rsidRDefault="007E74D6" w:rsidP="00194079">
            <w:r w:rsidRPr="00D10872">
              <w:t>-3.1731</w:t>
            </w:r>
          </w:p>
        </w:tc>
        <w:tc>
          <w:tcPr>
            <w:tcW w:w="3006" w:type="dxa"/>
          </w:tcPr>
          <w:p w14:paraId="3C0FFC0D" w14:textId="642E871D" w:rsidR="00862B27" w:rsidRPr="00D10872" w:rsidRDefault="00634096" w:rsidP="00194079">
            <w:r w:rsidRPr="00D10872">
              <w:t>0.</w:t>
            </w:r>
            <w:r w:rsidR="007E74D6" w:rsidRPr="00D10872">
              <w:t>0015</w:t>
            </w:r>
          </w:p>
        </w:tc>
      </w:tr>
    </w:tbl>
    <w:p w14:paraId="128D4715" w14:textId="77777777" w:rsidR="00441B1C" w:rsidRPr="00D10872" w:rsidRDefault="00441B1C" w:rsidP="00441B1C"/>
    <w:p w14:paraId="68711733" w14:textId="004C4AF7" w:rsidR="00152054" w:rsidRPr="00D10872" w:rsidRDefault="00152054" w:rsidP="00634096">
      <w:pPr>
        <w:pStyle w:val="Kop2"/>
      </w:pPr>
      <w:bookmarkStart w:id="46" w:name="_Toc159529586"/>
      <w:r w:rsidRPr="00D10872">
        <w:t>Anova testen</w:t>
      </w:r>
      <w:bookmarkEnd w:id="46"/>
    </w:p>
    <w:p w14:paraId="63F09057" w14:textId="3E439FFA" w:rsidR="00073A79" w:rsidRPr="00D10872" w:rsidRDefault="00570FD1">
      <w:r>
        <w:t>Onderstaande nulhypothese is van toepassing op de Anova testen.</w:t>
      </w:r>
    </w:p>
    <w:p w14:paraId="73FF71AD" w14:textId="1E1E6B62" w:rsidR="00073A79" w:rsidRPr="00D10872" w:rsidRDefault="00073A79" w:rsidP="00073A79">
      <w:pPr>
        <w:pStyle w:val="Kop3"/>
      </w:pPr>
      <w:r w:rsidRPr="00D10872">
        <w:t>Nulhypothese</w:t>
      </w:r>
    </w:p>
    <w:p w14:paraId="504859E2" w14:textId="77777777" w:rsidR="00073A79" w:rsidRPr="00D10872" w:rsidRDefault="00073A79" w:rsidP="00073A79">
      <w:pPr>
        <w:pStyle w:val="Lijstalinea"/>
        <w:numPr>
          <w:ilvl w:val="0"/>
          <w:numId w:val="7"/>
        </w:numPr>
      </w:pPr>
      <w:r w:rsidRPr="00D10872">
        <w:t xml:space="preserve">H0 = </w:t>
      </w:r>
      <w:r w:rsidRPr="00D10872">
        <w:rPr>
          <w:rFonts w:cstheme="minorHAnsi"/>
          <w:color w:val="000000"/>
          <w:shd w:val="clear" w:color="auto" w:fill="FFFFFF"/>
        </w:rPr>
        <w:t>μ</w:t>
      </w:r>
      <w:r w:rsidRPr="00D10872">
        <w:rPr>
          <w:rFonts w:cstheme="minorHAnsi"/>
          <w:color w:val="000000"/>
          <w:bdr w:val="none" w:sz="0" w:space="0" w:color="auto" w:frame="1"/>
          <w:shd w:val="clear" w:color="auto" w:fill="FFFFFF"/>
          <w:vertAlign w:val="subscript"/>
        </w:rPr>
        <w:t>1</w:t>
      </w:r>
      <w:r w:rsidRPr="00D10872">
        <w:rPr>
          <w:rFonts w:cstheme="minorHAnsi"/>
          <w:color w:val="000000"/>
          <w:shd w:val="clear" w:color="auto" w:fill="FFFFFF"/>
        </w:rPr>
        <w:t> = μ</w:t>
      </w:r>
      <w:r w:rsidRPr="00D10872">
        <w:rPr>
          <w:rFonts w:cstheme="minorHAnsi"/>
          <w:color w:val="000000"/>
          <w:bdr w:val="none" w:sz="0" w:space="0" w:color="auto" w:frame="1"/>
          <w:shd w:val="clear" w:color="auto" w:fill="FFFFFF"/>
          <w:vertAlign w:val="subscript"/>
        </w:rPr>
        <w:t>2</w:t>
      </w:r>
    </w:p>
    <w:p w14:paraId="02AD01A1" w14:textId="77777777" w:rsidR="00073A79" w:rsidRPr="00D10872" w:rsidRDefault="00073A79" w:rsidP="00073A79">
      <w:pPr>
        <w:pStyle w:val="Lijstalinea"/>
        <w:numPr>
          <w:ilvl w:val="0"/>
          <w:numId w:val="7"/>
        </w:numPr>
      </w:pPr>
      <w:r w:rsidRPr="00D10872">
        <w:t xml:space="preserve">HA = </w:t>
      </w:r>
      <w:r w:rsidRPr="00D10872">
        <w:rPr>
          <w:rFonts w:cstheme="minorHAnsi"/>
          <w:color w:val="000000"/>
          <w:shd w:val="clear" w:color="auto" w:fill="FFFFFF"/>
        </w:rPr>
        <w:t>μ</w:t>
      </w:r>
      <w:r w:rsidRPr="00D10872">
        <w:rPr>
          <w:rFonts w:cstheme="minorHAnsi"/>
          <w:color w:val="000000"/>
          <w:bdr w:val="none" w:sz="0" w:space="0" w:color="auto" w:frame="1"/>
          <w:shd w:val="clear" w:color="auto" w:fill="FFFFFF"/>
          <w:vertAlign w:val="subscript"/>
        </w:rPr>
        <w:t>1</w:t>
      </w:r>
      <w:r w:rsidRPr="00D10872">
        <w:rPr>
          <w:rFonts w:cstheme="minorHAnsi"/>
          <w:color w:val="000000"/>
          <w:shd w:val="clear" w:color="auto" w:fill="FFFFFF"/>
        </w:rPr>
        <w:t> ≠ μ</w:t>
      </w:r>
      <w:r w:rsidRPr="00D10872">
        <w:rPr>
          <w:rFonts w:cstheme="minorHAnsi"/>
          <w:color w:val="000000"/>
          <w:bdr w:val="none" w:sz="0" w:space="0" w:color="auto" w:frame="1"/>
          <w:shd w:val="clear" w:color="auto" w:fill="FFFFFF"/>
          <w:vertAlign w:val="subscript"/>
        </w:rPr>
        <w:t>2</w:t>
      </w:r>
    </w:p>
    <w:p w14:paraId="5EF190AB" w14:textId="70B147BB" w:rsidR="00F66C81" w:rsidRDefault="00F66C81" w:rsidP="00F66C81">
      <w:pPr>
        <w:pStyle w:val="Kop3"/>
      </w:pPr>
      <w:r w:rsidRPr="00D10872">
        <w:t>Temperatuur per maand</w:t>
      </w:r>
    </w:p>
    <w:p w14:paraId="641D2D2F" w14:textId="667178ED" w:rsidR="00524CA1" w:rsidRPr="00524CA1" w:rsidRDefault="00524CA1" w:rsidP="00524CA1">
      <w:r>
        <w:t xml:space="preserve">Om de temperatuur per maand te testen wordt gebruik gemaakt van een one way </w:t>
      </w:r>
      <w:r w:rsidR="00570FD1">
        <w:t>Anova</w:t>
      </w:r>
      <w:r>
        <w:t xml:space="preserve"> test met behulp van de Scipy library in Python. Hieronder staan de f-statistiek en p-waarde die </w:t>
      </w:r>
      <w:r w:rsidR="006971D6">
        <w:t>met behulp van de test berekent zijn.</w:t>
      </w:r>
      <w:r w:rsidR="008C25D5">
        <w:t xml:space="preserve"> We verwachten hier te zien dat er een duidelijk verschil is in temperatuur per maand</w:t>
      </w:r>
      <w:r w:rsidR="001D7CE6">
        <w:t>.</w:t>
      </w:r>
    </w:p>
    <w:p w14:paraId="120E6732" w14:textId="1BD220F9" w:rsidR="00D10872" w:rsidRPr="00D10872" w:rsidRDefault="00D10872" w:rsidP="00D10872">
      <w:pPr>
        <w:pStyle w:val="Lijstalinea"/>
        <w:numPr>
          <w:ilvl w:val="0"/>
          <w:numId w:val="7"/>
        </w:numPr>
      </w:pPr>
      <w:r w:rsidRPr="00D10872">
        <w:t>F-statistiek:</w:t>
      </w:r>
      <w:r w:rsidR="007C799B">
        <w:t xml:space="preserve"> 108415.632</w:t>
      </w:r>
      <w:r w:rsidR="00D32B75">
        <w:t>5</w:t>
      </w:r>
    </w:p>
    <w:p w14:paraId="20E1B8F9" w14:textId="3E0DB049" w:rsidR="007C799B" w:rsidRDefault="00D10872" w:rsidP="00D32B75">
      <w:pPr>
        <w:pStyle w:val="Lijstalinea"/>
        <w:numPr>
          <w:ilvl w:val="0"/>
          <w:numId w:val="7"/>
        </w:numPr>
      </w:pPr>
      <w:r w:rsidRPr="00D10872">
        <w:t>P-waarde:</w:t>
      </w:r>
      <w:r w:rsidR="00D32B75">
        <w:t xml:space="preserve"> 0.0</w:t>
      </w:r>
    </w:p>
    <w:p w14:paraId="1FFC9AFE" w14:textId="6D42F648" w:rsidR="00D32B75" w:rsidRDefault="00D32B75" w:rsidP="00D32B75">
      <w:r>
        <w:t xml:space="preserve">Met een p-waarde van 0.0 </w:t>
      </w:r>
      <w:r w:rsidR="00524CA1">
        <w:t xml:space="preserve">kunnen we de nulhypothese verwerpen </w:t>
      </w:r>
      <w:r w:rsidR="006971D6">
        <w:t>en kunnen we overduidelijk concluderen dat de temperatuur per maand verschilt. Om dit verder te onderzoeken wordt een post-hoc test uitgevoerd, meer specifiek</w:t>
      </w:r>
      <w:r w:rsidR="005108E3">
        <w:t xml:space="preserve"> de</w:t>
      </w:r>
      <w:r w:rsidR="006971D6">
        <w:t xml:space="preserve"> </w:t>
      </w:r>
      <w:r w:rsidR="005108E3">
        <w:t>Tukey HSD test.</w:t>
      </w:r>
    </w:p>
    <w:p w14:paraId="3C06591A" w14:textId="0E64C1E6" w:rsidR="005108E3" w:rsidRDefault="005108E3" w:rsidP="00D32B75">
      <w:r>
        <w:t xml:space="preserve">Hieronder zien we een </w:t>
      </w:r>
      <w:r w:rsidR="005225D6">
        <w:t xml:space="preserve">boxplot met op de </w:t>
      </w:r>
      <w:r w:rsidR="00506451">
        <w:t xml:space="preserve">x-as de maanden en op de y-as de temperaturen. We zien hier heel duidelijk dat de temperatuur </w:t>
      </w:r>
      <w:r w:rsidR="00C64457">
        <w:t>stijgt naar mate we richting de zomer gaan en in de zomer piekt waarna die daalt wanneer we richting de winter gaan. Dit is exact wat we verwachten te zien</w:t>
      </w:r>
      <w:r w:rsidR="008C25D5">
        <w:t>, hiermee kunnen we concluderen dat er een wezenlijk verschil is in de temperatuur per maand in deze dataset.</w:t>
      </w:r>
    </w:p>
    <w:p w14:paraId="08F29676" w14:textId="77777777" w:rsidR="003D6377" w:rsidRDefault="005225D6" w:rsidP="003D6377">
      <w:pPr>
        <w:keepNext/>
      </w:pPr>
      <w:r>
        <w:rPr>
          <w:noProof/>
        </w:rPr>
        <w:drawing>
          <wp:inline distT="0" distB="0" distL="0" distR="0" wp14:anchorId="72443AF5" wp14:editId="1DEEE93D">
            <wp:extent cx="5219700" cy="3777615"/>
            <wp:effectExtent l="0" t="0" r="0" b="0"/>
            <wp:docPr id="626818510" name="Afbeelding 1" descr="Afbeelding met diagram, tekst, Plan, Technische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18510" name="Afbeelding 1" descr="Afbeelding met diagram, tekst, Plan, Technische tekening&#10;&#10;Automatisch gegenereerde beschrijvi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700" cy="3777615"/>
                    </a:xfrm>
                    <a:prstGeom prst="rect">
                      <a:avLst/>
                    </a:prstGeom>
                    <a:noFill/>
                    <a:ln>
                      <a:noFill/>
                    </a:ln>
                  </pic:spPr>
                </pic:pic>
              </a:graphicData>
            </a:graphic>
          </wp:inline>
        </w:drawing>
      </w:r>
    </w:p>
    <w:p w14:paraId="629955F6" w14:textId="66C403E9" w:rsidR="005225D6" w:rsidRPr="00D32B75" w:rsidRDefault="003D6377" w:rsidP="003D6377">
      <w:pPr>
        <w:pStyle w:val="Bijschrift"/>
      </w:pPr>
      <w:bookmarkStart w:id="47" w:name="_Toc159609765"/>
      <w:r>
        <w:t xml:space="preserve">Figuur </w:t>
      </w:r>
      <w:r>
        <w:fldChar w:fldCharType="begin"/>
      </w:r>
      <w:r>
        <w:instrText xml:space="preserve"> SEQ Figuur \* ARABIC </w:instrText>
      </w:r>
      <w:r>
        <w:fldChar w:fldCharType="separate"/>
      </w:r>
      <w:r>
        <w:rPr>
          <w:noProof/>
        </w:rPr>
        <w:t>23</w:t>
      </w:r>
      <w:r>
        <w:fldChar w:fldCharType="end"/>
      </w:r>
      <w:r>
        <w:t xml:space="preserve"> Boxplot </w:t>
      </w:r>
      <w:r w:rsidR="00570FD1">
        <w:t>Anova</w:t>
      </w:r>
      <w:r>
        <w:t xml:space="preserve"> test temperatuur per maand</w:t>
      </w:r>
      <w:bookmarkEnd w:id="47"/>
    </w:p>
    <w:p w14:paraId="289FA472" w14:textId="77DD6119" w:rsidR="007C799B" w:rsidRPr="00D10872" w:rsidRDefault="00C94CFB" w:rsidP="007C799B">
      <w:pPr>
        <w:pStyle w:val="Lijstalinea"/>
        <w:numPr>
          <w:ilvl w:val="0"/>
          <w:numId w:val="7"/>
        </w:numPr>
      </w:pPr>
      <w:r w:rsidRPr="00D10872">
        <w:br w:type="page"/>
      </w:r>
    </w:p>
    <w:p w14:paraId="14DAFE0E" w14:textId="77777777" w:rsidR="00C94CFB" w:rsidRPr="00D10872" w:rsidRDefault="00C94CFB" w:rsidP="00C94CFB">
      <w:pPr>
        <w:pStyle w:val="Kop1"/>
      </w:pPr>
      <w:bookmarkStart w:id="48" w:name="_Toc159529587"/>
      <w:r w:rsidRPr="00D10872">
        <w:t>Scatter plots</w:t>
      </w:r>
      <w:bookmarkEnd w:id="48"/>
    </w:p>
    <w:p w14:paraId="03B40882" w14:textId="15C607FB" w:rsidR="009C45C8" w:rsidRPr="00D10872" w:rsidRDefault="009C45C8" w:rsidP="009C45C8">
      <w:r w:rsidRPr="00D10872">
        <w:t xml:space="preserve">Hieronder zien we allereerst een pair plot van alle numerieke </w:t>
      </w:r>
      <w:r w:rsidR="00D22E29" w:rsidRPr="00D10872">
        <w:t xml:space="preserve">data in de gemaakte dataset. </w:t>
      </w:r>
      <w:r w:rsidR="00D85B24" w:rsidRPr="00D10872">
        <w:t>Daar onder wordt verder ingezoomd op 5 feature-</w:t>
      </w:r>
      <w:proofErr w:type="spellStart"/>
      <w:r w:rsidR="00D85B24" w:rsidRPr="00D10872">
        <w:t>to</w:t>
      </w:r>
      <w:proofErr w:type="spellEnd"/>
      <w:r w:rsidR="00D85B24" w:rsidRPr="00D10872">
        <w:t xml:space="preserve">-feature relaties, namelijk </w:t>
      </w:r>
      <w:proofErr w:type="spellStart"/>
      <w:r w:rsidR="00C717FC" w:rsidRPr="00D10872">
        <w:t>dep_delay</w:t>
      </w:r>
      <w:proofErr w:type="spellEnd"/>
      <w:r w:rsidR="00C717FC" w:rsidRPr="00D10872">
        <w:t xml:space="preserve"> en </w:t>
      </w:r>
      <w:proofErr w:type="spellStart"/>
      <w:r w:rsidR="00C717FC" w:rsidRPr="00D10872">
        <w:t>arr_delay</w:t>
      </w:r>
      <w:proofErr w:type="spellEnd"/>
      <w:r w:rsidR="00C42A3D" w:rsidRPr="00D10872">
        <w:t xml:space="preserve">, temp en </w:t>
      </w:r>
      <w:proofErr w:type="spellStart"/>
      <w:r w:rsidR="00C42A3D" w:rsidRPr="00D10872">
        <w:t>dewp</w:t>
      </w:r>
      <w:proofErr w:type="spellEnd"/>
      <w:r w:rsidR="00C42A3D" w:rsidRPr="00D10872">
        <w:t xml:space="preserve">, temp en </w:t>
      </w:r>
      <w:proofErr w:type="spellStart"/>
      <w:r w:rsidR="00C42A3D" w:rsidRPr="00D10872">
        <w:t>humid</w:t>
      </w:r>
      <w:proofErr w:type="spellEnd"/>
      <w:r w:rsidR="00267C2C" w:rsidRPr="00D10872">
        <w:t xml:space="preserve">, </w:t>
      </w:r>
      <w:proofErr w:type="spellStart"/>
      <w:r w:rsidR="00267C2C" w:rsidRPr="00D10872">
        <w:t>dewp</w:t>
      </w:r>
      <w:proofErr w:type="spellEnd"/>
      <w:r w:rsidR="00267C2C" w:rsidRPr="00D10872">
        <w:t xml:space="preserve"> en </w:t>
      </w:r>
      <w:proofErr w:type="spellStart"/>
      <w:r w:rsidR="00267C2C" w:rsidRPr="00D10872">
        <w:t>humid</w:t>
      </w:r>
      <w:proofErr w:type="spellEnd"/>
      <w:r w:rsidR="0064151A" w:rsidRPr="00D10872">
        <w:t xml:space="preserve"> </w:t>
      </w:r>
      <w:r w:rsidR="00C42A3D" w:rsidRPr="00D10872">
        <w:t xml:space="preserve">en als laatste </w:t>
      </w:r>
      <w:proofErr w:type="spellStart"/>
      <w:r w:rsidR="002B0895" w:rsidRPr="00D10872">
        <w:t>wind_dir</w:t>
      </w:r>
      <w:proofErr w:type="spellEnd"/>
      <w:r w:rsidR="002B0895" w:rsidRPr="00D10872">
        <w:t xml:space="preserve"> en </w:t>
      </w:r>
      <w:proofErr w:type="spellStart"/>
      <w:r w:rsidR="002B0895" w:rsidRPr="00D10872">
        <w:t>wind_speed</w:t>
      </w:r>
      <w:proofErr w:type="spellEnd"/>
      <w:r w:rsidR="002B0895" w:rsidRPr="00D10872">
        <w:t>.</w:t>
      </w:r>
    </w:p>
    <w:p w14:paraId="62733B21" w14:textId="0B09E91A" w:rsidR="005F7751" w:rsidRPr="00D10872" w:rsidRDefault="005F7751" w:rsidP="005F7751">
      <w:pPr>
        <w:pStyle w:val="Kop2"/>
      </w:pPr>
      <w:bookmarkStart w:id="49" w:name="_Toc159529588"/>
      <w:r w:rsidRPr="00D10872">
        <w:t>Pair plot</w:t>
      </w:r>
      <w:bookmarkEnd w:id="49"/>
    </w:p>
    <w:p w14:paraId="0249806E" w14:textId="77777777" w:rsidR="0059272F" w:rsidRPr="00D10872" w:rsidRDefault="0059272F" w:rsidP="0059272F">
      <w:pPr>
        <w:pStyle w:val="HTML-voorafopgemaakt"/>
        <w:keepNext/>
        <w:shd w:val="clear" w:color="auto" w:fill="FFFFFF"/>
        <w:wordWrap w:val="0"/>
        <w:rPr>
          <w:lang w:val="nl-NL"/>
        </w:rPr>
      </w:pPr>
      <w:r w:rsidRPr="00D10872">
        <w:rPr>
          <w:noProof/>
          <w:lang w:val="nl-NL"/>
        </w:rPr>
        <w:drawing>
          <wp:inline distT="0" distB="0" distL="0" distR="0" wp14:anchorId="03289699" wp14:editId="1CB3C970">
            <wp:extent cx="5731510" cy="5731510"/>
            <wp:effectExtent l="0" t="0" r="2540" b="2540"/>
            <wp:docPr id="1876180981" name="Afbeelding 1" descr="Afbeelding met tekst, kaart, patr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80981" name="Afbeelding 1" descr="Afbeelding met tekst, kaart, patroon&#10;&#10;Automatisch gegenereerde beschrijvi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95E9DB5" w14:textId="7A971E84" w:rsidR="0059272F" w:rsidRPr="00D10872" w:rsidRDefault="0059272F" w:rsidP="0059272F">
      <w:pPr>
        <w:pStyle w:val="Bijschrift"/>
      </w:pPr>
      <w:bookmarkStart w:id="50" w:name="_Toc159609766"/>
      <w:r w:rsidRPr="00D10872">
        <w:t xml:space="preserve">Figuur </w:t>
      </w:r>
      <w:r w:rsidRPr="00D10872">
        <w:fldChar w:fldCharType="begin"/>
      </w:r>
      <w:r w:rsidRPr="00D10872">
        <w:instrText xml:space="preserve"> SEQ Figuur \* ARABIC </w:instrText>
      </w:r>
      <w:r w:rsidRPr="00D10872">
        <w:fldChar w:fldCharType="separate"/>
      </w:r>
      <w:r w:rsidR="003D6377">
        <w:rPr>
          <w:noProof/>
        </w:rPr>
        <w:t>24</w:t>
      </w:r>
      <w:r w:rsidRPr="00D10872">
        <w:fldChar w:fldCharType="end"/>
      </w:r>
      <w:r w:rsidRPr="00D10872">
        <w:t xml:space="preserve"> Pairplot</w:t>
      </w:r>
      <w:bookmarkEnd w:id="50"/>
    </w:p>
    <w:p w14:paraId="196E33EB" w14:textId="77777777" w:rsidR="00DA09E7" w:rsidRPr="00D10872" w:rsidRDefault="00DA09E7" w:rsidP="00DA09E7">
      <w:bookmarkStart w:id="51" w:name="_Correlatie_coëfficiënten"/>
      <w:bookmarkEnd w:id="51"/>
    </w:p>
    <w:p w14:paraId="34E05781" w14:textId="77777777" w:rsidR="00DA09E7" w:rsidRPr="00D10872" w:rsidRDefault="00DA09E7" w:rsidP="00DA09E7"/>
    <w:p w14:paraId="21975AD6" w14:textId="77777777" w:rsidR="00DA09E7" w:rsidRPr="00D10872" w:rsidRDefault="00DA09E7" w:rsidP="00DA09E7"/>
    <w:p w14:paraId="1F2EF3BC" w14:textId="77777777" w:rsidR="00DA09E7" w:rsidRPr="00D10872" w:rsidRDefault="00DA09E7">
      <w:pPr>
        <w:rPr>
          <w:rFonts w:asciiTheme="majorHAnsi" w:eastAsiaTheme="majorEastAsia" w:hAnsiTheme="majorHAnsi" w:cstheme="majorBidi"/>
          <w:color w:val="2F5496" w:themeColor="accent1" w:themeShade="BF"/>
          <w:sz w:val="26"/>
          <w:szCs w:val="26"/>
        </w:rPr>
      </w:pPr>
      <w:r w:rsidRPr="00D10872">
        <w:br w:type="page"/>
      </w:r>
    </w:p>
    <w:p w14:paraId="56934F28" w14:textId="65162FA7" w:rsidR="00316EC7" w:rsidRPr="00D10872" w:rsidRDefault="00316EC7" w:rsidP="00316EC7">
      <w:pPr>
        <w:pStyle w:val="Kop2"/>
      </w:pPr>
      <w:bookmarkStart w:id="52" w:name="_Toc159529589"/>
      <w:r w:rsidRPr="00D10872">
        <w:t>Co</w:t>
      </w:r>
      <w:r w:rsidR="00374F2F" w:rsidRPr="00D10872">
        <w:t>rrelatie coëfficiënten</w:t>
      </w:r>
      <w:bookmarkEnd w:id="52"/>
    </w:p>
    <w:p w14:paraId="7A5FF495" w14:textId="6913B0C3" w:rsidR="00166A70" w:rsidRPr="00D10872" w:rsidRDefault="00166A70" w:rsidP="00166A70">
      <w:r w:rsidRPr="00D10872">
        <w:t xml:space="preserve">In onderstaande tabel staan de correlatie </w:t>
      </w:r>
      <w:r w:rsidR="00FA1916" w:rsidRPr="00D10872">
        <w:t>coëfficiënten</w:t>
      </w:r>
      <w:r w:rsidRPr="00D10872">
        <w:t xml:space="preserve"> voor bovenstaande </w:t>
      </w:r>
      <w:r w:rsidR="00FA1916" w:rsidRPr="00D10872">
        <w:t>pair plot, alle rood gemarkeerde kolommen zijn kolommen waar een feature wordt vergeleken met zichzelf en daarbij altijd een correlatie coëfficiënt van 1 zal hebben.</w:t>
      </w:r>
    </w:p>
    <w:tbl>
      <w:tblPr>
        <w:tblStyle w:val="Tabelraster"/>
        <w:tblW w:w="0" w:type="auto"/>
        <w:tblLook w:val="04A0" w:firstRow="1" w:lastRow="0" w:firstColumn="1" w:lastColumn="0" w:noHBand="0" w:noVBand="1"/>
      </w:tblPr>
      <w:tblGrid>
        <w:gridCol w:w="1340"/>
        <w:gridCol w:w="1167"/>
        <w:gridCol w:w="1109"/>
        <w:gridCol w:w="990"/>
        <w:gridCol w:w="990"/>
        <w:gridCol w:w="990"/>
        <w:gridCol w:w="1090"/>
        <w:gridCol w:w="1340"/>
      </w:tblGrid>
      <w:tr w:rsidR="003B2AB2" w:rsidRPr="00D10872" w14:paraId="74BDDC2A" w14:textId="77777777" w:rsidTr="00257A34">
        <w:tc>
          <w:tcPr>
            <w:tcW w:w="1340" w:type="dxa"/>
          </w:tcPr>
          <w:p w14:paraId="77888D08" w14:textId="77777777" w:rsidR="00374F2F" w:rsidRPr="00D10872" w:rsidRDefault="00374F2F" w:rsidP="00374F2F"/>
        </w:tc>
        <w:tc>
          <w:tcPr>
            <w:tcW w:w="1167" w:type="dxa"/>
          </w:tcPr>
          <w:p w14:paraId="4C976FB4" w14:textId="04A87584" w:rsidR="00374F2F" w:rsidRPr="00D10872" w:rsidRDefault="00374F2F" w:rsidP="00374F2F">
            <w:proofErr w:type="spellStart"/>
            <w:r w:rsidRPr="00D10872">
              <w:t>Dep_delay</w:t>
            </w:r>
            <w:proofErr w:type="spellEnd"/>
          </w:p>
        </w:tc>
        <w:tc>
          <w:tcPr>
            <w:tcW w:w="1109" w:type="dxa"/>
          </w:tcPr>
          <w:p w14:paraId="68A539B5" w14:textId="60C6A9E8" w:rsidR="00374F2F" w:rsidRPr="00D10872" w:rsidRDefault="00374F2F" w:rsidP="00374F2F">
            <w:proofErr w:type="spellStart"/>
            <w:r w:rsidRPr="00D10872">
              <w:t>Arr_delay</w:t>
            </w:r>
            <w:proofErr w:type="spellEnd"/>
          </w:p>
        </w:tc>
        <w:tc>
          <w:tcPr>
            <w:tcW w:w="990" w:type="dxa"/>
          </w:tcPr>
          <w:p w14:paraId="25A3D57C" w14:textId="48D9606C" w:rsidR="00374F2F" w:rsidRPr="00D10872" w:rsidRDefault="00374F2F" w:rsidP="00374F2F">
            <w:r w:rsidRPr="00D10872">
              <w:t>Temp</w:t>
            </w:r>
          </w:p>
        </w:tc>
        <w:tc>
          <w:tcPr>
            <w:tcW w:w="990" w:type="dxa"/>
          </w:tcPr>
          <w:p w14:paraId="1941ABC6" w14:textId="69F60D5C" w:rsidR="00374F2F" w:rsidRPr="00D10872" w:rsidRDefault="00374F2F" w:rsidP="00374F2F">
            <w:proofErr w:type="spellStart"/>
            <w:r w:rsidRPr="00D10872">
              <w:t>Dewp</w:t>
            </w:r>
            <w:proofErr w:type="spellEnd"/>
          </w:p>
        </w:tc>
        <w:tc>
          <w:tcPr>
            <w:tcW w:w="990" w:type="dxa"/>
          </w:tcPr>
          <w:p w14:paraId="0767877A" w14:textId="4DD247E9" w:rsidR="00374F2F" w:rsidRPr="00D10872" w:rsidRDefault="00374F2F" w:rsidP="00374F2F">
            <w:proofErr w:type="spellStart"/>
            <w:r w:rsidRPr="00D10872">
              <w:t>Humid</w:t>
            </w:r>
            <w:proofErr w:type="spellEnd"/>
          </w:p>
        </w:tc>
        <w:tc>
          <w:tcPr>
            <w:tcW w:w="1090" w:type="dxa"/>
          </w:tcPr>
          <w:p w14:paraId="29C4FDCE" w14:textId="3FACF3C2" w:rsidR="00374F2F" w:rsidRPr="00D10872" w:rsidRDefault="00374F2F" w:rsidP="00374F2F">
            <w:proofErr w:type="spellStart"/>
            <w:r w:rsidRPr="00D10872">
              <w:t>Wind_dir</w:t>
            </w:r>
            <w:proofErr w:type="spellEnd"/>
          </w:p>
        </w:tc>
        <w:tc>
          <w:tcPr>
            <w:tcW w:w="1340" w:type="dxa"/>
          </w:tcPr>
          <w:p w14:paraId="0549A14E" w14:textId="23EECB3D" w:rsidR="00374F2F" w:rsidRPr="00D10872" w:rsidRDefault="00374F2F" w:rsidP="00374F2F">
            <w:proofErr w:type="spellStart"/>
            <w:r w:rsidRPr="00D10872">
              <w:t>Wind_speed</w:t>
            </w:r>
            <w:proofErr w:type="spellEnd"/>
          </w:p>
        </w:tc>
      </w:tr>
      <w:tr w:rsidR="003B2AB2" w:rsidRPr="00D10872" w14:paraId="404B7EA7" w14:textId="77777777" w:rsidTr="00166A70">
        <w:tc>
          <w:tcPr>
            <w:tcW w:w="1340" w:type="dxa"/>
          </w:tcPr>
          <w:p w14:paraId="32B42541" w14:textId="1B71FCD3" w:rsidR="00374F2F" w:rsidRPr="00D10872" w:rsidRDefault="00374F2F" w:rsidP="00374F2F">
            <w:proofErr w:type="spellStart"/>
            <w:r w:rsidRPr="00D10872">
              <w:t>Dep_delay</w:t>
            </w:r>
            <w:proofErr w:type="spellEnd"/>
          </w:p>
        </w:tc>
        <w:tc>
          <w:tcPr>
            <w:tcW w:w="1167" w:type="dxa"/>
            <w:shd w:val="clear" w:color="auto" w:fill="FF0000"/>
          </w:tcPr>
          <w:p w14:paraId="4405FAF7" w14:textId="690A9D4B" w:rsidR="00374F2F" w:rsidRPr="00D10872" w:rsidRDefault="00B87FCF" w:rsidP="00374F2F">
            <w:r w:rsidRPr="00D10872">
              <w:t>1</w:t>
            </w:r>
          </w:p>
        </w:tc>
        <w:tc>
          <w:tcPr>
            <w:tcW w:w="1109" w:type="dxa"/>
          </w:tcPr>
          <w:p w14:paraId="3479B318" w14:textId="33AD1666" w:rsidR="00374F2F" w:rsidRPr="00D10872" w:rsidRDefault="00E90B12" w:rsidP="00374F2F">
            <w:r w:rsidRPr="00D10872">
              <w:t>0.9148</w:t>
            </w:r>
          </w:p>
        </w:tc>
        <w:tc>
          <w:tcPr>
            <w:tcW w:w="990" w:type="dxa"/>
          </w:tcPr>
          <w:p w14:paraId="3BD85FA2" w14:textId="5051ED5B" w:rsidR="00374F2F" w:rsidRPr="00D10872" w:rsidRDefault="00E90B12" w:rsidP="00374F2F">
            <w:r w:rsidRPr="00D10872">
              <w:t>0.061</w:t>
            </w:r>
            <w:r w:rsidR="0078719D" w:rsidRPr="00D10872">
              <w:t>5</w:t>
            </w:r>
          </w:p>
        </w:tc>
        <w:tc>
          <w:tcPr>
            <w:tcW w:w="990" w:type="dxa"/>
          </w:tcPr>
          <w:p w14:paraId="76D9A15D" w14:textId="64FB5209" w:rsidR="00374F2F" w:rsidRPr="00D10872" w:rsidRDefault="00E90B12" w:rsidP="00374F2F">
            <w:r w:rsidRPr="00D10872">
              <w:t>0.102</w:t>
            </w:r>
            <w:r w:rsidR="0078719D" w:rsidRPr="00D10872">
              <w:t>4</w:t>
            </w:r>
          </w:p>
        </w:tc>
        <w:tc>
          <w:tcPr>
            <w:tcW w:w="990" w:type="dxa"/>
          </w:tcPr>
          <w:p w14:paraId="161072FC" w14:textId="5ACBB38E" w:rsidR="00374F2F" w:rsidRPr="00D10872" w:rsidRDefault="00356320" w:rsidP="00374F2F">
            <w:r w:rsidRPr="00D10872">
              <w:t>0.117</w:t>
            </w:r>
            <w:r w:rsidR="0078719D" w:rsidRPr="00D10872">
              <w:t>5</w:t>
            </w:r>
          </w:p>
        </w:tc>
        <w:tc>
          <w:tcPr>
            <w:tcW w:w="1090" w:type="dxa"/>
          </w:tcPr>
          <w:p w14:paraId="1017ED50" w14:textId="36708615" w:rsidR="00374F2F" w:rsidRPr="00D10872" w:rsidRDefault="00356320" w:rsidP="00374F2F">
            <w:r w:rsidRPr="00D10872">
              <w:t>-0.017</w:t>
            </w:r>
            <w:r w:rsidR="0078719D" w:rsidRPr="00D10872">
              <w:t>6</w:t>
            </w:r>
          </w:p>
        </w:tc>
        <w:tc>
          <w:tcPr>
            <w:tcW w:w="1340" w:type="dxa"/>
          </w:tcPr>
          <w:p w14:paraId="00F7DFA5" w14:textId="1769704D" w:rsidR="00374F2F" w:rsidRPr="00D10872" w:rsidRDefault="00F356C8" w:rsidP="00374F2F">
            <w:r w:rsidRPr="00D10872">
              <w:t>0.0474</w:t>
            </w:r>
          </w:p>
        </w:tc>
      </w:tr>
      <w:tr w:rsidR="003B2AB2" w:rsidRPr="00D10872" w14:paraId="4F0CDC7C" w14:textId="77777777" w:rsidTr="00166A70">
        <w:tc>
          <w:tcPr>
            <w:tcW w:w="1340" w:type="dxa"/>
          </w:tcPr>
          <w:p w14:paraId="2B46B1F9" w14:textId="6647DE9E" w:rsidR="00374F2F" w:rsidRPr="00D10872" w:rsidRDefault="00374F2F" w:rsidP="00374F2F">
            <w:proofErr w:type="spellStart"/>
            <w:r w:rsidRPr="00D10872">
              <w:t>Arr_delay</w:t>
            </w:r>
            <w:proofErr w:type="spellEnd"/>
          </w:p>
        </w:tc>
        <w:tc>
          <w:tcPr>
            <w:tcW w:w="1167" w:type="dxa"/>
          </w:tcPr>
          <w:p w14:paraId="52267293" w14:textId="03F1609A" w:rsidR="00374F2F" w:rsidRPr="00D10872" w:rsidRDefault="0078719D" w:rsidP="00374F2F">
            <w:r w:rsidRPr="00D10872">
              <w:t>0.9148</w:t>
            </w:r>
          </w:p>
        </w:tc>
        <w:tc>
          <w:tcPr>
            <w:tcW w:w="1109" w:type="dxa"/>
            <w:shd w:val="clear" w:color="auto" w:fill="FF0000"/>
          </w:tcPr>
          <w:p w14:paraId="2806586E" w14:textId="337D4D48" w:rsidR="00374F2F" w:rsidRPr="00D10872" w:rsidRDefault="00B87FCF" w:rsidP="00374F2F">
            <w:r w:rsidRPr="00D10872">
              <w:t>1</w:t>
            </w:r>
          </w:p>
        </w:tc>
        <w:tc>
          <w:tcPr>
            <w:tcW w:w="990" w:type="dxa"/>
          </w:tcPr>
          <w:p w14:paraId="167B4470" w14:textId="1A983811" w:rsidR="00374F2F" w:rsidRPr="00D10872" w:rsidRDefault="003B2AB2" w:rsidP="00374F2F">
            <w:r w:rsidRPr="00D10872">
              <w:t>0.0330</w:t>
            </w:r>
          </w:p>
        </w:tc>
        <w:tc>
          <w:tcPr>
            <w:tcW w:w="990" w:type="dxa"/>
          </w:tcPr>
          <w:p w14:paraId="11FD3350" w14:textId="1DA9A53F" w:rsidR="00374F2F" w:rsidRPr="00D10872" w:rsidRDefault="003B2AB2" w:rsidP="00374F2F">
            <w:r w:rsidRPr="00D10872">
              <w:t>0.0869</w:t>
            </w:r>
          </w:p>
        </w:tc>
        <w:tc>
          <w:tcPr>
            <w:tcW w:w="990" w:type="dxa"/>
          </w:tcPr>
          <w:p w14:paraId="39A64780" w14:textId="25DC077B" w:rsidR="00374F2F" w:rsidRPr="00D10872" w:rsidRDefault="003B2AB2" w:rsidP="00374F2F">
            <w:r w:rsidRPr="00D10872">
              <w:t>0.1414</w:t>
            </w:r>
          </w:p>
        </w:tc>
        <w:tc>
          <w:tcPr>
            <w:tcW w:w="1090" w:type="dxa"/>
          </w:tcPr>
          <w:p w14:paraId="3B11BF42" w14:textId="5D841682" w:rsidR="00374F2F" w:rsidRPr="00D10872" w:rsidRDefault="00FB3DA4" w:rsidP="00374F2F">
            <w:r w:rsidRPr="00D10872">
              <w:t>-0.0254</w:t>
            </w:r>
          </w:p>
        </w:tc>
        <w:tc>
          <w:tcPr>
            <w:tcW w:w="1340" w:type="dxa"/>
          </w:tcPr>
          <w:p w14:paraId="32E324F0" w14:textId="430A45DB" w:rsidR="00374F2F" w:rsidRPr="00D10872" w:rsidRDefault="00FB3DA4" w:rsidP="00374F2F">
            <w:r w:rsidRPr="00D10872">
              <w:t>0.0641</w:t>
            </w:r>
          </w:p>
        </w:tc>
      </w:tr>
      <w:tr w:rsidR="003B2AB2" w:rsidRPr="00D10872" w14:paraId="231242E6" w14:textId="77777777" w:rsidTr="00166A70">
        <w:tc>
          <w:tcPr>
            <w:tcW w:w="1340" w:type="dxa"/>
          </w:tcPr>
          <w:p w14:paraId="3B735DF5" w14:textId="6BA80043" w:rsidR="00374F2F" w:rsidRPr="00D10872" w:rsidRDefault="00374F2F" w:rsidP="00374F2F">
            <w:r w:rsidRPr="00D10872">
              <w:t>Temp</w:t>
            </w:r>
          </w:p>
        </w:tc>
        <w:tc>
          <w:tcPr>
            <w:tcW w:w="1167" w:type="dxa"/>
          </w:tcPr>
          <w:p w14:paraId="53E862D5" w14:textId="33D5DAE4" w:rsidR="00374F2F" w:rsidRPr="00D10872" w:rsidRDefault="0078719D" w:rsidP="00374F2F">
            <w:r w:rsidRPr="00D10872">
              <w:t>0.0615</w:t>
            </w:r>
          </w:p>
        </w:tc>
        <w:tc>
          <w:tcPr>
            <w:tcW w:w="1109" w:type="dxa"/>
          </w:tcPr>
          <w:p w14:paraId="152475A0" w14:textId="7210661B" w:rsidR="00374F2F" w:rsidRPr="00D10872" w:rsidRDefault="00FB3DA4" w:rsidP="00374F2F">
            <w:r w:rsidRPr="00D10872">
              <w:t>0.0330</w:t>
            </w:r>
          </w:p>
        </w:tc>
        <w:tc>
          <w:tcPr>
            <w:tcW w:w="990" w:type="dxa"/>
            <w:shd w:val="clear" w:color="auto" w:fill="FF0000"/>
          </w:tcPr>
          <w:p w14:paraId="32C13259" w14:textId="72F170B2" w:rsidR="00374F2F" w:rsidRPr="00D10872" w:rsidRDefault="00B87FCF" w:rsidP="00374F2F">
            <w:r w:rsidRPr="00D10872">
              <w:t>1</w:t>
            </w:r>
          </w:p>
        </w:tc>
        <w:tc>
          <w:tcPr>
            <w:tcW w:w="990" w:type="dxa"/>
          </w:tcPr>
          <w:p w14:paraId="38B55527" w14:textId="3E398DC4" w:rsidR="00374F2F" w:rsidRPr="00D10872" w:rsidRDefault="00B87FCF" w:rsidP="00374F2F">
            <w:r w:rsidRPr="00D10872">
              <w:t>0.8823</w:t>
            </w:r>
          </w:p>
        </w:tc>
        <w:tc>
          <w:tcPr>
            <w:tcW w:w="990" w:type="dxa"/>
          </w:tcPr>
          <w:p w14:paraId="1F908453" w14:textId="229745E1" w:rsidR="00374F2F" w:rsidRPr="00D10872" w:rsidRDefault="00B87FCF" w:rsidP="00374F2F">
            <w:r w:rsidRPr="00D10872">
              <w:t>0.0355</w:t>
            </w:r>
          </w:p>
        </w:tc>
        <w:tc>
          <w:tcPr>
            <w:tcW w:w="1090" w:type="dxa"/>
          </w:tcPr>
          <w:p w14:paraId="06311EC0" w14:textId="20ED5D7E" w:rsidR="00374F2F" w:rsidRPr="00D10872" w:rsidRDefault="00AA78E4" w:rsidP="00374F2F">
            <w:r w:rsidRPr="00D10872">
              <w:t>-0.0999</w:t>
            </w:r>
          </w:p>
        </w:tc>
        <w:tc>
          <w:tcPr>
            <w:tcW w:w="1340" w:type="dxa"/>
          </w:tcPr>
          <w:p w14:paraId="257560E0" w14:textId="00F81DD7" w:rsidR="00374F2F" w:rsidRPr="00D10872" w:rsidRDefault="00AA78E4" w:rsidP="00374F2F">
            <w:r w:rsidRPr="00D10872">
              <w:t>-0.1468</w:t>
            </w:r>
          </w:p>
        </w:tc>
      </w:tr>
      <w:tr w:rsidR="003B2AB2" w:rsidRPr="00D10872" w14:paraId="5E94C169" w14:textId="77777777" w:rsidTr="00166A70">
        <w:tc>
          <w:tcPr>
            <w:tcW w:w="1340" w:type="dxa"/>
          </w:tcPr>
          <w:p w14:paraId="0E9D3D03" w14:textId="43CEE4E2" w:rsidR="00374F2F" w:rsidRPr="00D10872" w:rsidRDefault="00374F2F" w:rsidP="00374F2F">
            <w:proofErr w:type="spellStart"/>
            <w:r w:rsidRPr="00D10872">
              <w:t>Dewp</w:t>
            </w:r>
            <w:proofErr w:type="spellEnd"/>
          </w:p>
        </w:tc>
        <w:tc>
          <w:tcPr>
            <w:tcW w:w="1167" w:type="dxa"/>
          </w:tcPr>
          <w:p w14:paraId="413A4C32" w14:textId="0D8BC262" w:rsidR="00374F2F" w:rsidRPr="00D10872" w:rsidRDefault="0078719D" w:rsidP="00374F2F">
            <w:r w:rsidRPr="00D10872">
              <w:t>0.1024</w:t>
            </w:r>
          </w:p>
        </w:tc>
        <w:tc>
          <w:tcPr>
            <w:tcW w:w="1109" w:type="dxa"/>
          </w:tcPr>
          <w:p w14:paraId="7489E52A" w14:textId="6B74C2EA" w:rsidR="00374F2F" w:rsidRPr="00D10872" w:rsidRDefault="008919AF" w:rsidP="00374F2F">
            <w:r w:rsidRPr="00D10872">
              <w:t>0.0869</w:t>
            </w:r>
          </w:p>
        </w:tc>
        <w:tc>
          <w:tcPr>
            <w:tcW w:w="990" w:type="dxa"/>
          </w:tcPr>
          <w:p w14:paraId="692975A4" w14:textId="1D402104" w:rsidR="00374F2F" w:rsidRPr="00D10872" w:rsidRDefault="008919AF" w:rsidP="00374F2F">
            <w:r w:rsidRPr="00D10872">
              <w:t>0.8823</w:t>
            </w:r>
          </w:p>
        </w:tc>
        <w:tc>
          <w:tcPr>
            <w:tcW w:w="990" w:type="dxa"/>
            <w:shd w:val="clear" w:color="auto" w:fill="FF0000"/>
          </w:tcPr>
          <w:p w14:paraId="7692F84E" w14:textId="403F6521" w:rsidR="00374F2F" w:rsidRPr="00D10872" w:rsidRDefault="008919AF" w:rsidP="00374F2F">
            <w:r w:rsidRPr="00D10872">
              <w:t>1</w:t>
            </w:r>
          </w:p>
        </w:tc>
        <w:tc>
          <w:tcPr>
            <w:tcW w:w="990" w:type="dxa"/>
          </w:tcPr>
          <w:p w14:paraId="7F4CBF78" w14:textId="3BF7559B" w:rsidR="00374F2F" w:rsidRPr="00D10872" w:rsidRDefault="008919AF" w:rsidP="00374F2F">
            <w:r w:rsidRPr="00D10872">
              <w:t>0.4922</w:t>
            </w:r>
          </w:p>
        </w:tc>
        <w:tc>
          <w:tcPr>
            <w:tcW w:w="1090" w:type="dxa"/>
          </w:tcPr>
          <w:p w14:paraId="3E5A579A" w14:textId="24F17B07" w:rsidR="00374F2F" w:rsidRPr="00D10872" w:rsidRDefault="00946CBA" w:rsidP="00374F2F">
            <w:r w:rsidRPr="00D10872">
              <w:t>-0.2360</w:t>
            </w:r>
          </w:p>
        </w:tc>
        <w:tc>
          <w:tcPr>
            <w:tcW w:w="1340" w:type="dxa"/>
          </w:tcPr>
          <w:p w14:paraId="2ADF9646" w14:textId="659902E2" w:rsidR="00374F2F" w:rsidRPr="00D10872" w:rsidRDefault="00946CBA" w:rsidP="00374F2F">
            <w:r w:rsidRPr="00D10872">
              <w:t>-0.2212</w:t>
            </w:r>
          </w:p>
        </w:tc>
      </w:tr>
      <w:tr w:rsidR="003B2AB2" w:rsidRPr="00D10872" w14:paraId="179BC563" w14:textId="77777777" w:rsidTr="00166A70">
        <w:tc>
          <w:tcPr>
            <w:tcW w:w="1340" w:type="dxa"/>
          </w:tcPr>
          <w:p w14:paraId="0BCCCC03" w14:textId="7959A553" w:rsidR="00374F2F" w:rsidRPr="00D10872" w:rsidRDefault="00374F2F" w:rsidP="00374F2F">
            <w:proofErr w:type="spellStart"/>
            <w:r w:rsidRPr="00D10872">
              <w:t>Humid</w:t>
            </w:r>
            <w:proofErr w:type="spellEnd"/>
          </w:p>
        </w:tc>
        <w:tc>
          <w:tcPr>
            <w:tcW w:w="1167" w:type="dxa"/>
          </w:tcPr>
          <w:p w14:paraId="4ABB5406" w14:textId="650E00F7" w:rsidR="00374F2F" w:rsidRPr="00D10872" w:rsidRDefault="0078719D" w:rsidP="00374F2F">
            <w:r w:rsidRPr="00D10872">
              <w:t>0.1175</w:t>
            </w:r>
          </w:p>
        </w:tc>
        <w:tc>
          <w:tcPr>
            <w:tcW w:w="1109" w:type="dxa"/>
          </w:tcPr>
          <w:p w14:paraId="0F934838" w14:textId="7ECD2EBD" w:rsidR="00374F2F" w:rsidRPr="00D10872" w:rsidRDefault="00946CBA" w:rsidP="00374F2F">
            <w:r w:rsidRPr="00D10872">
              <w:t>0.1414</w:t>
            </w:r>
          </w:p>
        </w:tc>
        <w:tc>
          <w:tcPr>
            <w:tcW w:w="990" w:type="dxa"/>
          </w:tcPr>
          <w:p w14:paraId="20463E40" w14:textId="67662D50" w:rsidR="00374F2F" w:rsidRPr="00D10872" w:rsidRDefault="00AD3E9E" w:rsidP="00374F2F">
            <w:r w:rsidRPr="00D10872">
              <w:t>0.0355</w:t>
            </w:r>
          </w:p>
        </w:tc>
        <w:tc>
          <w:tcPr>
            <w:tcW w:w="990" w:type="dxa"/>
          </w:tcPr>
          <w:p w14:paraId="41CECFAD" w14:textId="3ED37735" w:rsidR="00374F2F" w:rsidRPr="00D10872" w:rsidRDefault="00AD3E9E" w:rsidP="00374F2F">
            <w:r w:rsidRPr="00D10872">
              <w:t>0.4922</w:t>
            </w:r>
          </w:p>
        </w:tc>
        <w:tc>
          <w:tcPr>
            <w:tcW w:w="990" w:type="dxa"/>
            <w:shd w:val="clear" w:color="auto" w:fill="FF0000"/>
          </w:tcPr>
          <w:p w14:paraId="3602030E" w14:textId="5191014C" w:rsidR="00374F2F" w:rsidRPr="00D10872" w:rsidRDefault="00AD3E9E" w:rsidP="00374F2F">
            <w:r w:rsidRPr="00D10872">
              <w:t>1</w:t>
            </w:r>
          </w:p>
        </w:tc>
        <w:tc>
          <w:tcPr>
            <w:tcW w:w="1090" w:type="dxa"/>
          </w:tcPr>
          <w:p w14:paraId="063BF673" w14:textId="45AD56D1" w:rsidR="00374F2F" w:rsidRPr="00D10872" w:rsidRDefault="00AD3E9E" w:rsidP="00374F2F">
            <w:r w:rsidRPr="00D10872">
              <w:t>-0.</w:t>
            </w:r>
            <w:r w:rsidR="009C579E" w:rsidRPr="00D10872">
              <w:t>3250</w:t>
            </w:r>
          </w:p>
        </w:tc>
        <w:tc>
          <w:tcPr>
            <w:tcW w:w="1340" w:type="dxa"/>
          </w:tcPr>
          <w:p w14:paraId="456A3C65" w14:textId="0EDE81BD" w:rsidR="00374F2F" w:rsidRPr="00D10872" w:rsidRDefault="009C579E" w:rsidP="00374F2F">
            <w:r w:rsidRPr="00D10872">
              <w:t>-0.1922</w:t>
            </w:r>
          </w:p>
        </w:tc>
      </w:tr>
      <w:tr w:rsidR="00166A70" w:rsidRPr="00D10872" w14:paraId="1E08731E" w14:textId="77777777" w:rsidTr="00166A70">
        <w:tc>
          <w:tcPr>
            <w:tcW w:w="1340" w:type="dxa"/>
          </w:tcPr>
          <w:p w14:paraId="4DF02082" w14:textId="5F5BF2D1" w:rsidR="00166A70" w:rsidRPr="00D10872" w:rsidRDefault="00166A70" w:rsidP="00166A70">
            <w:proofErr w:type="spellStart"/>
            <w:r w:rsidRPr="00D10872">
              <w:t>Wind_dir</w:t>
            </w:r>
            <w:proofErr w:type="spellEnd"/>
          </w:p>
        </w:tc>
        <w:tc>
          <w:tcPr>
            <w:tcW w:w="1167" w:type="dxa"/>
          </w:tcPr>
          <w:p w14:paraId="101C0840" w14:textId="4B505072" w:rsidR="00166A70" w:rsidRPr="00D10872" w:rsidRDefault="00166A70" w:rsidP="00166A70">
            <w:r w:rsidRPr="00D10872">
              <w:t>-0.0176</w:t>
            </w:r>
          </w:p>
        </w:tc>
        <w:tc>
          <w:tcPr>
            <w:tcW w:w="1109" w:type="dxa"/>
          </w:tcPr>
          <w:p w14:paraId="1E753DBE" w14:textId="2BB5E14D" w:rsidR="00166A70" w:rsidRPr="00D10872" w:rsidRDefault="00166A70" w:rsidP="00166A70">
            <w:r w:rsidRPr="00D10872">
              <w:t>-0.0254</w:t>
            </w:r>
          </w:p>
        </w:tc>
        <w:tc>
          <w:tcPr>
            <w:tcW w:w="990" w:type="dxa"/>
          </w:tcPr>
          <w:p w14:paraId="12CE683C" w14:textId="2CA5B6FA" w:rsidR="00166A70" w:rsidRPr="00D10872" w:rsidRDefault="00166A70" w:rsidP="00166A70">
            <w:r w:rsidRPr="00D10872">
              <w:t>-0.0999</w:t>
            </w:r>
          </w:p>
        </w:tc>
        <w:tc>
          <w:tcPr>
            <w:tcW w:w="990" w:type="dxa"/>
          </w:tcPr>
          <w:p w14:paraId="138180D8" w14:textId="7EC1A5AC" w:rsidR="00166A70" w:rsidRPr="00D10872" w:rsidRDefault="00166A70" w:rsidP="00166A70">
            <w:r w:rsidRPr="00D10872">
              <w:t>-0.2360</w:t>
            </w:r>
          </w:p>
        </w:tc>
        <w:tc>
          <w:tcPr>
            <w:tcW w:w="990" w:type="dxa"/>
          </w:tcPr>
          <w:p w14:paraId="6A38970A" w14:textId="486B93D8" w:rsidR="00166A70" w:rsidRPr="00D10872" w:rsidRDefault="00166A70" w:rsidP="00166A70">
            <w:r w:rsidRPr="00D10872">
              <w:t>-0.3250</w:t>
            </w:r>
          </w:p>
        </w:tc>
        <w:tc>
          <w:tcPr>
            <w:tcW w:w="1090" w:type="dxa"/>
            <w:shd w:val="clear" w:color="auto" w:fill="FF0000"/>
          </w:tcPr>
          <w:p w14:paraId="180739CB" w14:textId="1BCAD070" w:rsidR="00166A70" w:rsidRPr="00D10872" w:rsidRDefault="00166A70" w:rsidP="00166A70">
            <w:r w:rsidRPr="00D10872">
              <w:t>1</w:t>
            </w:r>
          </w:p>
        </w:tc>
        <w:tc>
          <w:tcPr>
            <w:tcW w:w="1340" w:type="dxa"/>
          </w:tcPr>
          <w:p w14:paraId="6840EE72" w14:textId="5ACD20D2" w:rsidR="00166A70" w:rsidRPr="00D10872" w:rsidRDefault="00166A70" w:rsidP="00166A70">
            <w:r w:rsidRPr="00D10872">
              <w:t>0.3416</w:t>
            </w:r>
          </w:p>
        </w:tc>
      </w:tr>
      <w:tr w:rsidR="00166A70" w:rsidRPr="00D10872" w14:paraId="5E44F525" w14:textId="77777777" w:rsidTr="00166A70">
        <w:tc>
          <w:tcPr>
            <w:tcW w:w="1340" w:type="dxa"/>
          </w:tcPr>
          <w:p w14:paraId="4535085C" w14:textId="518E6287" w:rsidR="00166A70" w:rsidRPr="00D10872" w:rsidRDefault="00166A70" w:rsidP="00166A70">
            <w:proofErr w:type="spellStart"/>
            <w:r w:rsidRPr="00D10872">
              <w:t>Wind_speed</w:t>
            </w:r>
            <w:proofErr w:type="spellEnd"/>
          </w:p>
        </w:tc>
        <w:tc>
          <w:tcPr>
            <w:tcW w:w="1167" w:type="dxa"/>
          </w:tcPr>
          <w:p w14:paraId="1E8E8FAF" w14:textId="6A5C22CC" w:rsidR="00166A70" w:rsidRPr="00D10872" w:rsidRDefault="00166A70" w:rsidP="00166A70">
            <w:r w:rsidRPr="00D10872">
              <w:t>0.0474</w:t>
            </w:r>
          </w:p>
        </w:tc>
        <w:tc>
          <w:tcPr>
            <w:tcW w:w="1109" w:type="dxa"/>
          </w:tcPr>
          <w:p w14:paraId="5E2AF361" w14:textId="07771853" w:rsidR="00166A70" w:rsidRPr="00D10872" w:rsidRDefault="00166A70" w:rsidP="00166A70">
            <w:r w:rsidRPr="00D10872">
              <w:t>0.0641</w:t>
            </w:r>
          </w:p>
        </w:tc>
        <w:tc>
          <w:tcPr>
            <w:tcW w:w="990" w:type="dxa"/>
          </w:tcPr>
          <w:p w14:paraId="30C7C308" w14:textId="77F9F8C6" w:rsidR="00166A70" w:rsidRPr="00D10872" w:rsidRDefault="00166A70" w:rsidP="00166A70">
            <w:r w:rsidRPr="00D10872">
              <w:t>-0.1468</w:t>
            </w:r>
          </w:p>
        </w:tc>
        <w:tc>
          <w:tcPr>
            <w:tcW w:w="990" w:type="dxa"/>
          </w:tcPr>
          <w:p w14:paraId="7A91C7DE" w14:textId="3E7E602A" w:rsidR="00166A70" w:rsidRPr="00D10872" w:rsidRDefault="00166A70" w:rsidP="00166A70">
            <w:r w:rsidRPr="00D10872">
              <w:t>-0.2212</w:t>
            </w:r>
          </w:p>
        </w:tc>
        <w:tc>
          <w:tcPr>
            <w:tcW w:w="990" w:type="dxa"/>
          </w:tcPr>
          <w:p w14:paraId="45AD982B" w14:textId="5C2B78E3" w:rsidR="00166A70" w:rsidRPr="00D10872" w:rsidRDefault="00166A70" w:rsidP="00166A70">
            <w:r w:rsidRPr="00D10872">
              <w:t>-0.1922</w:t>
            </w:r>
          </w:p>
        </w:tc>
        <w:tc>
          <w:tcPr>
            <w:tcW w:w="1090" w:type="dxa"/>
          </w:tcPr>
          <w:p w14:paraId="2FB381AA" w14:textId="5E253645" w:rsidR="00166A70" w:rsidRPr="00D10872" w:rsidRDefault="00166A70" w:rsidP="00166A70">
            <w:r w:rsidRPr="00D10872">
              <w:t>0.3416</w:t>
            </w:r>
          </w:p>
        </w:tc>
        <w:tc>
          <w:tcPr>
            <w:tcW w:w="1340" w:type="dxa"/>
            <w:shd w:val="clear" w:color="auto" w:fill="FF0000"/>
          </w:tcPr>
          <w:p w14:paraId="14821AA5" w14:textId="4EAB2962" w:rsidR="00166A70" w:rsidRPr="00D10872" w:rsidRDefault="00166A70" w:rsidP="00166A70">
            <w:r w:rsidRPr="00D10872">
              <w:t>1</w:t>
            </w:r>
          </w:p>
        </w:tc>
      </w:tr>
    </w:tbl>
    <w:p w14:paraId="616CE647" w14:textId="77777777" w:rsidR="00374F2F" w:rsidRPr="00D10872" w:rsidRDefault="00374F2F" w:rsidP="00374F2F"/>
    <w:p w14:paraId="148B4F5B" w14:textId="736B5DFD" w:rsidR="002B0895" w:rsidRPr="00D10872" w:rsidRDefault="00072B07" w:rsidP="002B0895">
      <w:pPr>
        <w:pStyle w:val="Kop2"/>
      </w:pPr>
      <w:bookmarkStart w:id="53" w:name="_Vertrek_vertraging_en"/>
      <w:bookmarkStart w:id="54" w:name="_Toc159529590"/>
      <w:bookmarkEnd w:id="53"/>
      <w:r w:rsidRPr="00D10872">
        <w:t>Vertrek vertraging</w:t>
      </w:r>
      <w:r w:rsidR="002B0895" w:rsidRPr="00D10872">
        <w:t xml:space="preserve"> en </w:t>
      </w:r>
      <w:r w:rsidRPr="00D10872">
        <w:t>aankomst vertraging</w:t>
      </w:r>
      <w:bookmarkEnd w:id="54"/>
    </w:p>
    <w:p w14:paraId="6259F2F2" w14:textId="22B6BD25" w:rsidR="006A2F40" w:rsidRPr="00D10872" w:rsidRDefault="006A2F40" w:rsidP="006A2F40">
      <w:r w:rsidRPr="00D10872">
        <w:t xml:space="preserve">In onderstaande scatter plot zien we een duidelijke correlatie tussen </w:t>
      </w:r>
      <w:r w:rsidR="00DA783A" w:rsidRPr="00D10872">
        <w:t xml:space="preserve">vertragingen bij vertrek en vertraging bij aankomst, naar mate de vertraging bij vertrek toeneemt neemt ook de vertraging bij aankomst toe. Dit is ook goed te zien in de </w:t>
      </w:r>
      <w:hyperlink w:anchor="_Correlatie_coëfficiënten" w:history="1">
        <w:r w:rsidR="00DA783A" w:rsidRPr="00D10872">
          <w:rPr>
            <w:rStyle w:val="Hyperlink"/>
          </w:rPr>
          <w:t>corre</w:t>
        </w:r>
        <w:r w:rsidR="00832CB1" w:rsidRPr="00D10872">
          <w:rPr>
            <w:rStyle w:val="Hyperlink"/>
          </w:rPr>
          <w:t xml:space="preserve">latie </w:t>
        </w:r>
        <w:r w:rsidR="002C57A2" w:rsidRPr="00D10872">
          <w:rPr>
            <w:rStyle w:val="Hyperlink"/>
          </w:rPr>
          <w:t>coëfficiënten</w:t>
        </w:r>
        <w:r w:rsidR="00832CB1" w:rsidRPr="00D10872">
          <w:rPr>
            <w:rStyle w:val="Hyperlink"/>
          </w:rPr>
          <w:t xml:space="preserve"> tabel</w:t>
        </w:r>
      </w:hyperlink>
      <w:r w:rsidR="00832CB1" w:rsidRPr="00D10872">
        <w:t xml:space="preserve"> waar de correlatie </w:t>
      </w:r>
      <w:r w:rsidR="002C57A2" w:rsidRPr="00D10872">
        <w:t>coëfficiënt</w:t>
      </w:r>
      <w:r w:rsidR="00832CB1" w:rsidRPr="00D10872">
        <w:t xml:space="preserve"> tussen </w:t>
      </w:r>
      <w:proofErr w:type="spellStart"/>
      <w:r w:rsidR="00832CB1" w:rsidRPr="00D10872">
        <w:t>dep_delay</w:t>
      </w:r>
      <w:proofErr w:type="spellEnd"/>
      <w:r w:rsidR="00832CB1" w:rsidRPr="00D10872">
        <w:t xml:space="preserve"> en </w:t>
      </w:r>
      <w:proofErr w:type="spellStart"/>
      <w:r w:rsidR="00832CB1" w:rsidRPr="00D10872">
        <w:t>arr_delay</w:t>
      </w:r>
      <w:proofErr w:type="spellEnd"/>
      <w:r w:rsidR="00832CB1" w:rsidRPr="00D10872">
        <w:t xml:space="preserve"> 0.9148 is, dit ligt erg dicht tegen de 1</w:t>
      </w:r>
      <w:r w:rsidR="002619D5" w:rsidRPr="00D10872">
        <w:t>,</w:t>
      </w:r>
      <w:r w:rsidR="00832CB1" w:rsidRPr="00D10872">
        <w:t xml:space="preserve"> wat aangeeft dat er een </w:t>
      </w:r>
      <w:r w:rsidR="00E225DB" w:rsidRPr="00D10872">
        <w:t>bijna perfecte positieve correlatie is tussen de 2 features.</w:t>
      </w:r>
    </w:p>
    <w:p w14:paraId="32B89A92" w14:textId="1ADCEC3B" w:rsidR="007B3B2F" w:rsidRPr="00D10872" w:rsidRDefault="00023AF9" w:rsidP="007B3B2F">
      <w:pPr>
        <w:keepNext/>
      </w:pPr>
      <w:r w:rsidRPr="00D10872">
        <w:rPr>
          <w:noProof/>
        </w:rPr>
        <w:drawing>
          <wp:inline distT="0" distB="0" distL="0" distR="0" wp14:anchorId="248AA11B" wp14:editId="6444025A">
            <wp:extent cx="5731510" cy="4260215"/>
            <wp:effectExtent l="0" t="0" r="2540" b="6985"/>
            <wp:docPr id="1119161307" name="Afbeelding 1" descr="Afbeelding met tekst, schermopname, Perceel,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61307" name="Afbeelding 1" descr="Afbeelding met tekst, schermopname, Perceel, lijn&#10;&#10;Automatisch gegenereerde beschrijving"/>
                    <pic:cNvPicPr/>
                  </pic:nvPicPr>
                  <pic:blipFill>
                    <a:blip r:embed="rId32"/>
                    <a:stretch>
                      <a:fillRect/>
                    </a:stretch>
                  </pic:blipFill>
                  <pic:spPr>
                    <a:xfrm>
                      <a:off x="0" y="0"/>
                      <a:ext cx="5731510" cy="4260215"/>
                    </a:xfrm>
                    <a:prstGeom prst="rect">
                      <a:avLst/>
                    </a:prstGeom>
                  </pic:spPr>
                </pic:pic>
              </a:graphicData>
            </a:graphic>
          </wp:inline>
        </w:drawing>
      </w:r>
    </w:p>
    <w:p w14:paraId="4BD24201" w14:textId="7251FCE5" w:rsidR="00267C2C" w:rsidRPr="00D10872" w:rsidRDefault="007B3B2F" w:rsidP="007B3B2F">
      <w:pPr>
        <w:pStyle w:val="Bijschrift"/>
      </w:pPr>
      <w:bookmarkStart w:id="55" w:name="_Toc159609767"/>
      <w:r w:rsidRPr="00D10872">
        <w:t xml:space="preserve">Figuur </w:t>
      </w:r>
      <w:r w:rsidRPr="00D10872">
        <w:fldChar w:fldCharType="begin"/>
      </w:r>
      <w:r w:rsidRPr="00D10872">
        <w:instrText xml:space="preserve"> SEQ Figuur \* ARABIC </w:instrText>
      </w:r>
      <w:r w:rsidRPr="00D10872">
        <w:fldChar w:fldCharType="separate"/>
      </w:r>
      <w:r w:rsidR="003D6377">
        <w:rPr>
          <w:noProof/>
        </w:rPr>
        <w:t>25</w:t>
      </w:r>
      <w:r w:rsidRPr="00D10872">
        <w:fldChar w:fldCharType="end"/>
      </w:r>
      <w:r w:rsidRPr="00D10872">
        <w:t xml:space="preserve"> Scatter plot </w:t>
      </w:r>
      <w:r w:rsidR="00205A4C" w:rsidRPr="00D10872">
        <w:t>vertrek vertraging</w:t>
      </w:r>
      <w:r w:rsidRPr="00D10872">
        <w:t xml:space="preserve"> </w:t>
      </w:r>
      <w:proofErr w:type="spellStart"/>
      <w:r w:rsidRPr="00D10872">
        <w:t>and</w:t>
      </w:r>
      <w:proofErr w:type="spellEnd"/>
      <w:r w:rsidRPr="00D10872">
        <w:t xml:space="preserve"> </w:t>
      </w:r>
      <w:r w:rsidR="00205A4C" w:rsidRPr="00D10872">
        <w:t>aankomst vertraging</w:t>
      </w:r>
      <w:bookmarkEnd w:id="55"/>
    </w:p>
    <w:p w14:paraId="1E5F429F" w14:textId="7AAB611F" w:rsidR="002B0895" w:rsidRPr="00D10872" w:rsidRDefault="00072B07" w:rsidP="002B0895">
      <w:pPr>
        <w:pStyle w:val="Kop2"/>
      </w:pPr>
      <w:bookmarkStart w:id="56" w:name="_Toc159529591"/>
      <w:r w:rsidRPr="00D10872">
        <w:t>Temperatuur</w:t>
      </w:r>
      <w:r w:rsidR="002B0895" w:rsidRPr="00D10872">
        <w:t xml:space="preserve"> en d</w:t>
      </w:r>
      <w:r w:rsidRPr="00D10872">
        <w:t>auw punt</w:t>
      </w:r>
      <w:bookmarkEnd w:id="56"/>
    </w:p>
    <w:p w14:paraId="6756A5FC" w14:textId="69B5E9C5" w:rsidR="002C57A2" w:rsidRPr="00D10872" w:rsidRDefault="004C6DDF" w:rsidP="004C6DDF">
      <w:r w:rsidRPr="00D10872">
        <w:t>In onderstaande scatter plot zien we net als bij de vertragingen een positieve correlatie tussen temperatuur en dauw punt, het is niet zo sterk als bij de vertragingen maar alsnog een goede positieve correlatie.</w:t>
      </w:r>
      <w:r w:rsidR="002C57A2" w:rsidRPr="00D10872">
        <w:t xml:space="preserve"> Er is meer variatie in de datapunten en sommige punten wijken ver af van de diagonale lijn, dit betekent dat er andere factoren zijn die de relatie tussen temperatuur en dauw punt beïnvloeden. Als we kijken naar de </w:t>
      </w:r>
      <w:hyperlink w:anchor="_Correlatie_coëfficiënten" w:history="1">
        <w:r w:rsidR="002C57A2" w:rsidRPr="00D10872">
          <w:rPr>
            <w:rStyle w:val="Hyperlink"/>
          </w:rPr>
          <w:t>correlatie coëfficiënten tabel</w:t>
        </w:r>
      </w:hyperlink>
      <w:r w:rsidR="002C57A2" w:rsidRPr="00D10872">
        <w:t xml:space="preserve"> dan zien we hier een correlatie coëfficiënt van </w:t>
      </w:r>
      <w:r w:rsidR="00CE2D32" w:rsidRPr="00D10872">
        <w:t>0.8823, dit laat zien dat er een sterk positieve correlatie is tussen de temperatuur en het dauw punt, 0.8823 ligt namelijk ook erg dicht bij de 1.</w:t>
      </w:r>
    </w:p>
    <w:p w14:paraId="065DC11C" w14:textId="629E7E48" w:rsidR="000C0ABE" w:rsidRPr="00D10872" w:rsidRDefault="00792C86" w:rsidP="000C0ABE">
      <w:pPr>
        <w:keepNext/>
      </w:pPr>
      <w:r w:rsidRPr="00D10872">
        <w:rPr>
          <w:noProof/>
        </w:rPr>
        <w:drawing>
          <wp:inline distT="0" distB="0" distL="0" distR="0" wp14:anchorId="6802CF47" wp14:editId="00DE90B4">
            <wp:extent cx="5731510" cy="4355465"/>
            <wp:effectExtent l="0" t="0" r="2540" b="6985"/>
            <wp:docPr id="778292963"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92963" name="Afbeelding 1" descr="Afbeelding met tekst, schermopname, diagram, lijn&#10;&#10;Automatisch gegenereerde beschrijving"/>
                    <pic:cNvPicPr/>
                  </pic:nvPicPr>
                  <pic:blipFill>
                    <a:blip r:embed="rId33"/>
                    <a:stretch>
                      <a:fillRect/>
                    </a:stretch>
                  </pic:blipFill>
                  <pic:spPr>
                    <a:xfrm>
                      <a:off x="0" y="0"/>
                      <a:ext cx="5731510" cy="4355465"/>
                    </a:xfrm>
                    <a:prstGeom prst="rect">
                      <a:avLst/>
                    </a:prstGeom>
                  </pic:spPr>
                </pic:pic>
              </a:graphicData>
            </a:graphic>
          </wp:inline>
        </w:drawing>
      </w:r>
    </w:p>
    <w:p w14:paraId="276B6714" w14:textId="2D6BACA2" w:rsidR="00267C2C" w:rsidRPr="00D10872" w:rsidRDefault="000C0ABE" w:rsidP="000C0ABE">
      <w:pPr>
        <w:pStyle w:val="Bijschrift"/>
      </w:pPr>
      <w:bookmarkStart w:id="57" w:name="_Toc159609768"/>
      <w:r w:rsidRPr="00D10872">
        <w:t xml:space="preserve">Figuur </w:t>
      </w:r>
      <w:r w:rsidRPr="00D10872">
        <w:fldChar w:fldCharType="begin"/>
      </w:r>
      <w:r w:rsidRPr="00D10872">
        <w:instrText xml:space="preserve"> SEQ Figuur \* ARABIC </w:instrText>
      </w:r>
      <w:r w:rsidRPr="00D10872">
        <w:fldChar w:fldCharType="separate"/>
      </w:r>
      <w:r w:rsidR="003D6377">
        <w:rPr>
          <w:noProof/>
        </w:rPr>
        <w:t>26</w:t>
      </w:r>
      <w:r w:rsidRPr="00D10872">
        <w:fldChar w:fldCharType="end"/>
      </w:r>
      <w:r w:rsidRPr="00D10872">
        <w:t xml:space="preserve"> Scatter plot </w:t>
      </w:r>
      <w:r w:rsidR="00205A4C" w:rsidRPr="00D10872">
        <w:t>temperatuur</w:t>
      </w:r>
      <w:r w:rsidRPr="00D10872">
        <w:t xml:space="preserve"> </w:t>
      </w:r>
      <w:proofErr w:type="spellStart"/>
      <w:r w:rsidRPr="00D10872">
        <w:t>and</w:t>
      </w:r>
      <w:proofErr w:type="spellEnd"/>
      <w:r w:rsidRPr="00D10872">
        <w:t xml:space="preserve"> </w:t>
      </w:r>
      <w:r w:rsidR="00205A4C" w:rsidRPr="00D10872">
        <w:t>dauw pun</w:t>
      </w:r>
      <w:r w:rsidRPr="00D10872">
        <w:t>t</w:t>
      </w:r>
      <w:bookmarkEnd w:id="57"/>
    </w:p>
    <w:p w14:paraId="5DA9A6A5" w14:textId="77777777" w:rsidR="00AC01B5" w:rsidRDefault="00AC01B5">
      <w:pPr>
        <w:rPr>
          <w:rFonts w:asciiTheme="majorHAnsi" w:eastAsiaTheme="majorEastAsia" w:hAnsiTheme="majorHAnsi" w:cstheme="majorBidi"/>
          <w:color w:val="2F5496" w:themeColor="accent1" w:themeShade="BF"/>
          <w:sz w:val="26"/>
          <w:szCs w:val="26"/>
        </w:rPr>
      </w:pPr>
      <w:bookmarkStart w:id="58" w:name="_Toc159529592"/>
      <w:r>
        <w:br w:type="page"/>
      </w:r>
    </w:p>
    <w:p w14:paraId="18EFA530" w14:textId="25C04F29" w:rsidR="00267C2C" w:rsidRPr="00D10872" w:rsidRDefault="00072B07" w:rsidP="002B0895">
      <w:pPr>
        <w:pStyle w:val="Kop2"/>
      </w:pPr>
      <w:r w:rsidRPr="00D10872">
        <w:t>Temperatuur</w:t>
      </w:r>
      <w:r w:rsidR="002B0895" w:rsidRPr="00D10872">
        <w:t xml:space="preserve"> en </w:t>
      </w:r>
      <w:r w:rsidRPr="00D10872">
        <w:t>luchtvochtigheid</w:t>
      </w:r>
      <w:bookmarkEnd w:id="58"/>
    </w:p>
    <w:p w14:paraId="785F7456" w14:textId="77CA0BC1" w:rsidR="00984120" w:rsidRPr="00D10872" w:rsidRDefault="00984120" w:rsidP="00984120">
      <w:r w:rsidRPr="00D10872">
        <w:t>In onderstaande scatter plot zien we eigenlijk geen correlatie tussen temperatuur en luchtvochtigheid, de data punten zijn erg ver verspreidt van de diagonale lijn af</w:t>
      </w:r>
      <w:r w:rsidR="008C0BA3" w:rsidRPr="00D10872">
        <w:t xml:space="preserve">, we zien geen positieve maar ook geen negatieve correlatie. Als we kijken naar de </w:t>
      </w:r>
      <w:hyperlink w:anchor="_Correlatie_coëfficiënten" w:history="1">
        <w:r w:rsidR="008C0BA3" w:rsidRPr="00D10872">
          <w:rPr>
            <w:rStyle w:val="Hyperlink"/>
          </w:rPr>
          <w:t>correlatie coëfficiënten tabel</w:t>
        </w:r>
      </w:hyperlink>
      <w:r w:rsidR="008C0BA3" w:rsidRPr="00D10872">
        <w:t xml:space="preserve"> dan zien we een correlatie </w:t>
      </w:r>
      <w:r w:rsidR="00BE1499" w:rsidRPr="00D10872">
        <w:t>coëfficiënt</w:t>
      </w:r>
      <w:r w:rsidR="008C0BA3" w:rsidRPr="00D10872">
        <w:t xml:space="preserve"> van </w:t>
      </w:r>
      <w:r w:rsidR="00BE1499" w:rsidRPr="00D10872">
        <w:t>0.0355, dit getal ligt heel dicht bij de 0 wat bevestigd dat er geen correlatie is tussen temperatuur en luchtvochtigheid.</w:t>
      </w:r>
    </w:p>
    <w:p w14:paraId="53DF3DB7" w14:textId="20441DA5" w:rsidR="00205A4C" w:rsidRPr="00D10872" w:rsidRDefault="00792C86" w:rsidP="00205A4C">
      <w:pPr>
        <w:keepNext/>
      </w:pPr>
      <w:r w:rsidRPr="00D10872">
        <w:rPr>
          <w:noProof/>
        </w:rPr>
        <w:drawing>
          <wp:inline distT="0" distB="0" distL="0" distR="0" wp14:anchorId="284B8E82" wp14:editId="61216821">
            <wp:extent cx="5731510" cy="4383405"/>
            <wp:effectExtent l="0" t="0" r="2540" b="0"/>
            <wp:docPr id="1945423676" name="Afbeelding 1" descr="Afbeelding met tekst, schermopname, diagram, patr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23676" name="Afbeelding 1" descr="Afbeelding met tekst, schermopname, diagram, patroon&#10;&#10;Automatisch gegenereerde beschrijving"/>
                    <pic:cNvPicPr/>
                  </pic:nvPicPr>
                  <pic:blipFill>
                    <a:blip r:embed="rId34"/>
                    <a:stretch>
                      <a:fillRect/>
                    </a:stretch>
                  </pic:blipFill>
                  <pic:spPr>
                    <a:xfrm>
                      <a:off x="0" y="0"/>
                      <a:ext cx="5731510" cy="4383405"/>
                    </a:xfrm>
                    <a:prstGeom prst="rect">
                      <a:avLst/>
                    </a:prstGeom>
                  </pic:spPr>
                </pic:pic>
              </a:graphicData>
            </a:graphic>
          </wp:inline>
        </w:drawing>
      </w:r>
    </w:p>
    <w:p w14:paraId="60989ACA" w14:textId="4F60C962" w:rsidR="00267C2C" w:rsidRPr="00D10872" w:rsidRDefault="00205A4C" w:rsidP="00205A4C">
      <w:pPr>
        <w:pStyle w:val="Bijschrift"/>
      </w:pPr>
      <w:bookmarkStart w:id="59" w:name="_Toc159609769"/>
      <w:r w:rsidRPr="00D10872">
        <w:t xml:space="preserve">Figuur </w:t>
      </w:r>
      <w:r w:rsidRPr="00D10872">
        <w:fldChar w:fldCharType="begin"/>
      </w:r>
      <w:r w:rsidRPr="00D10872">
        <w:instrText xml:space="preserve"> SEQ Figuur \* ARABIC </w:instrText>
      </w:r>
      <w:r w:rsidRPr="00D10872">
        <w:fldChar w:fldCharType="separate"/>
      </w:r>
      <w:r w:rsidR="003D6377">
        <w:rPr>
          <w:noProof/>
        </w:rPr>
        <w:t>27</w:t>
      </w:r>
      <w:r w:rsidRPr="00D10872">
        <w:fldChar w:fldCharType="end"/>
      </w:r>
      <w:r w:rsidRPr="00D10872">
        <w:t xml:space="preserve"> Scatter plot temperatuur </w:t>
      </w:r>
      <w:proofErr w:type="spellStart"/>
      <w:r w:rsidRPr="00D10872">
        <w:t>and</w:t>
      </w:r>
      <w:proofErr w:type="spellEnd"/>
      <w:r w:rsidRPr="00D10872">
        <w:t xml:space="preserve"> luchtvochtigheid</w:t>
      </w:r>
      <w:bookmarkEnd w:id="59"/>
    </w:p>
    <w:p w14:paraId="324A25F7" w14:textId="77777777" w:rsidR="00AC01B5" w:rsidRDefault="00AC01B5">
      <w:pPr>
        <w:rPr>
          <w:rFonts w:asciiTheme="majorHAnsi" w:eastAsiaTheme="majorEastAsia" w:hAnsiTheme="majorHAnsi" w:cstheme="majorBidi"/>
          <w:color w:val="2F5496" w:themeColor="accent1" w:themeShade="BF"/>
          <w:sz w:val="26"/>
          <w:szCs w:val="26"/>
        </w:rPr>
      </w:pPr>
      <w:bookmarkStart w:id="60" w:name="_Toc159529593"/>
      <w:r>
        <w:br w:type="page"/>
      </w:r>
    </w:p>
    <w:p w14:paraId="5E1A1714" w14:textId="506AF51C" w:rsidR="00267C2C" w:rsidRPr="00D10872" w:rsidRDefault="00072B07" w:rsidP="002B0895">
      <w:pPr>
        <w:pStyle w:val="Kop2"/>
      </w:pPr>
      <w:r w:rsidRPr="00D10872">
        <w:t>Dauw punt</w:t>
      </w:r>
      <w:r w:rsidR="00267C2C" w:rsidRPr="00D10872">
        <w:t xml:space="preserve"> en </w:t>
      </w:r>
      <w:r w:rsidR="002F1717" w:rsidRPr="00D10872">
        <w:t>luchtvochtigheid</w:t>
      </w:r>
      <w:bookmarkEnd w:id="60"/>
    </w:p>
    <w:p w14:paraId="59EA9269" w14:textId="25E37EED" w:rsidR="00400FDD" w:rsidRPr="00D10872" w:rsidRDefault="00400FDD" w:rsidP="00400FDD">
      <w:r w:rsidRPr="00D10872">
        <w:t>In onderstaande scatter plot zien we een matige</w:t>
      </w:r>
      <w:r w:rsidR="003D6FAC" w:rsidRPr="00D10872">
        <w:t xml:space="preserve"> tot sterke</w:t>
      </w:r>
      <w:r w:rsidR="00511A05" w:rsidRPr="00D10872">
        <w:t xml:space="preserve"> correlatie tussen het dauw punt en de luchtvochtigheid, er zijn veel data punten op de diagonale lijn maar ook veel data punten die ver afwijken van de diagonale lijn</w:t>
      </w:r>
      <w:r w:rsidR="00D140FA" w:rsidRPr="00D10872">
        <w:t xml:space="preserve">. Als we kijken naar de </w:t>
      </w:r>
      <w:hyperlink w:anchor="_Correlatie_coëfficiënten" w:history="1">
        <w:r w:rsidR="00D140FA" w:rsidRPr="00D10872">
          <w:rPr>
            <w:rStyle w:val="Hyperlink"/>
          </w:rPr>
          <w:t>correlatie coëfficiënten tabel</w:t>
        </w:r>
      </w:hyperlink>
      <w:r w:rsidR="00D140FA" w:rsidRPr="00D10872">
        <w:t xml:space="preserve"> zien we een correlatie </w:t>
      </w:r>
      <w:r w:rsidR="0086418B" w:rsidRPr="00D10872">
        <w:t>coëfficiënt</w:t>
      </w:r>
      <w:r w:rsidR="00D140FA" w:rsidRPr="00D10872">
        <w:t xml:space="preserve"> van </w:t>
      </w:r>
      <w:r w:rsidR="0086418B" w:rsidRPr="00D10872">
        <w:t xml:space="preserve">0.4922 tussen dauw punt en luchtvochtigheid, dit toont ook aan dat er een matige tot sterke correlatie </w:t>
      </w:r>
      <w:r w:rsidR="00094D09" w:rsidRPr="00D10872">
        <w:t xml:space="preserve">die vrijwel precies tussen de 0 en 1 in zit. Het is moeilijk te zeggen of beide features een directe invloed hebben op elkaar maar er is wel te zien dat </w:t>
      </w:r>
      <w:r w:rsidR="005A6D52" w:rsidRPr="00D10872">
        <w:t>er een correlatie bestaat tussen dauw punt en luchtvochtigheid.</w:t>
      </w:r>
    </w:p>
    <w:p w14:paraId="465C7B76" w14:textId="77777777" w:rsidR="00EA391B" w:rsidRPr="00D10872" w:rsidRDefault="00EA391B" w:rsidP="00EA391B">
      <w:pPr>
        <w:keepNext/>
      </w:pPr>
      <w:r w:rsidRPr="00D10872">
        <w:rPr>
          <w:noProof/>
        </w:rPr>
        <w:drawing>
          <wp:inline distT="0" distB="0" distL="0" distR="0" wp14:anchorId="163B2A78" wp14:editId="2F4396CC">
            <wp:extent cx="5731510" cy="4300855"/>
            <wp:effectExtent l="0" t="0" r="2540" b="4445"/>
            <wp:docPr id="225434346" name="Afbeelding 1" descr="Afbeelding met tekst, schermopname, diagram, patr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34346" name="Afbeelding 1" descr="Afbeelding met tekst, schermopname, diagram, patroon&#10;&#10;Automatisch gegenereerde beschrijving"/>
                    <pic:cNvPicPr/>
                  </pic:nvPicPr>
                  <pic:blipFill>
                    <a:blip r:embed="rId35"/>
                    <a:stretch>
                      <a:fillRect/>
                    </a:stretch>
                  </pic:blipFill>
                  <pic:spPr>
                    <a:xfrm>
                      <a:off x="0" y="0"/>
                      <a:ext cx="5731510" cy="4300855"/>
                    </a:xfrm>
                    <a:prstGeom prst="rect">
                      <a:avLst/>
                    </a:prstGeom>
                  </pic:spPr>
                </pic:pic>
              </a:graphicData>
            </a:graphic>
          </wp:inline>
        </w:drawing>
      </w:r>
    </w:p>
    <w:p w14:paraId="68B4E98E" w14:textId="198B18BB" w:rsidR="00AF2349" w:rsidRPr="00D10872" w:rsidRDefault="00EA391B" w:rsidP="0064151A">
      <w:pPr>
        <w:pStyle w:val="Bijschrift"/>
      </w:pPr>
      <w:bookmarkStart w:id="61" w:name="_Toc159609770"/>
      <w:r w:rsidRPr="00D10872">
        <w:t xml:space="preserve">Figuur </w:t>
      </w:r>
      <w:r w:rsidRPr="00D10872">
        <w:fldChar w:fldCharType="begin"/>
      </w:r>
      <w:r w:rsidRPr="00D10872">
        <w:instrText xml:space="preserve"> SEQ Figuur \* ARABIC </w:instrText>
      </w:r>
      <w:r w:rsidRPr="00D10872">
        <w:fldChar w:fldCharType="separate"/>
      </w:r>
      <w:r w:rsidR="003D6377">
        <w:rPr>
          <w:noProof/>
        </w:rPr>
        <w:t>28</w:t>
      </w:r>
      <w:r w:rsidRPr="00D10872">
        <w:fldChar w:fldCharType="end"/>
      </w:r>
      <w:r w:rsidRPr="00D10872">
        <w:t xml:space="preserve"> Scatter plot dauw punt en luchtvochtigheid</w:t>
      </w:r>
      <w:bookmarkEnd w:id="61"/>
    </w:p>
    <w:p w14:paraId="3368B8D2" w14:textId="77777777" w:rsidR="00AC01B5" w:rsidRDefault="00AC01B5">
      <w:pPr>
        <w:rPr>
          <w:rFonts w:asciiTheme="majorHAnsi" w:eastAsiaTheme="majorEastAsia" w:hAnsiTheme="majorHAnsi" w:cstheme="majorBidi"/>
          <w:color w:val="2F5496" w:themeColor="accent1" w:themeShade="BF"/>
          <w:sz w:val="26"/>
          <w:szCs w:val="26"/>
        </w:rPr>
      </w:pPr>
      <w:bookmarkStart w:id="62" w:name="_Toc159529594"/>
      <w:r>
        <w:br w:type="page"/>
      </w:r>
    </w:p>
    <w:p w14:paraId="3D3C04BD" w14:textId="619F32B2" w:rsidR="00267C2C" w:rsidRPr="00D10872" w:rsidRDefault="00267C2C" w:rsidP="002B0895">
      <w:pPr>
        <w:pStyle w:val="Kop2"/>
      </w:pPr>
      <w:r w:rsidRPr="00D10872">
        <w:t xml:space="preserve">Wind </w:t>
      </w:r>
      <w:r w:rsidR="002F1717" w:rsidRPr="00D10872">
        <w:t>richting</w:t>
      </w:r>
      <w:r w:rsidRPr="00D10872">
        <w:t xml:space="preserve"> en wind </w:t>
      </w:r>
      <w:r w:rsidR="002F1717" w:rsidRPr="00D10872">
        <w:t>snelheid</w:t>
      </w:r>
      <w:bookmarkEnd w:id="62"/>
    </w:p>
    <w:p w14:paraId="546DD488" w14:textId="059DCF89" w:rsidR="003D6FAC" w:rsidRPr="00D10872" w:rsidRDefault="004F7446" w:rsidP="003D6FAC">
      <w:r w:rsidRPr="00D10872">
        <w:t>Als we naar de scatter plot kijken van wind richting en wind snelheid zien we op het eerste hoog niet echt een correlatie tussen de 2 features, er zijn wel data punten op de diagonale lijn maar ook erg veel data punten die (ver) afwijken van de diagonale lijn.</w:t>
      </w:r>
      <w:r w:rsidR="003D6FAC" w:rsidRPr="00D10872">
        <w:t xml:space="preserve"> Als we kijken naar de </w:t>
      </w:r>
      <w:hyperlink w:anchor="_Correlatie_coëfficiënten" w:history="1">
        <w:r w:rsidR="003D6FAC" w:rsidRPr="00D10872">
          <w:rPr>
            <w:rStyle w:val="Hyperlink"/>
          </w:rPr>
          <w:t>correlatie coëfficiënten tabel</w:t>
        </w:r>
      </w:hyperlink>
      <w:r w:rsidR="003D6FAC" w:rsidRPr="00D10872">
        <w:t xml:space="preserve"> zien we een correlatie coëfficiënt van 0.3416, dit toont aan dat er een matige correlatie is tussen wind richting en wind snelheid maar zeker geen sterke, </w:t>
      </w:r>
      <w:r w:rsidR="002E7D0C" w:rsidRPr="00D10872">
        <w:t xml:space="preserve">beide features tonen niet aan dat ze elkaar sterk beïnvloeden, </w:t>
      </w:r>
      <w:r w:rsidR="006D5143" w:rsidRPr="00D10872">
        <w:t xml:space="preserve">desalniettemin toont de correlatie </w:t>
      </w:r>
      <w:r w:rsidR="00905A73" w:rsidRPr="00D10872">
        <w:t>coëfficiënt</w:t>
      </w:r>
      <w:r w:rsidR="006D5143" w:rsidRPr="00D10872">
        <w:t xml:space="preserve"> wel aan dat er een correlatie is tussen beide features</w:t>
      </w:r>
      <w:r w:rsidR="00905A73" w:rsidRPr="00D10872">
        <w:t>.</w:t>
      </w:r>
    </w:p>
    <w:p w14:paraId="5F16482D" w14:textId="59B6B5AB" w:rsidR="004F7446" w:rsidRPr="00D10872" w:rsidRDefault="004F7446" w:rsidP="004F7446"/>
    <w:p w14:paraId="434DCC62" w14:textId="15AC9ED4" w:rsidR="00262926" w:rsidRPr="00D10872" w:rsidRDefault="00262926" w:rsidP="00262926">
      <w:pPr>
        <w:keepNext/>
      </w:pPr>
      <w:r w:rsidRPr="00D10872">
        <w:rPr>
          <w:noProof/>
        </w:rPr>
        <w:drawing>
          <wp:inline distT="0" distB="0" distL="0" distR="0" wp14:anchorId="137834D6" wp14:editId="147D0258">
            <wp:extent cx="5731510" cy="4315460"/>
            <wp:effectExtent l="0" t="0" r="2540" b="8890"/>
            <wp:docPr id="2078458562" name="Afbeelding 1"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58562" name="Afbeelding 1" descr="Afbeelding met tekst, schermopname, lijn, diagram&#10;&#10;Automatisch gegenereerde beschrijving"/>
                    <pic:cNvPicPr/>
                  </pic:nvPicPr>
                  <pic:blipFill>
                    <a:blip r:embed="rId36"/>
                    <a:stretch>
                      <a:fillRect/>
                    </a:stretch>
                  </pic:blipFill>
                  <pic:spPr>
                    <a:xfrm>
                      <a:off x="0" y="0"/>
                      <a:ext cx="5731510" cy="4315460"/>
                    </a:xfrm>
                    <a:prstGeom prst="rect">
                      <a:avLst/>
                    </a:prstGeom>
                  </pic:spPr>
                </pic:pic>
              </a:graphicData>
            </a:graphic>
          </wp:inline>
        </w:drawing>
      </w:r>
    </w:p>
    <w:p w14:paraId="1AA6A2E5" w14:textId="2535B27E" w:rsidR="00262926" w:rsidRPr="00D10872" w:rsidRDefault="00262926" w:rsidP="00262926">
      <w:pPr>
        <w:pStyle w:val="Bijschrift"/>
      </w:pPr>
      <w:r w:rsidRPr="00D10872">
        <w:t xml:space="preserve">Figuur </w:t>
      </w:r>
      <w:r w:rsidR="0064151A" w:rsidRPr="00D10872">
        <w:t>28</w:t>
      </w:r>
      <w:r w:rsidRPr="00D10872">
        <w:t xml:space="preserve"> Scatter plot wind richting en wind snelheid</w:t>
      </w:r>
    </w:p>
    <w:p w14:paraId="1B434C51" w14:textId="77777777" w:rsidR="00981DC7" w:rsidRPr="00D10872" w:rsidRDefault="00981DC7">
      <w:r w:rsidRPr="00D10872">
        <w:br w:type="page"/>
      </w:r>
    </w:p>
    <w:p w14:paraId="094DB174" w14:textId="77777777" w:rsidR="00981DC7" w:rsidRPr="00D10872" w:rsidRDefault="00981DC7" w:rsidP="00981DC7">
      <w:pPr>
        <w:pStyle w:val="Kop1"/>
      </w:pPr>
      <w:bookmarkStart w:id="63" w:name="_Toc159529595"/>
      <w:bookmarkStart w:id="64" w:name="_Conclusie"/>
      <w:bookmarkEnd w:id="64"/>
      <w:r w:rsidRPr="00D10872">
        <w:t>Conclusie</w:t>
      </w:r>
      <w:bookmarkEnd w:id="63"/>
    </w:p>
    <w:p w14:paraId="7C5677A8" w14:textId="289697F8" w:rsidR="00874BFB" w:rsidRPr="00D10872" w:rsidRDefault="00981DC7" w:rsidP="00981DC7">
      <w:r w:rsidRPr="00D10872">
        <w:t>Aan de hand van d</w:t>
      </w:r>
      <w:r w:rsidR="00474969" w:rsidRPr="00D10872">
        <w:t xml:space="preserve">it data analyse verslag kunnen we vertrouwd antwoord geven op de 3 informatievragen, gespecificeerd in </w:t>
      </w:r>
      <w:hyperlink w:anchor="_Informatievragen" w:history="1">
        <w:r w:rsidR="00474969" w:rsidRPr="00D10872">
          <w:rPr>
            <w:rStyle w:val="Hyperlink"/>
          </w:rPr>
          <w:t>de inleiding</w:t>
        </w:r>
      </w:hyperlink>
      <w:r w:rsidR="00474969" w:rsidRPr="00D10872">
        <w:t>.</w:t>
      </w:r>
      <w:r w:rsidR="00B05772">
        <w:t xml:space="preserve"> We kunnen ook concluderen dat </w:t>
      </w:r>
      <w:r w:rsidR="007D0AC7">
        <w:t>de onderzochte data een goede spreiding heeft met logische data punten</w:t>
      </w:r>
      <w:r w:rsidR="007143F0">
        <w:t>, dit</w:t>
      </w:r>
      <w:r w:rsidR="008D2E6A">
        <w:t xml:space="preserve"> betekent dat de data zeer waarschijnlijk realistisch </w:t>
      </w:r>
      <w:r w:rsidR="001B6D15">
        <w:t xml:space="preserve">is en compleet genoeg </w:t>
      </w:r>
      <w:r w:rsidR="00C32C4E">
        <w:t>om te gebruiken voor trainingsdoeleinde.</w:t>
      </w:r>
    </w:p>
    <w:p w14:paraId="400A8239" w14:textId="264F9A2A" w:rsidR="00FB7A20" w:rsidRPr="00D10872" w:rsidRDefault="00FB7A20" w:rsidP="00FB7A20">
      <w:pPr>
        <w:pStyle w:val="Kop2"/>
      </w:pPr>
      <w:bookmarkStart w:id="65" w:name="_Toc159529596"/>
      <w:r w:rsidRPr="00D10872">
        <w:t>Wat is de verdeling van de vertragingstijden voor vluchten in de dataset?</w:t>
      </w:r>
      <w:bookmarkEnd w:id="65"/>
    </w:p>
    <w:p w14:paraId="07B20540" w14:textId="42A2327F" w:rsidR="00874BFB" w:rsidRPr="00D10872" w:rsidRDefault="00FA6D20" w:rsidP="00874BFB">
      <w:r w:rsidRPr="00D10872">
        <w:t xml:space="preserve">Als we kijken naar de box plot met betrekking tot </w:t>
      </w:r>
      <w:r w:rsidR="0042158D" w:rsidRPr="00D10872">
        <w:t xml:space="preserve">de vertragingen bij zowel aankomst als vertrek zien we dat </w:t>
      </w:r>
      <w:r w:rsidR="005D27E2" w:rsidRPr="00D10872">
        <w:t xml:space="preserve">het gross van de data punten rond de 0 ligt, met </w:t>
      </w:r>
      <w:r w:rsidR="005E1C0F" w:rsidRPr="00D10872">
        <w:t>toch relatief veel uitschieters boven de max</w:t>
      </w:r>
      <w:r w:rsidR="00E428CD" w:rsidRPr="00D10872">
        <w:t>. Als we kijken naar de vliegtuigmaatschappijen apart dan zien we dat hier een goede verdeling is van de data punten,</w:t>
      </w:r>
      <w:r w:rsidR="001D152E" w:rsidRPr="00D10872">
        <w:t xml:space="preserve"> we zien ook een duidelijk onderscheid tussen vliegtuigmaatschappijen waar de een meer last heeft van vertragingen dan de ander</w:t>
      </w:r>
      <w:r w:rsidR="0054538F" w:rsidRPr="00D10872">
        <w:t>, dit verwachten we ook maar we verwachten geen vliegtuigmaatschappijen met geen vertragingen en die zien we ook niet.</w:t>
      </w:r>
    </w:p>
    <w:p w14:paraId="5FC956F8" w14:textId="0A232A5F" w:rsidR="0095027F" w:rsidRPr="00D10872" w:rsidRDefault="0095027F" w:rsidP="00874BFB">
      <w:r w:rsidRPr="00D10872">
        <w:t>Als we naar de proportie testen en de difference of means testen kijken</w:t>
      </w:r>
      <w:r w:rsidR="00B675A3" w:rsidRPr="00D10872">
        <w:t xml:space="preserve"> </w:t>
      </w:r>
      <w:r w:rsidR="00A43341" w:rsidRPr="00D10872">
        <w:t>dan zien we bij de proportietesten dat er genoeg data is om met grote zekerheid te zeggen</w:t>
      </w:r>
      <w:r w:rsidR="002D37FB" w:rsidRPr="00D10872">
        <w:t xml:space="preserve"> waar de proportie ligt en ook als we naar individuele maatschappijen kijken weten we bij 2 van de 3 maatschappijen die getest zijn ook met grote zekerheid waar de proportie ligt en bij 1 van de 3 gekozen maatschappijen </w:t>
      </w:r>
      <w:r w:rsidR="00B93032" w:rsidRPr="00D10872">
        <w:t>is de zekerheid minder groot maar ook niet klein.</w:t>
      </w:r>
      <w:r w:rsidR="00B675A3" w:rsidRPr="00D10872">
        <w:t xml:space="preserve"> Bij de difference of means </w:t>
      </w:r>
      <w:r w:rsidR="00FB0F45" w:rsidRPr="00D10872">
        <w:t xml:space="preserve">testen zien we uit de gekozen test data op 1 plek </w:t>
      </w:r>
      <w:r w:rsidR="00DC08F4" w:rsidRPr="00D10872">
        <w:t xml:space="preserve">een p-waarde onder de 0.05, dit betekent dat we slechts op 1 plek de nulhypothese kunnen verwerpen, op alle andere plekken kunnen we niet genoeg zekerheid </w:t>
      </w:r>
      <w:r w:rsidR="00CF1DAA" w:rsidRPr="00D10872">
        <w:t>concluderen dat er een verschil is in gemiddelde tussen de gekozen vliegtuigmaatschappijen.</w:t>
      </w:r>
    </w:p>
    <w:p w14:paraId="5F46C226" w14:textId="3B0DB262" w:rsidR="00213932" w:rsidRPr="00D10872" w:rsidRDefault="00213932" w:rsidP="00874BFB">
      <w:r w:rsidRPr="00D10872">
        <w:t xml:space="preserve">Als laatste wordt er nog bij de </w:t>
      </w:r>
      <w:hyperlink w:anchor="_Vertrek_vertraging_en" w:history="1">
        <w:r w:rsidRPr="00D10872">
          <w:rPr>
            <w:rStyle w:val="Hyperlink"/>
          </w:rPr>
          <w:t>scatter plots</w:t>
        </w:r>
      </w:hyperlink>
      <w:r w:rsidRPr="00D10872">
        <w:t xml:space="preserve"> gekeken naar de correlatie tussen </w:t>
      </w:r>
      <w:r w:rsidR="001E24A5" w:rsidRPr="00D10872">
        <w:t xml:space="preserve">vertraging bij vertrek en aankomst en hier zien we een hele duidelijke correlatie, dit willen we ook zien want als een vliegtuig vertraging heeft bij vertrek heeft deze </w:t>
      </w:r>
      <w:r w:rsidR="006D316C" w:rsidRPr="00D10872">
        <w:t xml:space="preserve">een grote kans om ook vertraging op te lopen bij aankomst. De hoge correlatie </w:t>
      </w:r>
      <w:r w:rsidR="00F54F6E" w:rsidRPr="00D10872">
        <w:t>coëfficiënt</w:t>
      </w:r>
      <w:r w:rsidR="006D316C" w:rsidRPr="00D10872">
        <w:t xml:space="preserve"> toont aan dat de data in lijn met elkaar ligt</w:t>
      </w:r>
      <w:r w:rsidR="00F54F6E" w:rsidRPr="00D10872">
        <w:t>.</w:t>
      </w:r>
    </w:p>
    <w:p w14:paraId="4F7D4BCE" w14:textId="371111F9" w:rsidR="00F54F6E" w:rsidRPr="00D10872" w:rsidRDefault="00F54F6E" w:rsidP="00874BFB">
      <w:r w:rsidRPr="00D10872">
        <w:t>Alle analyses samen genomen kunnen we concluderen dat de verdeling van vertragingstijden voor vluchten goed is</w:t>
      </w:r>
      <w:r w:rsidR="00B360B8" w:rsidRPr="00D10872">
        <w:t>, zeker goed genoeg om als dataset te gebruiken voor eventuele trainingsdoeleinden.</w:t>
      </w:r>
    </w:p>
    <w:p w14:paraId="71B48604" w14:textId="77777777" w:rsidR="00FB7A20" w:rsidRPr="00D10872" w:rsidRDefault="00FB7A20" w:rsidP="00FB7A20">
      <w:pPr>
        <w:pStyle w:val="Kop2"/>
      </w:pPr>
      <w:bookmarkStart w:id="66" w:name="_Toc159529597"/>
      <w:r w:rsidRPr="00D10872">
        <w:t>Hoe is de spreiding van temperatuur, dauw punt, luchtvochtigheid, windrichting en windsnelheid in de dataset?</w:t>
      </w:r>
      <w:bookmarkEnd w:id="66"/>
    </w:p>
    <w:p w14:paraId="1448633E" w14:textId="7F11F286" w:rsidR="00AF5E8B" w:rsidRPr="00D10872" w:rsidRDefault="00AF5E8B" w:rsidP="00FB7A20">
      <w:r w:rsidRPr="00D10872">
        <w:t>Als we kijken naar de temperatuur</w:t>
      </w:r>
      <w:r w:rsidR="001D7B3F" w:rsidRPr="00D10872">
        <w:t xml:space="preserve"> zien we</w:t>
      </w:r>
      <w:r w:rsidRPr="00D10872">
        <w:t xml:space="preserve"> een goede spreiding</w:t>
      </w:r>
      <w:r w:rsidR="001D7B3F" w:rsidRPr="00D10872">
        <w:t xml:space="preserve"> in de histogram en boxplot</w:t>
      </w:r>
      <w:r w:rsidRPr="00D10872">
        <w:t xml:space="preserve"> van ongeveer 10 tot 100</w:t>
      </w:r>
      <w:r w:rsidR="00A422E8" w:rsidRPr="00D10872">
        <w:t xml:space="preserve"> Fahrenheit</w:t>
      </w:r>
      <w:r w:rsidRPr="00D10872">
        <w:t>, dit correspondeert met -12 tot 38 graden Celsius</w:t>
      </w:r>
      <w:r w:rsidR="00A422E8" w:rsidRPr="00D10872">
        <w:t xml:space="preserve">, met het gross van de dat in het midden, precies zoals we verwachten. Ook wanneer we kijken naar de boxplot waar naar de temperatuur per uur wordt gekeken </w:t>
      </w:r>
      <w:r w:rsidR="00C55886" w:rsidRPr="00D10872">
        <w:t>zien we dat de temperatuur richting het warmste punt van de dag stijgt en daarna weer daalt, wederom precies zoals we verwachten.</w:t>
      </w:r>
    </w:p>
    <w:p w14:paraId="0EAAFA53" w14:textId="4C2B170C" w:rsidR="00B40999" w:rsidRPr="00D10872" w:rsidRDefault="00C55886" w:rsidP="00FB7A20">
      <w:r w:rsidRPr="00D10872">
        <w:t xml:space="preserve">Als we kijken naar het dauw punt zien we </w:t>
      </w:r>
      <w:r w:rsidR="00B40999" w:rsidRPr="00D10872">
        <w:t xml:space="preserve">dat deze spreid van ongeveer -10 tot </w:t>
      </w:r>
      <w:r w:rsidR="005229FC" w:rsidRPr="00D10872">
        <w:t xml:space="preserve">80 graden </w:t>
      </w:r>
      <w:r w:rsidR="002961E9" w:rsidRPr="00D10872">
        <w:t>Fahrenheit</w:t>
      </w:r>
      <w:r w:rsidR="005229FC" w:rsidRPr="00D10872">
        <w:t>, dauw punt ligt veelal in directe correlatie met de temperatuur dus dat we hier een vergelijkbare spreiding zien als bij de temperatuur maar dan iets lager in waardes is exact wat we verwachten te zien.</w:t>
      </w:r>
    </w:p>
    <w:p w14:paraId="3CB1CC47" w14:textId="3DE0C741" w:rsidR="005229FC" w:rsidRPr="00D10872" w:rsidRDefault="005229FC" w:rsidP="00FB7A20">
      <w:r w:rsidRPr="00D10872">
        <w:t xml:space="preserve">Als we bij de luchtvochtigheid kijken zien we </w:t>
      </w:r>
      <w:r w:rsidR="002961E9" w:rsidRPr="00D10872">
        <w:t>wederom een goede spreiding van data</w:t>
      </w:r>
      <w:r w:rsidR="002921C5" w:rsidRPr="00D10872">
        <w:t>, de luchtvochtigheid ligt tussen de ongeveer 10 en 100 procent, dit zijn realistische waardes.</w:t>
      </w:r>
      <w:r w:rsidR="00D7306A" w:rsidRPr="00D10872">
        <w:t xml:space="preserve"> </w:t>
      </w:r>
      <w:r w:rsidR="00645594" w:rsidRPr="00D10872">
        <w:t>We</w:t>
      </w:r>
      <w:r w:rsidR="00D7306A" w:rsidRPr="00D10872">
        <w:t xml:space="preserve"> zien in de boxplot waar wordt gekeken naar de luchtvochtigheid per uur een spiegelbeeld boxplot van de temperatuur</w:t>
      </w:r>
      <w:r w:rsidR="00042051" w:rsidRPr="00D10872">
        <w:t xml:space="preserve">, </w:t>
      </w:r>
      <w:r w:rsidR="00543BDF" w:rsidRPr="00D10872">
        <w:t>dit is niet per se goed want over het algemeen geldt dat hoe warmer de lucht hoe meer vocht deze bevat maar dit is ook afhankelijk van het klimaat</w:t>
      </w:r>
      <w:r w:rsidR="0051310E" w:rsidRPr="00D10872">
        <w:t xml:space="preserve"> en het is lastig hier conclusies uit te trekken.</w:t>
      </w:r>
    </w:p>
    <w:p w14:paraId="62363BAD" w14:textId="2C41E2C7" w:rsidR="00042051" w:rsidRPr="00D10872" w:rsidRDefault="00042051" w:rsidP="00FB7A20">
      <w:r w:rsidRPr="00D10872">
        <w:t xml:space="preserve">Als laatste hebben we nog de wind richting en wind snelheid, de windrichting loopt van 0 tot 360 graden </w:t>
      </w:r>
      <w:r w:rsidR="001825E8" w:rsidRPr="00D10872">
        <w:t>zoals het hoort</w:t>
      </w:r>
      <w:r w:rsidR="00FF6589" w:rsidRPr="00D10872">
        <w:t>, het gemiddelde ligt hier op 220</w:t>
      </w:r>
      <w:r w:rsidR="00317D09" w:rsidRPr="00D10872">
        <w:t>, dit zou betekenen dat de meeste wind uit het zuid westen komt</w:t>
      </w:r>
      <w:r w:rsidR="00A0459A" w:rsidRPr="00D10872">
        <w:t xml:space="preserve">. Het is moeilijk te beoordelen of deze data waarheidsgetrouw is omdat de gemiddelde windrichting verschilt per locatie. Voor de windsnelheid zien we </w:t>
      </w:r>
      <w:r w:rsidR="00F018E6" w:rsidRPr="00D10872">
        <w:t>dat deze ligt ergens tussen de 0 en 27 met een aantal uitschieters daarboven, dit is wel wat we verwachten te zien waar de uitschieters vermoedelijk zware windstoten/stormen waren die nauwelijks voorkomen.</w:t>
      </w:r>
    </w:p>
    <w:p w14:paraId="4D8FBBFA" w14:textId="1369EC79" w:rsidR="00F018E6" w:rsidRPr="00D10872" w:rsidRDefault="001D7B3F" w:rsidP="00FB7A20">
      <w:r w:rsidRPr="00D10872">
        <w:t>We kunnen aan de hand van de analyses wel concluderen dat er een goede spreiding is van de verschillende weerdata</w:t>
      </w:r>
      <w:r w:rsidR="0043461A" w:rsidRPr="00D10872">
        <w:t xml:space="preserve">, de waardes die we terug vinden zijn ook realistisch en niet waardes die eigenlijk nooit voor zouden kunnen komen. Ook de gemiddeldes hebben realistische waardes waardoor we </w:t>
      </w:r>
      <w:r w:rsidR="003C3248" w:rsidRPr="00D10872">
        <w:t>kunnen zeggen dat de weer data spreiding goed is en geschikt om te gebruiken voor eventuele trainingsdoeleinde.</w:t>
      </w:r>
    </w:p>
    <w:p w14:paraId="295FCFA8" w14:textId="76772E56" w:rsidR="00FB7A20" w:rsidRPr="00D10872" w:rsidRDefault="00FB7A20" w:rsidP="00FB7A20">
      <w:pPr>
        <w:pStyle w:val="Kop2"/>
      </w:pPr>
      <w:bookmarkStart w:id="67" w:name="_Toc159529598"/>
      <w:r w:rsidRPr="00D10872">
        <w:t>Hoe verhouden de verschillende weer</w:t>
      </w:r>
      <w:r w:rsidR="00193599" w:rsidRPr="00D10872">
        <w:t xml:space="preserve"> </w:t>
      </w:r>
      <w:r w:rsidRPr="00D10872">
        <w:t>data met elkaar?</w:t>
      </w:r>
      <w:bookmarkEnd w:id="67"/>
    </w:p>
    <w:p w14:paraId="584A72CD" w14:textId="77777777" w:rsidR="00C914F2" w:rsidRPr="00D10872" w:rsidRDefault="003C3248" w:rsidP="00FB7A20">
      <w:r w:rsidRPr="00D10872">
        <w:t xml:space="preserve">Naast de spreiding is het ook goed om te weten </w:t>
      </w:r>
      <w:r w:rsidR="009C1AAD" w:rsidRPr="00D10872">
        <w:t xml:space="preserve">hoe de verschillende weerdata met elkaar in verhouding staan. Hiervoor zijn verschillende scatter plots gemaakt die de correlatie tussen een aantal weerdata </w:t>
      </w:r>
      <w:r w:rsidR="00C914F2" w:rsidRPr="00D10872">
        <w:t>aantonen.</w:t>
      </w:r>
    </w:p>
    <w:p w14:paraId="6AE354AD" w14:textId="77777777" w:rsidR="009F409D" w:rsidRPr="00D10872" w:rsidRDefault="00C914F2" w:rsidP="00FB7A20">
      <w:r w:rsidRPr="00D10872">
        <w:t>Als we allereerst kijken naar de temperatuur en het dauw punt zien we een zeer sterke positieve correlati</w:t>
      </w:r>
      <w:r w:rsidR="00B401AF" w:rsidRPr="00D10872">
        <w:t xml:space="preserve">e, dit willen we ook zien omdat de temperatuur en het dauw punt in de realiteit nauw met elkaar zijn verbonden en met een correlatie </w:t>
      </w:r>
      <w:r w:rsidR="009F409D" w:rsidRPr="00D10872">
        <w:t>coëfficiënt</w:t>
      </w:r>
      <w:r w:rsidR="00B401AF" w:rsidRPr="00D10872">
        <w:t xml:space="preserve"> van 0.8823 </w:t>
      </w:r>
      <w:r w:rsidR="009F409D" w:rsidRPr="00D10872">
        <w:t>is het veilig om te stellen dat dit ook het geval is in de aangeleverde dataset.</w:t>
      </w:r>
    </w:p>
    <w:p w14:paraId="6484E5E3" w14:textId="77777777" w:rsidR="00631FDF" w:rsidRPr="00D10872" w:rsidRDefault="009F409D" w:rsidP="00FB7A20">
      <w:r w:rsidRPr="00D10872">
        <w:t xml:space="preserve">Als we kijken naar de temperatuur en de luchtvochtigheid zien we een </w:t>
      </w:r>
      <w:r w:rsidR="001B2650" w:rsidRPr="00D10872">
        <w:t xml:space="preserve">slecht positieve correlatie, en met een correlatie coëfficiënt van 0.0355 is het duidelijk dat in deze dataset </w:t>
      </w:r>
      <w:r w:rsidR="00714A53" w:rsidRPr="00D10872">
        <w:t xml:space="preserve">geen meetbare verbinding is tussen temperatuur en luchtvochtigheid. </w:t>
      </w:r>
      <w:r w:rsidR="0051310E" w:rsidRPr="00D10872">
        <w:t xml:space="preserve">We zien dit ook al terug in de boxplots waar we naar de temperatuur en luchtvochtigheid per uur kijken, hier zien we dat de luchtvochtigheid daalt naar mate de temperatuur stijgt en visa versa terwijl veelal </w:t>
      </w:r>
      <w:r w:rsidR="00FB5BCF" w:rsidRPr="00D10872">
        <w:t xml:space="preserve">warmer lucht een hogere luchtvochtigheid betekent, dit is echter ook sterk afhankelijk van het klimaat en de relatie tussen temperatuur en luchtvochtigheid </w:t>
      </w:r>
      <w:r w:rsidR="00631FDF" w:rsidRPr="00D10872">
        <w:t>is niet rechtlijnig. Desalniettemin hadden we een hogere correlatie verwacht tussen de beide features.</w:t>
      </w:r>
    </w:p>
    <w:p w14:paraId="340FE2DB" w14:textId="7D286622" w:rsidR="006E1B06" w:rsidRPr="00D10872" w:rsidRDefault="00631FDF" w:rsidP="00FB7A20">
      <w:r w:rsidRPr="00D10872">
        <w:t xml:space="preserve">Als we kijken naar het dauw punt en de luchtvochtigheid </w:t>
      </w:r>
      <w:r w:rsidR="00D340A7" w:rsidRPr="00D10872">
        <w:t>zien we</w:t>
      </w:r>
      <w:r w:rsidR="00EC15D1" w:rsidRPr="00D10872">
        <w:t xml:space="preserve">, met een correlatie coëfficiënt van 0.4922, </w:t>
      </w:r>
      <w:r w:rsidR="00D340A7" w:rsidRPr="00D10872">
        <w:t>een matige tot sterke positieve correlatie</w:t>
      </w:r>
      <w:r w:rsidR="006A2908" w:rsidRPr="00D10872">
        <w:t xml:space="preserve"> tussen het dauw punt en de luchtvochtigheid</w:t>
      </w:r>
      <w:r w:rsidR="006C0055" w:rsidRPr="00D10872">
        <w:t>, over het algemeen zijn dauw punt en luchtvochtigheid wel met elkaar verbonden en het is daarom goed om te zien dat er een sterke positieve correlatie is tussen de 2 in deze dataset.</w:t>
      </w:r>
    </w:p>
    <w:p w14:paraId="5298B9D2" w14:textId="77777777" w:rsidR="00D65049" w:rsidRPr="00D10872" w:rsidRDefault="006E1B06" w:rsidP="00FB7A20">
      <w:r w:rsidRPr="00D10872">
        <w:t>Als laatste hebben we de correlatie tussen de wind snelheid en wind richting</w:t>
      </w:r>
      <w:r w:rsidR="0027413F" w:rsidRPr="00D10872">
        <w:t>, we zien hier een matige positieve correlatie</w:t>
      </w:r>
      <w:r w:rsidR="001205E3" w:rsidRPr="00D10872">
        <w:t>, dit wel een beetje wat we verwachten omdat er wel zeker een relatie is tussen wind richting en wind snelheid is dit ook zeker niet altijd het geval, wind kan veranderen</w:t>
      </w:r>
      <w:r w:rsidR="005C319E" w:rsidRPr="00D10872">
        <w:t xml:space="preserve"> net als de snelheid, nu zijn er wel punten waar meestal hogere wind snelheden vandaan komen en dit correspondeert ook met de matige positieve correlatie</w:t>
      </w:r>
      <w:r w:rsidR="008D70A6" w:rsidRPr="00D10872">
        <w:t>.</w:t>
      </w:r>
    </w:p>
    <w:p w14:paraId="09FC9E42" w14:textId="44B89355" w:rsidR="008F1B04" w:rsidRPr="00D10872" w:rsidRDefault="00D65049" w:rsidP="00FB7A20">
      <w:r w:rsidRPr="00D10872">
        <w:t>Aan de hand van de analyses kunnen we</w:t>
      </w:r>
      <w:r w:rsidR="00193599" w:rsidRPr="00D10872">
        <w:t xml:space="preserve">, op de correlatie tussen temperatuur en luchtvochtigheid na, concluderen dat de verhoudingen tussen de verschillende weer data logisch en realistisch is en daarmee </w:t>
      </w:r>
      <w:r w:rsidR="000E11AF" w:rsidRPr="00D10872">
        <w:t>geschikt is om te gebruiken voor eventuele trainingsdoeleinden. Wat betreft de correlatie tussen temperatuur en luchtvochtigheid is dit wat lastig omdat deze veelal in verband liggen met elkaar maar het is niet rechtlijnig</w:t>
      </w:r>
      <w:r w:rsidR="000207AA" w:rsidRPr="00D10872">
        <w:t xml:space="preserve">, wat betekent dat het ook niet hoeft, aan de hand van de verrichte analyse is het niet mogelijk om te concluderen of de correlatie tussen temperatuur en luchtvochtigheid </w:t>
      </w:r>
      <w:r w:rsidR="006B1218" w:rsidRPr="00D10872">
        <w:t>logisch is of niet.</w:t>
      </w:r>
      <w:r w:rsidR="008F1B04" w:rsidRPr="00D10872">
        <w:br w:type="page"/>
      </w:r>
    </w:p>
    <w:p w14:paraId="580B581F" w14:textId="77777777" w:rsidR="007400EC" w:rsidRPr="00D10872" w:rsidRDefault="00EB472F" w:rsidP="00EB472F">
      <w:pPr>
        <w:pStyle w:val="Kop1"/>
      </w:pPr>
      <w:bookmarkStart w:id="68" w:name="_Toc159529599"/>
      <w:r w:rsidRPr="00D10872">
        <w:t>Figuren lijst</w:t>
      </w:r>
      <w:bookmarkEnd w:id="68"/>
    </w:p>
    <w:p w14:paraId="6D2DE6D0" w14:textId="06C1CC67" w:rsidR="007E6A7D" w:rsidRDefault="007E6A7D">
      <w:pPr>
        <w:pStyle w:val="Lijstmetafbeeldingen"/>
        <w:tabs>
          <w:tab w:val="right" w:leader="dot" w:pos="9016"/>
        </w:tabs>
        <w:rPr>
          <w:rFonts w:eastAsiaTheme="minorEastAsia"/>
          <w:noProof/>
          <w:kern w:val="2"/>
          <w:sz w:val="24"/>
          <w:szCs w:val="24"/>
          <w:lang w:val="en-US"/>
          <w14:ligatures w14:val="standardContextual"/>
        </w:rPr>
      </w:pPr>
      <w:r>
        <w:fldChar w:fldCharType="begin"/>
      </w:r>
      <w:r>
        <w:instrText xml:space="preserve"> TOC \h \z \c "Figuur" </w:instrText>
      </w:r>
      <w:r>
        <w:fldChar w:fldCharType="separate"/>
      </w:r>
      <w:hyperlink w:anchor="_Toc159609743" w:history="1">
        <w:r w:rsidRPr="00025714">
          <w:rPr>
            <w:rStyle w:val="Hyperlink"/>
            <w:noProof/>
          </w:rPr>
          <w:t>Figuur 1 Histogram temperature</w:t>
        </w:r>
        <w:r>
          <w:rPr>
            <w:noProof/>
            <w:webHidden/>
          </w:rPr>
          <w:tab/>
        </w:r>
        <w:r>
          <w:rPr>
            <w:noProof/>
            <w:webHidden/>
          </w:rPr>
          <w:fldChar w:fldCharType="begin"/>
        </w:r>
        <w:r>
          <w:rPr>
            <w:noProof/>
            <w:webHidden/>
          </w:rPr>
          <w:instrText xml:space="preserve"> PAGEREF _Toc159609743 \h </w:instrText>
        </w:r>
        <w:r>
          <w:rPr>
            <w:noProof/>
            <w:webHidden/>
          </w:rPr>
        </w:r>
        <w:r>
          <w:rPr>
            <w:noProof/>
            <w:webHidden/>
          </w:rPr>
          <w:fldChar w:fldCharType="separate"/>
        </w:r>
        <w:r>
          <w:rPr>
            <w:noProof/>
            <w:webHidden/>
          </w:rPr>
          <w:t>5</w:t>
        </w:r>
        <w:r>
          <w:rPr>
            <w:noProof/>
            <w:webHidden/>
          </w:rPr>
          <w:fldChar w:fldCharType="end"/>
        </w:r>
      </w:hyperlink>
    </w:p>
    <w:p w14:paraId="14FC980D" w14:textId="21417656"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44" w:history="1">
        <w:r w:rsidR="007E6A7D" w:rsidRPr="00025714">
          <w:rPr>
            <w:rStyle w:val="Hyperlink"/>
            <w:noProof/>
          </w:rPr>
          <w:t>Figuur 2 Density plot temperature</w:t>
        </w:r>
        <w:r w:rsidR="007E6A7D">
          <w:rPr>
            <w:noProof/>
            <w:webHidden/>
          </w:rPr>
          <w:tab/>
        </w:r>
        <w:r w:rsidR="007E6A7D">
          <w:rPr>
            <w:noProof/>
            <w:webHidden/>
          </w:rPr>
          <w:fldChar w:fldCharType="begin"/>
        </w:r>
        <w:r w:rsidR="007E6A7D">
          <w:rPr>
            <w:noProof/>
            <w:webHidden/>
          </w:rPr>
          <w:instrText xml:space="preserve"> PAGEREF _Toc159609744 \h </w:instrText>
        </w:r>
        <w:r w:rsidR="007E6A7D">
          <w:rPr>
            <w:noProof/>
            <w:webHidden/>
          </w:rPr>
        </w:r>
        <w:r w:rsidR="007E6A7D">
          <w:rPr>
            <w:noProof/>
            <w:webHidden/>
          </w:rPr>
          <w:fldChar w:fldCharType="separate"/>
        </w:r>
        <w:r w:rsidR="007E6A7D">
          <w:rPr>
            <w:noProof/>
            <w:webHidden/>
          </w:rPr>
          <w:t>6</w:t>
        </w:r>
        <w:r w:rsidR="007E6A7D">
          <w:rPr>
            <w:noProof/>
            <w:webHidden/>
          </w:rPr>
          <w:fldChar w:fldCharType="end"/>
        </w:r>
      </w:hyperlink>
    </w:p>
    <w:p w14:paraId="3961E026" w14:textId="18173D99"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45" w:history="1">
        <w:r w:rsidR="007E6A7D" w:rsidRPr="00025714">
          <w:rPr>
            <w:rStyle w:val="Hyperlink"/>
            <w:noProof/>
          </w:rPr>
          <w:t>Figuur 3 Histogram dew point</w:t>
        </w:r>
        <w:r w:rsidR="007E6A7D">
          <w:rPr>
            <w:noProof/>
            <w:webHidden/>
          </w:rPr>
          <w:tab/>
        </w:r>
        <w:r w:rsidR="007E6A7D">
          <w:rPr>
            <w:noProof/>
            <w:webHidden/>
          </w:rPr>
          <w:fldChar w:fldCharType="begin"/>
        </w:r>
        <w:r w:rsidR="007E6A7D">
          <w:rPr>
            <w:noProof/>
            <w:webHidden/>
          </w:rPr>
          <w:instrText xml:space="preserve"> PAGEREF _Toc159609745 \h </w:instrText>
        </w:r>
        <w:r w:rsidR="007E6A7D">
          <w:rPr>
            <w:noProof/>
            <w:webHidden/>
          </w:rPr>
        </w:r>
        <w:r w:rsidR="007E6A7D">
          <w:rPr>
            <w:noProof/>
            <w:webHidden/>
          </w:rPr>
          <w:fldChar w:fldCharType="separate"/>
        </w:r>
        <w:r w:rsidR="007E6A7D">
          <w:rPr>
            <w:noProof/>
            <w:webHidden/>
          </w:rPr>
          <w:t>7</w:t>
        </w:r>
        <w:r w:rsidR="007E6A7D">
          <w:rPr>
            <w:noProof/>
            <w:webHidden/>
          </w:rPr>
          <w:fldChar w:fldCharType="end"/>
        </w:r>
      </w:hyperlink>
    </w:p>
    <w:p w14:paraId="7AE0D8D5" w14:textId="52D10DC7"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46" w:history="1">
        <w:r w:rsidR="007E6A7D" w:rsidRPr="00025714">
          <w:rPr>
            <w:rStyle w:val="Hyperlink"/>
            <w:noProof/>
            <w:lang w:val="en-US"/>
          </w:rPr>
          <w:t>Figuur 4 Density plot dew point</w:t>
        </w:r>
        <w:r w:rsidR="007E6A7D">
          <w:rPr>
            <w:noProof/>
            <w:webHidden/>
          </w:rPr>
          <w:tab/>
        </w:r>
        <w:r w:rsidR="007E6A7D">
          <w:rPr>
            <w:noProof/>
            <w:webHidden/>
          </w:rPr>
          <w:fldChar w:fldCharType="begin"/>
        </w:r>
        <w:r w:rsidR="007E6A7D">
          <w:rPr>
            <w:noProof/>
            <w:webHidden/>
          </w:rPr>
          <w:instrText xml:space="preserve"> PAGEREF _Toc159609746 \h </w:instrText>
        </w:r>
        <w:r w:rsidR="007E6A7D">
          <w:rPr>
            <w:noProof/>
            <w:webHidden/>
          </w:rPr>
        </w:r>
        <w:r w:rsidR="007E6A7D">
          <w:rPr>
            <w:noProof/>
            <w:webHidden/>
          </w:rPr>
          <w:fldChar w:fldCharType="separate"/>
        </w:r>
        <w:r w:rsidR="007E6A7D">
          <w:rPr>
            <w:noProof/>
            <w:webHidden/>
          </w:rPr>
          <w:t>7</w:t>
        </w:r>
        <w:r w:rsidR="007E6A7D">
          <w:rPr>
            <w:noProof/>
            <w:webHidden/>
          </w:rPr>
          <w:fldChar w:fldCharType="end"/>
        </w:r>
      </w:hyperlink>
    </w:p>
    <w:p w14:paraId="1EEB6B14" w14:textId="3868DA28"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47" w:history="1">
        <w:r w:rsidR="007E6A7D" w:rsidRPr="00025714">
          <w:rPr>
            <w:rStyle w:val="Hyperlink"/>
            <w:noProof/>
          </w:rPr>
          <w:t>Figuur 5 Histogram humidity</w:t>
        </w:r>
        <w:r w:rsidR="007E6A7D">
          <w:rPr>
            <w:noProof/>
            <w:webHidden/>
          </w:rPr>
          <w:tab/>
        </w:r>
        <w:r w:rsidR="007E6A7D">
          <w:rPr>
            <w:noProof/>
            <w:webHidden/>
          </w:rPr>
          <w:fldChar w:fldCharType="begin"/>
        </w:r>
        <w:r w:rsidR="007E6A7D">
          <w:rPr>
            <w:noProof/>
            <w:webHidden/>
          </w:rPr>
          <w:instrText xml:space="preserve"> PAGEREF _Toc159609747 \h </w:instrText>
        </w:r>
        <w:r w:rsidR="007E6A7D">
          <w:rPr>
            <w:noProof/>
            <w:webHidden/>
          </w:rPr>
        </w:r>
        <w:r w:rsidR="007E6A7D">
          <w:rPr>
            <w:noProof/>
            <w:webHidden/>
          </w:rPr>
          <w:fldChar w:fldCharType="separate"/>
        </w:r>
        <w:r w:rsidR="007E6A7D">
          <w:rPr>
            <w:noProof/>
            <w:webHidden/>
          </w:rPr>
          <w:t>8</w:t>
        </w:r>
        <w:r w:rsidR="007E6A7D">
          <w:rPr>
            <w:noProof/>
            <w:webHidden/>
          </w:rPr>
          <w:fldChar w:fldCharType="end"/>
        </w:r>
      </w:hyperlink>
    </w:p>
    <w:p w14:paraId="48778FF1" w14:textId="2740214E"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48" w:history="1">
        <w:r w:rsidR="007E6A7D" w:rsidRPr="00025714">
          <w:rPr>
            <w:rStyle w:val="Hyperlink"/>
            <w:noProof/>
          </w:rPr>
          <w:t>Figuur 6 Density plot humidity</w:t>
        </w:r>
        <w:r w:rsidR="007E6A7D">
          <w:rPr>
            <w:noProof/>
            <w:webHidden/>
          </w:rPr>
          <w:tab/>
        </w:r>
        <w:r w:rsidR="007E6A7D">
          <w:rPr>
            <w:noProof/>
            <w:webHidden/>
          </w:rPr>
          <w:fldChar w:fldCharType="begin"/>
        </w:r>
        <w:r w:rsidR="007E6A7D">
          <w:rPr>
            <w:noProof/>
            <w:webHidden/>
          </w:rPr>
          <w:instrText xml:space="preserve"> PAGEREF _Toc159609748 \h </w:instrText>
        </w:r>
        <w:r w:rsidR="007E6A7D">
          <w:rPr>
            <w:noProof/>
            <w:webHidden/>
          </w:rPr>
        </w:r>
        <w:r w:rsidR="007E6A7D">
          <w:rPr>
            <w:noProof/>
            <w:webHidden/>
          </w:rPr>
          <w:fldChar w:fldCharType="separate"/>
        </w:r>
        <w:r w:rsidR="007E6A7D">
          <w:rPr>
            <w:noProof/>
            <w:webHidden/>
          </w:rPr>
          <w:t>8</w:t>
        </w:r>
        <w:r w:rsidR="007E6A7D">
          <w:rPr>
            <w:noProof/>
            <w:webHidden/>
          </w:rPr>
          <w:fldChar w:fldCharType="end"/>
        </w:r>
      </w:hyperlink>
    </w:p>
    <w:p w14:paraId="2DD9FACD" w14:textId="5C1F135C"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49" w:history="1">
        <w:r w:rsidR="007E6A7D" w:rsidRPr="00025714">
          <w:rPr>
            <w:rStyle w:val="Hyperlink"/>
            <w:noProof/>
          </w:rPr>
          <w:t>Figuur 7 Histogram wind direction</w:t>
        </w:r>
        <w:r w:rsidR="007E6A7D">
          <w:rPr>
            <w:noProof/>
            <w:webHidden/>
          </w:rPr>
          <w:tab/>
        </w:r>
        <w:r w:rsidR="007E6A7D">
          <w:rPr>
            <w:noProof/>
            <w:webHidden/>
          </w:rPr>
          <w:fldChar w:fldCharType="begin"/>
        </w:r>
        <w:r w:rsidR="007E6A7D">
          <w:rPr>
            <w:noProof/>
            <w:webHidden/>
          </w:rPr>
          <w:instrText xml:space="preserve"> PAGEREF _Toc159609749 \h </w:instrText>
        </w:r>
        <w:r w:rsidR="007E6A7D">
          <w:rPr>
            <w:noProof/>
            <w:webHidden/>
          </w:rPr>
        </w:r>
        <w:r w:rsidR="007E6A7D">
          <w:rPr>
            <w:noProof/>
            <w:webHidden/>
          </w:rPr>
          <w:fldChar w:fldCharType="separate"/>
        </w:r>
        <w:r w:rsidR="007E6A7D">
          <w:rPr>
            <w:noProof/>
            <w:webHidden/>
          </w:rPr>
          <w:t>9</w:t>
        </w:r>
        <w:r w:rsidR="007E6A7D">
          <w:rPr>
            <w:noProof/>
            <w:webHidden/>
          </w:rPr>
          <w:fldChar w:fldCharType="end"/>
        </w:r>
      </w:hyperlink>
    </w:p>
    <w:p w14:paraId="1E7753AE" w14:textId="183C354F"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50" w:history="1">
        <w:r w:rsidR="007E6A7D" w:rsidRPr="00025714">
          <w:rPr>
            <w:rStyle w:val="Hyperlink"/>
            <w:noProof/>
          </w:rPr>
          <w:t>Figuur 8 Density plot wind direction</w:t>
        </w:r>
        <w:r w:rsidR="007E6A7D">
          <w:rPr>
            <w:noProof/>
            <w:webHidden/>
          </w:rPr>
          <w:tab/>
        </w:r>
        <w:r w:rsidR="007E6A7D">
          <w:rPr>
            <w:noProof/>
            <w:webHidden/>
          </w:rPr>
          <w:fldChar w:fldCharType="begin"/>
        </w:r>
        <w:r w:rsidR="007E6A7D">
          <w:rPr>
            <w:noProof/>
            <w:webHidden/>
          </w:rPr>
          <w:instrText xml:space="preserve"> PAGEREF _Toc159609750 \h </w:instrText>
        </w:r>
        <w:r w:rsidR="007E6A7D">
          <w:rPr>
            <w:noProof/>
            <w:webHidden/>
          </w:rPr>
        </w:r>
        <w:r w:rsidR="007E6A7D">
          <w:rPr>
            <w:noProof/>
            <w:webHidden/>
          </w:rPr>
          <w:fldChar w:fldCharType="separate"/>
        </w:r>
        <w:r w:rsidR="007E6A7D">
          <w:rPr>
            <w:noProof/>
            <w:webHidden/>
          </w:rPr>
          <w:t>9</w:t>
        </w:r>
        <w:r w:rsidR="007E6A7D">
          <w:rPr>
            <w:noProof/>
            <w:webHidden/>
          </w:rPr>
          <w:fldChar w:fldCharType="end"/>
        </w:r>
      </w:hyperlink>
    </w:p>
    <w:p w14:paraId="62D1FF71" w14:textId="44BE0539"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51" w:history="1">
        <w:r w:rsidR="007E6A7D" w:rsidRPr="00025714">
          <w:rPr>
            <w:rStyle w:val="Hyperlink"/>
            <w:noProof/>
          </w:rPr>
          <w:t>Figuur 9 Histogram wind speed</w:t>
        </w:r>
        <w:r w:rsidR="007E6A7D">
          <w:rPr>
            <w:noProof/>
            <w:webHidden/>
          </w:rPr>
          <w:tab/>
        </w:r>
        <w:r w:rsidR="007E6A7D">
          <w:rPr>
            <w:noProof/>
            <w:webHidden/>
          </w:rPr>
          <w:fldChar w:fldCharType="begin"/>
        </w:r>
        <w:r w:rsidR="007E6A7D">
          <w:rPr>
            <w:noProof/>
            <w:webHidden/>
          </w:rPr>
          <w:instrText xml:space="preserve"> PAGEREF _Toc159609751 \h </w:instrText>
        </w:r>
        <w:r w:rsidR="007E6A7D">
          <w:rPr>
            <w:noProof/>
            <w:webHidden/>
          </w:rPr>
        </w:r>
        <w:r w:rsidR="007E6A7D">
          <w:rPr>
            <w:noProof/>
            <w:webHidden/>
          </w:rPr>
          <w:fldChar w:fldCharType="separate"/>
        </w:r>
        <w:r w:rsidR="007E6A7D">
          <w:rPr>
            <w:noProof/>
            <w:webHidden/>
          </w:rPr>
          <w:t>10</w:t>
        </w:r>
        <w:r w:rsidR="007E6A7D">
          <w:rPr>
            <w:noProof/>
            <w:webHidden/>
          </w:rPr>
          <w:fldChar w:fldCharType="end"/>
        </w:r>
      </w:hyperlink>
    </w:p>
    <w:p w14:paraId="2D418BF6" w14:textId="2DAC73D3"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52" w:history="1">
        <w:r w:rsidR="007E6A7D" w:rsidRPr="00025714">
          <w:rPr>
            <w:rStyle w:val="Hyperlink"/>
            <w:noProof/>
          </w:rPr>
          <w:t>Figuur 10 Density plot wind speed</w:t>
        </w:r>
        <w:r w:rsidR="007E6A7D">
          <w:rPr>
            <w:noProof/>
            <w:webHidden/>
          </w:rPr>
          <w:tab/>
        </w:r>
        <w:r w:rsidR="007E6A7D">
          <w:rPr>
            <w:noProof/>
            <w:webHidden/>
          </w:rPr>
          <w:fldChar w:fldCharType="begin"/>
        </w:r>
        <w:r w:rsidR="007E6A7D">
          <w:rPr>
            <w:noProof/>
            <w:webHidden/>
          </w:rPr>
          <w:instrText xml:space="preserve"> PAGEREF _Toc159609752 \h </w:instrText>
        </w:r>
        <w:r w:rsidR="007E6A7D">
          <w:rPr>
            <w:noProof/>
            <w:webHidden/>
          </w:rPr>
        </w:r>
        <w:r w:rsidR="007E6A7D">
          <w:rPr>
            <w:noProof/>
            <w:webHidden/>
          </w:rPr>
          <w:fldChar w:fldCharType="separate"/>
        </w:r>
        <w:r w:rsidR="007E6A7D">
          <w:rPr>
            <w:noProof/>
            <w:webHidden/>
          </w:rPr>
          <w:t>10</w:t>
        </w:r>
        <w:r w:rsidR="007E6A7D">
          <w:rPr>
            <w:noProof/>
            <w:webHidden/>
          </w:rPr>
          <w:fldChar w:fldCharType="end"/>
        </w:r>
      </w:hyperlink>
    </w:p>
    <w:p w14:paraId="46A32426" w14:textId="20D697E8"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53" w:history="1">
        <w:r w:rsidR="007E6A7D" w:rsidRPr="00025714">
          <w:rPr>
            <w:rStyle w:val="Hyperlink"/>
            <w:noProof/>
          </w:rPr>
          <w:t>Figuur 11 Boxplot departure delay</w:t>
        </w:r>
        <w:r w:rsidR="007E6A7D">
          <w:rPr>
            <w:noProof/>
            <w:webHidden/>
          </w:rPr>
          <w:tab/>
        </w:r>
        <w:r w:rsidR="007E6A7D">
          <w:rPr>
            <w:noProof/>
            <w:webHidden/>
          </w:rPr>
          <w:fldChar w:fldCharType="begin"/>
        </w:r>
        <w:r w:rsidR="007E6A7D">
          <w:rPr>
            <w:noProof/>
            <w:webHidden/>
          </w:rPr>
          <w:instrText xml:space="preserve"> PAGEREF _Toc159609753 \h </w:instrText>
        </w:r>
        <w:r w:rsidR="007E6A7D">
          <w:rPr>
            <w:noProof/>
            <w:webHidden/>
          </w:rPr>
        </w:r>
        <w:r w:rsidR="007E6A7D">
          <w:rPr>
            <w:noProof/>
            <w:webHidden/>
          </w:rPr>
          <w:fldChar w:fldCharType="separate"/>
        </w:r>
        <w:r w:rsidR="007E6A7D">
          <w:rPr>
            <w:noProof/>
            <w:webHidden/>
          </w:rPr>
          <w:t>11</w:t>
        </w:r>
        <w:r w:rsidR="007E6A7D">
          <w:rPr>
            <w:noProof/>
            <w:webHidden/>
          </w:rPr>
          <w:fldChar w:fldCharType="end"/>
        </w:r>
      </w:hyperlink>
    </w:p>
    <w:p w14:paraId="7BAEA017" w14:textId="4ED6D3B6"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54" w:history="1">
        <w:r w:rsidR="007E6A7D" w:rsidRPr="00025714">
          <w:rPr>
            <w:rStyle w:val="Hyperlink"/>
            <w:noProof/>
          </w:rPr>
          <w:t>Figuur 12 Boxplot departure delay gegroepeerd op carrier</w:t>
        </w:r>
        <w:r w:rsidR="007E6A7D">
          <w:rPr>
            <w:noProof/>
            <w:webHidden/>
          </w:rPr>
          <w:tab/>
        </w:r>
        <w:r w:rsidR="007E6A7D">
          <w:rPr>
            <w:noProof/>
            <w:webHidden/>
          </w:rPr>
          <w:fldChar w:fldCharType="begin"/>
        </w:r>
        <w:r w:rsidR="007E6A7D">
          <w:rPr>
            <w:noProof/>
            <w:webHidden/>
          </w:rPr>
          <w:instrText xml:space="preserve"> PAGEREF _Toc159609754 \h </w:instrText>
        </w:r>
        <w:r w:rsidR="007E6A7D">
          <w:rPr>
            <w:noProof/>
            <w:webHidden/>
          </w:rPr>
        </w:r>
        <w:r w:rsidR="007E6A7D">
          <w:rPr>
            <w:noProof/>
            <w:webHidden/>
          </w:rPr>
          <w:fldChar w:fldCharType="separate"/>
        </w:r>
        <w:r w:rsidR="007E6A7D">
          <w:rPr>
            <w:noProof/>
            <w:webHidden/>
          </w:rPr>
          <w:t>12</w:t>
        </w:r>
        <w:r w:rsidR="007E6A7D">
          <w:rPr>
            <w:noProof/>
            <w:webHidden/>
          </w:rPr>
          <w:fldChar w:fldCharType="end"/>
        </w:r>
      </w:hyperlink>
    </w:p>
    <w:p w14:paraId="75408DD6" w14:textId="34EDC3B0"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55" w:history="1">
        <w:r w:rsidR="007E6A7D" w:rsidRPr="00025714">
          <w:rPr>
            <w:rStyle w:val="Hyperlink"/>
            <w:noProof/>
          </w:rPr>
          <w:t>Figuur 13 Boxplot arriving delay</w:t>
        </w:r>
        <w:r w:rsidR="007E6A7D">
          <w:rPr>
            <w:noProof/>
            <w:webHidden/>
          </w:rPr>
          <w:tab/>
        </w:r>
        <w:r w:rsidR="007E6A7D">
          <w:rPr>
            <w:noProof/>
            <w:webHidden/>
          </w:rPr>
          <w:fldChar w:fldCharType="begin"/>
        </w:r>
        <w:r w:rsidR="007E6A7D">
          <w:rPr>
            <w:noProof/>
            <w:webHidden/>
          </w:rPr>
          <w:instrText xml:space="preserve"> PAGEREF _Toc159609755 \h </w:instrText>
        </w:r>
        <w:r w:rsidR="007E6A7D">
          <w:rPr>
            <w:noProof/>
            <w:webHidden/>
          </w:rPr>
        </w:r>
        <w:r w:rsidR="007E6A7D">
          <w:rPr>
            <w:noProof/>
            <w:webHidden/>
          </w:rPr>
          <w:fldChar w:fldCharType="separate"/>
        </w:r>
        <w:r w:rsidR="007E6A7D">
          <w:rPr>
            <w:noProof/>
            <w:webHidden/>
          </w:rPr>
          <w:t>13</w:t>
        </w:r>
        <w:r w:rsidR="007E6A7D">
          <w:rPr>
            <w:noProof/>
            <w:webHidden/>
          </w:rPr>
          <w:fldChar w:fldCharType="end"/>
        </w:r>
      </w:hyperlink>
    </w:p>
    <w:p w14:paraId="488E31C5" w14:textId="7AC7EC53"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56" w:history="1">
        <w:r w:rsidR="007E6A7D" w:rsidRPr="00025714">
          <w:rPr>
            <w:rStyle w:val="Hyperlink"/>
            <w:noProof/>
          </w:rPr>
          <w:t>Figuur 14 Boxplot arriving delay gegroepeerd op carrier</w:t>
        </w:r>
        <w:r w:rsidR="007E6A7D">
          <w:rPr>
            <w:noProof/>
            <w:webHidden/>
          </w:rPr>
          <w:tab/>
        </w:r>
        <w:r w:rsidR="007E6A7D">
          <w:rPr>
            <w:noProof/>
            <w:webHidden/>
          </w:rPr>
          <w:fldChar w:fldCharType="begin"/>
        </w:r>
        <w:r w:rsidR="007E6A7D">
          <w:rPr>
            <w:noProof/>
            <w:webHidden/>
          </w:rPr>
          <w:instrText xml:space="preserve"> PAGEREF _Toc159609756 \h </w:instrText>
        </w:r>
        <w:r w:rsidR="007E6A7D">
          <w:rPr>
            <w:noProof/>
            <w:webHidden/>
          </w:rPr>
        </w:r>
        <w:r w:rsidR="007E6A7D">
          <w:rPr>
            <w:noProof/>
            <w:webHidden/>
          </w:rPr>
          <w:fldChar w:fldCharType="separate"/>
        </w:r>
        <w:r w:rsidR="007E6A7D">
          <w:rPr>
            <w:noProof/>
            <w:webHidden/>
          </w:rPr>
          <w:t>14</w:t>
        </w:r>
        <w:r w:rsidR="007E6A7D">
          <w:rPr>
            <w:noProof/>
            <w:webHidden/>
          </w:rPr>
          <w:fldChar w:fldCharType="end"/>
        </w:r>
      </w:hyperlink>
    </w:p>
    <w:p w14:paraId="1218231E" w14:textId="4CFAF31D"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57" w:history="1">
        <w:r w:rsidR="007E6A7D" w:rsidRPr="00025714">
          <w:rPr>
            <w:rStyle w:val="Hyperlink"/>
            <w:noProof/>
          </w:rPr>
          <w:t>Figuur 15 Boxplot temperature</w:t>
        </w:r>
        <w:r w:rsidR="007E6A7D">
          <w:rPr>
            <w:noProof/>
            <w:webHidden/>
          </w:rPr>
          <w:tab/>
        </w:r>
        <w:r w:rsidR="007E6A7D">
          <w:rPr>
            <w:noProof/>
            <w:webHidden/>
          </w:rPr>
          <w:fldChar w:fldCharType="begin"/>
        </w:r>
        <w:r w:rsidR="007E6A7D">
          <w:rPr>
            <w:noProof/>
            <w:webHidden/>
          </w:rPr>
          <w:instrText xml:space="preserve"> PAGEREF _Toc159609757 \h </w:instrText>
        </w:r>
        <w:r w:rsidR="007E6A7D">
          <w:rPr>
            <w:noProof/>
            <w:webHidden/>
          </w:rPr>
        </w:r>
        <w:r w:rsidR="007E6A7D">
          <w:rPr>
            <w:noProof/>
            <w:webHidden/>
          </w:rPr>
          <w:fldChar w:fldCharType="separate"/>
        </w:r>
        <w:r w:rsidR="007E6A7D">
          <w:rPr>
            <w:noProof/>
            <w:webHidden/>
          </w:rPr>
          <w:t>15</w:t>
        </w:r>
        <w:r w:rsidR="007E6A7D">
          <w:rPr>
            <w:noProof/>
            <w:webHidden/>
          </w:rPr>
          <w:fldChar w:fldCharType="end"/>
        </w:r>
      </w:hyperlink>
    </w:p>
    <w:p w14:paraId="4307F37D" w14:textId="6E275079"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58" w:history="1">
        <w:r w:rsidR="007E6A7D" w:rsidRPr="00025714">
          <w:rPr>
            <w:rStyle w:val="Hyperlink"/>
            <w:noProof/>
          </w:rPr>
          <w:t>Figuur 16 Boxplot temperature gegroepeerd op hour</w:t>
        </w:r>
        <w:r w:rsidR="007E6A7D">
          <w:rPr>
            <w:noProof/>
            <w:webHidden/>
          </w:rPr>
          <w:tab/>
        </w:r>
        <w:r w:rsidR="007E6A7D">
          <w:rPr>
            <w:noProof/>
            <w:webHidden/>
          </w:rPr>
          <w:fldChar w:fldCharType="begin"/>
        </w:r>
        <w:r w:rsidR="007E6A7D">
          <w:rPr>
            <w:noProof/>
            <w:webHidden/>
          </w:rPr>
          <w:instrText xml:space="preserve"> PAGEREF _Toc159609758 \h </w:instrText>
        </w:r>
        <w:r w:rsidR="007E6A7D">
          <w:rPr>
            <w:noProof/>
            <w:webHidden/>
          </w:rPr>
        </w:r>
        <w:r w:rsidR="007E6A7D">
          <w:rPr>
            <w:noProof/>
            <w:webHidden/>
          </w:rPr>
          <w:fldChar w:fldCharType="separate"/>
        </w:r>
        <w:r w:rsidR="007E6A7D">
          <w:rPr>
            <w:noProof/>
            <w:webHidden/>
          </w:rPr>
          <w:t>16</w:t>
        </w:r>
        <w:r w:rsidR="007E6A7D">
          <w:rPr>
            <w:noProof/>
            <w:webHidden/>
          </w:rPr>
          <w:fldChar w:fldCharType="end"/>
        </w:r>
      </w:hyperlink>
    </w:p>
    <w:p w14:paraId="2314E817" w14:textId="0F633AEC"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59" w:history="1">
        <w:r w:rsidR="007E6A7D" w:rsidRPr="00025714">
          <w:rPr>
            <w:rStyle w:val="Hyperlink"/>
            <w:noProof/>
          </w:rPr>
          <w:t>Figuur 17 Boxplot dew point</w:t>
        </w:r>
        <w:r w:rsidR="007E6A7D">
          <w:rPr>
            <w:noProof/>
            <w:webHidden/>
          </w:rPr>
          <w:tab/>
        </w:r>
        <w:r w:rsidR="007E6A7D">
          <w:rPr>
            <w:noProof/>
            <w:webHidden/>
          </w:rPr>
          <w:fldChar w:fldCharType="begin"/>
        </w:r>
        <w:r w:rsidR="007E6A7D">
          <w:rPr>
            <w:noProof/>
            <w:webHidden/>
          </w:rPr>
          <w:instrText xml:space="preserve"> PAGEREF _Toc159609759 \h </w:instrText>
        </w:r>
        <w:r w:rsidR="007E6A7D">
          <w:rPr>
            <w:noProof/>
            <w:webHidden/>
          </w:rPr>
        </w:r>
        <w:r w:rsidR="007E6A7D">
          <w:rPr>
            <w:noProof/>
            <w:webHidden/>
          </w:rPr>
          <w:fldChar w:fldCharType="separate"/>
        </w:r>
        <w:r w:rsidR="007E6A7D">
          <w:rPr>
            <w:noProof/>
            <w:webHidden/>
          </w:rPr>
          <w:t>17</w:t>
        </w:r>
        <w:r w:rsidR="007E6A7D">
          <w:rPr>
            <w:noProof/>
            <w:webHidden/>
          </w:rPr>
          <w:fldChar w:fldCharType="end"/>
        </w:r>
      </w:hyperlink>
    </w:p>
    <w:p w14:paraId="7418807C" w14:textId="070DA668"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60" w:history="1">
        <w:r w:rsidR="007E6A7D" w:rsidRPr="00025714">
          <w:rPr>
            <w:rStyle w:val="Hyperlink"/>
            <w:noProof/>
          </w:rPr>
          <w:t>Figuur 18 Boxplot dew point gegroepeerd op hour</w:t>
        </w:r>
        <w:r w:rsidR="007E6A7D">
          <w:rPr>
            <w:noProof/>
            <w:webHidden/>
          </w:rPr>
          <w:tab/>
        </w:r>
        <w:r w:rsidR="007E6A7D">
          <w:rPr>
            <w:noProof/>
            <w:webHidden/>
          </w:rPr>
          <w:fldChar w:fldCharType="begin"/>
        </w:r>
        <w:r w:rsidR="007E6A7D">
          <w:rPr>
            <w:noProof/>
            <w:webHidden/>
          </w:rPr>
          <w:instrText xml:space="preserve"> PAGEREF _Toc159609760 \h </w:instrText>
        </w:r>
        <w:r w:rsidR="007E6A7D">
          <w:rPr>
            <w:noProof/>
            <w:webHidden/>
          </w:rPr>
        </w:r>
        <w:r w:rsidR="007E6A7D">
          <w:rPr>
            <w:noProof/>
            <w:webHidden/>
          </w:rPr>
          <w:fldChar w:fldCharType="separate"/>
        </w:r>
        <w:r w:rsidR="007E6A7D">
          <w:rPr>
            <w:noProof/>
            <w:webHidden/>
          </w:rPr>
          <w:t>18</w:t>
        </w:r>
        <w:r w:rsidR="007E6A7D">
          <w:rPr>
            <w:noProof/>
            <w:webHidden/>
          </w:rPr>
          <w:fldChar w:fldCharType="end"/>
        </w:r>
      </w:hyperlink>
    </w:p>
    <w:p w14:paraId="6B0615D9" w14:textId="72CBC2B5"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61" w:history="1">
        <w:r w:rsidR="007E6A7D" w:rsidRPr="00025714">
          <w:rPr>
            <w:rStyle w:val="Hyperlink"/>
            <w:noProof/>
          </w:rPr>
          <w:t>Figuur 19 Boxplot humidity</w:t>
        </w:r>
        <w:r w:rsidR="007E6A7D">
          <w:rPr>
            <w:noProof/>
            <w:webHidden/>
          </w:rPr>
          <w:tab/>
        </w:r>
        <w:r w:rsidR="007E6A7D">
          <w:rPr>
            <w:noProof/>
            <w:webHidden/>
          </w:rPr>
          <w:fldChar w:fldCharType="begin"/>
        </w:r>
        <w:r w:rsidR="007E6A7D">
          <w:rPr>
            <w:noProof/>
            <w:webHidden/>
          </w:rPr>
          <w:instrText xml:space="preserve"> PAGEREF _Toc159609761 \h </w:instrText>
        </w:r>
        <w:r w:rsidR="007E6A7D">
          <w:rPr>
            <w:noProof/>
            <w:webHidden/>
          </w:rPr>
        </w:r>
        <w:r w:rsidR="007E6A7D">
          <w:rPr>
            <w:noProof/>
            <w:webHidden/>
          </w:rPr>
          <w:fldChar w:fldCharType="separate"/>
        </w:r>
        <w:r w:rsidR="007E6A7D">
          <w:rPr>
            <w:noProof/>
            <w:webHidden/>
          </w:rPr>
          <w:t>19</w:t>
        </w:r>
        <w:r w:rsidR="007E6A7D">
          <w:rPr>
            <w:noProof/>
            <w:webHidden/>
          </w:rPr>
          <w:fldChar w:fldCharType="end"/>
        </w:r>
      </w:hyperlink>
    </w:p>
    <w:p w14:paraId="638108F6" w14:textId="5A04AF22"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62" w:history="1">
        <w:r w:rsidR="007E6A7D" w:rsidRPr="00025714">
          <w:rPr>
            <w:rStyle w:val="Hyperlink"/>
            <w:noProof/>
          </w:rPr>
          <w:t>Figuur 20 Boxplot humidity gegroepeerd op hour</w:t>
        </w:r>
        <w:r w:rsidR="007E6A7D">
          <w:rPr>
            <w:noProof/>
            <w:webHidden/>
          </w:rPr>
          <w:tab/>
        </w:r>
        <w:r w:rsidR="007E6A7D">
          <w:rPr>
            <w:noProof/>
            <w:webHidden/>
          </w:rPr>
          <w:fldChar w:fldCharType="begin"/>
        </w:r>
        <w:r w:rsidR="007E6A7D">
          <w:rPr>
            <w:noProof/>
            <w:webHidden/>
          </w:rPr>
          <w:instrText xml:space="preserve"> PAGEREF _Toc159609762 \h </w:instrText>
        </w:r>
        <w:r w:rsidR="007E6A7D">
          <w:rPr>
            <w:noProof/>
            <w:webHidden/>
          </w:rPr>
        </w:r>
        <w:r w:rsidR="007E6A7D">
          <w:rPr>
            <w:noProof/>
            <w:webHidden/>
          </w:rPr>
          <w:fldChar w:fldCharType="separate"/>
        </w:r>
        <w:r w:rsidR="007E6A7D">
          <w:rPr>
            <w:noProof/>
            <w:webHidden/>
          </w:rPr>
          <w:t>20</w:t>
        </w:r>
        <w:r w:rsidR="007E6A7D">
          <w:rPr>
            <w:noProof/>
            <w:webHidden/>
          </w:rPr>
          <w:fldChar w:fldCharType="end"/>
        </w:r>
      </w:hyperlink>
    </w:p>
    <w:p w14:paraId="6841AB31" w14:textId="5EB5807B"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63" w:history="1">
        <w:r w:rsidR="007E6A7D" w:rsidRPr="00025714">
          <w:rPr>
            <w:rStyle w:val="Hyperlink"/>
            <w:noProof/>
          </w:rPr>
          <w:t>Figuur 21 Boxplot wind direction</w:t>
        </w:r>
        <w:r w:rsidR="007E6A7D">
          <w:rPr>
            <w:noProof/>
            <w:webHidden/>
          </w:rPr>
          <w:tab/>
        </w:r>
        <w:r w:rsidR="007E6A7D">
          <w:rPr>
            <w:noProof/>
            <w:webHidden/>
          </w:rPr>
          <w:fldChar w:fldCharType="begin"/>
        </w:r>
        <w:r w:rsidR="007E6A7D">
          <w:rPr>
            <w:noProof/>
            <w:webHidden/>
          </w:rPr>
          <w:instrText xml:space="preserve"> PAGEREF _Toc159609763 \h </w:instrText>
        </w:r>
        <w:r w:rsidR="007E6A7D">
          <w:rPr>
            <w:noProof/>
            <w:webHidden/>
          </w:rPr>
        </w:r>
        <w:r w:rsidR="007E6A7D">
          <w:rPr>
            <w:noProof/>
            <w:webHidden/>
          </w:rPr>
          <w:fldChar w:fldCharType="separate"/>
        </w:r>
        <w:r w:rsidR="007E6A7D">
          <w:rPr>
            <w:noProof/>
            <w:webHidden/>
          </w:rPr>
          <w:t>21</w:t>
        </w:r>
        <w:r w:rsidR="007E6A7D">
          <w:rPr>
            <w:noProof/>
            <w:webHidden/>
          </w:rPr>
          <w:fldChar w:fldCharType="end"/>
        </w:r>
      </w:hyperlink>
    </w:p>
    <w:p w14:paraId="3A51713C" w14:textId="3E5287F1"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64" w:history="1">
        <w:r w:rsidR="007E6A7D" w:rsidRPr="00025714">
          <w:rPr>
            <w:rStyle w:val="Hyperlink"/>
            <w:noProof/>
          </w:rPr>
          <w:t>Figuur 22 Boxplot wind speed</w:t>
        </w:r>
        <w:r w:rsidR="007E6A7D">
          <w:rPr>
            <w:noProof/>
            <w:webHidden/>
          </w:rPr>
          <w:tab/>
        </w:r>
        <w:r w:rsidR="007E6A7D">
          <w:rPr>
            <w:noProof/>
            <w:webHidden/>
          </w:rPr>
          <w:fldChar w:fldCharType="begin"/>
        </w:r>
        <w:r w:rsidR="007E6A7D">
          <w:rPr>
            <w:noProof/>
            <w:webHidden/>
          </w:rPr>
          <w:instrText xml:space="preserve"> PAGEREF _Toc159609764 \h </w:instrText>
        </w:r>
        <w:r w:rsidR="007E6A7D">
          <w:rPr>
            <w:noProof/>
            <w:webHidden/>
          </w:rPr>
        </w:r>
        <w:r w:rsidR="007E6A7D">
          <w:rPr>
            <w:noProof/>
            <w:webHidden/>
          </w:rPr>
          <w:fldChar w:fldCharType="separate"/>
        </w:r>
        <w:r w:rsidR="007E6A7D">
          <w:rPr>
            <w:noProof/>
            <w:webHidden/>
          </w:rPr>
          <w:t>22</w:t>
        </w:r>
        <w:r w:rsidR="007E6A7D">
          <w:rPr>
            <w:noProof/>
            <w:webHidden/>
          </w:rPr>
          <w:fldChar w:fldCharType="end"/>
        </w:r>
      </w:hyperlink>
    </w:p>
    <w:p w14:paraId="6171DCFE" w14:textId="0F194199"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65" w:history="1">
        <w:r w:rsidR="007E6A7D" w:rsidRPr="00025714">
          <w:rPr>
            <w:rStyle w:val="Hyperlink"/>
            <w:noProof/>
          </w:rPr>
          <w:t>Figuur 23 Boxplot Anova test temperatuur per maand</w:t>
        </w:r>
        <w:r w:rsidR="007E6A7D">
          <w:rPr>
            <w:noProof/>
            <w:webHidden/>
          </w:rPr>
          <w:tab/>
        </w:r>
        <w:r w:rsidR="007E6A7D">
          <w:rPr>
            <w:noProof/>
            <w:webHidden/>
          </w:rPr>
          <w:fldChar w:fldCharType="begin"/>
        </w:r>
        <w:r w:rsidR="007E6A7D">
          <w:rPr>
            <w:noProof/>
            <w:webHidden/>
          </w:rPr>
          <w:instrText xml:space="preserve"> PAGEREF _Toc159609765 \h </w:instrText>
        </w:r>
        <w:r w:rsidR="007E6A7D">
          <w:rPr>
            <w:noProof/>
            <w:webHidden/>
          </w:rPr>
        </w:r>
        <w:r w:rsidR="007E6A7D">
          <w:rPr>
            <w:noProof/>
            <w:webHidden/>
          </w:rPr>
          <w:fldChar w:fldCharType="separate"/>
        </w:r>
        <w:r w:rsidR="007E6A7D">
          <w:rPr>
            <w:noProof/>
            <w:webHidden/>
          </w:rPr>
          <w:t>25</w:t>
        </w:r>
        <w:r w:rsidR="007E6A7D">
          <w:rPr>
            <w:noProof/>
            <w:webHidden/>
          </w:rPr>
          <w:fldChar w:fldCharType="end"/>
        </w:r>
      </w:hyperlink>
    </w:p>
    <w:p w14:paraId="6837E013" w14:textId="1ECCBC93"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66" w:history="1">
        <w:r w:rsidR="007E6A7D" w:rsidRPr="00025714">
          <w:rPr>
            <w:rStyle w:val="Hyperlink"/>
            <w:noProof/>
          </w:rPr>
          <w:t>Figuur 24 Pairplot</w:t>
        </w:r>
        <w:r w:rsidR="007E6A7D">
          <w:rPr>
            <w:noProof/>
            <w:webHidden/>
          </w:rPr>
          <w:tab/>
        </w:r>
        <w:r w:rsidR="007E6A7D">
          <w:rPr>
            <w:noProof/>
            <w:webHidden/>
          </w:rPr>
          <w:fldChar w:fldCharType="begin"/>
        </w:r>
        <w:r w:rsidR="007E6A7D">
          <w:rPr>
            <w:noProof/>
            <w:webHidden/>
          </w:rPr>
          <w:instrText xml:space="preserve"> PAGEREF _Toc159609766 \h </w:instrText>
        </w:r>
        <w:r w:rsidR="007E6A7D">
          <w:rPr>
            <w:noProof/>
            <w:webHidden/>
          </w:rPr>
        </w:r>
        <w:r w:rsidR="007E6A7D">
          <w:rPr>
            <w:noProof/>
            <w:webHidden/>
          </w:rPr>
          <w:fldChar w:fldCharType="separate"/>
        </w:r>
        <w:r w:rsidR="007E6A7D">
          <w:rPr>
            <w:noProof/>
            <w:webHidden/>
          </w:rPr>
          <w:t>26</w:t>
        </w:r>
        <w:r w:rsidR="007E6A7D">
          <w:rPr>
            <w:noProof/>
            <w:webHidden/>
          </w:rPr>
          <w:fldChar w:fldCharType="end"/>
        </w:r>
      </w:hyperlink>
    </w:p>
    <w:p w14:paraId="429C3702" w14:textId="781EAA19"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67" w:history="1">
        <w:r w:rsidR="007E6A7D" w:rsidRPr="00025714">
          <w:rPr>
            <w:rStyle w:val="Hyperlink"/>
            <w:noProof/>
          </w:rPr>
          <w:t>Figuur 25 Scatter plot vertrek vertraging and aankomst vertraging</w:t>
        </w:r>
        <w:r w:rsidR="007E6A7D">
          <w:rPr>
            <w:noProof/>
            <w:webHidden/>
          </w:rPr>
          <w:tab/>
        </w:r>
        <w:r w:rsidR="007E6A7D">
          <w:rPr>
            <w:noProof/>
            <w:webHidden/>
          </w:rPr>
          <w:fldChar w:fldCharType="begin"/>
        </w:r>
        <w:r w:rsidR="007E6A7D">
          <w:rPr>
            <w:noProof/>
            <w:webHidden/>
          </w:rPr>
          <w:instrText xml:space="preserve"> PAGEREF _Toc159609767 \h </w:instrText>
        </w:r>
        <w:r w:rsidR="007E6A7D">
          <w:rPr>
            <w:noProof/>
            <w:webHidden/>
          </w:rPr>
        </w:r>
        <w:r w:rsidR="007E6A7D">
          <w:rPr>
            <w:noProof/>
            <w:webHidden/>
          </w:rPr>
          <w:fldChar w:fldCharType="separate"/>
        </w:r>
        <w:r w:rsidR="007E6A7D">
          <w:rPr>
            <w:noProof/>
            <w:webHidden/>
          </w:rPr>
          <w:t>27</w:t>
        </w:r>
        <w:r w:rsidR="007E6A7D">
          <w:rPr>
            <w:noProof/>
            <w:webHidden/>
          </w:rPr>
          <w:fldChar w:fldCharType="end"/>
        </w:r>
      </w:hyperlink>
    </w:p>
    <w:p w14:paraId="7DF71619" w14:textId="7F270EF4"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68" w:history="1">
        <w:r w:rsidR="007E6A7D" w:rsidRPr="00025714">
          <w:rPr>
            <w:rStyle w:val="Hyperlink"/>
            <w:noProof/>
          </w:rPr>
          <w:t>Figuur 26 Scatter plot temperatuur and dauw punt</w:t>
        </w:r>
        <w:r w:rsidR="007E6A7D">
          <w:rPr>
            <w:noProof/>
            <w:webHidden/>
          </w:rPr>
          <w:tab/>
        </w:r>
        <w:r w:rsidR="007E6A7D">
          <w:rPr>
            <w:noProof/>
            <w:webHidden/>
          </w:rPr>
          <w:fldChar w:fldCharType="begin"/>
        </w:r>
        <w:r w:rsidR="007E6A7D">
          <w:rPr>
            <w:noProof/>
            <w:webHidden/>
          </w:rPr>
          <w:instrText xml:space="preserve"> PAGEREF _Toc159609768 \h </w:instrText>
        </w:r>
        <w:r w:rsidR="007E6A7D">
          <w:rPr>
            <w:noProof/>
            <w:webHidden/>
          </w:rPr>
        </w:r>
        <w:r w:rsidR="007E6A7D">
          <w:rPr>
            <w:noProof/>
            <w:webHidden/>
          </w:rPr>
          <w:fldChar w:fldCharType="separate"/>
        </w:r>
        <w:r w:rsidR="007E6A7D">
          <w:rPr>
            <w:noProof/>
            <w:webHidden/>
          </w:rPr>
          <w:t>28</w:t>
        </w:r>
        <w:r w:rsidR="007E6A7D">
          <w:rPr>
            <w:noProof/>
            <w:webHidden/>
          </w:rPr>
          <w:fldChar w:fldCharType="end"/>
        </w:r>
      </w:hyperlink>
    </w:p>
    <w:p w14:paraId="0B17BD23" w14:textId="414A4D1D"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69" w:history="1">
        <w:r w:rsidR="007E6A7D" w:rsidRPr="00025714">
          <w:rPr>
            <w:rStyle w:val="Hyperlink"/>
            <w:noProof/>
          </w:rPr>
          <w:t>Figuur 27 Scatter plot temperatuur and luchtvochtigheid</w:t>
        </w:r>
        <w:r w:rsidR="007E6A7D">
          <w:rPr>
            <w:noProof/>
            <w:webHidden/>
          </w:rPr>
          <w:tab/>
        </w:r>
        <w:r w:rsidR="007E6A7D">
          <w:rPr>
            <w:noProof/>
            <w:webHidden/>
          </w:rPr>
          <w:fldChar w:fldCharType="begin"/>
        </w:r>
        <w:r w:rsidR="007E6A7D">
          <w:rPr>
            <w:noProof/>
            <w:webHidden/>
          </w:rPr>
          <w:instrText xml:space="preserve"> PAGEREF _Toc159609769 \h </w:instrText>
        </w:r>
        <w:r w:rsidR="007E6A7D">
          <w:rPr>
            <w:noProof/>
            <w:webHidden/>
          </w:rPr>
        </w:r>
        <w:r w:rsidR="007E6A7D">
          <w:rPr>
            <w:noProof/>
            <w:webHidden/>
          </w:rPr>
          <w:fldChar w:fldCharType="separate"/>
        </w:r>
        <w:r w:rsidR="007E6A7D">
          <w:rPr>
            <w:noProof/>
            <w:webHidden/>
          </w:rPr>
          <w:t>29</w:t>
        </w:r>
        <w:r w:rsidR="007E6A7D">
          <w:rPr>
            <w:noProof/>
            <w:webHidden/>
          </w:rPr>
          <w:fldChar w:fldCharType="end"/>
        </w:r>
      </w:hyperlink>
    </w:p>
    <w:p w14:paraId="28BFAB87" w14:textId="72593A1E" w:rsidR="007E6A7D" w:rsidRDefault="00194079">
      <w:pPr>
        <w:pStyle w:val="Lijstmetafbeeldingen"/>
        <w:tabs>
          <w:tab w:val="right" w:leader="dot" w:pos="9016"/>
        </w:tabs>
        <w:rPr>
          <w:rFonts w:eastAsiaTheme="minorEastAsia"/>
          <w:noProof/>
          <w:kern w:val="2"/>
          <w:sz w:val="24"/>
          <w:szCs w:val="24"/>
          <w:lang w:val="en-US"/>
          <w14:ligatures w14:val="standardContextual"/>
        </w:rPr>
      </w:pPr>
      <w:hyperlink w:anchor="_Toc159609770" w:history="1">
        <w:r w:rsidR="007E6A7D" w:rsidRPr="00025714">
          <w:rPr>
            <w:rStyle w:val="Hyperlink"/>
            <w:noProof/>
          </w:rPr>
          <w:t>Figuur 28 Scatter plot dauw punt en luchtvochtigheid</w:t>
        </w:r>
        <w:r w:rsidR="007E6A7D">
          <w:rPr>
            <w:noProof/>
            <w:webHidden/>
          </w:rPr>
          <w:tab/>
        </w:r>
        <w:r w:rsidR="007E6A7D">
          <w:rPr>
            <w:noProof/>
            <w:webHidden/>
          </w:rPr>
          <w:fldChar w:fldCharType="begin"/>
        </w:r>
        <w:r w:rsidR="007E6A7D">
          <w:rPr>
            <w:noProof/>
            <w:webHidden/>
          </w:rPr>
          <w:instrText xml:space="preserve"> PAGEREF _Toc159609770 \h </w:instrText>
        </w:r>
        <w:r w:rsidR="007E6A7D">
          <w:rPr>
            <w:noProof/>
            <w:webHidden/>
          </w:rPr>
        </w:r>
        <w:r w:rsidR="007E6A7D">
          <w:rPr>
            <w:noProof/>
            <w:webHidden/>
          </w:rPr>
          <w:fldChar w:fldCharType="separate"/>
        </w:r>
        <w:r w:rsidR="007E6A7D">
          <w:rPr>
            <w:noProof/>
            <w:webHidden/>
          </w:rPr>
          <w:t>30</w:t>
        </w:r>
        <w:r w:rsidR="007E6A7D">
          <w:rPr>
            <w:noProof/>
            <w:webHidden/>
          </w:rPr>
          <w:fldChar w:fldCharType="end"/>
        </w:r>
      </w:hyperlink>
    </w:p>
    <w:p w14:paraId="3D333009" w14:textId="5C241C47" w:rsidR="0035224D" w:rsidRPr="00D10872" w:rsidRDefault="007E6A7D" w:rsidP="007400EC">
      <w:r>
        <w:fldChar w:fldCharType="end"/>
      </w:r>
      <w:r w:rsidR="00F441DC" w:rsidRPr="00D10872">
        <w:br w:type="page"/>
      </w:r>
    </w:p>
    <w:bookmarkStart w:id="69" w:name="_Toc159529600" w:displacedByCustomXml="next"/>
    <w:sdt>
      <w:sdtPr>
        <w:rPr>
          <w:rFonts w:asciiTheme="minorHAnsi" w:eastAsiaTheme="minorHAnsi" w:hAnsiTheme="minorHAnsi" w:cstheme="minorBidi"/>
          <w:color w:val="auto"/>
          <w:sz w:val="22"/>
          <w:szCs w:val="22"/>
        </w:rPr>
        <w:id w:val="-532353974"/>
        <w:docPartObj>
          <w:docPartGallery w:val="Bibliographies"/>
          <w:docPartUnique/>
        </w:docPartObj>
      </w:sdtPr>
      <w:sdtContent>
        <w:p w14:paraId="6FC6916C" w14:textId="77777777" w:rsidR="0035224D" w:rsidRPr="00D10872" w:rsidRDefault="0035224D">
          <w:pPr>
            <w:pStyle w:val="Kop1"/>
          </w:pPr>
          <w:r w:rsidRPr="00D10872">
            <w:t>Bibliografie</w:t>
          </w:r>
          <w:bookmarkEnd w:id="69"/>
        </w:p>
        <w:sdt>
          <w:sdtPr>
            <w:id w:val="111145805"/>
            <w:bibliography/>
          </w:sdtPr>
          <w:sdtContent>
            <w:p w14:paraId="7CF857C7" w14:textId="77777777" w:rsidR="007E6A7D" w:rsidRPr="007E6A7D" w:rsidRDefault="0035224D" w:rsidP="007E6A7D">
              <w:pPr>
                <w:pStyle w:val="Bibliografie"/>
                <w:ind w:left="720" w:hanging="720"/>
                <w:rPr>
                  <w:noProof/>
                  <w:sz w:val="24"/>
                  <w:szCs w:val="24"/>
                  <w:lang w:val="en-US"/>
                </w:rPr>
              </w:pPr>
              <w:r w:rsidRPr="00D10872">
                <w:fldChar w:fldCharType="begin"/>
              </w:r>
              <w:r w:rsidRPr="00D10872">
                <w:instrText>BIBLIOGRAPHY</w:instrText>
              </w:r>
              <w:r w:rsidRPr="00D10872">
                <w:fldChar w:fldCharType="separate"/>
              </w:r>
              <w:r w:rsidR="007E6A7D">
                <w:rPr>
                  <w:noProof/>
                </w:rPr>
                <w:t xml:space="preserve">Gareth James, D. W. (2009). </w:t>
              </w:r>
              <w:r w:rsidR="007E6A7D" w:rsidRPr="007E6A7D">
                <w:rPr>
                  <w:i/>
                  <w:iCs/>
                  <w:noProof/>
                  <w:lang w:val="en-US"/>
                </w:rPr>
                <w:t>An introduction to statistical learning with application in R.</w:t>
              </w:r>
              <w:r w:rsidR="007E6A7D" w:rsidRPr="007E6A7D">
                <w:rPr>
                  <w:noProof/>
                  <w:lang w:val="en-US"/>
                </w:rPr>
                <w:t xml:space="preserve"> Springer.</w:t>
              </w:r>
            </w:p>
            <w:p w14:paraId="5E4C55E4" w14:textId="77777777" w:rsidR="007E6A7D" w:rsidRDefault="007E6A7D" w:rsidP="007E6A7D">
              <w:pPr>
                <w:pStyle w:val="Bibliografie"/>
                <w:ind w:left="720" w:hanging="720"/>
                <w:rPr>
                  <w:noProof/>
                </w:rPr>
              </w:pPr>
              <w:r>
                <w:rPr>
                  <w:noProof/>
                </w:rPr>
                <w:t xml:space="preserve">HAN. (sd). </w:t>
              </w:r>
              <w:r>
                <w:rPr>
                  <w:i/>
                  <w:iCs/>
                  <w:noProof/>
                </w:rPr>
                <w:t>PP1_Desc_Stat_2024.pptx.</w:t>
              </w:r>
              <w:r>
                <w:rPr>
                  <w:noProof/>
                </w:rPr>
                <w:t xml:space="preserve"> Opgehaald van Onderwijsonline: https://han.onderwijsonline.nl/elearning/lessonfile/VNzA5R1q/eyJpdiI6InoyaHlCbWRMZk15ZDRhTDVPeTJtbnc9PSIsInZhbHVlIjoiSXhOMTNLeDN1TGdBWXprUjBQakF0U3c3ZEg3eDMvT1NJbURpS0dubGY1UT0iLCJtYWMiOiI0ZmE3MDdlOTc0NjMwMzk3NjIzYjA0M2JmY2ZjMGU4MDlhOWI1NWNkZjFkMGMzZTQyND</w:t>
              </w:r>
            </w:p>
            <w:p w14:paraId="3187FB8C" w14:textId="77777777" w:rsidR="007E6A7D" w:rsidRDefault="007E6A7D" w:rsidP="007E6A7D">
              <w:pPr>
                <w:pStyle w:val="Bibliografie"/>
                <w:ind w:left="720" w:hanging="720"/>
                <w:rPr>
                  <w:noProof/>
                </w:rPr>
              </w:pPr>
              <w:r>
                <w:rPr>
                  <w:noProof/>
                </w:rPr>
                <w:t xml:space="preserve">HAN. (sd). </w:t>
              </w:r>
              <w:r>
                <w:rPr>
                  <w:i/>
                  <w:iCs/>
                  <w:noProof/>
                </w:rPr>
                <w:t>PP2_Inf_Stat_CI_2024.pptx.</w:t>
              </w:r>
              <w:r>
                <w:rPr>
                  <w:noProof/>
                </w:rPr>
                <w:t xml:space="preserve"> Opgehaald van Onderwijsonline: https://han.onderwijsonline.nl/elearning/lessonfile/VNzA5R1q/eyJpdiI6IkltRmhVeEdSVW9kMXQzTGxyOWY1N1E9PSIsInZhbHVlIjoidXFmN1hlUldqb1MyMlErYTVRei9wVk5nUzBlNXcvMnloVk5zdU1HaXNyZ0kwZjZnRmNiRFlWbjhyQks5ZWQ5dCIsIm1hYyI6Ijg5ZTRmMmI4MTUxZDlhNTAyOGY2NTc3MTQ5OTdkND</w:t>
              </w:r>
            </w:p>
            <w:p w14:paraId="48C9FD08" w14:textId="77777777" w:rsidR="007E6A7D" w:rsidRDefault="007E6A7D" w:rsidP="007E6A7D">
              <w:pPr>
                <w:pStyle w:val="Bibliografie"/>
                <w:ind w:left="720" w:hanging="720"/>
                <w:rPr>
                  <w:noProof/>
                </w:rPr>
              </w:pPr>
              <w:r>
                <w:rPr>
                  <w:noProof/>
                </w:rPr>
                <w:t xml:space="preserve">HAN. (sd). </w:t>
              </w:r>
              <w:r>
                <w:rPr>
                  <w:i/>
                  <w:iCs/>
                  <w:noProof/>
                </w:rPr>
                <w:t>PP3_Inf_Stat_Pval_2024.pptx.</w:t>
              </w:r>
              <w:r>
                <w:rPr>
                  <w:noProof/>
                </w:rPr>
                <w:t xml:space="preserve"> Opgehaald van Onderwijsonline: https://han.onderwijsonline.nl/elearning/lessonfile/VNzA5R1q/eyJpdiI6IjBXNWFWeFQ5R1NlcEpmUHI4RHZ4T0E9PSIsInZhbHVlIjoiU0VJR1FycjZrd3Y2dy9RY0RHNi9IUTBLWGk1NnhVd2lDS1pkb28vSGliRm4yNGdkTHFtRkdsLzJUOEFGK1dZSyIsIm1hYyI6IjIzZmIzNzhhYTdhZDYzNzcyNmE1ZDM1NTllZTFiYT</w:t>
              </w:r>
            </w:p>
            <w:p w14:paraId="07FCE737" w14:textId="77777777" w:rsidR="007E6A7D" w:rsidRDefault="007E6A7D" w:rsidP="007E6A7D">
              <w:pPr>
                <w:pStyle w:val="Bibliografie"/>
                <w:ind w:left="720" w:hanging="720"/>
                <w:rPr>
                  <w:noProof/>
                </w:rPr>
              </w:pPr>
              <w:r>
                <w:rPr>
                  <w:noProof/>
                </w:rPr>
                <w:t xml:space="preserve">HAN. (sd). </w:t>
              </w:r>
              <w:r>
                <w:rPr>
                  <w:i/>
                  <w:iCs/>
                  <w:noProof/>
                </w:rPr>
                <w:t>PP4_Inf_Stat_CorrRegr_2024.pptx.</w:t>
              </w:r>
              <w:r>
                <w:rPr>
                  <w:noProof/>
                </w:rPr>
                <w:t xml:space="preserve"> Opgehaald van Onderwijsonline: https://han.onderwijsonline.nl/elearning/lessonfile/VNzA5R1q/eyJpdiI6IkorR3o2UDdqUnptbE54TzVJN2poRFE9PSIsInZhbHVlIjoiRGRqeDUwTm56K2ZwaURVL0JtQmphZTlMYUQ1SGx4cVB5V2RmbkhtbVdzeGVIb2RIUGdXVHB0aXJNb0ZEUUN4ayIsIm1hYyI6Ijc2YThmYWIyNDQ2ZTQyZDVjMDk2ODVlZWEyYmE0MD</w:t>
              </w:r>
            </w:p>
            <w:p w14:paraId="0C3ECB27" w14:textId="77777777" w:rsidR="007E6A7D" w:rsidRDefault="007E6A7D" w:rsidP="007E6A7D">
              <w:pPr>
                <w:pStyle w:val="Bibliografie"/>
                <w:ind w:left="720" w:hanging="720"/>
                <w:rPr>
                  <w:noProof/>
                </w:rPr>
              </w:pPr>
              <w:r>
                <w:rPr>
                  <w:noProof/>
                </w:rPr>
                <w:t xml:space="preserve">HAN. (sd). </w:t>
              </w:r>
              <w:r>
                <w:rPr>
                  <w:i/>
                  <w:iCs/>
                  <w:noProof/>
                </w:rPr>
                <w:t>PP5_Inf_Stat_MultComp_2024.pptx.</w:t>
              </w:r>
              <w:r>
                <w:rPr>
                  <w:noProof/>
                </w:rPr>
                <w:t xml:space="preserve"> Opgehaald van Onderwijsonline: https://han.onderwijsonline.nl/elearning/lessonfile/VNzA5R1q/eyJpdiI6Ik5Xc2NSNnozdmp4enlFdzIraGdJV1E9PSIsInZhbHVlIjoiUS9LQ1U0Z3pNejBpNXkyMm9NemxRN05PVXlYV254NTJKTEJNVU92aTN0MmR3a1BWQkx2bzJjN0Y5WDVqSktTTSIsIm1hYyI6ImVhMzY5ZjVkOTMzODQwNmUyZmIxZDkzMWU3M2E0MD</w:t>
              </w:r>
            </w:p>
            <w:p w14:paraId="6004440C" w14:textId="77777777" w:rsidR="007E6A7D" w:rsidRDefault="007E6A7D" w:rsidP="007E6A7D">
              <w:pPr>
                <w:pStyle w:val="Bibliografie"/>
                <w:ind w:left="720" w:hanging="720"/>
                <w:rPr>
                  <w:noProof/>
                </w:rPr>
              </w:pPr>
              <w:r>
                <w:rPr>
                  <w:noProof/>
                </w:rPr>
                <w:t xml:space="preserve">HAN. (sd). </w:t>
              </w:r>
              <w:r>
                <w:rPr>
                  <w:i/>
                  <w:iCs/>
                  <w:noProof/>
                </w:rPr>
                <w:t>PPT2_slide_12.ipynb.</w:t>
              </w:r>
              <w:r>
                <w:rPr>
                  <w:noProof/>
                </w:rPr>
                <w:t xml:space="preserve"> Opgehaald van Onderwijsonline: https://han.onderwijsonline.nl/elearning/lessonfile/VNzA5R1q/eyJpdiI6IlZVL2FaenBKSjNpb1czKzFSTTNrSFE9PSIsInZhbHVlIjoiR1lRZmJleitTV1AwYTd5OEsvdHhEWUZrVXliWmxJV1pRTE1qWkd5bDVYRT0iLCJtYWMiOiJjOGQ1YTA5ODFiZTE4MWZiYjg4ZTk1OWZkMTY1ZTdhZjdmNWEyZTFjNGE4ZDY0ZjVjNm</w:t>
              </w:r>
            </w:p>
            <w:p w14:paraId="1EB378FF" w14:textId="77777777" w:rsidR="007E6A7D" w:rsidRDefault="007E6A7D" w:rsidP="007E6A7D">
              <w:pPr>
                <w:pStyle w:val="Bibliografie"/>
                <w:ind w:left="720" w:hanging="720"/>
                <w:rPr>
                  <w:noProof/>
                </w:rPr>
              </w:pPr>
              <w:r>
                <w:rPr>
                  <w:noProof/>
                </w:rPr>
                <w:t xml:space="preserve">HAN. (sd). </w:t>
              </w:r>
              <w:r>
                <w:rPr>
                  <w:i/>
                  <w:iCs/>
                  <w:noProof/>
                </w:rPr>
                <w:t>PPT2_slide_16.ipynb.</w:t>
              </w:r>
              <w:r>
                <w:rPr>
                  <w:noProof/>
                </w:rPr>
                <w:t xml:space="preserve"> Opgehaald van Onderwijsonline: https://han.onderwijsonline.nl/elearning/lessonfile/VNzA5R1q/eyJpdiI6Imtwc1BTWHZsRExRRCtBLzBJSDBwbGc9PSIsInZhbHVlIjoiWmlZdU1qWnZtc2gzS0cwWmFIa2FHUHE4K2FTQ1hQeHowT24vK1hHVHlSST0iLCJtYWMiOiIwZTY0YTE3YzFiNmFhNzZkYTE2YjcxMThkNjZmZmIxMmIwZGE2MmQ2YzUzYjNlMmUyYW</w:t>
              </w:r>
            </w:p>
            <w:p w14:paraId="6635930B" w14:textId="77777777" w:rsidR="007E6A7D" w:rsidRDefault="007E6A7D" w:rsidP="007E6A7D">
              <w:pPr>
                <w:pStyle w:val="Bibliografie"/>
                <w:ind w:left="720" w:hanging="720"/>
                <w:rPr>
                  <w:noProof/>
                </w:rPr>
              </w:pPr>
              <w:r>
                <w:rPr>
                  <w:noProof/>
                </w:rPr>
                <w:t xml:space="preserve">HAN. (sd). </w:t>
              </w:r>
              <w:r>
                <w:rPr>
                  <w:i/>
                  <w:iCs/>
                  <w:noProof/>
                </w:rPr>
                <w:t>PPT2_slide_25_26_27.ipynb.</w:t>
              </w:r>
              <w:r>
                <w:rPr>
                  <w:noProof/>
                </w:rPr>
                <w:t xml:space="preserve"> Opgehaald van Onderwijsonline: https://han.onderwijsonline.nl/elearning/lessonfile/VNzA5R1q/eyJpdiI6IlJwWXlicFAyK21tVmNmMmJaamtnSFE9PSIsInZhbHVlIjoiUzFnZHRjNnJ2Z0dzSUVOMHlyY29iTXE4N29BVmJkNmZ5S2JULytWRUZOK2txbk5ObFNNN3JIVHUvNW55T0NueCIsIm1hYyI6IjE0NzZmMDU0NzZhNTY1NGI3ZTllOWZkZjZhZjNhMz</w:t>
              </w:r>
            </w:p>
            <w:p w14:paraId="305706FB" w14:textId="77777777" w:rsidR="007E6A7D" w:rsidRDefault="007E6A7D" w:rsidP="007E6A7D">
              <w:pPr>
                <w:pStyle w:val="Bibliografie"/>
                <w:ind w:left="720" w:hanging="720"/>
                <w:rPr>
                  <w:noProof/>
                </w:rPr>
              </w:pPr>
              <w:r w:rsidRPr="007E6A7D">
                <w:rPr>
                  <w:noProof/>
                  <w:lang w:val="en-US"/>
                </w:rPr>
                <w:t xml:space="preserve">John D. Kelleher, B. M. (2015). </w:t>
              </w:r>
              <w:r w:rsidRPr="007E6A7D">
                <w:rPr>
                  <w:i/>
                  <w:iCs/>
                  <w:noProof/>
                  <w:lang w:val="en-US"/>
                </w:rPr>
                <w:t>Fundamentals of machine learning for predictive data analytics.</w:t>
              </w:r>
              <w:r w:rsidRPr="007E6A7D">
                <w:rPr>
                  <w:noProof/>
                  <w:lang w:val="en-US"/>
                </w:rPr>
                <w:t xml:space="preserve"> </w:t>
              </w:r>
              <w:r>
                <w:rPr>
                  <w:noProof/>
                </w:rPr>
                <w:t>The MIT Press.</w:t>
              </w:r>
            </w:p>
            <w:p w14:paraId="15B399F0" w14:textId="77777777" w:rsidR="007E6A7D" w:rsidRDefault="007E6A7D" w:rsidP="007E6A7D">
              <w:pPr>
                <w:pStyle w:val="Bibliografie"/>
                <w:ind w:left="720" w:hanging="720"/>
                <w:rPr>
                  <w:noProof/>
                </w:rPr>
              </w:pPr>
              <w:r>
                <w:rPr>
                  <w:noProof/>
                </w:rPr>
                <w:t xml:space="preserve">Merkus, J. (2023, 02 09). </w:t>
              </w:r>
              <w:r>
                <w:rPr>
                  <w:i/>
                  <w:iCs/>
                  <w:noProof/>
                </w:rPr>
                <w:t>Boxplot maken en aflezen | Stappenplan &amp; Voorbeelden</w:t>
              </w:r>
              <w:r>
                <w:rPr>
                  <w:noProof/>
                </w:rPr>
                <w:t>. Opgehaald van Scribbr: https://www.scribbr.nl/statistiek/boxplot/</w:t>
              </w:r>
            </w:p>
            <w:p w14:paraId="26253BFE" w14:textId="77777777" w:rsidR="007E6A7D" w:rsidRPr="007E6A7D" w:rsidRDefault="007E6A7D" w:rsidP="007E6A7D">
              <w:pPr>
                <w:pStyle w:val="Bibliografie"/>
                <w:ind w:left="720" w:hanging="720"/>
                <w:rPr>
                  <w:noProof/>
                  <w:lang w:val="en-US"/>
                </w:rPr>
              </w:pPr>
              <w:r>
                <w:rPr>
                  <w:noProof/>
                </w:rPr>
                <w:t xml:space="preserve">Motulsky, H. (2018). </w:t>
              </w:r>
              <w:r w:rsidRPr="007E6A7D">
                <w:rPr>
                  <w:i/>
                  <w:iCs/>
                  <w:noProof/>
                  <w:lang w:val="en-US"/>
                </w:rPr>
                <w:t>Intuitive biostatistics A nonmathemetical guide to statistical thinking.</w:t>
              </w:r>
              <w:r w:rsidRPr="007E6A7D">
                <w:rPr>
                  <w:noProof/>
                  <w:lang w:val="en-US"/>
                </w:rPr>
                <w:t xml:space="preserve"> New York: Oxford university press.</w:t>
              </w:r>
            </w:p>
            <w:p w14:paraId="7D7B54C3" w14:textId="77777777" w:rsidR="007E6A7D" w:rsidRPr="007E6A7D" w:rsidRDefault="007E6A7D" w:rsidP="007E6A7D">
              <w:pPr>
                <w:pStyle w:val="Bibliografie"/>
                <w:ind w:left="720" w:hanging="720"/>
                <w:rPr>
                  <w:noProof/>
                  <w:lang w:val="en-US"/>
                </w:rPr>
              </w:pPr>
              <w:r w:rsidRPr="007E6A7D">
                <w:rPr>
                  <w:noProof/>
                  <w:lang w:val="en-US"/>
                </w:rPr>
                <w:t xml:space="preserve">n.a. (sd). </w:t>
              </w:r>
              <w:r w:rsidRPr="007E6A7D">
                <w:rPr>
                  <w:i/>
                  <w:iCs/>
                  <w:noProof/>
                  <w:lang w:val="en-US"/>
                </w:rPr>
                <w:t>QuickCalcs</w:t>
              </w:r>
              <w:r w:rsidRPr="007E6A7D">
                <w:rPr>
                  <w:noProof/>
                  <w:lang w:val="en-US"/>
                </w:rPr>
                <w:t>. Opgehaald van Graphpad: https://www.graphpad.com/quickcalcs/</w:t>
              </w:r>
            </w:p>
            <w:p w14:paraId="7F6FC6B4" w14:textId="77777777" w:rsidR="007E6A7D" w:rsidRDefault="007E6A7D" w:rsidP="007E6A7D">
              <w:pPr>
                <w:pStyle w:val="Bibliografie"/>
                <w:ind w:left="720" w:hanging="720"/>
                <w:rPr>
                  <w:noProof/>
                </w:rPr>
              </w:pPr>
              <w:r>
                <w:rPr>
                  <w:noProof/>
                </w:rPr>
                <w:t xml:space="preserve">Scipy. (sd). </w:t>
              </w:r>
              <w:r>
                <w:rPr>
                  <w:i/>
                  <w:iCs/>
                  <w:noProof/>
                </w:rPr>
                <w:t>Docs</w:t>
              </w:r>
              <w:r>
                <w:rPr>
                  <w:noProof/>
                </w:rPr>
                <w:t>. Opgehaald van Scipy: https://docs.scipy.org/doc/scipy/</w:t>
              </w:r>
            </w:p>
            <w:p w14:paraId="7E26EFFB" w14:textId="77777777" w:rsidR="007E6A7D" w:rsidRDefault="007E6A7D" w:rsidP="007E6A7D">
              <w:pPr>
                <w:pStyle w:val="Bibliografie"/>
                <w:ind w:left="720" w:hanging="720"/>
                <w:rPr>
                  <w:noProof/>
                </w:rPr>
              </w:pPr>
              <w:r w:rsidRPr="007E6A7D">
                <w:rPr>
                  <w:noProof/>
                  <w:lang w:val="en-US"/>
                </w:rPr>
                <w:t xml:space="preserve">Scipy. (sd). </w:t>
              </w:r>
              <w:r w:rsidRPr="007E6A7D">
                <w:rPr>
                  <w:i/>
                  <w:iCs/>
                  <w:noProof/>
                  <w:lang w:val="en-US"/>
                </w:rPr>
                <w:t>scipy.stats.f_oneway</w:t>
              </w:r>
              <w:r w:rsidRPr="007E6A7D">
                <w:rPr>
                  <w:noProof/>
                  <w:lang w:val="en-US"/>
                </w:rPr>
                <w:t xml:space="preserve">. </w:t>
              </w:r>
              <w:r>
                <w:rPr>
                  <w:noProof/>
                </w:rPr>
                <w:t>Opgehaald van Scipy docs: https://docs.scipy.org/doc/scipy/reference/generated/scipy.stats.f_oneway.html</w:t>
              </w:r>
            </w:p>
            <w:p w14:paraId="36D1757B" w14:textId="77777777" w:rsidR="007E6A7D" w:rsidRDefault="007E6A7D" w:rsidP="007E6A7D">
              <w:pPr>
                <w:pStyle w:val="Bibliografie"/>
                <w:ind w:left="720" w:hanging="720"/>
                <w:rPr>
                  <w:noProof/>
                </w:rPr>
              </w:pPr>
              <w:r w:rsidRPr="007E6A7D">
                <w:rPr>
                  <w:noProof/>
                  <w:lang w:val="en-US"/>
                </w:rPr>
                <w:t xml:space="preserve">Scipy. (sd). </w:t>
              </w:r>
              <w:r w:rsidRPr="007E6A7D">
                <w:rPr>
                  <w:i/>
                  <w:iCs/>
                  <w:noProof/>
                  <w:lang w:val="en-US"/>
                </w:rPr>
                <w:t>scipy.stats.tukey_hsd</w:t>
              </w:r>
              <w:r w:rsidRPr="007E6A7D">
                <w:rPr>
                  <w:noProof/>
                  <w:lang w:val="en-US"/>
                </w:rPr>
                <w:t xml:space="preserve">. </w:t>
              </w:r>
              <w:r>
                <w:rPr>
                  <w:noProof/>
                </w:rPr>
                <w:t>Opgehaald van Scipy docs: https://docs.scipy.org/doc/scipy/reference/generated/scipy.stats.tukey_hsd.html</w:t>
              </w:r>
            </w:p>
            <w:p w14:paraId="1C94CEEC" w14:textId="77777777" w:rsidR="007E6A7D" w:rsidRDefault="007E6A7D" w:rsidP="007E6A7D">
              <w:pPr>
                <w:pStyle w:val="Bibliografie"/>
                <w:ind w:left="720" w:hanging="720"/>
                <w:rPr>
                  <w:noProof/>
                </w:rPr>
              </w:pPr>
              <w:r>
                <w:rPr>
                  <w:noProof/>
                </w:rPr>
                <w:t xml:space="preserve">team, C. (sd). </w:t>
              </w:r>
              <w:r>
                <w:rPr>
                  <w:i/>
                  <w:iCs/>
                  <w:noProof/>
                </w:rPr>
                <w:t>Histogram</w:t>
              </w:r>
              <w:r>
                <w:rPr>
                  <w:noProof/>
                </w:rPr>
                <w:t>. Opgehaald van CFI: https://corporatefinanceinstitute.com/resources/excel/histogram/</w:t>
              </w:r>
            </w:p>
            <w:p w14:paraId="5430ABD0" w14:textId="0B6F26CD" w:rsidR="00C34EC8" w:rsidRPr="00D10872" w:rsidRDefault="0035224D" w:rsidP="007E6A7D">
              <w:r w:rsidRPr="00D10872">
                <w:rPr>
                  <w:b/>
                  <w:bCs/>
                </w:rPr>
                <w:fldChar w:fldCharType="end"/>
              </w:r>
            </w:p>
          </w:sdtContent>
        </w:sdt>
      </w:sdtContent>
    </w:sdt>
    <w:p w14:paraId="42304B8F" w14:textId="48C47885" w:rsidR="00C34EC8" w:rsidRPr="002234A6" w:rsidRDefault="00C34EC8">
      <w:r w:rsidRPr="002234A6">
        <w:br w:type="page"/>
      </w:r>
    </w:p>
    <w:p w14:paraId="3D33E89A" w14:textId="77777777" w:rsidR="0035224D" w:rsidRPr="002234A6" w:rsidRDefault="0035224D" w:rsidP="00C34EC8"/>
    <w:p w14:paraId="6A3C1B09" w14:textId="77777777" w:rsidR="00944260" w:rsidRDefault="0035224D">
      <w:r w:rsidRPr="00D10872">
        <w:rPr>
          <w:noProof/>
        </w:rPr>
        <w:drawing>
          <wp:anchor distT="0" distB="0" distL="114300" distR="114300" simplePos="0" relativeHeight="251658243" behindDoc="0" locked="0" layoutInCell="1" allowOverlap="1" wp14:anchorId="2F3FD3BF" wp14:editId="3EAB13B7">
            <wp:simplePos x="914400" y="914400"/>
            <wp:positionH relativeFrom="margin">
              <wp:align>center</wp:align>
            </wp:positionH>
            <wp:positionV relativeFrom="margin">
              <wp:align>center</wp:align>
            </wp:positionV>
            <wp:extent cx="5731510" cy="4724400"/>
            <wp:effectExtent l="0" t="0" r="2540" b="0"/>
            <wp:wrapSquare wrapText="bothSides"/>
            <wp:docPr id="38" name="Afbeelding 38" descr="Afbeelding met tekst,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fbeelding met tekst, persoon&#10;&#10;Automatisch gegenereerde beschrijvi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724400"/>
                    </a:xfrm>
                    <a:prstGeom prst="rect">
                      <a:avLst/>
                    </a:prstGeom>
                  </pic:spPr>
                </pic:pic>
              </a:graphicData>
            </a:graphic>
          </wp:anchor>
        </w:drawing>
      </w:r>
    </w:p>
    <w:sectPr w:rsidR="00944260" w:rsidSect="0077714F">
      <w:footerReference w:type="default" r:id="rId3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3FA50" w14:textId="77777777" w:rsidR="0077714F" w:rsidRPr="00D10872" w:rsidRDefault="0077714F" w:rsidP="0035224D">
      <w:pPr>
        <w:spacing w:after="0" w:line="240" w:lineRule="auto"/>
      </w:pPr>
      <w:r w:rsidRPr="00D10872">
        <w:separator/>
      </w:r>
    </w:p>
  </w:endnote>
  <w:endnote w:type="continuationSeparator" w:id="0">
    <w:p w14:paraId="3110C897" w14:textId="77777777" w:rsidR="0077714F" w:rsidRPr="00D10872" w:rsidRDefault="0077714F" w:rsidP="0035224D">
      <w:pPr>
        <w:spacing w:after="0" w:line="240" w:lineRule="auto"/>
      </w:pPr>
      <w:r w:rsidRPr="00D10872">
        <w:continuationSeparator/>
      </w:r>
    </w:p>
  </w:endnote>
  <w:endnote w:type="continuationNotice" w:id="1">
    <w:p w14:paraId="2E43820F" w14:textId="77777777" w:rsidR="006444CE" w:rsidRDefault="006444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3971220"/>
      <w:docPartObj>
        <w:docPartGallery w:val="Page Numbers (Bottom of Page)"/>
        <w:docPartUnique/>
      </w:docPartObj>
    </w:sdtPr>
    <w:sdtContent>
      <w:p w14:paraId="0F1C082E" w14:textId="77777777" w:rsidR="0035224D" w:rsidRPr="00D10872" w:rsidRDefault="0035224D">
        <w:pPr>
          <w:pStyle w:val="Voettekst"/>
          <w:jc w:val="right"/>
        </w:pPr>
        <w:r w:rsidRPr="00D10872">
          <w:fldChar w:fldCharType="begin"/>
        </w:r>
        <w:r w:rsidRPr="00D10872">
          <w:instrText>PAGE   \* MERGEFORMAT</w:instrText>
        </w:r>
        <w:r w:rsidRPr="00D10872">
          <w:fldChar w:fldCharType="separate"/>
        </w:r>
        <w:r w:rsidRPr="00D10872">
          <w:t>2</w:t>
        </w:r>
        <w:r w:rsidRPr="00D10872">
          <w:fldChar w:fldCharType="end"/>
        </w:r>
      </w:p>
    </w:sdtContent>
  </w:sdt>
  <w:p w14:paraId="4172777F" w14:textId="77777777" w:rsidR="0035224D" w:rsidRPr="00D10872" w:rsidRDefault="0035224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29949C" w14:textId="77777777" w:rsidR="0077714F" w:rsidRPr="00D10872" w:rsidRDefault="0077714F" w:rsidP="0035224D">
      <w:pPr>
        <w:spacing w:after="0" w:line="240" w:lineRule="auto"/>
      </w:pPr>
      <w:r w:rsidRPr="00D10872">
        <w:separator/>
      </w:r>
    </w:p>
  </w:footnote>
  <w:footnote w:type="continuationSeparator" w:id="0">
    <w:p w14:paraId="68D1C4A4" w14:textId="77777777" w:rsidR="0077714F" w:rsidRPr="00D10872" w:rsidRDefault="0077714F" w:rsidP="0035224D">
      <w:pPr>
        <w:spacing w:after="0" w:line="240" w:lineRule="auto"/>
      </w:pPr>
      <w:r w:rsidRPr="00D10872">
        <w:continuationSeparator/>
      </w:r>
    </w:p>
  </w:footnote>
  <w:footnote w:type="continuationNotice" w:id="1">
    <w:p w14:paraId="5B0688E2" w14:textId="77777777" w:rsidR="006444CE" w:rsidRDefault="006444C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043F"/>
    <w:multiLevelType w:val="hybridMultilevel"/>
    <w:tmpl w:val="A7388E84"/>
    <w:lvl w:ilvl="0" w:tplc="4DB6C85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CE02669"/>
    <w:multiLevelType w:val="hybridMultilevel"/>
    <w:tmpl w:val="60D2D632"/>
    <w:lvl w:ilvl="0" w:tplc="65500A5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391832"/>
    <w:multiLevelType w:val="hybridMultilevel"/>
    <w:tmpl w:val="FCB08DFE"/>
    <w:lvl w:ilvl="0" w:tplc="FFFFFFFF">
      <w:start w:val="1"/>
      <w:numFmt w:val="decimal"/>
      <w:lvlText w:val="%1."/>
      <w:lvlJc w:val="left"/>
      <w:pPr>
        <w:ind w:left="720" w:hanging="360"/>
      </w:pPr>
      <w:rPr>
        <w:rFonts w:asciiTheme="minorHAnsi" w:eastAsiaTheme="minorHAnsi" w:hAnsiTheme="minorHAnsi" w:cstheme="minorBidi" w:hint="default"/>
        <w:color w:val="auto"/>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A5E3A23"/>
    <w:multiLevelType w:val="hybridMultilevel"/>
    <w:tmpl w:val="322C1F1A"/>
    <w:lvl w:ilvl="0" w:tplc="F57054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646740"/>
    <w:multiLevelType w:val="hybridMultilevel"/>
    <w:tmpl w:val="C0E0D85A"/>
    <w:lvl w:ilvl="0" w:tplc="5D6457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2845EB"/>
    <w:multiLevelType w:val="hybridMultilevel"/>
    <w:tmpl w:val="ECE49EF6"/>
    <w:lvl w:ilvl="0" w:tplc="BA28044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50116337"/>
    <w:multiLevelType w:val="hybridMultilevel"/>
    <w:tmpl w:val="3B50C08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5BA64750"/>
    <w:multiLevelType w:val="hybridMultilevel"/>
    <w:tmpl w:val="F906F280"/>
    <w:lvl w:ilvl="0" w:tplc="203039C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AF7310"/>
    <w:multiLevelType w:val="hybridMultilevel"/>
    <w:tmpl w:val="FCB08DFE"/>
    <w:lvl w:ilvl="0" w:tplc="FFFFFFFF">
      <w:start w:val="1"/>
      <w:numFmt w:val="decimal"/>
      <w:lvlText w:val="%1."/>
      <w:lvlJc w:val="left"/>
      <w:pPr>
        <w:ind w:left="720" w:hanging="360"/>
      </w:pPr>
      <w:rPr>
        <w:rFonts w:asciiTheme="minorHAnsi" w:eastAsiaTheme="minorHAnsi" w:hAnsiTheme="minorHAnsi" w:cstheme="minorBidi" w:hint="default"/>
        <w:color w:val="auto"/>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41F25CA"/>
    <w:multiLevelType w:val="hybridMultilevel"/>
    <w:tmpl w:val="FCB08DFE"/>
    <w:lvl w:ilvl="0" w:tplc="5756F642">
      <w:start w:val="1"/>
      <w:numFmt w:val="decimal"/>
      <w:lvlText w:val="%1."/>
      <w:lvlJc w:val="left"/>
      <w:pPr>
        <w:ind w:left="72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1306636">
    <w:abstractNumId w:val="0"/>
  </w:num>
  <w:num w:numId="2" w16cid:durableId="1848325816">
    <w:abstractNumId w:val="5"/>
  </w:num>
  <w:num w:numId="3" w16cid:durableId="1050155453">
    <w:abstractNumId w:val="6"/>
  </w:num>
  <w:num w:numId="4" w16cid:durableId="1371029088">
    <w:abstractNumId w:val="9"/>
  </w:num>
  <w:num w:numId="5" w16cid:durableId="1674450906">
    <w:abstractNumId w:val="4"/>
  </w:num>
  <w:num w:numId="6" w16cid:durableId="704790678">
    <w:abstractNumId w:val="3"/>
  </w:num>
  <w:num w:numId="7" w16cid:durableId="1538855476">
    <w:abstractNumId w:val="7"/>
  </w:num>
  <w:num w:numId="8" w16cid:durableId="1209104172">
    <w:abstractNumId w:val="1"/>
  </w:num>
  <w:num w:numId="9" w16cid:durableId="1924607290">
    <w:abstractNumId w:val="8"/>
  </w:num>
  <w:num w:numId="10" w16cid:durableId="18332500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819"/>
    <w:rsid w:val="00000BFE"/>
    <w:rsid w:val="000135E0"/>
    <w:rsid w:val="000207AA"/>
    <w:rsid w:val="00023AF9"/>
    <w:rsid w:val="00025ADD"/>
    <w:rsid w:val="000359D8"/>
    <w:rsid w:val="00042051"/>
    <w:rsid w:val="000438CD"/>
    <w:rsid w:val="00052010"/>
    <w:rsid w:val="00072B07"/>
    <w:rsid w:val="0007303F"/>
    <w:rsid w:val="00073087"/>
    <w:rsid w:val="00073A79"/>
    <w:rsid w:val="00075411"/>
    <w:rsid w:val="00082F22"/>
    <w:rsid w:val="000836D9"/>
    <w:rsid w:val="000853B8"/>
    <w:rsid w:val="000875B7"/>
    <w:rsid w:val="00092F7C"/>
    <w:rsid w:val="00093D7F"/>
    <w:rsid w:val="00094D09"/>
    <w:rsid w:val="00096504"/>
    <w:rsid w:val="000A2ACA"/>
    <w:rsid w:val="000A4B64"/>
    <w:rsid w:val="000A548D"/>
    <w:rsid w:val="000A6A6F"/>
    <w:rsid w:val="000B0499"/>
    <w:rsid w:val="000C0ABE"/>
    <w:rsid w:val="000C59CB"/>
    <w:rsid w:val="000D035F"/>
    <w:rsid w:val="000D0BD9"/>
    <w:rsid w:val="000D1C61"/>
    <w:rsid w:val="000D3826"/>
    <w:rsid w:val="000D5E47"/>
    <w:rsid w:val="000E04A6"/>
    <w:rsid w:val="000E11AF"/>
    <w:rsid w:val="000E1E61"/>
    <w:rsid w:val="000F314D"/>
    <w:rsid w:val="000F3819"/>
    <w:rsid w:val="000F5706"/>
    <w:rsid w:val="00100DDB"/>
    <w:rsid w:val="00107E94"/>
    <w:rsid w:val="001205E3"/>
    <w:rsid w:val="00130F23"/>
    <w:rsid w:val="00132C1F"/>
    <w:rsid w:val="00137641"/>
    <w:rsid w:val="0014041E"/>
    <w:rsid w:val="001432AE"/>
    <w:rsid w:val="00147B78"/>
    <w:rsid w:val="00150033"/>
    <w:rsid w:val="001504C5"/>
    <w:rsid w:val="00152054"/>
    <w:rsid w:val="00152D66"/>
    <w:rsid w:val="00153D85"/>
    <w:rsid w:val="001604A5"/>
    <w:rsid w:val="00161348"/>
    <w:rsid w:val="00161B4C"/>
    <w:rsid w:val="00165A0A"/>
    <w:rsid w:val="00166A70"/>
    <w:rsid w:val="00177648"/>
    <w:rsid w:val="001825E8"/>
    <w:rsid w:val="0018563C"/>
    <w:rsid w:val="00185967"/>
    <w:rsid w:val="00190023"/>
    <w:rsid w:val="00193599"/>
    <w:rsid w:val="00194079"/>
    <w:rsid w:val="001A2AA5"/>
    <w:rsid w:val="001A7065"/>
    <w:rsid w:val="001B013E"/>
    <w:rsid w:val="001B2650"/>
    <w:rsid w:val="001B384B"/>
    <w:rsid w:val="001B6D15"/>
    <w:rsid w:val="001B762F"/>
    <w:rsid w:val="001C191F"/>
    <w:rsid w:val="001C2143"/>
    <w:rsid w:val="001C551E"/>
    <w:rsid w:val="001C724C"/>
    <w:rsid w:val="001D14DA"/>
    <w:rsid w:val="001D152E"/>
    <w:rsid w:val="001D4B30"/>
    <w:rsid w:val="001D727D"/>
    <w:rsid w:val="001D7B3F"/>
    <w:rsid w:val="001D7CE6"/>
    <w:rsid w:val="001E0070"/>
    <w:rsid w:val="001E0B3A"/>
    <w:rsid w:val="001E24A5"/>
    <w:rsid w:val="001E34F6"/>
    <w:rsid w:val="001F3C6F"/>
    <w:rsid w:val="001F4E39"/>
    <w:rsid w:val="001F77A4"/>
    <w:rsid w:val="00201308"/>
    <w:rsid w:val="0020319E"/>
    <w:rsid w:val="00205A4C"/>
    <w:rsid w:val="00213932"/>
    <w:rsid w:val="002174C9"/>
    <w:rsid w:val="0022131F"/>
    <w:rsid w:val="002234A6"/>
    <w:rsid w:val="00225E45"/>
    <w:rsid w:val="00231B1F"/>
    <w:rsid w:val="0023495B"/>
    <w:rsid w:val="00242F36"/>
    <w:rsid w:val="002433FC"/>
    <w:rsid w:val="002445AA"/>
    <w:rsid w:val="00246DB6"/>
    <w:rsid w:val="002472E4"/>
    <w:rsid w:val="00251FBF"/>
    <w:rsid w:val="002562DC"/>
    <w:rsid w:val="00257A34"/>
    <w:rsid w:val="002619D5"/>
    <w:rsid w:val="00262926"/>
    <w:rsid w:val="002640B0"/>
    <w:rsid w:val="002679B3"/>
    <w:rsid w:val="00267C2C"/>
    <w:rsid w:val="002725C7"/>
    <w:rsid w:val="00272D58"/>
    <w:rsid w:val="0027413F"/>
    <w:rsid w:val="00274F1A"/>
    <w:rsid w:val="002769B7"/>
    <w:rsid w:val="002776B3"/>
    <w:rsid w:val="002916C8"/>
    <w:rsid w:val="002921C5"/>
    <w:rsid w:val="002939E4"/>
    <w:rsid w:val="00295485"/>
    <w:rsid w:val="002961E9"/>
    <w:rsid w:val="00296CB6"/>
    <w:rsid w:val="00297184"/>
    <w:rsid w:val="002B0895"/>
    <w:rsid w:val="002C236F"/>
    <w:rsid w:val="002C57A2"/>
    <w:rsid w:val="002D37FB"/>
    <w:rsid w:val="002D3D4C"/>
    <w:rsid w:val="002D5F13"/>
    <w:rsid w:val="002E7D0C"/>
    <w:rsid w:val="002F16D0"/>
    <w:rsid w:val="002F1717"/>
    <w:rsid w:val="002F7E23"/>
    <w:rsid w:val="00302155"/>
    <w:rsid w:val="0031032A"/>
    <w:rsid w:val="00316EC7"/>
    <w:rsid w:val="003173F2"/>
    <w:rsid w:val="00317D09"/>
    <w:rsid w:val="00321201"/>
    <w:rsid w:val="00323EB7"/>
    <w:rsid w:val="00324D92"/>
    <w:rsid w:val="0033081F"/>
    <w:rsid w:val="00335DA2"/>
    <w:rsid w:val="00340EF2"/>
    <w:rsid w:val="00341F91"/>
    <w:rsid w:val="0034447E"/>
    <w:rsid w:val="00345378"/>
    <w:rsid w:val="00347052"/>
    <w:rsid w:val="0035224D"/>
    <w:rsid w:val="00356320"/>
    <w:rsid w:val="0036104D"/>
    <w:rsid w:val="00361253"/>
    <w:rsid w:val="00366757"/>
    <w:rsid w:val="00374C87"/>
    <w:rsid w:val="00374F2F"/>
    <w:rsid w:val="003779C1"/>
    <w:rsid w:val="00385C92"/>
    <w:rsid w:val="00386275"/>
    <w:rsid w:val="003864B2"/>
    <w:rsid w:val="00387164"/>
    <w:rsid w:val="003927E9"/>
    <w:rsid w:val="003A015F"/>
    <w:rsid w:val="003A19A2"/>
    <w:rsid w:val="003A7660"/>
    <w:rsid w:val="003A7C95"/>
    <w:rsid w:val="003B2AB2"/>
    <w:rsid w:val="003B4704"/>
    <w:rsid w:val="003B4C59"/>
    <w:rsid w:val="003B7069"/>
    <w:rsid w:val="003C21C1"/>
    <w:rsid w:val="003C3248"/>
    <w:rsid w:val="003D47F1"/>
    <w:rsid w:val="003D6377"/>
    <w:rsid w:val="003D6D7F"/>
    <w:rsid w:val="003D6FAC"/>
    <w:rsid w:val="003E302B"/>
    <w:rsid w:val="003E4D5B"/>
    <w:rsid w:val="003E76EE"/>
    <w:rsid w:val="003F0B82"/>
    <w:rsid w:val="003F3AD4"/>
    <w:rsid w:val="003F7BB2"/>
    <w:rsid w:val="00400FDD"/>
    <w:rsid w:val="004040AF"/>
    <w:rsid w:val="00414A17"/>
    <w:rsid w:val="00414A81"/>
    <w:rsid w:val="0041542A"/>
    <w:rsid w:val="0041774F"/>
    <w:rsid w:val="0042158D"/>
    <w:rsid w:val="004238D8"/>
    <w:rsid w:val="00424F45"/>
    <w:rsid w:val="0043461A"/>
    <w:rsid w:val="00437E3E"/>
    <w:rsid w:val="00441451"/>
    <w:rsid w:val="00441B1C"/>
    <w:rsid w:val="0044275E"/>
    <w:rsid w:val="00443DBE"/>
    <w:rsid w:val="00452BC3"/>
    <w:rsid w:val="00460B3A"/>
    <w:rsid w:val="0046213C"/>
    <w:rsid w:val="00462A89"/>
    <w:rsid w:val="00467295"/>
    <w:rsid w:val="00474643"/>
    <w:rsid w:val="00474969"/>
    <w:rsid w:val="00481136"/>
    <w:rsid w:val="004823E2"/>
    <w:rsid w:val="00486FA7"/>
    <w:rsid w:val="00491040"/>
    <w:rsid w:val="00491339"/>
    <w:rsid w:val="00491E06"/>
    <w:rsid w:val="0049445D"/>
    <w:rsid w:val="00495256"/>
    <w:rsid w:val="004A028F"/>
    <w:rsid w:val="004A02DF"/>
    <w:rsid w:val="004B3F50"/>
    <w:rsid w:val="004C4E58"/>
    <w:rsid w:val="004C6DDF"/>
    <w:rsid w:val="004D3B24"/>
    <w:rsid w:val="004D4106"/>
    <w:rsid w:val="004D484F"/>
    <w:rsid w:val="004E513F"/>
    <w:rsid w:val="004E5C71"/>
    <w:rsid w:val="004F244B"/>
    <w:rsid w:val="004F3F34"/>
    <w:rsid w:val="004F595C"/>
    <w:rsid w:val="004F7446"/>
    <w:rsid w:val="00506451"/>
    <w:rsid w:val="0050689C"/>
    <w:rsid w:val="00510680"/>
    <w:rsid w:val="005108E3"/>
    <w:rsid w:val="00511A05"/>
    <w:rsid w:val="0051310E"/>
    <w:rsid w:val="00514800"/>
    <w:rsid w:val="005225D6"/>
    <w:rsid w:val="005229FC"/>
    <w:rsid w:val="00524CA1"/>
    <w:rsid w:val="005257E0"/>
    <w:rsid w:val="00532D4C"/>
    <w:rsid w:val="005373D9"/>
    <w:rsid w:val="00543BDF"/>
    <w:rsid w:val="0054538F"/>
    <w:rsid w:val="00547C97"/>
    <w:rsid w:val="00556745"/>
    <w:rsid w:val="005603C1"/>
    <w:rsid w:val="00563490"/>
    <w:rsid w:val="00567ABD"/>
    <w:rsid w:val="00570768"/>
    <w:rsid w:val="00570FD1"/>
    <w:rsid w:val="00571538"/>
    <w:rsid w:val="0057181E"/>
    <w:rsid w:val="005743BE"/>
    <w:rsid w:val="00577A2B"/>
    <w:rsid w:val="00577B4A"/>
    <w:rsid w:val="00591562"/>
    <w:rsid w:val="0059272F"/>
    <w:rsid w:val="00592BC3"/>
    <w:rsid w:val="005942AB"/>
    <w:rsid w:val="00597E5A"/>
    <w:rsid w:val="005A3E93"/>
    <w:rsid w:val="005A5D78"/>
    <w:rsid w:val="005A6D52"/>
    <w:rsid w:val="005B04AF"/>
    <w:rsid w:val="005B0815"/>
    <w:rsid w:val="005B6816"/>
    <w:rsid w:val="005C126D"/>
    <w:rsid w:val="005C29F3"/>
    <w:rsid w:val="005C319E"/>
    <w:rsid w:val="005D27E2"/>
    <w:rsid w:val="005D35C7"/>
    <w:rsid w:val="005D403A"/>
    <w:rsid w:val="005D6841"/>
    <w:rsid w:val="005E1C0F"/>
    <w:rsid w:val="005E3392"/>
    <w:rsid w:val="005E4C6B"/>
    <w:rsid w:val="005E5068"/>
    <w:rsid w:val="005F238D"/>
    <w:rsid w:val="005F3360"/>
    <w:rsid w:val="005F6289"/>
    <w:rsid w:val="005F6672"/>
    <w:rsid w:val="005F7751"/>
    <w:rsid w:val="005F7C1E"/>
    <w:rsid w:val="00601555"/>
    <w:rsid w:val="00604D31"/>
    <w:rsid w:val="00605096"/>
    <w:rsid w:val="006066CC"/>
    <w:rsid w:val="006117D4"/>
    <w:rsid w:val="00613ED7"/>
    <w:rsid w:val="00614534"/>
    <w:rsid w:val="0061623E"/>
    <w:rsid w:val="00616F99"/>
    <w:rsid w:val="00631FDF"/>
    <w:rsid w:val="00634096"/>
    <w:rsid w:val="0063670B"/>
    <w:rsid w:val="00636BBB"/>
    <w:rsid w:val="0064151A"/>
    <w:rsid w:val="006430E8"/>
    <w:rsid w:val="006444CE"/>
    <w:rsid w:val="00645594"/>
    <w:rsid w:val="0065300D"/>
    <w:rsid w:val="0065532C"/>
    <w:rsid w:val="006600E6"/>
    <w:rsid w:val="0066694A"/>
    <w:rsid w:val="00674CD1"/>
    <w:rsid w:val="00675F40"/>
    <w:rsid w:val="006807E8"/>
    <w:rsid w:val="00682F90"/>
    <w:rsid w:val="00683F2D"/>
    <w:rsid w:val="00685203"/>
    <w:rsid w:val="00685FCE"/>
    <w:rsid w:val="006945E0"/>
    <w:rsid w:val="006971D6"/>
    <w:rsid w:val="006A2908"/>
    <w:rsid w:val="006A2F40"/>
    <w:rsid w:val="006B053A"/>
    <w:rsid w:val="006B1218"/>
    <w:rsid w:val="006C0055"/>
    <w:rsid w:val="006C7024"/>
    <w:rsid w:val="006D316C"/>
    <w:rsid w:val="006D3D05"/>
    <w:rsid w:val="006D5143"/>
    <w:rsid w:val="006D612D"/>
    <w:rsid w:val="006D67FB"/>
    <w:rsid w:val="006E0BEE"/>
    <w:rsid w:val="006E1B06"/>
    <w:rsid w:val="006E335A"/>
    <w:rsid w:val="006E4410"/>
    <w:rsid w:val="006E5013"/>
    <w:rsid w:val="006E636E"/>
    <w:rsid w:val="006E7666"/>
    <w:rsid w:val="006F26CC"/>
    <w:rsid w:val="006F385F"/>
    <w:rsid w:val="006F3A95"/>
    <w:rsid w:val="006F4257"/>
    <w:rsid w:val="00704162"/>
    <w:rsid w:val="00711DE6"/>
    <w:rsid w:val="007143F0"/>
    <w:rsid w:val="00714A53"/>
    <w:rsid w:val="00716FBC"/>
    <w:rsid w:val="007175F1"/>
    <w:rsid w:val="007178AB"/>
    <w:rsid w:val="0072706F"/>
    <w:rsid w:val="00727E0B"/>
    <w:rsid w:val="00734C46"/>
    <w:rsid w:val="00734D5D"/>
    <w:rsid w:val="00736042"/>
    <w:rsid w:val="00737B4A"/>
    <w:rsid w:val="007400EC"/>
    <w:rsid w:val="00757629"/>
    <w:rsid w:val="00761137"/>
    <w:rsid w:val="00765049"/>
    <w:rsid w:val="00771067"/>
    <w:rsid w:val="0077714F"/>
    <w:rsid w:val="007819D8"/>
    <w:rsid w:val="0078719D"/>
    <w:rsid w:val="00790A5A"/>
    <w:rsid w:val="00792C86"/>
    <w:rsid w:val="007931BB"/>
    <w:rsid w:val="0079544A"/>
    <w:rsid w:val="007A1BD7"/>
    <w:rsid w:val="007A3235"/>
    <w:rsid w:val="007A39F3"/>
    <w:rsid w:val="007B1B43"/>
    <w:rsid w:val="007B2232"/>
    <w:rsid w:val="007B2E10"/>
    <w:rsid w:val="007B32FD"/>
    <w:rsid w:val="007B3A58"/>
    <w:rsid w:val="007B3B2F"/>
    <w:rsid w:val="007B56CD"/>
    <w:rsid w:val="007C45D7"/>
    <w:rsid w:val="007C4B64"/>
    <w:rsid w:val="007C6F06"/>
    <w:rsid w:val="007C799B"/>
    <w:rsid w:val="007D0AC7"/>
    <w:rsid w:val="007D0C56"/>
    <w:rsid w:val="007E0BB4"/>
    <w:rsid w:val="007E2413"/>
    <w:rsid w:val="007E30DA"/>
    <w:rsid w:val="007E3520"/>
    <w:rsid w:val="007E6A7D"/>
    <w:rsid w:val="007E74D6"/>
    <w:rsid w:val="00801109"/>
    <w:rsid w:val="008036B0"/>
    <w:rsid w:val="00821F9E"/>
    <w:rsid w:val="00832CB1"/>
    <w:rsid w:val="0083338E"/>
    <w:rsid w:val="0083431C"/>
    <w:rsid w:val="00836426"/>
    <w:rsid w:val="00843250"/>
    <w:rsid w:val="008436D0"/>
    <w:rsid w:val="00845EAB"/>
    <w:rsid w:val="00854DF2"/>
    <w:rsid w:val="00856D53"/>
    <w:rsid w:val="00862B27"/>
    <w:rsid w:val="0086418B"/>
    <w:rsid w:val="008661CF"/>
    <w:rsid w:val="008662DA"/>
    <w:rsid w:val="00866DD2"/>
    <w:rsid w:val="00874BFB"/>
    <w:rsid w:val="00881E24"/>
    <w:rsid w:val="00881FED"/>
    <w:rsid w:val="008831EE"/>
    <w:rsid w:val="008907BF"/>
    <w:rsid w:val="008919AF"/>
    <w:rsid w:val="00892825"/>
    <w:rsid w:val="00892DE1"/>
    <w:rsid w:val="008945FA"/>
    <w:rsid w:val="00896BD5"/>
    <w:rsid w:val="008978DC"/>
    <w:rsid w:val="008A205D"/>
    <w:rsid w:val="008B0E5F"/>
    <w:rsid w:val="008B33AD"/>
    <w:rsid w:val="008B34F4"/>
    <w:rsid w:val="008C0BA3"/>
    <w:rsid w:val="008C25D5"/>
    <w:rsid w:val="008C5D3C"/>
    <w:rsid w:val="008D2E6A"/>
    <w:rsid w:val="008D3FC3"/>
    <w:rsid w:val="008D70A6"/>
    <w:rsid w:val="008E16E8"/>
    <w:rsid w:val="008F1B04"/>
    <w:rsid w:val="008F78E0"/>
    <w:rsid w:val="008F7AF4"/>
    <w:rsid w:val="00901221"/>
    <w:rsid w:val="009022AE"/>
    <w:rsid w:val="00902A4F"/>
    <w:rsid w:val="00905A73"/>
    <w:rsid w:val="0091318E"/>
    <w:rsid w:val="00937614"/>
    <w:rsid w:val="0094155D"/>
    <w:rsid w:val="00944260"/>
    <w:rsid w:val="00946CBA"/>
    <w:rsid w:val="0095027F"/>
    <w:rsid w:val="00951F35"/>
    <w:rsid w:val="00962DDF"/>
    <w:rsid w:val="00966727"/>
    <w:rsid w:val="009715F0"/>
    <w:rsid w:val="00974E23"/>
    <w:rsid w:val="00981DC7"/>
    <w:rsid w:val="00984120"/>
    <w:rsid w:val="009849B8"/>
    <w:rsid w:val="00990C5F"/>
    <w:rsid w:val="009A34BD"/>
    <w:rsid w:val="009A60CA"/>
    <w:rsid w:val="009B25E9"/>
    <w:rsid w:val="009B4CDE"/>
    <w:rsid w:val="009C0C93"/>
    <w:rsid w:val="009C1AAD"/>
    <w:rsid w:val="009C45C8"/>
    <w:rsid w:val="009C4614"/>
    <w:rsid w:val="009C579E"/>
    <w:rsid w:val="009D20D1"/>
    <w:rsid w:val="009D75C1"/>
    <w:rsid w:val="009E0B9B"/>
    <w:rsid w:val="009E0F06"/>
    <w:rsid w:val="009E1EF5"/>
    <w:rsid w:val="009E213B"/>
    <w:rsid w:val="009F409D"/>
    <w:rsid w:val="00A006C2"/>
    <w:rsid w:val="00A00C91"/>
    <w:rsid w:val="00A0459A"/>
    <w:rsid w:val="00A047A9"/>
    <w:rsid w:val="00A216C4"/>
    <w:rsid w:val="00A22A9B"/>
    <w:rsid w:val="00A26EAC"/>
    <w:rsid w:val="00A271B2"/>
    <w:rsid w:val="00A30ED4"/>
    <w:rsid w:val="00A33029"/>
    <w:rsid w:val="00A33E89"/>
    <w:rsid w:val="00A36FD1"/>
    <w:rsid w:val="00A422E8"/>
    <w:rsid w:val="00A43341"/>
    <w:rsid w:val="00A462BA"/>
    <w:rsid w:val="00A476DD"/>
    <w:rsid w:val="00A50577"/>
    <w:rsid w:val="00A5535D"/>
    <w:rsid w:val="00A61D6A"/>
    <w:rsid w:val="00A636CC"/>
    <w:rsid w:val="00A7145E"/>
    <w:rsid w:val="00A85A9D"/>
    <w:rsid w:val="00A91A7F"/>
    <w:rsid w:val="00A93964"/>
    <w:rsid w:val="00A93CC4"/>
    <w:rsid w:val="00A93F5E"/>
    <w:rsid w:val="00AA185F"/>
    <w:rsid w:val="00AA3337"/>
    <w:rsid w:val="00AA40F3"/>
    <w:rsid w:val="00AA4840"/>
    <w:rsid w:val="00AA78E4"/>
    <w:rsid w:val="00AB1A72"/>
    <w:rsid w:val="00AB3AF6"/>
    <w:rsid w:val="00AC01B5"/>
    <w:rsid w:val="00AD1480"/>
    <w:rsid w:val="00AD3E9E"/>
    <w:rsid w:val="00AD6799"/>
    <w:rsid w:val="00AE16B4"/>
    <w:rsid w:val="00AE19BD"/>
    <w:rsid w:val="00AE1CE3"/>
    <w:rsid w:val="00AE620E"/>
    <w:rsid w:val="00AE6938"/>
    <w:rsid w:val="00AF0AEE"/>
    <w:rsid w:val="00AF2349"/>
    <w:rsid w:val="00AF53A5"/>
    <w:rsid w:val="00AF5E8B"/>
    <w:rsid w:val="00B01728"/>
    <w:rsid w:val="00B01C48"/>
    <w:rsid w:val="00B04E61"/>
    <w:rsid w:val="00B05772"/>
    <w:rsid w:val="00B121C2"/>
    <w:rsid w:val="00B16982"/>
    <w:rsid w:val="00B24D3F"/>
    <w:rsid w:val="00B31FE1"/>
    <w:rsid w:val="00B32FC6"/>
    <w:rsid w:val="00B33DBE"/>
    <w:rsid w:val="00B35391"/>
    <w:rsid w:val="00B359AE"/>
    <w:rsid w:val="00B360B8"/>
    <w:rsid w:val="00B36389"/>
    <w:rsid w:val="00B36D9C"/>
    <w:rsid w:val="00B37807"/>
    <w:rsid w:val="00B401AF"/>
    <w:rsid w:val="00B40999"/>
    <w:rsid w:val="00B40AB3"/>
    <w:rsid w:val="00B42276"/>
    <w:rsid w:val="00B607CD"/>
    <w:rsid w:val="00B614D1"/>
    <w:rsid w:val="00B64908"/>
    <w:rsid w:val="00B654B5"/>
    <w:rsid w:val="00B6663E"/>
    <w:rsid w:val="00B675A3"/>
    <w:rsid w:val="00B6784D"/>
    <w:rsid w:val="00B67F58"/>
    <w:rsid w:val="00B71AA8"/>
    <w:rsid w:val="00B761E4"/>
    <w:rsid w:val="00B76762"/>
    <w:rsid w:val="00B822ED"/>
    <w:rsid w:val="00B83834"/>
    <w:rsid w:val="00B86523"/>
    <w:rsid w:val="00B86F6B"/>
    <w:rsid w:val="00B86FA1"/>
    <w:rsid w:val="00B877EE"/>
    <w:rsid w:val="00B87FCF"/>
    <w:rsid w:val="00B93032"/>
    <w:rsid w:val="00B97061"/>
    <w:rsid w:val="00BB0614"/>
    <w:rsid w:val="00BC071A"/>
    <w:rsid w:val="00BC0D16"/>
    <w:rsid w:val="00BD2C96"/>
    <w:rsid w:val="00BD3F99"/>
    <w:rsid w:val="00BD5C8D"/>
    <w:rsid w:val="00BE1499"/>
    <w:rsid w:val="00BE362E"/>
    <w:rsid w:val="00BE4AC3"/>
    <w:rsid w:val="00BE5E2A"/>
    <w:rsid w:val="00BF1AFF"/>
    <w:rsid w:val="00BF240F"/>
    <w:rsid w:val="00BF47E3"/>
    <w:rsid w:val="00C03FD6"/>
    <w:rsid w:val="00C048A2"/>
    <w:rsid w:val="00C04BAB"/>
    <w:rsid w:val="00C07897"/>
    <w:rsid w:val="00C12705"/>
    <w:rsid w:val="00C14A66"/>
    <w:rsid w:val="00C1592C"/>
    <w:rsid w:val="00C1781E"/>
    <w:rsid w:val="00C229C9"/>
    <w:rsid w:val="00C32B79"/>
    <w:rsid w:val="00C32C4E"/>
    <w:rsid w:val="00C34EC8"/>
    <w:rsid w:val="00C42A3D"/>
    <w:rsid w:val="00C46215"/>
    <w:rsid w:val="00C47808"/>
    <w:rsid w:val="00C50608"/>
    <w:rsid w:val="00C51ED1"/>
    <w:rsid w:val="00C5219B"/>
    <w:rsid w:val="00C53FA9"/>
    <w:rsid w:val="00C547DA"/>
    <w:rsid w:val="00C55886"/>
    <w:rsid w:val="00C5784B"/>
    <w:rsid w:val="00C60B5A"/>
    <w:rsid w:val="00C61086"/>
    <w:rsid w:val="00C64457"/>
    <w:rsid w:val="00C64CF4"/>
    <w:rsid w:val="00C67D54"/>
    <w:rsid w:val="00C717FC"/>
    <w:rsid w:val="00C74994"/>
    <w:rsid w:val="00C87381"/>
    <w:rsid w:val="00C914F2"/>
    <w:rsid w:val="00C94CFB"/>
    <w:rsid w:val="00C95CDE"/>
    <w:rsid w:val="00CA323D"/>
    <w:rsid w:val="00CA5AAB"/>
    <w:rsid w:val="00CA6D38"/>
    <w:rsid w:val="00CB0D3B"/>
    <w:rsid w:val="00CB3230"/>
    <w:rsid w:val="00CC5C77"/>
    <w:rsid w:val="00CD4696"/>
    <w:rsid w:val="00CE0260"/>
    <w:rsid w:val="00CE0608"/>
    <w:rsid w:val="00CE2D32"/>
    <w:rsid w:val="00CF02F6"/>
    <w:rsid w:val="00CF075D"/>
    <w:rsid w:val="00CF0BC2"/>
    <w:rsid w:val="00CF1705"/>
    <w:rsid w:val="00CF1DAA"/>
    <w:rsid w:val="00CF339D"/>
    <w:rsid w:val="00D00918"/>
    <w:rsid w:val="00D013FD"/>
    <w:rsid w:val="00D10872"/>
    <w:rsid w:val="00D140FA"/>
    <w:rsid w:val="00D20C59"/>
    <w:rsid w:val="00D21AD4"/>
    <w:rsid w:val="00D22E29"/>
    <w:rsid w:val="00D25624"/>
    <w:rsid w:val="00D273D3"/>
    <w:rsid w:val="00D32156"/>
    <w:rsid w:val="00D32B75"/>
    <w:rsid w:val="00D340A7"/>
    <w:rsid w:val="00D44983"/>
    <w:rsid w:val="00D47428"/>
    <w:rsid w:val="00D507B4"/>
    <w:rsid w:val="00D50B15"/>
    <w:rsid w:val="00D51A23"/>
    <w:rsid w:val="00D53FEB"/>
    <w:rsid w:val="00D65049"/>
    <w:rsid w:val="00D70F24"/>
    <w:rsid w:val="00D7306A"/>
    <w:rsid w:val="00D75603"/>
    <w:rsid w:val="00D83851"/>
    <w:rsid w:val="00D85B24"/>
    <w:rsid w:val="00D86601"/>
    <w:rsid w:val="00D96955"/>
    <w:rsid w:val="00DA09E7"/>
    <w:rsid w:val="00DA1BD6"/>
    <w:rsid w:val="00DA1C4B"/>
    <w:rsid w:val="00DA2304"/>
    <w:rsid w:val="00DA324D"/>
    <w:rsid w:val="00DA34A9"/>
    <w:rsid w:val="00DA783A"/>
    <w:rsid w:val="00DB1E90"/>
    <w:rsid w:val="00DB7151"/>
    <w:rsid w:val="00DC083E"/>
    <w:rsid w:val="00DC08F4"/>
    <w:rsid w:val="00DD2EAB"/>
    <w:rsid w:val="00E001EB"/>
    <w:rsid w:val="00E0225F"/>
    <w:rsid w:val="00E05D16"/>
    <w:rsid w:val="00E12B79"/>
    <w:rsid w:val="00E225DB"/>
    <w:rsid w:val="00E24E23"/>
    <w:rsid w:val="00E2522D"/>
    <w:rsid w:val="00E30E60"/>
    <w:rsid w:val="00E338B1"/>
    <w:rsid w:val="00E415AF"/>
    <w:rsid w:val="00E42191"/>
    <w:rsid w:val="00E428CD"/>
    <w:rsid w:val="00E436BD"/>
    <w:rsid w:val="00E52CCE"/>
    <w:rsid w:val="00E534AA"/>
    <w:rsid w:val="00E54723"/>
    <w:rsid w:val="00E55841"/>
    <w:rsid w:val="00E5741A"/>
    <w:rsid w:val="00E6458A"/>
    <w:rsid w:val="00E65690"/>
    <w:rsid w:val="00E65C5A"/>
    <w:rsid w:val="00E665FD"/>
    <w:rsid w:val="00E72F3A"/>
    <w:rsid w:val="00E73E7D"/>
    <w:rsid w:val="00E803B6"/>
    <w:rsid w:val="00E8677A"/>
    <w:rsid w:val="00E87314"/>
    <w:rsid w:val="00E87BC5"/>
    <w:rsid w:val="00E90B12"/>
    <w:rsid w:val="00EA391B"/>
    <w:rsid w:val="00EA4587"/>
    <w:rsid w:val="00EA4F50"/>
    <w:rsid w:val="00EA735B"/>
    <w:rsid w:val="00EB472F"/>
    <w:rsid w:val="00EB56AD"/>
    <w:rsid w:val="00EB7377"/>
    <w:rsid w:val="00EC15D1"/>
    <w:rsid w:val="00EC67F3"/>
    <w:rsid w:val="00EC6957"/>
    <w:rsid w:val="00ED3557"/>
    <w:rsid w:val="00ED4A6A"/>
    <w:rsid w:val="00EE1547"/>
    <w:rsid w:val="00EE2C47"/>
    <w:rsid w:val="00EE4FD3"/>
    <w:rsid w:val="00EF209B"/>
    <w:rsid w:val="00F00EB5"/>
    <w:rsid w:val="00F018E6"/>
    <w:rsid w:val="00F05828"/>
    <w:rsid w:val="00F069BF"/>
    <w:rsid w:val="00F07334"/>
    <w:rsid w:val="00F0791D"/>
    <w:rsid w:val="00F07D6D"/>
    <w:rsid w:val="00F1059D"/>
    <w:rsid w:val="00F1302F"/>
    <w:rsid w:val="00F16422"/>
    <w:rsid w:val="00F20376"/>
    <w:rsid w:val="00F3333C"/>
    <w:rsid w:val="00F356C8"/>
    <w:rsid w:val="00F37D69"/>
    <w:rsid w:val="00F440BC"/>
    <w:rsid w:val="00F441DC"/>
    <w:rsid w:val="00F526FB"/>
    <w:rsid w:val="00F54F6E"/>
    <w:rsid w:val="00F65F08"/>
    <w:rsid w:val="00F666DE"/>
    <w:rsid w:val="00F66C81"/>
    <w:rsid w:val="00F7155F"/>
    <w:rsid w:val="00F7709B"/>
    <w:rsid w:val="00F81EA5"/>
    <w:rsid w:val="00F81F1E"/>
    <w:rsid w:val="00F84152"/>
    <w:rsid w:val="00F8598F"/>
    <w:rsid w:val="00F875A5"/>
    <w:rsid w:val="00FA1916"/>
    <w:rsid w:val="00FA62A6"/>
    <w:rsid w:val="00FA667E"/>
    <w:rsid w:val="00FA6D20"/>
    <w:rsid w:val="00FB05BF"/>
    <w:rsid w:val="00FB0F45"/>
    <w:rsid w:val="00FB3DA4"/>
    <w:rsid w:val="00FB5BCF"/>
    <w:rsid w:val="00FB7A20"/>
    <w:rsid w:val="00FC3491"/>
    <w:rsid w:val="00FD5DB5"/>
    <w:rsid w:val="00FE1468"/>
    <w:rsid w:val="00FE2FBA"/>
    <w:rsid w:val="00FE4E36"/>
    <w:rsid w:val="00FE4F4D"/>
    <w:rsid w:val="00FF15CC"/>
    <w:rsid w:val="00FF6589"/>
    <w:rsid w:val="00FF6F81"/>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A89E2"/>
  <w15:chartTrackingRefBased/>
  <w15:docId w15:val="{6849A973-93E1-4F06-B11D-8C92B6F64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438CD"/>
  </w:style>
  <w:style w:type="paragraph" w:styleId="Kop1">
    <w:name w:val="heading 1"/>
    <w:basedOn w:val="Standaard"/>
    <w:next w:val="Standaard"/>
    <w:link w:val="Kop1Char"/>
    <w:uiPriority w:val="9"/>
    <w:qFormat/>
    <w:rsid w:val="003522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0438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0438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D50B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224D"/>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35224D"/>
    <w:rPr>
      <w:rFonts w:eastAsiaTheme="minorEastAsia"/>
      <w:lang w:eastAsia="nl-NL"/>
    </w:rPr>
  </w:style>
  <w:style w:type="paragraph" w:styleId="Koptekst">
    <w:name w:val="header"/>
    <w:basedOn w:val="Standaard"/>
    <w:link w:val="KoptekstChar"/>
    <w:uiPriority w:val="99"/>
    <w:unhideWhenUsed/>
    <w:rsid w:val="0035224D"/>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35224D"/>
  </w:style>
  <w:style w:type="paragraph" w:styleId="Voettekst">
    <w:name w:val="footer"/>
    <w:basedOn w:val="Standaard"/>
    <w:link w:val="VoettekstChar"/>
    <w:uiPriority w:val="99"/>
    <w:unhideWhenUsed/>
    <w:rsid w:val="0035224D"/>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35224D"/>
  </w:style>
  <w:style w:type="character" w:customStyle="1" w:styleId="Kop1Char">
    <w:name w:val="Kop 1 Char"/>
    <w:basedOn w:val="Standaardalinea-lettertype"/>
    <w:link w:val="Kop1"/>
    <w:uiPriority w:val="9"/>
    <w:rsid w:val="0035224D"/>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35224D"/>
    <w:pPr>
      <w:outlineLvl w:val="9"/>
    </w:pPr>
    <w:rPr>
      <w:lang w:eastAsia="nl-NL"/>
    </w:rPr>
  </w:style>
  <w:style w:type="paragraph" w:styleId="Inhopg1">
    <w:name w:val="toc 1"/>
    <w:basedOn w:val="Standaard"/>
    <w:next w:val="Standaard"/>
    <w:autoRedefine/>
    <w:uiPriority w:val="39"/>
    <w:unhideWhenUsed/>
    <w:rsid w:val="0035224D"/>
    <w:pPr>
      <w:spacing w:after="100"/>
    </w:pPr>
  </w:style>
  <w:style w:type="character" w:styleId="Hyperlink">
    <w:name w:val="Hyperlink"/>
    <w:basedOn w:val="Standaardalinea-lettertype"/>
    <w:uiPriority w:val="99"/>
    <w:unhideWhenUsed/>
    <w:rsid w:val="0035224D"/>
    <w:rPr>
      <w:color w:val="0563C1" w:themeColor="hyperlink"/>
      <w:u w:val="single"/>
    </w:rPr>
  </w:style>
  <w:style w:type="character" w:customStyle="1" w:styleId="Kop2Char">
    <w:name w:val="Kop 2 Char"/>
    <w:basedOn w:val="Standaardalinea-lettertype"/>
    <w:link w:val="Kop2"/>
    <w:uiPriority w:val="9"/>
    <w:rsid w:val="000438CD"/>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0438CD"/>
    <w:rPr>
      <w:rFonts w:asciiTheme="majorHAnsi" w:eastAsiaTheme="majorEastAsia" w:hAnsiTheme="majorHAnsi" w:cstheme="majorBidi"/>
      <w:color w:val="1F3763" w:themeColor="accent1" w:themeShade="7F"/>
      <w:sz w:val="24"/>
      <w:szCs w:val="24"/>
    </w:rPr>
  </w:style>
  <w:style w:type="paragraph" w:styleId="Lijstalinea">
    <w:name w:val="List Paragraph"/>
    <w:basedOn w:val="Standaard"/>
    <w:uiPriority w:val="34"/>
    <w:qFormat/>
    <w:rsid w:val="000438CD"/>
    <w:pPr>
      <w:ind w:left="720"/>
      <w:contextualSpacing/>
    </w:pPr>
  </w:style>
  <w:style w:type="paragraph" w:styleId="Inhopg2">
    <w:name w:val="toc 2"/>
    <w:basedOn w:val="Standaard"/>
    <w:next w:val="Standaard"/>
    <w:autoRedefine/>
    <w:uiPriority w:val="39"/>
    <w:unhideWhenUsed/>
    <w:rsid w:val="00231B1F"/>
    <w:pPr>
      <w:spacing w:after="100"/>
      <w:ind w:left="220"/>
    </w:pPr>
  </w:style>
  <w:style w:type="table" w:styleId="Tabelraster">
    <w:name w:val="Table Grid"/>
    <w:basedOn w:val="Standaardtabel"/>
    <w:uiPriority w:val="39"/>
    <w:rsid w:val="00452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jschrift">
    <w:name w:val="caption"/>
    <w:basedOn w:val="Standaard"/>
    <w:next w:val="Standaard"/>
    <w:uiPriority w:val="35"/>
    <w:unhideWhenUsed/>
    <w:qFormat/>
    <w:rsid w:val="00B33DBE"/>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7400EC"/>
    <w:pPr>
      <w:spacing w:after="0"/>
    </w:pPr>
  </w:style>
  <w:style w:type="paragraph" w:styleId="Bibliografie">
    <w:name w:val="Bibliography"/>
    <w:basedOn w:val="Standaard"/>
    <w:next w:val="Standaard"/>
    <w:uiPriority w:val="37"/>
    <w:unhideWhenUsed/>
    <w:rsid w:val="00C34EC8"/>
  </w:style>
  <w:style w:type="character" w:styleId="Onopgelostemelding">
    <w:name w:val="Unresolved Mention"/>
    <w:basedOn w:val="Standaardalinea-lettertype"/>
    <w:uiPriority w:val="99"/>
    <w:semiHidden/>
    <w:unhideWhenUsed/>
    <w:rsid w:val="00A476DD"/>
    <w:rPr>
      <w:color w:val="605E5C"/>
      <w:shd w:val="clear" w:color="auto" w:fill="E1DFDD"/>
    </w:rPr>
  </w:style>
  <w:style w:type="character" w:customStyle="1" w:styleId="Kop4Char">
    <w:name w:val="Kop 4 Char"/>
    <w:basedOn w:val="Standaardalinea-lettertype"/>
    <w:link w:val="Kop4"/>
    <w:uiPriority w:val="9"/>
    <w:rsid w:val="00D50B15"/>
    <w:rPr>
      <w:rFonts w:asciiTheme="majorHAnsi" w:eastAsiaTheme="majorEastAsia" w:hAnsiTheme="majorHAnsi" w:cstheme="majorBidi"/>
      <w:i/>
      <w:iCs/>
      <w:color w:val="2F5496" w:themeColor="accent1" w:themeShade="BF"/>
    </w:rPr>
  </w:style>
  <w:style w:type="paragraph" w:styleId="HTML-voorafopgemaakt">
    <w:name w:val="HTML Preformatted"/>
    <w:basedOn w:val="Standaard"/>
    <w:link w:val="HTML-voorafopgemaaktChar"/>
    <w:uiPriority w:val="99"/>
    <w:unhideWhenUsed/>
    <w:rsid w:val="00856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voorafopgemaaktChar">
    <w:name w:val="HTML - vooraf opgemaakt Char"/>
    <w:basedOn w:val="Standaardalinea-lettertype"/>
    <w:link w:val="HTML-voorafopgemaakt"/>
    <w:uiPriority w:val="99"/>
    <w:rsid w:val="00856D53"/>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1061">
      <w:bodyDiv w:val="1"/>
      <w:marLeft w:val="0"/>
      <w:marRight w:val="0"/>
      <w:marTop w:val="0"/>
      <w:marBottom w:val="0"/>
      <w:divBdr>
        <w:top w:val="none" w:sz="0" w:space="0" w:color="auto"/>
        <w:left w:val="none" w:sz="0" w:space="0" w:color="auto"/>
        <w:bottom w:val="none" w:sz="0" w:space="0" w:color="auto"/>
        <w:right w:val="none" w:sz="0" w:space="0" w:color="auto"/>
      </w:divBdr>
    </w:div>
    <w:div w:id="11693080">
      <w:bodyDiv w:val="1"/>
      <w:marLeft w:val="0"/>
      <w:marRight w:val="0"/>
      <w:marTop w:val="0"/>
      <w:marBottom w:val="0"/>
      <w:divBdr>
        <w:top w:val="none" w:sz="0" w:space="0" w:color="auto"/>
        <w:left w:val="none" w:sz="0" w:space="0" w:color="auto"/>
        <w:bottom w:val="none" w:sz="0" w:space="0" w:color="auto"/>
        <w:right w:val="none" w:sz="0" w:space="0" w:color="auto"/>
      </w:divBdr>
    </w:div>
    <w:div w:id="15154419">
      <w:bodyDiv w:val="1"/>
      <w:marLeft w:val="0"/>
      <w:marRight w:val="0"/>
      <w:marTop w:val="0"/>
      <w:marBottom w:val="0"/>
      <w:divBdr>
        <w:top w:val="none" w:sz="0" w:space="0" w:color="auto"/>
        <w:left w:val="none" w:sz="0" w:space="0" w:color="auto"/>
        <w:bottom w:val="none" w:sz="0" w:space="0" w:color="auto"/>
        <w:right w:val="none" w:sz="0" w:space="0" w:color="auto"/>
      </w:divBdr>
    </w:div>
    <w:div w:id="116994127">
      <w:bodyDiv w:val="1"/>
      <w:marLeft w:val="0"/>
      <w:marRight w:val="0"/>
      <w:marTop w:val="0"/>
      <w:marBottom w:val="0"/>
      <w:divBdr>
        <w:top w:val="none" w:sz="0" w:space="0" w:color="auto"/>
        <w:left w:val="none" w:sz="0" w:space="0" w:color="auto"/>
        <w:bottom w:val="none" w:sz="0" w:space="0" w:color="auto"/>
        <w:right w:val="none" w:sz="0" w:space="0" w:color="auto"/>
      </w:divBdr>
    </w:div>
    <w:div w:id="128673523">
      <w:bodyDiv w:val="1"/>
      <w:marLeft w:val="0"/>
      <w:marRight w:val="0"/>
      <w:marTop w:val="0"/>
      <w:marBottom w:val="0"/>
      <w:divBdr>
        <w:top w:val="none" w:sz="0" w:space="0" w:color="auto"/>
        <w:left w:val="none" w:sz="0" w:space="0" w:color="auto"/>
        <w:bottom w:val="none" w:sz="0" w:space="0" w:color="auto"/>
        <w:right w:val="none" w:sz="0" w:space="0" w:color="auto"/>
      </w:divBdr>
    </w:div>
    <w:div w:id="352654327">
      <w:bodyDiv w:val="1"/>
      <w:marLeft w:val="0"/>
      <w:marRight w:val="0"/>
      <w:marTop w:val="0"/>
      <w:marBottom w:val="0"/>
      <w:divBdr>
        <w:top w:val="none" w:sz="0" w:space="0" w:color="auto"/>
        <w:left w:val="none" w:sz="0" w:space="0" w:color="auto"/>
        <w:bottom w:val="none" w:sz="0" w:space="0" w:color="auto"/>
        <w:right w:val="none" w:sz="0" w:space="0" w:color="auto"/>
      </w:divBdr>
    </w:div>
    <w:div w:id="355041070">
      <w:bodyDiv w:val="1"/>
      <w:marLeft w:val="0"/>
      <w:marRight w:val="0"/>
      <w:marTop w:val="0"/>
      <w:marBottom w:val="0"/>
      <w:divBdr>
        <w:top w:val="none" w:sz="0" w:space="0" w:color="auto"/>
        <w:left w:val="none" w:sz="0" w:space="0" w:color="auto"/>
        <w:bottom w:val="none" w:sz="0" w:space="0" w:color="auto"/>
        <w:right w:val="none" w:sz="0" w:space="0" w:color="auto"/>
      </w:divBdr>
    </w:div>
    <w:div w:id="452672892">
      <w:bodyDiv w:val="1"/>
      <w:marLeft w:val="0"/>
      <w:marRight w:val="0"/>
      <w:marTop w:val="0"/>
      <w:marBottom w:val="0"/>
      <w:divBdr>
        <w:top w:val="none" w:sz="0" w:space="0" w:color="auto"/>
        <w:left w:val="none" w:sz="0" w:space="0" w:color="auto"/>
        <w:bottom w:val="none" w:sz="0" w:space="0" w:color="auto"/>
        <w:right w:val="none" w:sz="0" w:space="0" w:color="auto"/>
      </w:divBdr>
    </w:div>
    <w:div w:id="551160451">
      <w:bodyDiv w:val="1"/>
      <w:marLeft w:val="0"/>
      <w:marRight w:val="0"/>
      <w:marTop w:val="0"/>
      <w:marBottom w:val="0"/>
      <w:divBdr>
        <w:top w:val="none" w:sz="0" w:space="0" w:color="auto"/>
        <w:left w:val="none" w:sz="0" w:space="0" w:color="auto"/>
        <w:bottom w:val="none" w:sz="0" w:space="0" w:color="auto"/>
        <w:right w:val="none" w:sz="0" w:space="0" w:color="auto"/>
      </w:divBdr>
    </w:div>
    <w:div w:id="591548405">
      <w:bodyDiv w:val="1"/>
      <w:marLeft w:val="0"/>
      <w:marRight w:val="0"/>
      <w:marTop w:val="0"/>
      <w:marBottom w:val="0"/>
      <w:divBdr>
        <w:top w:val="none" w:sz="0" w:space="0" w:color="auto"/>
        <w:left w:val="none" w:sz="0" w:space="0" w:color="auto"/>
        <w:bottom w:val="none" w:sz="0" w:space="0" w:color="auto"/>
        <w:right w:val="none" w:sz="0" w:space="0" w:color="auto"/>
      </w:divBdr>
    </w:div>
    <w:div w:id="646859567">
      <w:bodyDiv w:val="1"/>
      <w:marLeft w:val="0"/>
      <w:marRight w:val="0"/>
      <w:marTop w:val="0"/>
      <w:marBottom w:val="0"/>
      <w:divBdr>
        <w:top w:val="none" w:sz="0" w:space="0" w:color="auto"/>
        <w:left w:val="none" w:sz="0" w:space="0" w:color="auto"/>
        <w:bottom w:val="none" w:sz="0" w:space="0" w:color="auto"/>
        <w:right w:val="none" w:sz="0" w:space="0" w:color="auto"/>
      </w:divBdr>
    </w:div>
    <w:div w:id="716978727">
      <w:bodyDiv w:val="1"/>
      <w:marLeft w:val="0"/>
      <w:marRight w:val="0"/>
      <w:marTop w:val="0"/>
      <w:marBottom w:val="0"/>
      <w:divBdr>
        <w:top w:val="none" w:sz="0" w:space="0" w:color="auto"/>
        <w:left w:val="none" w:sz="0" w:space="0" w:color="auto"/>
        <w:bottom w:val="none" w:sz="0" w:space="0" w:color="auto"/>
        <w:right w:val="none" w:sz="0" w:space="0" w:color="auto"/>
      </w:divBdr>
    </w:div>
    <w:div w:id="739868457">
      <w:bodyDiv w:val="1"/>
      <w:marLeft w:val="0"/>
      <w:marRight w:val="0"/>
      <w:marTop w:val="0"/>
      <w:marBottom w:val="0"/>
      <w:divBdr>
        <w:top w:val="none" w:sz="0" w:space="0" w:color="auto"/>
        <w:left w:val="none" w:sz="0" w:space="0" w:color="auto"/>
        <w:bottom w:val="none" w:sz="0" w:space="0" w:color="auto"/>
        <w:right w:val="none" w:sz="0" w:space="0" w:color="auto"/>
      </w:divBdr>
    </w:div>
    <w:div w:id="772898117">
      <w:bodyDiv w:val="1"/>
      <w:marLeft w:val="0"/>
      <w:marRight w:val="0"/>
      <w:marTop w:val="0"/>
      <w:marBottom w:val="0"/>
      <w:divBdr>
        <w:top w:val="none" w:sz="0" w:space="0" w:color="auto"/>
        <w:left w:val="none" w:sz="0" w:space="0" w:color="auto"/>
        <w:bottom w:val="none" w:sz="0" w:space="0" w:color="auto"/>
        <w:right w:val="none" w:sz="0" w:space="0" w:color="auto"/>
      </w:divBdr>
    </w:div>
    <w:div w:id="805243470">
      <w:bodyDiv w:val="1"/>
      <w:marLeft w:val="0"/>
      <w:marRight w:val="0"/>
      <w:marTop w:val="0"/>
      <w:marBottom w:val="0"/>
      <w:divBdr>
        <w:top w:val="none" w:sz="0" w:space="0" w:color="auto"/>
        <w:left w:val="none" w:sz="0" w:space="0" w:color="auto"/>
        <w:bottom w:val="none" w:sz="0" w:space="0" w:color="auto"/>
        <w:right w:val="none" w:sz="0" w:space="0" w:color="auto"/>
      </w:divBdr>
    </w:div>
    <w:div w:id="854349456">
      <w:bodyDiv w:val="1"/>
      <w:marLeft w:val="0"/>
      <w:marRight w:val="0"/>
      <w:marTop w:val="0"/>
      <w:marBottom w:val="0"/>
      <w:divBdr>
        <w:top w:val="none" w:sz="0" w:space="0" w:color="auto"/>
        <w:left w:val="none" w:sz="0" w:space="0" w:color="auto"/>
        <w:bottom w:val="none" w:sz="0" w:space="0" w:color="auto"/>
        <w:right w:val="none" w:sz="0" w:space="0" w:color="auto"/>
      </w:divBdr>
    </w:div>
    <w:div w:id="877595178">
      <w:bodyDiv w:val="1"/>
      <w:marLeft w:val="0"/>
      <w:marRight w:val="0"/>
      <w:marTop w:val="0"/>
      <w:marBottom w:val="0"/>
      <w:divBdr>
        <w:top w:val="none" w:sz="0" w:space="0" w:color="auto"/>
        <w:left w:val="none" w:sz="0" w:space="0" w:color="auto"/>
        <w:bottom w:val="none" w:sz="0" w:space="0" w:color="auto"/>
        <w:right w:val="none" w:sz="0" w:space="0" w:color="auto"/>
      </w:divBdr>
    </w:div>
    <w:div w:id="989022256">
      <w:bodyDiv w:val="1"/>
      <w:marLeft w:val="0"/>
      <w:marRight w:val="0"/>
      <w:marTop w:val="0"/>
      <w:marBottom w:val="0"/>
      <w:divBdr>
        <w:top w:val="none" w:sz="0" w:space="0" w:color="auto"/>
        <w:left w:val="none" w:sz="0" w:space="0" w:color="auto"/>
        <w:bottom w:val="none" w:sz="0" w:space="0" w:color="auto"/>
        <w:right w:val="none" w:sz="0" w:space="0" w:color="auto"/>
      </w:divBdr>
    </w:div>
    <w:div w:id="1051467427">
      <w:bodyDiv w:val="1"/>
      <w:marLeft w:val="0"/>
      <w:marRight w:val="0"/>
      <w:marTop w:val="0"/>
      <w:marBottom w:val="0"/>
      <w:divBdr>
        <w:top w:val="none" w:sz="0" w:space="0" w:color="auto"/>
        <w:left w:val="none" w:sz="0" w:space="0" w:color="auto"/>
        <w:bottom w:val="none" w:sz="0" w:space="0" w:color="auto"/>
        <w:right w:val="none" w:sz="0" w:space="0" w:color="auto"/>
      </w:divBdr>
    </w:div>
    <w:div w:id="1145973802">
      <w:bodyDiv w:val="1"/>
      <w:marLeft w:val="0"/>
      <w:marRight w:val="0"/>
      <w:marTop w:val="0"/>
      <w:marBottom w:val="0"/>
      <w:divBdr>
        <w:top w:val="none" w:sz="0" w:space="0" w:color="auto"/>
        <w:left w:val="none" w:sz="0" w:space="0" w:color="auto"/>
        <w:bottom w:val="none" w:sz="0" w:space="0" w:color="auto"/>
        <w:right w:val="none" w:sz="0" w:space="0" w:color="auto"/>
      </w:divBdr>
    </w:div>
    <w:div w:id="1311709794">
      <w:bodyDiv w:val="1"/>
      <w:marLeft w:val="0"/>
      <w:marRight w:val="0"/>
      <w:marTop w:val="0"/>
      <w:marBottom w:val="0"/>
      <w:divBdr>
        <w:top w:val="none" w:sz="0" w:space="0" w:color="auto"/>
        <w:left w:val="none" w:sz="0" w:space="0" w:color="auto"/>
        <w:bottom w:val="none" w:sz="0" w:space="0" w:color="auto"/>
        <w:right w:val="none" w:sz="0" w:space="0" w:color="auto"/>
      </w:divBdr>
    </w:div>
    <w:div w:id="1390109754">
      <w:bodyDiv w:val="1"/>
      <w:marLeft w:val="0"/>
      <w:marRight w:val="0"/>
      <w:marTop w:val="0"/>
      <w:marBottom w:val="0"/>
      <w:divBdr>
        <w:top w:val="none" w:sz="0" w:space="0" w:color="auto"/>
        <w:left w:val="none" w:sz="0" w:space="0" w:color="auto"/>
        <w:bottom w:val="none" w:sz="0" w:space="0" w:color="auto"/>
        <w:right w:val="none" w:sz="0" w:space="0" w:color="auto"/>
      </w:divBdr>
    </w:div>
    <w:div w:id="1409231136">
      <w:bodyDiv w:val="1"/>
      <w:marLeft w:val="0"/>
      <w:marRight w:val="0"/>
      <w:marTop w:val="0"/>
      <w:marBottom w:val="0"/>
      <w:divBdr>
        <w:top w:val="none" w:sz="0" w:space="0" w:color="auto"/>
        <w:left w:val="none" w:sz="0" w:space="0" w:color="auto"/>
        <w:bottom w:val="none" w:sz="0" w:space="0" w:color="auto"/>
        <w:right w:val="none" w:sz="0" w:space="0" w:color="auto"/>
      </w:divBdr>
    </w:div>
    <w:div w:id="1582326047">
      <w:bodyDiv w:val="1"/>
      <w:marLeft w:val="0"/>
      <w:marRight w:val="0"/>
      <w:marTop w:val="0"/>
      <w:marBottom w:val="0"/>
      <w:divBdr>
        <w:top w:val="none" w:sz="0" w:space="0" w:color="auto"/>
        <w:left w:val="none" w:sz="0" w:space="0" w:color="auto"/>
        <w:bottom w:val="none" w:sz="0" w:space="0" w:color="auto"/>
        <w:right w:val="none" w:sz="0" w:space="0" w:color="auto"/>
      </w:divBdr>
    </w:div>
    <w:div w:id="1678145990">
      <w:bodyDiv w:val="1"/>
      <w:marLeft w:val="0"/>
      <w:marRight w:val="0"/>
      <w:marTop w:val="0"/>
      <w:marBottom w:val="0"/>
      <w:divBdr>
        <w:top w:val="none" w:sz="0" w:space="0" w:color="auto"/>
        <w:left w:val="none" w:sz="0" w:space="0" w:color="auto"/>
        <w:bottom w:val="none" w:sz="0" w:space="0" w:color="auto"/>
        <w:right w:val="none" w:sz="0" w:space="0" w:color="auto"/>
      </w:divBdr>
    </w:div>
    <w:div w:id="1684285448">
      <w:bodyDiv w:val="1"/>
      <w:marLeft w:val="0"/>
      <w:marRight w:val="0"/>
      <w:marTop w:val="0"/>
      <w:marBottom w:val="0"/>
      <w:divBdr>
        <w:top w:val="none" w:sz="0" w:space="0" w:color="auto"/>
        <w:left w:val="none" w:sz="0" w:space="0" w:color="auto"/>
        <w:bottom w:val="none" w:sz="0" w:space="0" w:color="auto"/>
        <w:right w:val="none" w:sz="0" w:space="0" w:color="auto"/>
      </w:divBdr>
    </w:div>
    <w:div w:id="1721778887">
      <w:bodyDiv w:val="1"/>
      <w:marLeft w:val="0"/>
      <w:marRight w:val="0"/>
      <w:marTop w:val="0"/>
      <w:marBottom w:val="0"/>
      <w:divBdr>
        <w:top w:val="none" w:sz="0" w:space="0" w:color="auto"/>
        <w:left w:val="none" w:sz="0" w:space="0" w:color="auto"/>
        <w:bottom w:val="none" w:sz="0" w:space="0" w:color="auto"/>
        <w:right w:val="none" w:sz="0" w:space="0" w:color="auto"/>
      </w:divBdr>
    </w:div>
    <w:div w:id="1724715983">
      <w:bodyDiv w:val="1"/>
      <w:marLeft w:val="0"/>
      <w:marRight w:val="0"/>
      <w:marTop w:val="0"/>
      <w:marBottom w:val="0"/>
      <w:divBdr>
        <w:top w:val="none" w:sz="0" w:space="0" w:color="auto"/>
        <w:left w:val="none" w:sz="0" w:space="0" w:color="auto"/>
        <w:bottom w:val="none" w:sz="0" w:space="0" w:color="auto"/>
        <w:right w:val="none" w:sz="0" w:space="0" w:color="auto"/>
      </w:divBdr>
    </w:div>
    <w:div w:id="1741979189">
      <w:bodyDiv w:val="1"/>
      <w:marLeft w:val="0"/>
      <w:marRight w:val="0"/>
      <w:marTop w:val="0"/>
      <w:marBottom w:val="0"/>
      <w:divBdr>
        <w:top w:val="none" w:sz="0" w:space="0" w:color="auto"/>
        <w:left w:val="none" w:sz="0" w:space="0" w:color="auto"/>
        <w:bottom w:val="none" w:sz="0" w:space="0" w:color="auto"/>
        <w:right w:val="none" w:sz="0" w:space="0" w:color="auto"/>
      </w:divBdr>
    </w:div>
    <w:div w:id="1815021369">
      <w:bodyDiv w:val="1"/>
      <w:marLeft w:val="0"/>
      <w:marRight w:val="0"/>
      <w:marTop w:val="0"/>
      <w:marBottom w:val="0"/>
      <w:divBdr>
        <w:top w:val="none" w:sz="0" w:space="0" w:color="auto"/>
        <w:left w:val="none" w:sz="0" w:space="0" w:color="auto"/>
        <w:bottom w:val="none" w:sz="0" w:space="0" w:color="auto"/>
        <w:right w:val="none" w:sz="0" w:space="0" w:color="auto"/>
      </w:divBdr>
    </w:div>
    <w:div w:id="1862209163">
      <w:bodyDiv w:val="1"/>
      <w:marLeft w:val="0"/>
      <w:marRight w:val="0"/>
      <w:marTop w:val="0"/>
      <w:marBottom w:val="0"/>
      <w:divBdr>
        <w:top w:val="none" w:sz="0" w:space="0" w:color="auto"/>
        <w:left w:val="none" w:sz="0" w:space="0" w:color="auto"/>
        <w:bottom w:val="none" w:sz="0" w:space="0" w:color="auto"/>
        <w:right w:val="none" w:sz="0" w:space="0" w:color="auto"/>
      </w:divBdr>
    </w:div>
    <w:div w:id="1940134386">
      <w:bodyDiv w:val="1"/>
      <w:marLeft w:val="0"/>
      <w:marRight w:val="0"/>
      <w:marTop w:val="0"/>
      <w:marBottom w:val="0"/>
      <w:divBdr>
        <w:top w:val="none" w:sz="0" w:space="0" w:color="auto"/>
        <w:left w:val="none" w:sz="0" w:space="0" w:color="auto"/>
        <w:bottom w:val="none" w:sz="0" w:space="0" w:color="auto"/>
        <w:right w:val="none" w:sz="0" w:space="0" w:color="auto"/>
      </w:divBdr>
    </w:div>
    <w:div w:id="2117630968">
      <w:bodyDiv w:val="1"/>
      <w:marLeft w:val="0"/>
      <w:marRight w:val="0"/>
      <w:marTop w:val="0"/>
      <w:marBottom w:val="0"/>
      <w:divBdr>
        <w:top w:val="none" w:sz="0" w:space="0" w:color="auto"/>
        <w:left w:val="none" w:sz="0" w:space="0" w:color="auto"/>
        <w:bottom w:val="none" w:sz="0" w:space="0" w:color="auto"/>
        <w:right w:val="none" w:sz="0" w:space="0" w:color="auto"/>
      </w:divBdr>
    </w:div>
    <w:div w:id="212908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moy\OneDrive%20-%20HAN\Templates\Word\Person_han_template.dotx"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CFI</b:Tag>
    <b:SourceType>InternetSite</b:SourceType>
    <b:Guid>{858DAAC3-3A5F-42A1-9171-FA143DF9ED45}</b:Guid>
    <b:Title>Histogram</b:Title>
    <b:Author>
      <b:Author>
        <b:NameList>
          <b:Person>
            <b:Last>team</b:Last>
            <b:First>CFI</b:First>
          </b:Person>
        </b:NameList>
      </b:Author>
    </b:Author>
    <b:InternetSiteTitle>CFI</b:InternetSiteTitle>
    <b:URL>https://corporatefinanceinstitute.com/resources/excel/histogram/</b:URL>
    <b:RefOrder>1</b:RefOrder>
  </b:Source>
  <b:Source>
    <b:Tag>Joh15</b:Tag>
    <b:SourceType>Book</b:SourceType>
    <b:Guid>{337E0DA8-C818-4437-BACA-DB26535DA4FA}</b:Guid>
    <b:Author>
      <b:Author>
        <b:NameList>
          <b:Person>
            <b:Last>John D. Kelleher</b:Last>
            <b:First>Brian</b:First>
            <b:Middle>Mac Namee, Aoife D'Arcy</b:Middle>
          </b:Person>
        </b:NameList>
      </b:Author>
    </b:Author>
    <b:Title>Fundamentals of machine learning for predictive data analytics</b:Title>
    <b:Year>2015</b:Year>
    <b:Publisher>The MIT Press</b:Publisher>
    <b:RefOrder>2</b:RefOrder>
  </b:Source>
  <b:Source>
    <b:Tag>Har18</b:Tag>
    <b:SourceType>Book</b:SourceType>
    <b:Guid>{E79A93B2-ADBA-4623-9373-AE7181ACFBC9}</b:Guid>
    <b:Author>
      <b:Author>
        <b:NameList>
          <b:Person>
            <b:Last>Motulsky</b:Last>
            <b:First>Harvey</b:First>
          </b:Person>
        </b:NameList>
      </b:Author>
    </b:Author>
    <b:Title>Intuitive biostatistics A nonmathemetical guide to statistical thinking</b:Title>
    <b:Year>2018</b:Year>
    <b:City>New York</b:City>
    <b:Publisher>Oxford university press</b:Publisher>
    <b:RefOrder>3</b:RefOrder>
  </b:Source>
  <b:Source>
    <b:Tag>Gar09</b:Tag>
    <b:SourceType>Book</b:SourceType>
    <b:Guid>{AA6DB1D9-3424-4958-982B-277D0CDAA81C}</b:Guid>
    <b:Author>
      <b:Author>
        <b:NameList>
          <b:Person>
            <b:Last>Gareth James</b:Last>
            <b:First>Daniela</b:First>
            <b:Middle>Witten, Trevor Hastie, Robert Tibshirani</b:Middle>
          </b:Person>
        </b:NameList>
      </b:Author>
    </b:Author>
    <b:Title>An introduction to statistical learning with application in R</b:Title>
    <b:Year>2009</b:Year>
    <b:Publisher>Springer</b:Publisher>
    <b:RefOrder>4</b:RefOrder>
  </b:Source>
  <b:Source>
    <b:Tag>Jul23</b:Tag>
    <b:SourceType>InternetSite</b:SourceType>
    <b:Guid>{6B8AF5F5-A0D7-4031-8B8A-516A111DF604}</b:Guid>
    <b:Title>Boxplot maken en aflezen | Stappenplan &amp; Voorbeelden</b:Title>
    <b:Year>2023</b:Year>
    <b:Author>
      <b:Author>
        <b:NameList>
          <b:Person>
            <b:Last>Merkus</b:Last>
            <b:First>Julia</b:First>
          </b:Person>
        </b:NameList>
      </b:Author>
    </b:Author>
    <b:InternetSiteTitle>Scribbr</b:InternetSiteTitle>
    <b:Month>02</b:Month>
    <b:Day>09</b:Day>
    <b:URL>https://www.scribbr.nl/statistiek/boxplot/</b:URL>
    <b:RefOrder>5</b:RefOrder>
  </b:Source>
  <b:Source>
    <b:Tag>Sci</b:Tag>
    <b:SourceType>InternetSite</b:SourceType>
    <b:Guid>{D60220FF-10A3-4D69-8E28-90B0FA658EF4}</b:Guid>
    <b:Author>
      <b:Author>
        <b:NameList>
          <b:Person>
            <b:Last>Scipy</b:Last>
          </b:Person>
        </b:NameList>
      </b:Author>
    </b:Author>
    <b:Title>Docs</b:Title>
    <b:InternetSiteTitle>Scipy</b:InternetSiteTitle>
    <b:URL>https://docs.scipy.org/doc/scipy/</b:URL>
    <b:RefOrder>6</b:RefOrder>
  </b:Source>
  <b:Source>
    <b:Tag>na</b:Tag>
    <b:SourceType>InternetSite</b:SourceType>
    <b:Guid>{27385D8F-A157-4DA2-9DD9-7187524C86CE}</b:Guid>
    <b:Author>
      <b:Author>
        <b:NameList>
          <b:Person>
            <b:Last>n.a.</b:Last>
          </b:Person>
        </b:NameList>
      </b:Author>
    </b:Author>
    <b:Title>QuickCalcs</b:Title>
    <b:InternetSiteTitle>Graphpad</b:InternetSiteTitle>
    <b:URL>https://www.graphpad.com/quickcalcs/</b:URL>
    <b:RefOrder>7</b:RefOrder>
  </b:Source>
  <b:Source>
    <b:Tag>Sci1</b:Tag>
    <b:SourceType>InternetSite</b:SourceType>
    <b:Guid>{F8CF0885-9A45-45CA-B542-C1B8027AF2AD}</b:Guid>
    <b:Author>
      <b:Author>
        <b:NameList>
          <b:Person>
            <b:Last>Scipy</b:Last>
          </b:Person>
        </b:NameList>
      </b:Author>
    </b:Author>
    <b:Title>scipy.stats.tukey_hsd</b:Title>
    <b:InternetSiteTitle>Scipy docs</b:InternetSiteTitle>
    <b:URL>https://docs.scipy.org/doc/scipy/reference/generated/scipy.stats.tukey_hsd.html</b:URL>
    <b:RefOrder>8</b:RefOrder>
  </b:Source>
  <b:Source>
    <b:Tag>Sci2</b:Tag>
    <b:SourceType>InternetSite</b:SourceType>
    <b:Guid>{51FE3F7D-C421-45C1-97CB-F6FAE168FD62}</b:Guid>
    <b:Author>
      <b:Author>
        <b:NameList>
          <b:Person>
            <b:Last>Scipy</b:Last>
          </b:Person>
        </b:NameList>
      </b:Author>
    </b:Author>
    <b:Title>scipy.stats.f_oneway</b:Title>
    <b:InternetSiteTitle>Scipy docs</b:InternetSiteTitle>
    <b:URL>https://docs.scipy.org/doc/scipy/reference/generated/scipy.stats.f_oneway.html</b:URL>
    <b:RefOrder>9</b:RefOrder>
  </b:Source>
  <b:Source>
    <b:Tag>HAN</b:Tag>
    <b:SourceType>DocumentFromInternetSite</b:SourceType>
    <b:Guid>{0675C897-36EA-4922-AE6C-AAD35F6D5976}</b:Guid>
    <b:Title>PP3_Inf_Stat_Pval_2024.pptx</b:Title>
    <b:InternetSiteTitle>Onderwijsonline</b:InternetSiteTitle>
    <b:URL>https://han.onderwijsonline.nl/elearning/lessonfile/VNzA5R1q/eyJpdiI6IjBXNWFWeFQ5R1NlcEpmUHI4RHZ4T0E9PSIsInZhbHVlIjoiU0VJR1FycjZrd3Y2dy9RY0RHNi9IUTBLWGk1NnhVd2lDS1pkb28vSGliRm4yNGdkTHFtRkdsLzJUOEFGK1dZSyIsIm1hYyI6IjIzZmIzNzhhYTdhZDYzNzcyNmE1ZDM1NTllZTFiYT</b:URL>
    <b:Author>
      <b:Author>
        <b:NameList>
          <b:Person>
            <b:Last>HAN</b:Last>
          </b:Person>
        </b:NameList>
      </b:Author>
    </b:Author>
    <b:RefOrder>10</b:RefOrder>
  </b:Source>
  <b:Source>
    <b:Tag>HAN1</b:Tag>
    <b:SourceType>DocumentFromInternetSite</b:SourceType>
    <b:Guid>{B645523E-57F0-492F-8679-8BAFFA31E62A}</b:Guid>
    <b:Author>
      <b:Author>
        <b:NameList>
          <b:Person>
            <b:Last>HAN</b:Last>
          </b:Person>
        </b:NameList>
      </b:Author>
    </b:Author>
    <b:Title>PP2_Inf_Stat_CI_2024.pptx</b:Title>
    <b:InternetSiteTitle>Onderwijsonline</b:InternetSiteTitle>
    <b:URL>https://han.onderwijsonline.nl/elearning/lessonfile/VNzA5R1q/eyJpdiI6IkltRmhVeEdSVW9kMXQzTGxyOWY1N1E9PSIsInZhbHVlIjoidXFmN1hlUldqb1MyMlErYTVRei9wVk5nUzBlNXcvMnloVk5zdU1HaXNyZ0kwZjZnRmNiRFlWbjhyQks5ZWQ5dCIsIm1hYyI6Ijg5ZTRmMmI4MTUxZDlhNTAyOGY2NTc3MTQ5OTdkND</b:URL>
    <b:RefOrder>11</b:RefOrder>
  </b:Source>
  <b:Source>
    <b:Tag>HAN2</b:Tag>
    <b:SourceType>DocumentFromInternetSite</b:SourceType>
    <b:Guid>{7619FFFA-7467-46C2-AFF7-6F65B723B734}</b:Guid>
    <b:Author>
      <b:Author>
        <b:NameList>
          <b:Person>
            <b:Last>HAN</b:Last>
          </b:Person>
        </b:NameList>
      </b:Author>
    </b:Author>
    <b:Title>PP5_Inf_Stat_MultComp_2024.pptx</b:Title>
    <b:InternetSiteTitle>Onderwijsonline</b:InternetSiteTitle>
    <b:URL>https://han.onderwijsonline.nl/elearning/lessonfile/VNzA5R1q/eyJpdiI6Ik5Xc2NSNnozdmp4enlFdzIraGdJV1E9PSIsInZhbHVlIjoiUS9LQ1U0Z3pNejBpNXkyMm9NemxRN05PVXlYV254NTJKTEJNVU92aTN0MmR3a1BWQkx2bzJjN0Y5WDVqSktTTSIsIm1hYyI6ImVhMzY5ZjVkOTMzODQwNmUyZmIxZDkzMWU3M2E0MD</b:URL>
    <b:RefOrder>12</b:RefOrder>
  </b:Source>
  <b:Source>
    <b:Tag>HAN3</b:Tag>
    <b:SourceType>DocumentFromInternetSite</b:SourceType>
    <b:Guid>{20878518-DDDF-4156-A788-E945DC7D45A8}</b:Guid>
    <b:Author>
      <b:Author>
        <b:NameList>
          <b:Person>
            <b:Last>HAN</b:Last>
          </b:Person>
        </b:NameList>
      </b:Author>
    </b:Author>
    <b:Title>PP1_Desc_Stat_2024.pptx</b:Title>
    <b:InternetSiteTitle>Onderwijsonline</b:InternetSiteTitle>
    <b:URL>https://han.onderwijsonline.nl/elearning/lessonfile/VNzA5R1q/eyJpdiI6InoyaHlCbWRMZk15ZDRhTDVPeTJtbnc9PSIsInZhbHVlIjoiSXhOMTNLeDN1TGdBWXprUjBQakF0U3c3ZEg3eDMvT1NJbURpS0dubGY1UT0iLCJtYWMiOiI0ZmE3MDdlOTc0NjMwMzk3NjIzYjA0M2JmY2ZjMGU4MDlhOWI1NWNkZjFkMGMzZTQyND</b:URL>
    <b:RefOrder>13</b:RefOrder>
  </b:Source>
  <b:Source>
    <b:Tag>HAN4</b:Tag>
    <b:SourceType>DocumentFromInternetSite</b:SourceType>
    <b:Guid>{58761A4C-928C-4C21-B8CC-C5F7102A01EE}</b:Guid>
    <b:Author>
      <b:Author>
        <b:NameList>
          <b:Person>
            <b:Last>HAN</b:Last>
          </b:Person>
        </b:NameList>
      </b:Author>
    </b:Author>
    <b:Title>PP4_Inf_Stat_CorrRegr_2024.pptx</b:Title>
    <b:InternetSiteTitle>Onderwijsonline</b:InternetSiteTitle>
    <b:URL>https://han.onderwijsonline.nl/elearning/lessonfile/VNzA5R1q/eyJpdiI6IkorR3o2UDdqUnptbE54TzVJN2poRFE9PSIsInZhbHVlIjoiRGRqeDUwTm56K2ZwaURVL0JtQmphZTlMYUQ1SGx4cVB5V2RmbkhtbVdzeGVIb2RIUGdXVHB0aXJNb0ZEUUN4ayIsIm1hYyI6Ijc2YThmYWIyNDQ2ZTQyZDVjMDk2ODVlZWEyYmE0MD</b:URL>
    <b:RefOrder>14</b:RefOrder>
  </b:Source>
  <b:Source>
    <b:Tag>HAN5</b:Tag>
    <b:SourceType>DocumentFromInternetSite</b:SourceType>
    <b:Guid>{623FE9AB-731D-4F43-B38A-7A864AC83B72}</b:Guid>
    <b:Author>
      <b:Author>
        <b:NameList>
          <b:Person>
            <b:Last>HAN</b:Last>
          </b:Person>
        </b:NameList>
      </b:Author>
    </b:Author>
    <b:Title>PPT2_slide_12.ipynb</b:Title>
    <b:InternetSiteTitle>Onderwijsonline</b:InternetSiteTitle>
    <b:URL>https://han.onderwijsonline.nl/elearning/lessonfile/VNzA5R1q/eyJpdiI6IlZVL2FaenBKSjNpb1czKzFSTTNrSFE9PSIsInZhbHVlIjoiR1lRZmJleitTV1AwYTd5OEsvdHhEWUZrVXliWmxJV1pRTE1qWkd5bDVYRT0iLCJtYWMiOiJjOGQ1YTA5ODFiZTE4MWZiYjg4ZTk1OWZkMTY1ZTdhZjdmNWEyZTFjNGE4ZDY0ZjVjNm</b:URL>
    <b:RefOrder>15</b:RefOrder>
  </b:Source>
  <b:Source>
    <b:Tag>HAN6</b:Tag>
    <b:SourceType>DocumentFromInternetSite</b:SourceType>
    <b:Guid>{720EF619-11D9-43BC-A409-C6DF04A5744F}</b:Guid>
    <b:Author>
      <b:Author>
        <b:NameList>
          <b:Person>
            <b:Last>HAN</b:Last>
          </b:Person>
        </b:NameList>
      </b:Author>
    </b:Author>
    <b:Title>PPT2_slide_16.ipynb</b:Title>
    <b:InternetSiteTitle>Onderwijsonline</b:InternetSiteTitle>
    <b:URL>https://han.onderwijsonline.nl/elearning/lessonfile/VNzA5R1q/eyJpdiI6Imtwc1BTWHZsRExRRCtBLzBJSDBwbGc9PSIsInZhbHVlIjoiWmlZdU1qWnZtc2gzS0cwWmFIa2FHUHE4K2FTQ1hQeHowT24vK1hHVHlSST0iLCJtYWMiOiIwZTY0YTE3YzFiNmFhNzZkYTE2YjcxMThkNjZmZmIxMmIwZGE2MmQ2YzUzYjNlMmUyYW</b:URL>
    <b:RefOrder>16</b:RefOrder>
  </b:Source>
  <b:Source>
    <b:Tag>HAN7</b:Tag>
    <b:SourceType>DocumentFromInternetSite</b:SourceType>
    <b:Guid>{AE750D79-F7F7-487F-9882-9FE233C249FA}</b:Guid>
    <b:Author>
      <b:Author>
        <b:NameList>
          <b:Person>
            <b:Last>HAN</b:Last>
          </b:Person>
        </b:NameList>
      </b:Author>
    </b:Author>
    <b:Title>PPT2_slide_25_26_27.ipynb</b:Title>
    <b:InternetSiteTitle>Onderwijsonline</b:InternetSiteTitle>
    <b:URL>https://han.onderwijsonline.nl/elearning/lessonfile/VNzA5R1q/eyJpdiI6IlJwWXlicFAyK21tVmNmMmJaamtnSFE9PSIsInZhbHVlIjoiUzFnZHRjNnJ2Z0dzSUVOMHlyY29iTXE4N29BVmJkNmZ5S2JULytWRUZOK2txbk5ObFNNN3JIVHUvNW55T0NueCIsIm1hYyI6IjE0NzZmMDU0NzZhNTY1NGI3ZTllOWZkZjZhZjNhMz</b:URL>
    <b:RefOrder>17</b:RefOrder>
  </b:Source>
</b:Sources>
</file>

<file path=customXml/itemProps1.xml><?xml version="1.0" encoding="utf-8"?>
<ds:datastoreItem xmlns:ds="http://schemas.openxmlformats.org/officeDocument/2006/customXml" ds:itemID="{DD425A02-A19A-4754-A43C-F4CF54992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Person_han_template</Template>
  <TotalTime>1220</TotalTime>
  <Pages>1</Pages>
  <Words>5670</Words>
  <Characters>32320</Characters>
  <Application>Microsoft Office Word</Application>
  <DocSecurity>4</DocSecurity>
  <Lines>269</Lines>
  <Paragraphs>75</Paragraphs>
  <ScaleCrop>false</ScaleCrop>
  <HeadingPairs>
    <vt:vector size="2" baseType="variant">
      <vt:variant>
        <vt:lpstr>Titel</vt:lpstr>
      </vt:variant>
      <vt:variant>
        <vt:i4>1</vt:i4>
      </vt:variant>
    </vt:vector>
  </HeadingPairs>
  <TitlesOfParts>
    <vt:vector size="1" baseType="lpstr">
      <vt:lpstr>Data quality report</vt:lpstr>
    </vt:vector>
  </TitlesOfParts>
  <Company>School: HAN</Company>
  <LinksUpToDate>false</LinksUpToDate>
  <CharactersWithSpaces>37915</CharactersWithSpaces>
  <SharedDoc>false</SharedDoc>
  <HLinks>
    <vt:vector size="438" baseType="variant">
      <vt:variant>
        <vt:i4>1703999</vt:i4>
      </vt:variant>
      <vt:variant>
        <vt:i4>497</vt:i4>
      </vt:variant>
      <vt:variant>
        <vt:i4>0</vt:i4>
      </vt:variant>
      <vt:variant>
        <vt:i4>5</vt:i4>
      </vt:variant>
      <vt:variant>
        <vt:lpwstr/>
      </vt:variant>
      <vt:variant>
        <vt:lpwstr>_Toc159609770</vt:lpwstr>
      </vt:variant>
      <vt:variant>
        <vt:i4>1769535</vt:i4>
      </vt:variant>
      <vt:variant>
        <vt:i4>491</vt:i4>
      </vt:variant>
      <vt:variant>
        <vt:i4>0</vt:i4>
      </vt:variant>
      <vt:variant>
        <vt:i4>5</vt:i4>
      </vt:variant>
      <vt:variant>
        <vt:lpwstr/>
      </vt:variant>
      <vt:variant>
        <vt:lpwstr>_Toc159609769</vt:lpwstr>
      </vt:variant>
      <vt:variant>
        <vt:i4>1769535</vt:i4>
      </vt:variant>
      <vt:variant>
        <vt:i4>485</vt:i4>
      </vt:variant>
      <vt:variant>
        <vt:i4>0</vt:i4>
      </vt:variant>
      <vt:variant>
        <vt:i4>5</vt:i4>
      </vt:variant>
      <vt:variant>
        <vt:lpwstr/>
      </vt:variant>
      <vt:variant>
        <vt:lpwstr>_Toc159609768</vt:lpwstr>
      </vt:variant>
      <vt:variant>
        <vt:i4>1769535</vt:i4>
      </vt:variant>
      <vt:variant>
        <vt:i4>479</vt:i4>
      </vt:variant>
      <vt:variant>
        <vt:i4>0</vt:i4>
      </vt:variant>
      <vt:variant>
        <vt:i4>5</vt:i4>
      </vt:variant>
      <vt:variant>
        <vt:lpwstr/>
      </vt:variant>
      <vt:variant>
        <vt:lpwstr>_Toc159609767</vt:lpwstr>
      </vt:variant>
      <vt:variant>
        <vt:i4>1769535</vt:i4>
      </vt:variant>
      <vt:variant>
        <vt:i4>473</vt:i4>
      </vt:variant>
      <vt:variant>
        <vt:i4>0</vt:i4>
      </vt:variant>
      <vt:variant>
        <vt:i4>5</vt:i4>
      </vt:variant>
      <vt:variant>
        <vt:lpwstr/>
      </vt:variant>
      <vt:variant>
        <vt:lpwstr>_Toc159609766</vt:lpwstr>
      </vt:variant>
      <vt:variant>
        <vt:i4>1769535</vt:i4>
      </vt:variant>
      <vt:variant>
        <vt:i4>467</vt:i4>
      </vt:variant>
      <vt:variant>
        <vt:i4>0</vt:i4>
      </vt:variant>
      <vt:variant>
        <vt:i4>5</vt:i4>
      </vt:variant>
      <vt:variant>
        <vt:lpwstr/>
      </vt:variant>
      <vt:variant>
        <vt:lpwstr>_Toc159609765</vt:lpwstr>
      </vt:variant>
      <vt:variant>
        <vt:i4>1769535</vt:i4>
      </vt:variant>
      <vt:variant>
        <vt:i4>461</vt:i4>
      </vt:variant>
      <vt:variant>
        <vt:i4>0</vt:i4>
      </vt:variant>
      <vt:variant>
        <vt:i4>5</vt:i4>
      </vt:variant>
      <vt:variant>
        <vt:lpwstr/>
      </vt:variant>
      <vt:variant>
        <vt:lpwstr>_Toc159609764</vt:lpwstr>
      </vt:variant>
      <vt:variant>
        <vt:i4>1769535</vt:i4>
      </vt:variant>
      <vt:variant>
        <vt:i4>455</vt:i4>
      </vt:variant>
      <vt:variant>
        <vt:i4>0</vt:i4>
      </vt:variant>
      <vt:variant>
        <vt:i4>5</vt:i4>
      </vt:variant>
      <vt:variant>
        <vt:lpwstr/>
      </vt:variant>
      <vt:variant>
        <vt:lpwstr>_Toc159609763</vt:lpwstr>
      </vt:variant>
      <vt:variant>
        <vt:i4>1769535</vt:i4>
      </vt:variant>
      <vt:variant>
        <vt:i4>449</vt:i4>
      </vt:variant>
      <vt:variant>
        <vt:i4>0</vt:i4>
      </vt:variant>
      <vt:variant>
        <vt:i4>5</vt:i4>
      </vt:variant>
      <vt:variant>
        <vt:lpwstr/>
      </vt:variant>
      <vt:variant>
        <vt:lpwstr>_Toc159609762</vt:lpwstr>
      </vt:variant>
      <vt:variant>
        <vt:i4>1769535</vt:i4>
      </vt:variant>
      <vt:variant>
        <vt:i4>443</vt:i4>
      </vt:variant>
      <vt:variant>
        <vt:i4>0</vt:i4>
      </vt:variant>
      <vt:variant>
        <vt:i4>5</vt:i4>
      </vt:variant>
      <vt:variant>
        <vt:lpwstr/>
      </vt:variant>
      <vt:variant>
        <vt:lpwstr>_Toc159609761</vt:lpwstr>
      </vt:variant>
      <vt:variant>
        <vt:i4>1769535</vt:i4>
      </vt:variant>
      <vt:variant>
        <vt:i4>437</vt:i4>
      </vt:variant>
      <vt:variant>
        <vt:i4>0</vt:i4>
      </vt:variant>
      <vt:variant>
        <vt:i4>5</vt:i4>
      </vt:variant>
      <vt:variant>
        <vt:lpwstr/>
      </vt:variant>
      <vt:variant>
        <vt:lpwstr>_Toc159609760</vt:lpwstr>
      </vt:variant>
      <vt:variant>
        <vt:i4>1572927</vt:i4>
      </vt:variant>
      <vt:variant>
        <vt:i4>431</vt:i4>
      </vt:variant>
      <vt:variant>
        <vt:i4>0</vt:i4>
      </vt:variant>
      <vt:variant>
        <vt:i4>5</vt:i4>
      </vt:variant>
      <vt:variant>
        <vt:lpwstr/>
      </vt:variant>
      <vt:variant>
        <vt:lpwstr>_Toc159609759</vt:lpwstr>
      </vt:variant>
      <vt:variant>
        <vt:i4>1572927</vt:i4>
      </vt:variant>
      <vt:variant>
        <vt:i4>425</vt:i4>
      </vt:variant>
      <vt:variant>
        <vt:i4>0</vt:i4>
      </vt:variant>
      <vt:variant>
        <vt:i4>5</vt:i4>
      </vt:variant>
      <vt:variant>
        <vt:lpwstr/>
      </vt:variant>
      <vt:variant>
        <vt:lpwstr>_Toc159609758</vt:lpwstr>
      </vt:variant>
      <vt:variant>
        <vt:i4>1572927</vt:i4>
      </vt:variant>
      <vt:variant>
        <vt:i4>419</vt:i4>
      </vt:variant>
      <vt:variant>
        <vt:i4>0</vt:i4>
      </vt:variant>
      <vt:variant>
        <vt:i4>5</vt:i4>
      </vt:variant>
      <vt:variant>
        <vt:lpwstr/>
      </vt:variant>
      <vt:variant>
        <vt:lpwstr>_Toc159609757</vt:lpwstr>
      </vt:variant>
      <vt:variant>
        <vt:i4>1572927</vt:i4>
      </vt:variant>
      <vt:variant>
        <vt:i4>413</vt:i4>
      </vt:variant>
      <vt:variant>
        <vt:i4>0</vt:i4>
      </vt:variant>
      <vt:variant>
        <vt:i4>5</vt:i4>
      </vt:variant>
      <vt:variant>
        <vt:lpwstr/>
      </vt:variant>
      <vt:variant>
        <vt:lpwstr>_Toc159609756</vt:lpwstr>
      </vt:variant>
      <vt:variant>
        <vt:i4>1572927</vt:i4>
      </vt:variant>
      <vt:variant>
        <vt:i4>407</vt:i4>
      </vt:variant>
      <vt:variant>
        <vt:i4>0</vt:i4>
      </vt:variant>
      <vt:variant>
        <vt:i4>5</vt:i4>
      </vt:variant>
      <vt:variant>
        <vt:lpwstr/>
      </vt:variant>
      <vt:variant>
        <vt:lpwstr>_Toc159609755</vt:lpwstr>
      </vt:variant>
      <vt:variant>
        <vt:i4>1572927</vt:i4>
      </vt:variant>
      <vt:variant>
        <vt:i4>401</vt:i4>
      </vt:variant>
      <vt:variant>
        <vt:i4>0</vt:i4>
      </vt:variant>
      <vt:variant>
        <vt:i4>5</vt:i4>
      </vt:variant>
      <vt:variant>
        <vt:lpwstr/>
      </vt:variant>
      <vt:variant>
        <vt:lpwstr>_Toc159609754</vt:lpwstr>
      </vt:variant>
      <vt:variant>
        <vt:i4>1572927</vt:i4>
      </vt:variant>
      <vt:variant>
        <vt:i4>395</vt:i4>
      </vt:variant>
      <vt:variant>
        <vt:i4>0</vt:i4>
      </vt:variant>
      <vt:variant>
        <vt:i4>5</vt:i4>
      </vt:variant>
      <vt:variant>
        <vt:lpwstr/>
      </vt:variant>
      <vt:variant>
        <vt:lpwstr>_Toc159609753</vt:lpwstr>
      </vt:variant>
      <vt:variant>
        <vt:i4>1572927</vt:i4>
      </vt:variant>
      <vt:variant>
        <vt:i4>389</vt:i4>
      </vt:variant>
      <vt:variant>
        <vt:i4>0</vt:i4>
      </vt:variant>
      <vt:variant>
        <vt:i4>5</vt:i4>
      </vt:variant>
      <vt:variant>
        <vt:lpwstr/>
      </vt:variant>
      <vt:variant>
        <vt:lpwstr>_Toc159609752</vt:lpwstr>
      </vt:variant>
      <vt:variant>
        <vt:i4>1572927</vt:i4>
      </vt:variant>
      <vt:variant>
        <vt:i4>383</vt:i4>
      </vt:variant>
      <vt:variant>
        <vt:i4>0</vt:i4>
      </vt:variant>
      <vt:variant>
        <vt:i4>5</vt:i4>
      </vt:variant>
      <vt:variant>
        <vt:lpwstr/>
      </vt:variant>
      <vt:variant>
        <vt:lpwstr>_Toc159609751</vt:lpwstr>
      </vt:variant>
      <vt:variant>
        <vt:i4>1572927</vt:i4>
      </vt:variant>
      <vt:variant>
        <vt:i4>377</vt:i4>
      </vt:variant>
      <vt:variant>
        <vt:i4>0</vt:i4>
      </vt:variant>
      <vt:variant>
        <vt:i4>5</vt:i4>
      </vt:variant>
      <vt:variant>
        <vt:lpwstr/>
      </vt:variant>
      <vt:variant>
        <vt:lpwstr>_Toc159609750</vt:lpwstr>
      </vt:variant>
      <vt:variant>
        <vt:i4>1638463</vt:i4>
      </vt:variant>
      <vt:variant>
        <vt:i4>371</vt:i4>
      </vt:variant>
      <vt:variant>
        <vt:i4>0</vt:i4>
      </vt:variant>
      <vt:variant>
        <vt:i4>5</vt:i4>
      </vt:variant>
      <vt:variant>
        <vt:lpwstr/>
      </vt:variant>
      <vt:variant>
        <vt:lpwstr>_Toc159609749</vt:lpwstr>
      </vt:variant>
      <vt:variant>
        <vt:i4>1638463</vt:i4>
      </vt:variant>
      <vt:variant>
        <vt:i4>365</vt:i4>
      </vt:variant>
      <vt:variant>
        <vt:i4>0</vt:i4>
      </vt:variant>
      <vt:variant>
        <vt:i4>5</vt:i4>
      </vt:variant>
      <vt:variant>
        <vt:lpwstr/>
      </vt:variant>
      <vt:variant>
        <vt:lpwstr>_Toc159609748</vt:lpwstr>
      </vt:variant>
      <vt:variant>
        <vt:i4>1638463</vt:i4>
      </vt:variant>
      <vt:variant>
        <vt:i4>359</vt:i4>
      </vt:variant>
      <vt:variant>
        <vt:i4>0</vt:i4>
      </vt:variant>
      <vt:variant>
        <vt:i4>5</vt:i4>
      </vt:variant>
      <vt:variant>
        <vt:lpwstr/>
      </vt:variant>
      <vt:variant>
        <vt:lpwstr>_Toc159609747</vt:lpwstr>
      </vt:variant>
      <vt:variant>
        <vt:i4>1638463</vt:i4>
      </vt:variant>
      <vt:variant>
        <vt:i4>353</vt:i4>
      </vt:variant>
      <vt:variant>
        <vt:i4>0</vt:i4>
      </vt:variant>
      <vt:variant>
        <vt:i4>5</vt:i4>
      </vt:variant>
      <vt:variant>
        <vt:lpwstr/>
      </vt:variant>
      <vt:variant>
        <vt:lpwstr>_Toc159609746</vt:lpwstr>
      </vt:variant>
      <vt:variant>
        <vt:i4>1638463</vt:i4>
      </vt:variant>
      <vt:variant>
        <vt:i4>347</vt:i4>
      </vt:variant>
      <vt:variant>
        <vt:i4>0</vt:i4>
      </vt:variant>
      <vt:variant>
        <vt:i4>5</vt:i4>
      </vt:variant>
      <vt:variant>
        <vt:lpwstr/>
      </vt:variant>
      <vt:variant>
        <vt:lpwstr>_Toc159609745</vt:lpwstr>
      </vt:variant>
      <vt:variant>
        <vt:i4>1638463</vt:i4>
      </vt:variant>
      <vt:variant>
        <vt:i4>341</vt:i4>
      </vt:variant>
      <vt:variant>
        <vt:i4>0</vt:i4>
      </vt:variant>
      <vt:variant>
        <vt:i4>5</vt:i4>
      </vt:variant>
      <vt:variant>
        <vt:lpwstr/>
      </vt:variant>
      <vt:variant>
        <vt:lpwstr>_Toc159609744</vt:lpwstr>
      </vt:variant>
      <vt:variant>
        <vt:i4>1638463</vt:i4>
      </vt:variant>
      <vt:variant>
        <vt:i4>335</vt:i4>
      </vt:variant>
      <vt:variant>
        <vt:i4>0</vt:i4>
      </vt:variant>
      <vt:variant>
        <vt:i4>5</vt:i4>
      </vt:variant>
      <vt:variant>
        <vt:lpwstr/>
      </vt:variant>
      <vt:variant>
        <vt:lpwstr>_Toc159609743</vt:lpwstr>
      </vt:variant>
      <vt:variant>
        <vt:i4>5439599</vt:i4>
      </vt:variant>
      <vt:variant>
        <vt:i4>330</vt:i4>
      </vt:variant>
      <vt:variant>
        <vt:i4>0</vt:i4>
      </vt:variant>
      <vt:variant>
        <vt:i4>5</vt:i4>
      </vt:variant>
      <vt:variant>
        <vt:lpwstr/>
      </vt:variant>
      <vt:variant>
        <vt:lpwstr>_Vertrek_vertraging_en</vt:lpwstr>
      </vt:variant>
      <vt:variant>
        <vt:i4>458807</vt:i4>
      </vt:variant>
      <vt:variant>
        <vt:i4>327</vt:i4>
      </vt:variant>
      <vt:variant>
        <vt:i4>0</vt:i4>
      </vt:variant>
      <vt:variant>
        <vt:i4>5</vt:i4>
      </vt:variant>
      <vt:variant>
        <vt:lpwstr/>
      </vt:variant>
      <vt:variant>
        <vt:lpwstr>_Informatievragen</vt:lpwstr>
      </vt:variant>
      <vt:variant>
        <vt:i4>2162733</vt:i4>
      </vt:variant>
      <vt:variant>
        <vt:i4>324</vt:i4>
      </vt:variant>
      <vt:variant>
        <vt:i4>0</vt:i4>
      </vt:variant>
      <vt:variant>
        <vt:i4>5</vt:i4>
      </vt:variant>
      <vt:variant>
        <vt:lpwstr/>
      </vt:variant>
      <vt:variant>
        <vt:lpwstr>_Correlatie_coëfficiënten</vt:lpwstr>
      </vt:variant>
      <vt:variant>
        <vt:i4>2162733</vt:i4>
      </vt:variant>
      <vt:variant>
        <vt:i4>318</vt:i4>
      </vt:variant>
      <vt:variant>
        <vt:i4>0</vt:i4>
      </vt:variant>
      <vt:variant>
        <vt:i4>5</vt:i4>
      </vt:variant>
      <vt:variant>
        <vt:lpwstr/>
      </vt:variant>
      <vt:variant>
        <vt:lpwstr>_Correlatie_coëfficiënten</vt:lpwstr>
      </vt:variant>
      <vt:variant>
        <vt:i4>2162733</vt:i4>
      </vt:variant>
      <vt:variant>
        <vt:i4>312</vt:i4>
      </vt:variant>
      <vt:variant>
        <vt:i4>0</vt:i4>
      </vt:variant>
      <vt:variant>
        <vt:i4>5</vt:i4>
      </vt:variant>
      <vt:variant>
        <vt:lpwstr/>
      </vt:variant>
      <vt:variant>
        <vt:lpwstr>_Correlatie_coëfficiënten</vt:lpwstr>
      </vt:variant>
      <vt:variant>
        <vt:i4>2162733</vt:i4>
      </vt:variant>
      <vt:variant>
        <vt:i4>306</vt:i4>
      </vt:variant>
      <vt:variant>
        <vt:i4>0</vt:i4>
      </vt:variant>
      <vt:variant>
        <vt:i4>5</vt:i4>
      </vt:variant>
      <vt:variant>
        <vt:lpwstr/>
      </vt:variant>
      <vt:variant>
        <vt:lpwstr>_Correlatie_coëfficiënten</vt:lpwstr>
      </vt:variant>
      <vt:variant>
        <vt:i4>2162733</vt:i4>
      </vt:variant>
      <vt:variant>
        <vt:i4>300</vt:i4>
      </vt:variant>
      <vt:variant>
        <vt:i4>0</vt:i4>
      </vt:variant>
      <vt:variant>
        <vt:i4>5</vt:i4>
      </vt:variant>
      <vt:variant>
        <vt:lpwstr/>
      </vt:variant>
      <vt:variant>
        <vt:lpwstr>_Correlatie_coëfficiënten</vt:lpwstr>
      </vt:variant>
      <vt:variant>
        <vt:i4>7798863</vt:i4>
      </vt:variant>
      <vt:variant>
        <vt:i4>225</vt:i4>
      </vt:variant>
      <vt:variant>
        <vt:i4>0</vt:i4>
      </vt:variant>
      <vt:variant>
        <vt:i4>5</vt:i4>
      </vt:variant>
      <vt:variant>
        <vt:lpwstr/>
      </vt:variant>
      <vt:variant>
        <vt:lpwstr>_Conclusie</vt:lpwstr>
      </vt:variant>
      <vt:variant>
        <vt:i4>1966140</vt:i4>
      </vt:variant>
      <vt:variant>
        <vt:i4>218</vt:i4>
      </vt:variant>
      <vt:variant>
        <vt:i4>0</vt:i4>
      </vt:variant>
      <vt:variant>
        <vt:i4>5</vt:i4>
      </vt:variant>
      <vt:variant>
        <vt:lpwstr/>
      </vt:variant>
      <vt:variant>
        <vt:lpwstr>_Toc159529600</vt:lpwstr>
      </vt:variant>
      <vt:variant>
        <vt:i4>1507391</vt:i4>
      </vt:variant>
      <vt:variant>
        <vt:i4>212</vt:i4>
      </vt:variant>
      <vt:variant>
        <vt:i4>0</vt:i4>
      </vt:variant>
      <vt:variant>
        <vt:i4>5</vt:i4>
      </vt:variant>
      <vt:variant>
        <vt:lpwstr/>
      </vt:variant>
      <vt:variant>
        <vt:lpwstr>_Toc159529599</vt:lpwstr>
      </vt:variant>
      <vt:variant>
        <vt:i4>1507391</vt:i4>
      </vt:variant>
      <vt:variant>
        <vt:i4>206</vt:i4>
      </vt:variant>
      <vt:variant>
        <vt:i4>0</vt:i4>
      </vt:variant>
      <vt:variant>
        <vt:i4>5</vt:i4>
      </vt:variant>
      <vt:variant>
        <vt:lpwstr/>
      </vt:variant>
      <vt:variant>
        <vt:lpwstr>_Toc159529598</vt:lpwstr>
      </vt:variant>
      <vt:variant>
        <vt:i4>1507391</vt:i4>
      </vt:variant>
      <vt:variant>
        <vt:i4>200</vt:i4>
      </vt:variant>
      <vt:variant>
        <vt:i4>0</vt:i4>
      </vt:variant>
      <vt:variant>
        <vt:i4>5</vt:i4>
      </vt:variant>
      <vt:variant>
        <vt:lpwstr/>
      </vt:variant>
      <vt:variant>
        <vt:lpwstr>_Toc159529597</vt:lpwstr>
      </vt:variant>
      <vt:variant>
        <vt:i4>1507391</vt:i4>
      </vt:variant>
      <vt:variant>
        <vt:i4>194</vt:i4>
      </vt:variant>
      <vt:variant>
        <vt:i4>0</vt:i4>
      </vt:variant>
      <vt:variant>
        <vt:i4>5</vt:i4>
      </vt:variant>
      <vt:variant>
        <vt:lpwstr/>
      </vt:variant>
      <vt:variant>
        <vt:lpwstr>_Toc159529596</vt:lpwstr>
      </vt:variant>
      <vt:variant>
        <vt:i4>1507391</vt:i4>
      </vt:variant>
      <vt:variant>
        <vt:i4>188</vt:i4>
      </vt:variant>
      <vt:variant>
        <vt:i4>0</vt:i4>
      </vt:variant>
      <vt:variant>
        <vt:i4>5</vt:i4>
      </vt:variant>
      <vt:variant>
        <vt:lpwstr/>
      </vt:variant>
      <vt:variant>
        <vt:lpwstr>_Toc159529595</vt:lpwstr>
      </vt:variant>
      <vt:variant>
        <vt:i4>1507391</vt:i4>
      </vt:variant>
      <vt:variant>
        <vt:i4>182</vt:i4>
      </vt:variant>
      <vt:variant>
        <vt:i4>0</vt:i4>
      </vt:variant>
      <vt:variant>
        <vt:i4>5</vt:i4>
      </vt:variant>
      <vt:variant>
        <vt:lpwstr/>
      </vt:variant>
      <vt:variant>
        <vt:lpwstr>_Toc159529594</vt:lpwstr>
      </vt:variant>
      <vt:variant>
        <vt:i4>1507391</vt:i4>
      </vt:variant>
      <vt:variant>
        <vt:i4>176</vt:i4>
      </vt:variant>
      <vt:variant>
        <vt:i4>0</vt:i4>
      </vt:variant>
      <vt:variant>
        <vt:i4>5</vt:i4>
      </vt:variant>
      <vt:variant>
        <vt:lpwstr/>
      </vt:variant>
      <vt:variant>
        <vt:lpwstr>_Toc159529593</vt:lpwstr>
      </vt:variant>
      <vt:variant>
        <vt:i4>1507391</vt:i4>
      </vt:variant>
      <vt:variant>
        <vt:i4>170</vt:i4>
      </vt:variant>
      <vt:variant>
        <vt:i4>0</vt:i4>
      </vt:variant>
      <vt:variant>
        <vt:i4>5</vt:i4>
      </vt:variant>
      <vt:variant>
        <vt:lpwstr/>
      </vt:variant>
      <vt:variant>
        <vt:lpwstr>_Toc159529592</vt:lpwstr>
      </vt:variant>
      <vt:variant>
        <vt:i4>1507391</vt:i4>
      </vt:variant>
      <vt:variant>
        <vt:i4>164</vt:i4>
      </vt:variant>
      <vt:variant>
        <vt:i4>0</vt:i4>
      </vt:variant>
      <vt:variant>
        <vt:i4>5</vt:i4>
      </vt:variant>
      <vt:variant>
        <vt:lpwstr/>
      </vt:variant>
      <vt:variant>
        <vt:lpwstr>_Toc159529591</vt:lpwstr>
      </vt:variant>
      <vt:variant>
        <vt:i4>1507391</vt:i4>
      </vt:variant>
      <vt:variant>
        <vt:i4>158</vt:i4>
      </vt:variant>
      <vt:variant>
        <vt:i4>0</vt:i4>
      </vt:variant>
      <vt:variant>
        <vt:i4>5</vt:i4>
      </vt:variant>
      <vt:variant>
        <vt:lpwstr/>
      </vt:variant>
      <vt:variant>
        <vt:lpwstr>_Toc159529590</vt:lpwstr>
      </vt:variant>
      <vt:variant>
        <vt:i4>1441855</vt:i4>
      </vt:variant>
      <vt:variant>
        <vt:i4>152</vt:i4>
      </vt:variant>
      <vt:variant>
        <vt:i4>0</vt:i4>
      </vt:variant>
      <vt:variant>
        <vt:i4>5</vt:i4>
      </vt:variant>
      <vt:variant>
        <vt:lpwstr/>
      </vt:variant>
      <vt:variant>
        <vt:lpwstr>_Toc159529589</vt:lpwstr>
      </vt:variant>
      <vt:variant>
        <vt:i4>1441855</vt:i4>
      </vt:variant>
      <vt:variant>
        <vt:i4>146</vt:i4>
      </vt:variant>
      <vt:variant>
        <vt:i4>0</vt:i4>
      </vt:variant>
      <vt:variant>
        <vt:i4>5</vt:i4>
      </vt:variant>
      <vt:variant>
        <vt:lpwstr/>
      </vt:variant>
      <vt:variant>
        <vt:lpwstr>_Toc159529588</vt:lpwstr>
      </vt:variant>
      <vt:variant>
        <vt:i4>1441855</vt:i4>
      </vt:variant>
      <vt:variant>
        <vt:i4>140</vt:i4>
      </vt:variant>
      <vt:variant>
        <vt:i4>0</vt:i4>
      </vt:variant>
      <vt:variant>
        <vt:i4>5</vt:i4>
      </vt:variant>
      <vt:variant>
        <vt:lpwstr/>
      </vt:variant>
      <vt:variant>
        <vt:lpwstr>_Toc159529587</vt:lpwstr>
      </vt:variant>
      <vt:variant>
        <vt:i4>1441855</vt:i4>
      </vt:variant>
      <vt:variant>
        <vt:i4>134</vt:i4>
      </vt:variant>
      <vt:variant>
        <vt:i4>0</vt:i4>
      </vt:variant>
      <vt:variant>
        <vt:i4>5</vt:i4>
      </vt:variant>
      <vt:variant>
        <vt:lpwstr/>
      </vt:variant>
      <vt:variant>
        <vt:lpwstr>_Toc159529586</vt:lpwstr>
      </vt:variant>
      <vt:variant>
        <vt:i4>1441855</vt:i4>
      </vt:variant>
      <vt:variant>
        <vt:i4>128</vt:i4>
      </vt:variant>
      <vt:variant>
        <vt:i4>0</vt:i4>
      </vt:variant>
      <vt:variant>
        <vt:i4>5</vt:i4>
      </vt:variant>
      <vt:variant>
        <vt:lpwstr/>
      </vt:variant>
      <vt:variant>
        <vt:lpwstr>_Toc159529585</vt:lpwstr>
      </vt:variant>
      <vt:variant>
        <vt:i4>1441855</vt:i4>
      </vt:variant>
      <vt:variant>
        <vt:i4>122</vt:i4>
      </vt:variant>
      <vt:variant>
        <vt:i4>0</vt:i4>
      </vt:variant>
      <vt:variant>
        <vt:i4>5</vt:i4>
      </vt:variant>
      <vt:variant>
        <vt:lpwstr/>
      </vt:variant>
      <vt:variant>
        <vt:lpwstr>_Toc159529584</vt:lpwstr>
      </vt:variant>
      <vt:variant>
        <vt:i4>1441855</vt:i4>
      </vt:variant>
      <vt:variant>
        <vt:i4>116</vt:i4>
      </vt:variant>
      <vt:variant>
        <vt:i4>0</vt:i4>
      </vt:variant>
      <vt:variant>
        <vt:i4>5</vt:i4>
      </vt:variant>
      <vt:variant>
        <vt:lpwstr/>
      </vt:variant>
      <vt:variant>
        <vt:lpwstr>_Toc159529583</vt:lpwstr>
      </vt:variant>
      <vt:variant>
        <vt:i4>1441855</vt:i4>
      </vt:variant>
      <vt:variant>
        <vt:i4>110</vt:i4>
      </vt:variant>
      <vt:variant>
        <vt:i4>0</vt:i4>
      </vt:variant>
      <vt:variant>
        <vt:i4>5</vt:i4>
      </vt:variant>
      <vt:variant>
        <vt:lpwstr/>
      </vt:variant>
      <vt:variant>
        <vt:lpwstr>_Toc159529582</vt:lpwstr>
      </vt:variant>
      <vt:variant>
        <vt:i4>1441855</vt:i4>
      </vt:variant>
      <vt:variant>
        <vt:i4>104</vt:i4>
      </vt:variant>
      <vt:variant>
        <vt:i4>0</vt:i4>
      </vt:variant>
      <vt:variant>
        <vt:i4>5</vt:i4>
      </vt:variant>
      <vt:variant>
        <vt:lpwstr/>
      </vt:variant>
      <vt:variant>
        <vt:lpwstr>_Toc159529581</vt:lpwstr>
      </vt:variant>
      <vt:variant>
        <vt:i4>1441855</vt:i4>
      </vt:variant>
      <vt:variant>
        <vt:i4>98</vt:i4>
      </vt:variant>
      <vt:variant>
        <vt:i4>0</vt:i4>
      </vt:variant>
      <vt:variant>
        <vt:i4>5</vt:i4>
      </vt:variant>
      <vt:variant>
        <vt:lpwstr/>
      </vt:variant>
      <vt:variant>
        <vt:lpwstr>_Toc159529580</vt:lpwstr>
      </vt:variant>
      <vt:variant>
        <vt:i4>1638463</vt:i4>
      </vt:variant>
      <vt:variant>
        <vt:i4>92</vt:i4>
      </vt:variant>
      <vt:variant>
        <vt:i4>0</vt:i4>
      </vt:variant>
      <vt:variant>
        <vt:i4>5</vt:i4>
      </vt:variant>
      <vt:variant>
        <vt:lpwstr/>
      </vt:variant>
      <vt:variant>
        <vt:lpwstr>_Toc159529579</vt:lpwstr>
      </vt:variant>
      <vt:variant>
        <vt:i4>1638463</vt:i4>
      </vt:variant>
      <vt:variant>
        <vt:i4>86</vt:i4>
      </vt:variant>
      <vt:variant>
        <vt:i4>0</vt:i4>
      </vt:variant>
      <vt:variant>
        <vt:i4>5</vt:i4>
      </vt:variant>
      <vt:variant>
        <vt:lpwstr/>
      </vt:variant>
      <vt:variant>
        <vt:lpwstr>_Toc159529578</vt:lpwstr>
      </vt:variant>
      <vt:variant>
        <vt:i4>1638463</vt:i4>
      </vt:variant>
      <vt:variant>
        <vt:i4>80</vt:i4>
      </vt:variant>
      <vt:variant>
        <vt:i4>0</vt:i4>
      </vt:variant>
      <vt:variant>
        <vt:i4>5</vt:i4>
      </vt:variant>
      <vt:variant>
        <vt:lpwstr/>
      </vt:variant>
      <vt:variant>
        <vt:lpwstr>_Toc159529577</vt:lpwstr>
      </vt:variant>
      <vt:variant>
        <vt:i4>1638463</vt:i4>
      </vt:variant>
      <vt:variant>
        <vt:i4>74</vt:i4>
      </vt:variant>
      <vt:variant>
        <vt:i4>0</vt:i4>
      </vt:variant>
      <vt:variant>
        <vt:i4>5</vt:i4>
      </vt:variant>
      <vt:variant>
        <vt:lpwstr/>
      </vt:variant>
      <vt:variant>
        <vt:lpwstr>_Toc159529576</vt:lpwstr>
      </vt:variant>
      <vt:variant>
        <vt:i4>1638463</vt:i4>
      </vt:variant>
      <vt:variant>
        <vt:i4>68</vt:i4>
      </vt:variant>
      <vt:variant>
        <vt:i4>0</vt:i4>
      </vt:variant>
      <vt:variant>
        <vt:i4>5</vt:i4>
      </vt:variant>
      <vt:variant>
        <vt:lpwstr/>
      </vt:variant>
      <vt:variant>
        <vt:lpwstr>_Toc159529575</vt:lpwstr>
      </vt:variant>
      <vt:variant>
        <vt:i4>1638463</vt:i4>
      </vt:variant>
      <vt:variant>
        <vt:i4>62</vt:i4>
      </vt:variant>
      <vt:variant>
        <vt:i4>0</vt:i4>
      </vt:variant>
      <vt:variant>
        <vt:i4>5</vt:i4>
      </vt:variant>
      <vt:variant>
        <vt:lpwstr/>
      </vt:variant>
      <vt:variant>
        <vt:lpwstr>_Toc159529574</vt:lpwstr>
      </vt:variant>
      <vt:variant>
        <vt:i4>1638463</vt:i4>
      </vt:variant>
      <vt:variant>
        <vt:i4>56</vt:i4>
      </vt:variant>
      <vt:variant>
        <vt:i4>0</vt:i4>
      </vt:variant>
      <vt:variant>
        <vt:i4>5</vt:i4>
      </vt:variant>
      <vt:variant>
        <vt:lpwstr/>
      </vt:variant>
      <vt:variant>
        <vt:lpwstr>_Toc159529573</vt:lpwstr>
      </vt:variant>
      <vt:variant>
        <vt:i4>1638463</vt:i4>
      </vt:variant>
      <vt:variant>
        <vt:i4>50</vt:i4>
      </vt:variant>
      <vt:variant>
        <vt:i4>0</vt:i4>
      </vt:variant>
      <vt:variant>
        <vt:i4>5</vt:i4>
      </vt:variant>
      <vt:variant>
        <vt:lpwstr/>
      </vt:variant>
      <vt:variant>
        <vt:lpwstr>_Toc159529572</vt:lpwstr>
      </vt:variant>
      <vt:variant>
        <vt:i4>1638463</vt:i4>
      </vt:variant>
      <vt:variant>
        <vt:i4>44</vt:i4>
      </vt:variant>
      <vt:variant>
        <vt:i4>0</vt:i4>
      </vt:variant>
      <vt:variant>
        <vt:i4>5</vt:i4>
      </vt:variant>
      <vt:variant>
        <vt:lpwstr/>
      </vt:variant>
      <vt:variant>
        <vt:lpwstr>_Toc159529571</vt:lpwstr>
      </vt:variant>
      <vt:variant>
        <vt:i4>1638463</vt:i4>
      </vt:variant>
      <vt:variant>
        <vt:i4>38</vt:i4>
      </vt:variant>
      <vt:variant>
        <vt:i4>0</vt:i4>
      </vt:variant>
      <vt:variant>
        <vt:i4>5</vt:i4>
      </vt:variant>
      <vt:variant>
        <vt:lpwstr/>
      </vt:variant>
      <vt:variant>
        <vt:lpwstr>_Toc159529570</vt:lpwstr>
      </vt:variant>
      <vt:variant>
        <vt:i4>1572927</vt:i4>
      </vt:variant>
      <vt:variant>
        <vt:i4>32</vt:i4>
      </vt:variant>
      <vt:variant>
        <vt:i4>0</vt:i4>
      </vt:variant>
      <vt:variant>
        <vt:i4>5</vt:i4>
      </vt:variant>
      <vt:variant>
        <vt:lpwstr/>
      </vt:variant>
      <vt:variant>
        <vt:lpwstr>_Toc159529569</vt:lpwstr>
      </vt:variant>
      <vt:variant>
        <vt:i4>1572927</vt:i4>
      </vt:variant>
      <vt:variant>
        <vt:i4>26</vt:i4>
      </vt:variant>
      <vt:variant>
        <vt:i4>0</vt:i4>
      </vt:variant>
      <vt:variant>
        <vt:i4>5</vt:i4>
      </vt:variant>
      <vt:variant>
        <vt:lpwstr/>
      </vt:variant>
      <vt:variant>
        <vt:lpwstr>_Toc159529568</vt:lpwstr>
      </vt:variant>
      <vt:variant>
        <vt:i4>1572927</vt:i4>
      </vt:variant>
      <vt:variant>
        <vt:i4>20</vt:i4>
      </vt:variant>
      <vt:variant>
        <vt:i4>0</vt:i4>
      </vt:variant>
      <vt:variant>
        <vt:i4>5</vt:i4>
      </vt:variant>
      <vt:variant>
        <vt:lpwstr/>
      </vt:variant>
      <vt:variant>
        <vt:lpwstr>_Toc159529567</vt:lpwstr>
      </vt:variant>
      <vt:variant>
        <vt:i4>1572927</vt:i4>
      </vt:variant>
      <vt:variant>
        <vt:i4>14</vt:i4>
      </vt:variant>
      <vt:variant>
        <vt:i4>0</vt:i4>
      </vt:variant>
      <vt:variant>
        <vt:i4>5</vt:i4>
      </vt:variant>
      <vt:variant>
        <vt:lpwstr/>
      </vt:variant>
      <vt:variant>
        <vt:lpwstr>_Toc159529566</vt:lpwstr>
      </vt:variant>
      <vt:variant>
        <vt:i4>1572927</vt:i4>
      </vt:variant>
      <vt:variant>
        <vt:i4>8</vt:i4>
      </vt:variant>
      <vt:variant>
        <vt:i4>0</vt:i4>
      </vt:variant>
      <vt:variant>
        <vt:i4>5</vt:i4>
      </vt:variant>
      <vt:variant>
        <vt:lpwstr/>
      </vt:variant>
      <vt:variant>
        <vt:lpwstr>_Toc159529565</vt:lpwstr>
      </vt:variant>
      <vt:variant>
        <vt:i4>1572927</vt:i4>
      </vt:variant>
      <vt:variant>
        <vt:i4>2</vt:i4>
      </vt:variant>
      <vt:variant>
        <vt:i4>0</vt:i4>
      </vt:variant>
      <vt:variant>
        <vt:i4>5</vt:i4>
      </vt:variant>
      <vt:variant>
        <vt:lpwstr/>
      </vt:variant>
      <vt:variant>
        <vt:lpwstr>_Toc159529564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quality report</dc:title>
  <dc:subject>Casus Exploratie Data Analyse</dc:subject>
  <dc:creator>Timoy vB</dc:creator>
  <cp:keywords/>
  <dc:description/>
  <cp:lastModifiedBy>Timoy van Balkom</cp:lastModifiedBy>
  <cp:revision>708</cp:revision>
  <dcterms:created xsi:type="dcterms:W3CDTF">2024-02-04T02:39:00Z</dcterms:created>
  <dcterms:modified xsi:type="dcterms:W3CDTF">2024-03-04T23:19:00Z</dcterms:modified>
  <cp:category>Course: ADS</cp:category>
</cp:coreProperties>
</file>